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6C2" w:rsidRDefault="005536C2" w:rsidP="00367C29">
      <w:pPr>
        <w:pStyle w:val="FigureTitle"/>
        <w:jc w:val="both"/>
        <w:rPr>
          <w:bCs/>
        </w:rPr>
      </w:pPr>
      <w:bookmarkStart w:id="0" w:name="_Toc310922053"/>
    </w:p>
    <w:p w:rsidR="005536C2" w:rsidRDefault="005536C2">
      <w:pPr>
        <w:pStyle w:val="FigureTitle"/>
        <w:rPr>
          <w:bCs/>
        </w:rPr>
      </w:pPr>
    </w:p>
    <w:p w:rsidR="009C63E2" w:rsidRDefault="009C63E2">
      <w:pPr>
        <w:pStyle w:val="FigureTitle"/>
        <w:rPr>
          <w:bCs/>
        </w:rPr>
      </w:pPr>
    </w:p>
    <w:p w:rsidR="009C63E2" w:rsidRDefault="009C63E2">
      <w:pPr>
        <w:pStyle w:val="FigureTitle"/>
        <w:rPr>
          <w:bCs/>
        </w:rPr>
      </w:pPr>
    </w:p>
    <w:p w:rsidR="005536C2" w:rsidRDefault="00CA1F8D">
      <w:pPr>
        <w:pStyle w:val="BodyText2"/>
      </w:pPr>
      <w:fldSimple w:instr=" DOCPROPERTY &quot;Category&quot;  \* MERGEFORMAT ">
        <w:r w:rsidR="00CA6C28">
          <w:t>QUAV Project</w:t>
        </w:r>
      </w:fldSimple>
      <w:r w:rsidR="005536C2">
        <w:t xml:space="preserve">, </w:t>
      </w:r>
      <w:fldSimple w:instr=" TITLE  \* MERGEFORMAT ">
        <w:r w:rsidR="00CA6C28">
          <w:t>Autonomous Helicopter Navigation System, Airborne Platform</w:t>
        </w:r>
      </w:fldSimple>
      <w:r w:rsidR="009C63E2">
        <w:t>, Test Log of,</w:t>
      </w:r>
    </w:p>
    <w:p w:rsidR="00367C29" w:rsidRDefault="00367C29" w:rsidP="00367C29">
      <w:pPr>
        <w:pStyle w:val="BodyText2"/>
        <w:jc w:val="both"/>
      </w:pPr>
    </w:p>
    <w:p w:rsidR="00CF26EE" w:rsidRDefault="00CF26E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CA6C28" w:rsidRPr="00CA6C28">
          <w:rPr>
            <w:bCs/>
            <w:i/>
            <w:iCs/>
            <w:spacing w:val="100"/>
            <w:sz w:val="28"/>
          </w:rPr>
          <w:t>QUT Avionics</w:t>
        </w:r>
      </w:fldSimple>
      <w:r>
        <w:rPr>
          <w:bCs/>
          <w:i/>
          <w:iCs/>
          <w:spacing w:val="100"/>
          <w:sz w:val="28"/>
        </w:rPr>
        <w:t xml:space="preserve"> Project</w:t>
      </w: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536C2" w:rsidRDefault="005536C2">
      <w:pPr>
        <w:keepLines/>
        <w:framePr w:h="10581" w:hRule="exact" w:hSpace="181" w:wrap="around" w:vAnchor="page" w:hAnchor="page" w:x="1296" w:y="5651" w:anchorLock="1"/>
        <w:tabs>
          <w:tab w:val="left" w:pos="2268"/>
          <w:tab w:val="left" w:pos="5812"/>
          <w:tab w:val="left" w:pos="6663"/>
        </w:tabs>
        <w:ind w:right="-30"/>
        <w:jc w:val="center"/>
      </w:pPr>
    </w:p>
    <w:p w:rsidR="005536C2" w:rsidRDefault="005536C2">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482F4D" w:rsidRPr="00482F4D">
          <w:rPr>
            <w:rFonts w:ascii="Times" w:hAnsi="Times"/>
            <w:noProof/>
            <w:color w:val="auto"/>
            <w:sz w:val="20"/>
          </w:rPr>
          <w:t>Michael Kincel</w:t>
        </w:r>
      </w:fldSimple>
      <w:r w:rsidRPr="00ED23E1">
        <w:rPr>
          <w:rFonts w:ascii="Times" w:hAnsi="Times"/>
          <w:color w:val="auto"/>
          <w:sz w:val="20"/>
        </w:rPr>
        <w:t xml:space="preserve">, </w:t>
      </w:r>
      <w:fldSimple w:instr=" DOCPROPERTY &quot;Group&quot;  \* MERGEFORMAT ">
        <w:r w:rsidR="00482F4D" w:rsidRPr="00482F4D">
          <w:rPr>
            <w:rFonts w:ascii="Times" w:hAnsi="Times"/>
            <w:color w:val="auto"/>
            <w:sz w:val="20"/>
          </w:rPr>
          <w:t>AHNS 2010</w:t>
        </w:r>
      </w:fldSimple>
    </w:p>
    <w:p w:rsidR="005536C2" w:rsidRDefault="005536C2">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482F4D" w:rsidRPr="00482F4D">
          <w:rPr>
            <w:rFonts w:ascii="Times" w:hAnsi="Times"/>
            <w:color w:val="auto"/>
            <w:sz w:val="20"/>
          </w:rPr>
          <w:t>Michael Hamilton</w:t>
        </w:r>
      </w:fldSimple>
      <w:r w:rsidRPr="00ED23E1">
        <w:rPr>
          <w:rFonts w:ascii="Times" w:hAnsi="Times"/>
          <w:color w:val="auto"/>
          <w:sz w:val="20"/>
        </w:rPr>
        <w:t xml:space="preserve">, </w:t>
      </w:r>
      <w:fldSimple w:instr=" DOCPROPERTY &quot;Group&quot;  \* MERGEFORMAT ">
        <w:r w:rsidR="00482F4D" w:rsidRPr="00482F4D">
          <w:rPr>
            <w:rFonts w:ascii="Times" w:hAnsi="Times"/>
            <w:color w:val="auto"/>
            <w:sz w:val="20"/>
          </w:rPr>
          <w:t>AHNS 2010</w:t>
        </w:r>
      </w:fldSimple>
    </w:p>
    <w:p w:rsidR="005536C2" w:rsidRDefault="005536C2">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482F4D" w:rsidRPr="00482F4D">
          <w:rPr>
            <w:color w:val="auto"/>
            <w:sz w:val="20"/>
          </w:rPr>
          <w:t>Michael Hamilton</w:t>
        </w:r>
      </w:fldSimple>
      <w:r w:rsidR="00482F4D">
        <w:rPr>
          <w:rFonts w:ascii="Times" w:hAnsi="Times"/>
          <w:color w:val="auto"/>
          <w:sz w:val="20"/>
        </w:rPr>
        <w:t>, Student Manager 2010</w:t>
      </w:r>
    </w:p>
    <w:p w:rsidR="005536C2" w:rsidRDefault="005536C2">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536C2" w:rsidRDefault="005536C2">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13316B">
        <w:rPr>
          <w:rFonts w:ascii="Times" w:hAnsi="Times"/>
          <w:color w:val="auto"/>
          <w:sz w:val="20"/>
        </w:rPr>
        <w:t xml:space="preserve">Dr Luis </w:t>
      </w:r>
      <w:proofErr w:type="spellStart"/>
      <w:r w:rsidR="0013316B">
        <w:rPr>
          <w:rFonts w:ascii="Times" w:hAnsi="Times"/>
          <w:color w:val="auto"/>
          <w:sz w:val="20"/>
        </w:rPr>
        <w:t>Mejias</w:t>
      </w:r>
      <w:proofErr w:type="spellEnd"/>
      <w:r>
        <w:rPr>
          <w:rFonts w:ascii="Times" w:hAnsi="Times"/>
          <w:color w:val="auto"/>
          <w:sz w:val="20"/>
        </w:rPr>
        <w:t xml:space="preserve"> Project Coordinator</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rPr>
          <w:b/>
          <w:bCs/>
        </w:rPr>
      </w:pPr>
    </w:p>
    <w:p w:rsidR="005536C2" w:rsidRDefault="005536C2">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536C2" w:rsidRDefault="005536C2">
      <w:pPr>
        <w:keepLines/>
        <w:framePr w:h="10581" w:hRule="exact" w:hSpace="181" w:wrap="around" w:vAnchor="page" w:hAnchor="page" w:x="1296" w:y="5651" w:anchorLock="1"/>
        <w:tabs>
          <w:tab w:val="left" w:pos="2268"/>
          <w:tab w:val="left" w:pos="4820"/>
        </w:tabs>
        <w:spacing w:before="0"/>
        <w:ind w:firstLine="2268"/>
        <w:jc w:val="left"/>
      </w:pPr>
      <w:r>
        <w:tab/>
      </w:r>
    </w:p>
    <w:p w:rsidR="005536C2" w:rsidRDefault="005536C2">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536C2" w:rsidRDefault="005536C2">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665CB" w:rsidRPr="003A04C9">
        <w:t>luis.mejias@qut.edu.au</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sidR="003665CB" w:rsidRPr="00722396">
          <w:rPr>
            <w:rStyle w:val="Hyperlink"/>
          </w:rPr>
          <w:t>http://code.google.com/p/ahns10/</w:t>
        </w:r>
      </w:hyperlink>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
    <w:p w:rsidR="005536C2" w:rsidRDefault="00794943">
      <w:pPr>
        <w:framePr w:h="10581" w:hRule="exact" w:hSpace="181" w:wrap="around" w:vAnchor="page" w:hAnchor="page" w:x="1296" w:y="5651" w:anchorLock="1"/>
        <w:rPr>
          <w:sz w:val="20"/>
        </w:rPr>
      </w:pPr>
      <w:r>
        <w:rPr>
          <w:sz w:val="20"/>
        </w:rPr>
        <w:t>This document is Copyright 2009</w:t>
      </w:r>
      <w:r w:rsidR="005536C2">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536C2" w:rsidRDefault="005536C2">
      <w:pPr>
        <w:keepLines/>
        <w:framePr w:h="10581" w:hRule="exact" w:hSpace="181" w:wrap="around" w:vAnchor="page" w:hAnchor="page" w:x="1296" w:y="5651" w:anchorLock="1"/>
        <w:tabs>
          <w:tab w:val="left" w:pos="2268"/>
          <w:tab w:val="left" w:pos="3828"/>
          <w:tab w:val="left" w:pos="5670"/>
        </w:tabs>
        <w:spacing w:before="0"/>
        <w:ind w:firstLine="2268"/>
        <w:jc w:val="left"/>
      </w:pPr>
    </w:p>
    <w:p w:rsidR="005536C2" w:rsidRDefault="005536C2">
      <w:pPr>
        <w:jc w:val="center"/>
      </w:pPr>
    </w:p>
    <w:p w:rsidR="005536C2" w:rsidRDefault="005536C2">
      <w:pPr>
        <w:jc w:val="center"/>
      </w:pPr>
    </w:p>
    <w:p w:rsidR="005536C2" w:rsidRDefault="005536C2">
      <w:pPr>
        <w:jc w:val="center"/>
        <w:rPr>
          <w:bCs/>
          <w:sz w:val="28"/>
        </w:rPr>
      </w:pPr>
    </w:p>
    <w:p w:rsidR="005536C2" w:rsidRDefault="005536C2">
      <w:pPr>
        <w:tabs>
          <w:tab w:val="left" w:pos="7371"/>
        </w:tabs>
        <w:jc w:val="center"/>
        <w:outlineLvl w:val="0"/>
        <w:rPr>
          <w:b/>
          <w:color w:val="FF0000"/>
        </w:rPr>
      </w:pPr>
      <w:r>
        <w:rPr>
          <w:b/>
        </w:rPr>
        <w:t>Table of Contents</w:t>
      </w:r>
    </w:p>
    <w:p w:rsidR="005536C2" w:rsidRDefault="005536C2">
      <w:pPr>
        <w:pStyle w:val="Header"/>
        <w:tabs>
          <w:tab w:val="clear" w:pos="4153"/>
          <w:tab w:val="clear" w:pos="8306"/>
        </w:tabs>
      </w:pPr>
    </w:p>
    <w:p w:rsidR="005536C2" w:rsidRDefault="005536C2">
      <w:pPr>
        <w:tabs>
          <w:tab w:val="left" w:pos="8505"/>
        </w:tabs>
        <w:rPr>
          <w:b/>
          <w:u w:val="single"/>
        </w:rPr>
      </w:pPr>
      <w:proofErr w:type="gramStart"/>
      <w:r>
        <w:t>Paragraph</w:t>
      </w:r>
      <w:r>
        <w:rPr>
          <w:noProof/>
          <w:webHidden/>
        </w:rPr>
        <w:tab/>
      </w:r>
      <w:r>
        <w:t>Page No.</w:t>
      </w:r>
      <w:proofErr w:type="gramEnd"/>
    </w:p>
    <w:bookmarkEnd w:id="0"/>
    <w:p w:rsidR="005536C2" w:rsidRDefault="005536C2"/>
    <w:p w:rsidR="00E968D8" w:rsidRDefault="00CA1F8D">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5536C2">
        <w:rPr>
          <w:b/>
        </w:rPr>
        <w:instrText xml:space="preserve"> TOC \o "1-3" \h \z </w:instrText>
      </w:r>
      <w:r>
        <w:rPr>
          <w:b/>
        </w:rPr>
        <w:fldChar w:fldCharType="separate"/>
      </w:r>
      <w:hyperlink w:anchor="_Toc275525518" w:history="1">
        <w:r w:rsidR="00E968D8" w:rsidRPr="0017703C">
          <w:rPr>
            <w:rStyle w:val="Hyperlink"/>
            <w:noProof/>
          </w:rPr>
          <w:t>1</w:t>
        </w:r>
        <w:r w:rsidR="00E968D8">
          <w:rPr>
            <w:rFonts w:asciiTheme="minorHAnsi" w:eastAsiaTheme="minorEastAsia" w:hAnsiTheme="minorHAnsi" w:cstheme="minorBidi"/>
            <w:noProof/>
            <w:snapToGrid/>
            <w:color w:val="auto"/>
            <w:sz w:val="22"/>
            <w:szCs w:val="22"/>
            <w:lang w:eastAsia="en-AU"/>
          </w:rPr>
          <w:tab/>
        </w:r>
        <w:r w:rsidR="00E968D8" w:rsidRPr="0017703C">
          <w:rPr>
            <w:rStyle w:val="Hyperlink"/>
            <w:noProof/>
          </w:rPr>
          <w:t>Testing Details</w:t>
        </w:r>
        <w:r w:rsidR="00E968D8">
          <w:rPr>
            <w:noProof/>
            <w:webHidden/>
          </w:rPr>
          <w:tab/>
        </w:r>
        <w:r>
          <w:rPr>
            <w:noProof/>
            <w:webHidden/>
          </w:rPr>
          <w:fldChar w:fldCharType="begin"/>
        </w:r>
        <w:r w:rsidR="00E968D8">
          <w:rPr>
            <w:noProof/>
            <w:webHidden/>
          </w:rPr>
          <w:instrText xml:space="preserve"> PAGEREF _Toc275525518 \h </w:instrText>
        </w:r>
        <w:r>
          <w:rPr>
            <w:noProof/>
            <w:webHidden/>
          </w:rPr>
        </w:r>
        <w:r>
          <w:rPr>
            <w:noProof/>
            <w:webHidden/>
          </w:rPr>
          <w:fldChar w:fldCharType="separate"/>
        </w:r>
        <w:r w:rsidR="00E968D8">
          <w:rPr>
            <w:noProof/>
            <w:webHidden/>
          </w:rPr>
          <w:t>3</w:t>
        </w:r>
        <w:r>
          <w:rPr>
            <w:noProof/>
            <w:webHidden/>
          </w:rPr>
          <w:fldChar w:fldCharType="end"/>
        </w:r>
      </w:hyperlink>
    </w:p>
    <w:p w:rsidR="00E968D8" w:rsidRDefault="00CA1F8D">
      <w:pPr>
        <w:pStyle w:val="TOC1"/>
        <w:tabs>
          <w:tab w:val="left" w:pos="480"/>
        </w:tabs>
        <w:rPr>
          <w:rFonts w:asciiTheme="minorHAnsi" w:eastAsiaTheme="minorEastAsia" w:hAnsiTheme="minorHAnsi" w:cstheme="minorBidi"/>
          <w:noProof/>
          <w:snapToGrid/>
          <w:color w:val="auto"/>
          <w:sz w:val="22"/>
          <w:szCs w:val="22"/>
          <w:lang w:eastAsia="en-AU"/>
        </w:rPr>
      </w:pPr>
      <w:hyperlink w:anchor="_Toc275525519" w:history="1">
        <w:r w:rsidR="00E968D8" w:rsidRPr="0017703C">
          <w:rPr>
            <w:rStyle w:val="Hyperlink"/>
            <w:noProof/>
          </w:rPr>
          <w:t>2</w:t>
        </w:r>
        <w:r w:rsidR="00E968D8">
          <w:rPr>
            <w:rFonts w:asciiTheme="minorHAnsi" w:eastAsiaTheme="minorEastAsia" w:hAnsiTheme="minorHAnsi" w:cstheme="minorBidi"/>
            <w:noProof/>
            <w:snapToGrid/>
            <w:color w:val="auto"/>
            <w:sz w:val="22"/>
            <w:szCs w:val="22"/>
            <w:lang w:eastAsia="en-AU"/>
          </w:rPr>
          <w:tab/>
        </w:r>
        <w:r w:rsidR="00E968D8" w:rsidRPr="0017703C">
          <w:rPr>
            <w:rStyle w:val="Hyperlink"/>
            <w:noProof/>
          </w:rPr>
          <w:t>Conclusions</w:t>
        </w:r>
        <w:r w:rsidR="00E968D8">
          <w:rPr>
            <w:noProof/>
            <w:webHidden/>
          </w:rPr>
          <w:tab/>
        </w:r>
        <w:r>
          <w:rPr>
            <w:noProof/>
            <w:webHidden/>
          </w:rPr>
          <w:fldChar w:fldCharType="begin"/>
        </w:r>
        <w:r w:rsidR="00E968D8">
          <w:rPr>
            <w:noProof/>
            <w:webHidden/>
          </w:rPr>
          <w:instrText xml:space="preserve"> PAGEREF _Toc275525519 \h </w:instrText>
        </w:r>
        <w:r>
          <w:rPr>
            <w:noProof/>
            <w:webHidden/>
          </w:rPr>
        </w:r>
        <w:r>
          <w:rPr>
            <w:noProof/>
            <w:webHidden/>
          </w:rPr>
          <w:fldChar w:fldCharType="separate"/>
        </w:r>
        <w:r w:rsidR="00E968D8">
          <w:rPr>
            <w:noProof/>
            <w:webHidden/>
          </w:rPr>
          <w:t>17</w:t>
        </w:r>
        <w:r>
          <w:rPr>
            <w:noProof/>
            <w:webHidden/>
          </w:rPr>
          <w:fldChar w:fldCharType="end"/>
        </w:r>
      </w:hyperlink>
    </w:p>
    <w:p w:rsidR="005536C2" w:rsidRDefault="00CA1F8D">
      <w:pPr>
        <w:rPr>
          <w:rFonts w:ascii="Times" w:hAnsi="Times"/>
          <w:color w:val="FF0000"/>
        </w:rPr>
      </w:pPr>
      <w:r>
        <w:rPr>
          <w:b/>
        </w:rPr>
        <w:fldChar w:fldCharType="end"/>
      </w:r>
    </w:p>
    <w:p w:rsidR="005536C2" w:rsidRDefault="005536C2">
      <w:pPr>
        <w:tabs>
          <w:tab w:val="left" w:pos="7371"/>
        </w:tabs>
        <w:jc w:val="center"/>
        <w:outlineLvl w:val="0"/>
        <w:rPr>
          <w:b/>
          <w:color w:val="FF0000"/>
        </w:rPr>
      </w:pPr>
      <w:r>
        <w:rPr>
          <w:b/>
        </w:rPr>
        <w:t>List of Tables</w:t>
      </w:r>
    </w:p>
    <w:p w:rsidR="005536C2" w:rsidRDefault="005536C2">
      <w:pPr>
        <w:rPr>
          <w:rFonts w:ascii="Times" w:hAnsi="Times"/>
          <w:color w:val="FF0000"/>
        </w:rPr>
      </w:pPr>
    </w:p>
    <w:p w:rsidR="005536C2" w:rsidRDefault="005536C2">
      <w:pPr>
        <w:tabs>
          <w:tab w:val="left" w:pos="8505"/>
        </w:tabs>
        <w:rPr>
          <w:b/>
          <w:u w:val="single"/>
        </w:rPr>
      </w:pPr>
      <w:proofErr w:type="gramStart"/>
      <w:r>
        <w:t>Table</w:t>
      </w:r>
      <w:r>
        <w:rPr>
          <w:noProof/>
          <w:webHidden/>
        </w:rPr>
        <w:tab/>
      </w:r>
      <w:r>
        <w:t>Page No.</w:t>
      </w:r>
      <w:proofErr w:type="gramEnd"/>
    </w:p>
    <w:p w:rsidR="005536C2" w:rsidRDefault="005536C2"/>
    <w:p w:rsidR="00E968D8" w:rsidRDefault="00CA1F8D">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536C2">
        <w:instrText xml:space="preserve"> TOC \h \z \c "Table" </w:instrText>
      </w:r>
      <w:r>
        <w:fldChar w:fldCharType="separate"/>
      </w:r>
      <w:hyperlink w:anchor="_Toc275525503" w:history="1">
        <w:r w:rsidR="00E968D8" w:rsidRPr="002E7BB9">
          <w:rPr>
            <w:rStyle w:val="Hyperlink"/>
            <w:noProof/>
          </w:rPr>
          <w:t>Table 1 - Total Battery Cycles and Flight Hours</w:t>
        </w:r>
        <w:r w:rsidR="00E968D8">
          <w:rPr>
            <w:noProof/>
            <w:webHidden/>
          </w:rPr>
          <w:tab/>
        </w:r>
        <w:r>
          <w:rPr>
            <w:noProof/>
            <w:webHidden/>
          </w:rPr>
          <w:fldChar w:fldCharType="begin"/>
        </w:r>
        <w:r w:rsidR="00E968D8">
          <w:rPr>
            <w:noProof/>
            <w:webHidden/>
          </w:rPr>
          <w:instrText xml:space="preserve"> PAGEREF _Toc275525503 \h </w:instrText>
        </w:r>
        <w:r>
          <w:rPr>
            <w:noProof/>
            <w:webHidden/>
          </w:rPr>
        </w:r>
        <w:r>
          <w:rPr>
            <w:noProof/>
            <w:webHidden/>
          </w:rPr>
          <w:fldChar w:fldCharType="separate"/>
        </w:r>
        <w:r w:rsidR="00E968D8">
          <w:rPr>
            <w:noProof/>
            <w:webHidden/>
          </w:rPr>
          <w:t>17</w:t>
        </w:r>
        <w:r>
          <w:rPr>
            <w:noProof/>
            <w:webHidden/>
          </w:rPr>
          <w:fldChar w:fldCharType="end"/>
        </w:r>
      </w:hyperlink>
    </w:p>
    <w:p w:rsidR="005536C2" w:rsidRDefault="00CA1F8D">
      <w:r>
        <w:fldChar w:fldCharType="end"/>
      </w:r>
    </w:p>
    <w:p w:rsidR="005536C2" w:rsidRDefault="005536C2">
      <w:pPr>
        <w:rPr>
          <w:b/>
        </w:rPr>
      </w:pPr>
    </w:p>
    <w:p w:rsidR="006C7FE0" w:rsidRDefault="006C7FE0">
      <w:pPr>
        <w:tabs>
          <w:tab w:val="left" w:pos="7371"/>
        </w:tabs>
        <w:jc w:val="center"/>
        <w:outlineLvl w:val="0"/>
        <w:rPr>
          <w:b/>
          <w:color w:val="FF0000"/>
        </w:rPr>
      </w:pPr>
      <w:r>
        <w:rPr>
          <w:b/>
        </w:rPr>
        <w:t>List of Figures</w:t>
      </w:r>
    </w:p>
    <w:p w:rsidR="006C7FE0" w:rsidRDefault="006C7FE0"/>
    <w:p w:rsidR="006C7FE0" w:rsidRDefault="006C7FE0">
      <w:pPr>
        <w:tabs>
          <w:tab w:val="left" w:pos="8505"/>
        </w:tabs>
        <w:rPr>
          <w:b/>
          <w:u w:val="single"/>
        </w:rPr>
      </w:pPr>
      <w:proofErr w:type="gramStart"/>
      <w:r>
        <w:t>Figure</w:t>
      </w:r>
      <w:r>
        <w:rPr>
          <w:noProof/>
          <w:webHidden/>
        </w:rPr>
        <w:tab/>
      </w:r>
      <w:r>
        <w:t>Page No.</w:t>
      </w:r>
      <w:proofErr w:type="gramEnd"/>
    </w:p>
    <w:p w:rsidR="006C7FE0" w:rsidRDefault="006C7FE0"/>
    <w:p w:rsidR="006C7FE0" w:rsidRDefault="006C7FE0">
      <w:r>
        <w:t>No figures.</w:t>
      </w:r>
    </w:p>
    <w:p w:rsidR="00704FE2" w:rsidRPr="009C63E2" w:rsidRDefault="00704FE2" w:rsidP="009C63E2">
      <w:pPr>
        <w:rPr>
          <w:b/>
          <w:sz w:val="28"/>
          <w:u w:val="single"/>
        </w:rPr>
      </w:pPr>
      <w:r>
        <w:br w:type="page"/>
      </w:r>
    </w:p>
    <w:p w:rsidR="008942DA" w:rsidRDefault="008942DA" w:rsidP="008942DA">
      <w:pPr>
        <w:pStyle w:val="Heading1"/>
      </w:pPr>
      <w:bookmarkStart w:id="1" w:name="_Toc275525518"/>
      <w:r>
        <w:lastRenderedPageBreak/>
        <w:t>Test</w:t>
      </w:r>
      <w:r w:rsidR="00D62E5A">
        <w:t>ing</w:t>
      </w:r>
      <w:r>
        <w:t xml:space="preserve"> Details</w:t>
      </w:r>
      <w:bookmarkEnd w:id="1"/>
    </w:p>
    <w:tbl>
      <w:tblPr>
        <w:tblStyle w:val="TableGrid"/>
        <w:tblpPr w:leftFromText="180" w:rightFromText="180" w:vertAnchor="page" w:horzAnchor="margin" w:tblpY="264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Date</w:t>
            </w:r>
          </w:p>
          <w:p w:rsidR="008942DA" w:rsidRDefault="008942DA" w:rsidP="008942DA">
            <w:pPr>
              <w:jc w:val="right"/>
            </w:pPr>
            <w:r>
              <w:t>27/07/2010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Default="008942DA" w:rsidP="008942DA">
            <w:pPr>
              <w:jc w:val="right"/>
            </w:pPr>
            <w:r>
              <w:rPr>
                <w:u w:val="single"/>
              </w:rPr>
              <w:t>01</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D004BF" w:rsidRDefault="008942DA" w:rsidP="008942DA">
            <w:pPr>
              <w:jc w:val="right"/>
              <w:rPr>
                <w:u w:val="single"/>
              </w:rPr>
            </w:pPr>
            <w:r>
              <w:rPr>
                <w:u w:val="single"/>
              </w:rPr>
              <w:t>1504</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8942DA" w:rsidP="008942DA">
            <w:pPr>
              <w:jc w:val="right"/>
            </w:pPr>
            <w:r>
              <w:t>20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Default="008942DA" w:rsidP="008942DA">
            <w:pPr>
              <w:jc w:val="right"/>
            </w:pPr>
            <w:r>
              <w:rPr>
                <w:u w:val="single"/>
              </w:rPr>
              <w:t>1630</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10.2V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10.5V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10.3V</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2</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1</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8942DA" w:rsidP="008942DA">
            <w:r>
              <w:t>RC test carried out successfully</w:t>
            </w:r>
          </w:p>
          <w:p w:rsidR="008942DA" w:rsidRPr="00D004BF" w:rsidRDefault="008942DA" w:rsidP="008942DA">
            <w:pPr>
              <w:rPr>
                <w:u w:val="single"/>
              </w:rPr>
            </w:pPr>
          </w:p>
        </w:tc>
      </w:tr>
    </w:tbl>
    <w:p w:rsidR="008942DA" w:rsidRDefault="008942DA" w:rsidP="008942DA"/>
    <w:tbl>
      <w:tblPr>
        <w:tblStyle w:val="TableGrid"/>
        <w:tblpPr w:leftFromText="180" w:rightFromText="180" w:vertAnchor="page" w:horzAnchor="margin" w:tblpY="197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lastRenderedPageBreak/>
              <w:t>Date</w:t>
            </w:r>
          </w:p>
          <w:p w:rsidR="008942DA" w:rsidRDefault="008942DA" w:rsidP="008942DA">
            <w:pPr>
              <w:jc w:val="right"/>
            </w:pPr>
            <w:r>
              <w:t>04/08/2010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Pr="008942DA" w:rsidRDefault="008942DA" w:rsidP="008942DA">
            <w:pPr>
              <w:jc w:val="right"/>
            </w:pPr>
            <w:r w:rsidRPr="008942DA">
              <w:t>0</w:t>
            </w:r>
            <w:r>
              <w:t>2</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8942DA" w:rsidRDefault="008942DA" w:rsidP="008942DA">
            <w:pPr>
              <w:jc w:val="right"/>
            </w:pPr>
            <w:r>
              <w:t>1215</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8942DA" w:rsidP="008942DA">
            <w:pPr>
              <w:jc w:val="right"/>
            </w:pPr>
            <w:r>
              <w:t>60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Pr="008942DA" w:rsidRDefault="008942DA" w:rsidP="008942DA">
            <w:pPr>
              <w:jc w:val="right"/>
            </w:pPr>
            <w:r>
              <w:t>17</w:t>
            </w:r>
            <w:r w:rsidRPr="008942DA">
              <w:t>30</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10.1V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10.6V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10.4V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10.4V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10.3V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10.4V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r>
              <w:t>10.5V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r>
              <w:t>10.5V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4</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8942DA" w:rsidP="008942DA">
            <w:pPr>
              <w:jc w:val="right"/>
            </w:pPr>
            <w:r>
              <w:t>4</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8942DA" w:rsidP="008942DA">
            <w:r>
              <w:t>Initial gain tuning carried out.</w:t>
            </w:r>
          </w:p>
          <w:p w:rsidR="008942DA" w:rsidRPr="00D004BF" w:rsidRDefault="008942DA" w:rsidP="008942DA">
            <w:pPr>
              <w:rPr>
                <w:u w:val="single"/>
              </w:rPr>
            </w:pPr>
          </w:p>
        </w:tc>
      </w:tr>
    </w:tbl>
    <w:p w:rsidR="008942DA" w:rsidRDefault="008942DA" w:rsidP="008942DA"/>
    <w:p w:rsidR="008942DA" w:rsidRDefault="008942DA">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lastRenderedPageBreak/>
              <w:t>Date</w:t>
            </w:r>
          </w:p>
          <w:p w:rsidR="008942DA" w:rsidRDefault="008942DA" w:rsidP="008942DA">
            <w:pPr>
              <w:jc w:val="right"/>
            </w:pPr>
            <w:r>
              <w:t>13/08/2010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Pr="008942DA" w:rsidRDefault="008942DA" w:rsidP="008942DA">
            <w:pPr>
              <w:jc w:val="right"/>
            </w:pPr>
            <w:r w:rsidRPr="008942DA">
              <w:t>0</w:t>
            </w:r>
            <w:r>
              <w:t>3</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8942DA" w:rsidRDefault="008942DA" w:rsidP="008942DA">
            <w:pPr>
              <w:jc w:val="right"/>
            </w:pPr>
            <w:r>
              <w:t>1344</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994E86" w:rsidP="008942DA">
            <w:pPr>
              <w:jc w:val="right"/>
            </w:pPr>
            <w:r>
              <w:t>4</w:t>
            </w:r>
            <w:r w:rsidR="008942DA">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Pr="008942DA" w:rsidRDefault="008942DA" w:rsidP="008942DA">
            <w:pPr>
              <w:jc w:val="right"/>
            </w:pPr>
            <w:r>
              <w:t>17</w:t>
            </w:r>
            <w:r w:rsidRPr="008942DA">
              <w:t>30</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10.2</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10.3</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8942DA" w:rsidP="00994E86">
            <w:pPr>
              <w:jc w:val="right"/>
            </w:pPr>
            <w:r>
              <w:t>10.</w:t>
            </w:r>
            <w:r w:rsidR="00994E86">
              <w:t>2</w:t>
            </w:r>
            <w:r>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10.1</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10.4</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3</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2</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994E86" w:rsidP="008942DA">
            <w:r>
              <w:t>Further</w:t>
            </w:r>
            <w:r w:rsidR="008942DA">
              <w:t xml:space="preserve"> gain tuning carried out.</w:t>
            </w:r>
            <w:r>
              <w:t xml:space="preserve"> Stable flight not reached.</w:t>
            </w:r>
          </w:p>
          <w:p w:rsidR="008942DA" w:rsidRPr="00D004BF" w:rsidRDefault="008942DA" w:rsidP="008942DA">
            <w:pPr>
              <w:rPr>
                <w:u w:val="single"/>
              </w:rPr>
            </w:pPr>
          </w:p>
        </w:tc>
      </w:tr>
    </w:tbl>
    <w:p w:rsidR="008942DA" w:rsidRDefault="008942DA" w:rsidP="008942DA"/>
    <w:p w:rsidR="008942DA" w:rsidRDefault="008942DA" w:rsidP="008942DA">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lastRenderedPageBreak/>
              <w:t>Date</w:t>
            </w:r>
          </w:p>
          <w:p w:rsidR="008942DA" w:rsidRDefault="008942DA" w:rsidP="008942DA">
            <w:pPr>
              <w:jc w:val="right"/>
            </w:pPr>
            <w:r>
              <w:t>20/08/2010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Flight Number</w:t>
            </w:r>
          </w:p>
          <w:p w:rsidR="008942DA" w:rsidRPr="008942DA" w:rsidRDefault="008942DA" w:rsidP="008942DA">
            <w:pPr>
              <w:jc w:val="right"/>
            </w:pPr>
            <w:r w:rsidRPr="008942DA">
              <w:t>0</w:t>
            </w:r>
            <w:r>
              <w:t>4</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Location</w:t>
            </w:r>
          </w:p>
          <w:p w:rsidR="008942DA" w:rsidRDefault="008942DA" w:rsidP="008942DA">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942DA" w:rsidRDefault="008942DA" w:rsidP="008942DA">
            <w:pPr>
              <w:rPr>
                <w:u w:val="single"/>
              </w:rPr>
            </w:pPr>
            <w:r>
              <w:rPr>
                <w:u w:val="single"/>
              </w:rPr>
              <w:t>Season Start Time</w:t>
            </w:r>
          </w:p>
          <w:p w:rsidR="008942DA" w:rsidRPr="008942DA" w:rsidRDefault="008942DA" w:rsidP="008942DA">
            <w:pPr>
              <w:jc w:val="right"/>
            </w:pPr>
            <w:r>
              <w:t>1211</w:t>
            </w:r>
          </w:p>
        </w:tc>
      </w:tr>
      <w:tr w:rsidR="008942DA" w:rsidTr="008942DA">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Pr="00E54396" w:rsidRDefault="008942DA" w:rsidP="008942DA">
            <w:pPr>
              <w:rPr>
                <w:u w:val="single"/>
              </w:rPr>
            </w:pPr>
            <w:r>
              <w:rPr>
                <w:u w:val="single"/>
              </w:rPr>
              <w:t>Total Flight</w:t>
            </w:r>
            <w:r w:rsidRPr="00E54396">
              <w:rPr>
                <w:u w:val="single"/>
              </w:rPr>
              <w:t xml:space="preserve"> Time</w:t>
            </w:r>
          </w:p>
          <w:p w:rsidR="008942DA" w:rsidRDefault="00994E86" w:rsidP="00994E86">
            <w:pPr>
              <w:jc w:val="right"/>
            </w:pPr>
            <w:r>
              <w:t>35</w:t>
            </w:r>
            <w:r w:rsidR="008942DA">
              <w:t xml:space="preserve">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Season End Time</w:t>
            </w:r>
          </w:p>
          <w:p w:rsidR="008942DA" w:rsidRPr="008942DA" w:rsidRDefault="008942DA" w:rsidP="008942DA">
            <w:pPr>
              <w:jc w:val="right"/>
            </w:pPr>
            <w:r>
              <w:t>1704</w:t>
            </w:r>
          </w:p>
        </w:tc>
      </w:tr>
      <w:tr w:rsidR="008942DA" w:rsidTr="008942DA">
        <w:tc>
          <w:tcPr>
            <w:tcW w:w="4620" w:type="dxa"/>
            <w:gridSpan w:val="2"/>
            <w:tcBorders>
              <w:top w:val="single" w:sz="12" w:space="0" w:color="000000" w:themeColor="text1"/>
              <w:left w:val="single" w:sz="12" w:space="0" w:color="000000" w:themeColor="text1"/>
            </w:tcBorders>
            <w:shd w:val="pct12" w:color="auto" w:fill="auto"/>
          </w:tcPr>
          <w:p w:rsidR="008942DA" w:rsidRPr="00E54396" w:rsidRDefault="008942DA" w:rsidP="008942DA">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942DA" w:rsidRPr="00E54396" w:rsidRDefault="008942DA" w:rsidP="008942DA">
            <w:pPr>
              <w:jc w:val="center"/>
              <w:rPr>
                <w:b/>
              </w:rPr>
            </w:pPr>
            <w:r w:rsidRPr="00E54396">
              <w:rPr>
                <w:b/>
              </w:rPr>
              <w:t>Battery 2 Voltage</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10.0</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10.7</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r w:rsidRPr="008942DA">
              <w:t>12.4V</w:t>
            </w:r>
          </w:p>
        </w:tc>
        <w:tc>
          <w:tcPr>
            <w:tcW w:w="2310" w:type="dxa"/>
          </w:tcPr>
          <w:p w:rsidR="008942DA" w:rsidRDefault="008942DA" w:rsidP="008942DA">
            <w:pPr>
              <w:rPr>
                <w:u w:val="single"/>
              </w:rPr>
            </w:pPr>
            <w:r w:rsidRPr="00D004BF">
              <w:rPr>
                <w:u w:val="single"/>
              </w:rPr>
              <w:t>Final</w:t>
            </w:r>
          </w:p>
          <w:p w:rsidR="008942DA" w:rsidRPr="008942DA" w:rsidRDefault="00994E86" w:rsidP="008942DA">
            <w:pPr>
              <w:jc w:val="right"/>
            </w:pPr>
            <w:r>
              <w:t>10.8</w:t>
            </w:r>
            <w:r w:rsidR="008942DA">
              <w:t>V</w:t>
            </w: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r>
              <w:t>12.4V</w:t>
            </w: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994E86" w:rsidP="008942DA">
            <w:pPr>
              <w:jc w:val="right"/>
            </w:pPr>
            <w:r>
              <w:t>10.6</w:t>
            </w:r>
            <w:r w:rsidR="008942DA">
              <w:t>V</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0" w:type="dxa"/>
          </w:tcPr>
          <w:p w:rsidR="008942DA" w:rsidRDefault="008942DA" w:rsidP="008942DA">
            <w:pPr>
              <w:rPr>
                <w:u w:val="single"/>
              </w:rPr>
            </w:pPr>
            <w:r w:rsidRPr="00D004BF">
              <w:rPr>
                <w:u w:val="single"/>
              </w:rPr>
              <w:t>Final</w:t>
            </w:r>
          </w:p>
          <w:p w:rsidR="008942DA" w:rsidRPr="008942DA" w:rsidRDefault="008942DA" w:rsidP="008942DA">
            <w:pPr>
              <w:jc w:val="right"/>
            </w:pPr>
          </w:p>
        </w:tc>
        <w:tc>
          <w:tcPr>
            <w:tcW w:w="2311" w:type="dxa"/>
          </w:tcPr>
          <w:p w:rsidR="008942DA" w:rsidRDefault="008942DA" w:rsidP="008942DA">
            <w:pPr>
              <w:rPr>
                <w:u w:val="single"/>
              </w:rPr>
            </w:pPr>
            <w:r w:rsidRPr="00D004BF">
              <w:rPr>
                <w:u w:val="single"/>
              </w:rPr>
              <w:t>Initial</w:t>
            </w:r>
          </w:p>
          <w:p w:rsidR="008942DA" w:rsidRPr="008942DA" w:rsidRDefault="008942DA" w:rsidP="008942DA">
            <w:pPr>
              <w:jc w:val="right"/>
            </w:pPr>
          </w:p>
        </w:tc>
        <w:tc>
          <w:tcPr>
            <w:tcW w:w="2311" w:type="dxa"/>
            <w:tcBorders>
              <w:right w:val="single" w:sz="12" w:space="0" w:color="000000" w:themeColor="text1"/>
            </w:tcBorders>
          </w:tcPr>
          <w:p w:rsidR="008942DA" w:rsidRDefault="008942DA" w:rsidP="008942DA">
            <w:pPr>
              <w:rPr>
                <w:u w:val="single"/>
              </w:rPr>
            </w:pPr>
            <w:r w:rsidRPr="00D004BF">
              <w:rPr>
                <w:u w:val="single"/>
              </w:rPr>
              <w:t>Final</w:t>
            </w:r>
          </w:p>
          <w:p w:rsidR="008942DA" w:rsidRPr="008942DA" w:rsidRDefault="008942DA" w:rsidP="008942DA">
            <w:pPr>
              <w:jc w:val="right"/>
            </w:pP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2310" w:type="dxa"/>
            <w:tcBorders>
              <w:left w:val="single" w:sz="12" w:space="0" w:color="000000" w:themeColor="text1"/>
            </w:tcBorders>
          </w:tcPr>
          <w:p w:rsidR="008942DA" w:rsidRDefault="008942DA" w:rsidP="008942DA">
            <w:pPr>
              <w:rPr>
                <w:u w:val="single"/>
              </w:rPr>
            </w:pPr>
            <w:r w:rsidRPr="00D004BF">
              <w:rPr>
                <w:u w:val="single"/>
              </w:rPr>
              <w:t>Initial</w:t>
            </w:r>
          </w:p>
          <w:p w:rsidR="008942DA" w:rsidRPr="00D004BF" w:rsidRDefault="008942DA" w:rsidP="008942DA">
            <w:pPr>
              <w:rPr>
                <w:u w:val="single"/>
              </w:rPr>
            </w:pPr>
          </w:p>
        </w:tc>
        <w:tc>
          <w:tcPr>
            <w:tcW w:w="2310" w:type="dxa"/>
          </w:tcPr>
          <w:p w:rsidR="008942DA" w:rsidRPr="00D004BF" w:rsidRDefault="008942DA" w:rsidP="008942DA">
            <w:pPr>
              <w:rPr>
                <w:u w:val="single"/>
              </w:rPr>
            </w:pPr>
            <w:r w:rsidRPr="00D004BF">
              <w:rPr>
                <w:u w:val="single"/>
              </w:rPr>
              <w:t>Final</w:t>
            </w:r>
          </w:p>
        </w:tc>
        <w:tc>
          <w:tcPr>
            <w:tcW w:w="2311" w:type="dxa"/>
          </w:tcPr>
          <w:p w:rsidR="008942DA" w:rsidRPr="00D004BF" w:rsidRDefault="008942DA" w:rsidP="008942DA">
            <w:pPr>
              <w:rPr>
                <w:u w:val="single"/>
              </w:rPr>
            </w:pPr>
            <w:r w:rsidRPr="00D004BF">
              <w:rPr>
                <w:u w:val="single"/>
              </w:rPr>
              <w:t>Initial</w:t>
            </w:r>
          </w:p>
        </w:tc>
        <w:tc>
          <w:tcPr>
            <w:tcW w:w="2311" w:type="dxa"/>
            <w:tcBorders>
              <w:right w:val="single" w:sz="12" w:space="0" w:color="000000" w:themeColor="text1"/>
            </w:tcBorders>
          </w:tcPr>
          <w:p w:rsidR="008942DA" w:rsidRPr="00D004BF" w:rsidRDefault="008942DA" w:rsidP="008942DA">
            <w:pPr>
              <w:rPr>
                <w:u w:val="single"/>
              </w:rPr>
            </w:pPr>
            <w:r w:rsidRPr="00D004BF">
              <w:rPr>
                <w:u w:val="single"/>
              </w:rPr>
              <w:t>Final</w:t>
            </w:r>
          </w:p>
        </w:tc>
      </w:tr>
      <w:tr w:rsidR="008942DA" w:rsidTr="008942DA">
        <w:tc>
          <w:tcPr>
            <w:tcW w:w="4620" w:type="dxa"/>
            <w:gridSpan w:val="2"/>
            <w:tcBorders>
              <w:left w:val="single" w:sz="12" w:space="0" w:color="000000" w:themeColor="text1"/>
              <w:bottom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2</w:t>
            </w:r>
          </w:p>
        </w:tc>
        <w:tc>
          <w:tcPr>
            <w:tcW w:w="4622" w:type="dxa"/>
            <w:gridSpan w:val="2"/>
            <w:tcBorders>
              <w:bottom w:val="single" w:sz="12" w:space="0" w:color="000000" w:themeColor="text1"/>
              <w:right w:val="single" w:sz="12" w:space="0" w:color="000000" w:themeColor="text1"/>
            </w:tcBorders>
          </w:tcPr>
          <w:p w:rsidR="008942DA" w:rsidRDefault="008942DA" w:rsidP="008942DA">
            <w:pPr>
              <w:rPr>
                <w:u w:val="single"/>
              </w:rPr>
            </w:pPr>
            <w:r>
              <w:rPr>
                <w:u w:val="single"/>
              </w:rPr>
              <w:t>Total Cycles</w:t>
            </w:r>
          </w:p>
          <w:p w:rsidR="008942DA" w:rsidRPr="008942DA" w:rsidRDefault="00994E86" w:rsidP="008942DA">
            <w:pPr>
              <w:jc w:val="right"/>
            </w:pPr>
            <w:r>
              <w:t>2</w:t>
            </w: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Pr>
                <w:u w:val="single"/>
              </w:rPr>
              <w:t>Repairs</w:t>
            </w:r>
          </w:p>
          <w:p w:rsidR="008942DA" w:rsidRPr="008942DA" w:rsidRDefault="008942DA" w:rsidP="008942DA">
            <w:r>
              <w:t>No r</w:t>
            </w:r>
            <w:r w:rsidRPr="008942DA">
              <w:t>epairs</w:t>
            </w:r>
            <w:r>
              <w:t xml:space="preserve"> required</w:t>
            </w:r>
          </w:p>
          <w:p w:rsidR="008942DA" w:rsidRPr="00D004BF" w:rsidRDefault="008942DA" w:rsidP="008942DA">
            <w:pPr>
              <w:rPr>
                <w:u w:val="single"/>
              </w:rPr>
            </w:pPr>
          </w:p>
        </w:tc>
      </w:tr>
      <w:tr w:rsidR="008942DA" w:rsidTr="008942DA">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942DA" w:rsidRDefault="008942DA" w:rsidP="008942DA">
            <w:pPr>
              <w:rPr>
                <w:u w:val="single"/>
              </w:rPr>
            </w:pPr>
            <w:r w:rsidRPr="00D004BF">
              <w:rPr>
                <w:u w:val="single"/>
              </w:rPr>
              <w:t>Comments</w:t>
            </w:r>
          </w:p>
          <w:p w:rsidR="008942DA" w:rsidRPr="008942DA" w:rsidRDefault="00994E86" w:rsidP="008942DA">
            <w:r>
              <w:t>Further</w:t>
            </w:r>
            <w:r w:rsidR="008942DA">
              <w:t xml:space="preserve"> gain tuning carried out.</w:t>
            </w:r>
            <w:r>
              <w:t xml:space="preserve"> Stable flight not reached, bungee cord adds too much oscillation into system.</w:t>
            </w:r>
          </w:p>
          <w:p w:rsidR="008942DA" w:rsidRPr="00D004BF" w:rsidRDefault="008942DA" w:rsidP="008942DA">
            <w:pPr>
              <w:rPr>
                <w:u w:val="single"/>
              </w:rPr>
            </w:pPr>
          </w:p>
        </w:tc>
      </w:tr>
    </w:tbl>
    <w:p w:rsidR="008942DA" w:rsidRDefault="008942DA" w:rsidP="008942DA"/>
    <w:p w:rsidR="00994E86" w:rsidRDefault="00994E86">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994E86"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lastRenderedPageBreak/>
              <w:t>Date</w:t>
            </w:r>
          </w:p>
          <w:p w:rsidR="00994E86" w:rsidRDefault="00994E86" w:rsidP="009C63E2">
            <w:pPr>
              <w:jc w:val="right"/>
            </w:pPr>
            <w:r>
              <w:t>27/08/2010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t>Flight Number</w:t>
            </w:r>
          </w:p>
          <w:p w:rsidR="00994E86" w:rsidRPr="008942DA" w:rsidRDefault="00994E86" w:rsidP="009C63E2">
            <w:pPr>
              <w:jc w:val="right"/>
            </w:pPr>
            <w:r w:rsidRPr="008942DA">
              <w:t>0</w:t>
            </w:r>
            <w:r>
              <w:t>5</w:t>
            </w:r>
          </w:p>
        </w:tc>
      </w:tr>
      <w:tr w:rsidR="00994E86"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t>Location</w:t>
            </w:r>
          </w:p>
          <w:p w:rsidR="00994E86" w:rsidRDefault="00994E86" w:rsidP="009C63E2">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994E86" w:rsidRDefault="00994E86" w:rsidP="009C63E2">
            <w:pPr>
              <w:rPr>
                <w:u w:val="single"/>
              </w:rPr>
            </w:pPr>
            <w:r>
              <w:rPr>
                <w:u w:val="single"/>
              </w:rPr>
              <w:t>Season Start Time</w:t>
            </w:r>
          </w:p>
          <w:p w:rsidR="00994E86" w:rsidRPr="008942DA" w:rsidRDefault="00994E86" w:rsidP="009C63E2">
            <w:pPr>
              <w:jc w:val="right"/>
            </w:pPr>
            <w:r>
              <w:t>1301</w:t>
            </w:r>
          </w:p>
        </w:tc>
      </w:tr>
      <w:tr w:rsidR="00994E86"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Pr="00E54396" w:rsidRDefault="00994E86" w:rsidP="009C63E2">
            <w:pPr>
              <w:rPr>
                <w:u w:val="single"/>
              </w:rPr>
            </w:pPr>
            <w:r>
              <w:rPr>
                <w:u w:val="single"/>
              </w:rPr>
              <w:t>Total Flight</w:t>
            </w:r>
            <w:r w:rsidRPr="00E54396">
              <w:rPr>
                <w:u w:val="single"/>
              </w:rPr>
              <w:t xml:space="preserve"> Time</w:t>
            </w:r>
          </w:p>
          <w:p w:rsidR="00994E86" w:rsidRDefault="00994E86" w:rsidP="009C63E2">
            <w:pPr>
              <w:jc w:val="right"/>
            </w:pPr>
            <w:r>
              <w:t>25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Pr>
                <w:u w:val="single"/>
              </w:rPr>
              <w:t>Season End Time</w:t>
            </w:r>
          </w:p>
          <w:p w:rsidR="00994E86" w:rsidRPr="008942DA" w:rsidRDefault="00994E86" w:rsidP="009C63E2">
            <w:pPr>
              <w:jc w:val="right"/>
            </w:pPr>
            <w:r>
              <w:t>1514</w:t>
            </w:r>
          </w:p>
        </w:tc>
      </w:tr>
      <w:tr w:rsidR="00994E86" w:rsidTr="009C63E2">
        <w:tc>
          <w:tcPr>
            <w:tcW w:w="4620" w:type="dxa"/>
            <w:gridSpan w:val="2"/>
            <w:tcBorders>
              <w:top w:val="single" w:sz="12" w:space="0" w:color="000000" w:themeColor="text1"/>
              <w:left w:val="single" w:sz="12" w:space="0" w:color="000000" w:themeColor="text1"/>
            </w:tcBorders>
            <w:shd w:val="pct12" w:color="auto" w:fill="auto"/>
          </w:tcPr>
          <w:p w:rsidR="00994E86" w:rsidRPr="00E54396" w:rsidRDefault="00994E86"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994E86" w:rsidRPr="00E54396" w:rsidRDefault="00994E86" w:rsidP="009C63E2">
            <w:pPr>
              <w:jc w:val="center"/>
              <w:rPr>
                <w:b/>
              </w:rPr>
            </w:pPr>
            <w:r w:rsidRPr="00E54396">
              <w:rPr>
                <w:b/>
              </w:rPr>
              <w:t>Battery 2 Voltage</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994E86" w:rsidP="009C63E2">
            <w:pPr>
              <w:jc w:val="right"/>
            </w:pPr>
            <w:r w:rsidRPr="008942DA">
              <w:t>12.4V</w:t>
            </w:r>
          </w:p>
        </w:tc>
        <w:tc>
          <w:tcPr>
            <w:tcW w:w="2310" w:type="dxa"/>
          </w:tcPr>
          <w:p w:rsidR="00994E86" w:rsidRDefault="00994E86" w:rsidP="009C63E2">
            <w:pPr>
              <w:rPr>
                <w:u w:val="single"/>
              </w:rPr>
            </w:pPr>
            <w:r w:rsidRPr="00D004BF">
              <w:rPr>
                <w:u w:val="single"/>
              </w:rPr>
              <w:t>Final</w:t>
            </w:r>
          </w:p>
          <w:p w:rsidR="00994E86" w:rsidRPr="008942DA" w:rsidRDefault="00994E86" w:rsidP="009C63E2">
            <w:pPr>
              <w:jc w:val="right"/>
            </w:pPr>
            <w:r>
              <w:t>10.8V</w:t>
            </w:r>
          </w:p>
        </w:tc>
        <w:tc>
          <w:tcPr>
            <w:tcW w:w="2311" w:type="dxa"/>
          </w:tcPr>
          <w:p w:rsidR="00994E86" w:rsidRDefault="00994E86" w:rsidP="009C63E2">
            <w:pPr>
              <w:rPr>
                <w:u w:val="single"/>
              </w:rPr>
            </w:pPr>
            <w:r w:rsidRPr="00D004BF">
              <w:rPr>
                <w:u w:val="single"/>
              </w:rPr>
              <w:t>Initial</w:t>
            </w:r>
          </w:p>
          <w:p w:rsidR="00994E86" w:rsidRPr="008942DA" w:rsidRDefault="00994E86" w:rsidP="009C63E2">
            <w:pPr>
              <w:jc w:val="right"/>
            </w:pPr>
            <w:r>
              <w:t>12.4V</w:t>
            </w: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994E86" w:rsidP="009C63E2">
            <w:pPr>
              <w:jc w:val="right"/>
            </w:pPr>
            <w:r>
              <w:t>10.9V</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994E86" w:rsidP="009C63E2">
            <w:pPr>
              <w:jc w:val="right"/>
            </w:pPr>
            <w:r w:rsidRPr="008942DA">
              <w:t>12.4V</w:t>
            </w:r>
          </w:p>
        </w:tc>
        <w:tc>
          <w:tcPr>
            <w:tcW w:w="2310" w:type="dxa"/>
          </w:tcPr>
          <w:p w:rsidR="00994E86" w:rsidRDefault="00994E86" w:rsidP="009C63E2">
            <w:pPr>
              <w:rPr>
                <w:u w:val="single"/>
              </w:rPr>
            </w:pPr>
            <w:r w:rsidRPr="00D004BF">
              <w:rPr>
                <w:u w:val="single"/>
              </w:rPr>
              <w:t>Final</w:t>
            </w:r>
          </w:p>
          <w:p w:rsidR="00994E86" w:rsidRPr="008942DA" w:rsidRDefault="00994E86" w:rsidP="009C63E2">
            <w:pPr>
              <w:jc w:val="right"/>
            </w:pPr>
            <w:r>
              <w:t>10.6V</w:t>
            </w:r>
          </w:p>
        </w:tc>
        <w:tc>
          <w:tcPr>
            <w:tcW w:w="2311" w:type="dxa"/>
          </w:tcPr>
          <w:p w:rsidR="00994E86" w:rsidRDefault="00994E86" w:rsidP="009C63E2">
            <w:pPr>
              <w:rPr>
                <w:u w:val="single"/>
              </w:rPr>
            </w:pPr>
            <w:r w:rsidRPr="00D004BF">
              <w:rPr>
                <w:u w:val="single"/>
              </w:rPr>
              <w:t>Initial</w:t>
            </w:r>
          </w:p>
          <w:p w:rsidR="00994E86" w:rsidRPr="008942DA" w:rsidRDefault="00994E86" w:rsidP="009C63E2">
            <w:pPr>
              <w:jc w:val="right"/>
            </w:pPr>
            <w:r>
              <w:t>12.4V</w:t>
            </w: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994E86" w:rsidP="009C63E2">
            <w:pPr>
              <w:jc w:val="right"/>
            </w:pPr>
            <w:r>
              <w:t>10.8V</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994E86" w:rsidP="009C63E2">
            <w:pPr>
              <w:jc w:val="right"/>
            </w:pPr>
          </w:p>
        </w:tc>
        <w:tc>
          <w:tcPr>
            <w:tcW w:w="2310" w:type="dxa"/>
          </w:tcPr>
          <w:p w:rsidR="00994E86" w:rsidRDefault="00994E86" w:rsidP="009C63E2">
            <w:pPr>
              <w:rPr>
                <w:u w:val="single"/>
              </w:rPr>
            </w:pPr>
            <w:r w:rsidRPr="00D004BF">
              <w:rPr>
                <w:u w:val="single"/>
              </w:rPr>
              <w:t>Final</w:t>
            </w:r>
          </w:p>
          <w:p w:rsidR="00994E86" w:rsidRPr="008942DA" w:rsidRDefault="00994E86" w:rsidP="009C63E2">
            <w:pPr>
              <w:jc w:val="right"/>
            </w:pPr>
          </w:p>
        </w:tc>
        <w:tc>
          <w:tcPr>
            <w:tcW w:w="2311" w:type="dxa"/>
          </w:tcPr>
          <w:p w:rsidR="00994E86" w:rsidRDefault="00994E86" w:rsidP="009C63E2">
            <w:pPr>
              <w:rPr>
                <w:u w:val="single"/>
              </w:rPr>
            </w:pPr>
            <w:r w:rsidRPr="00D004BF">
              <w:rPr>
                <w:u w:val="single"/>
              </w:rPr>
              <w:t>Initial</w:t>
            </w:r>
          </w:p>
          <w:p w:rsidR="00994E86" w:rsidRPr="008942DA" w:rsidRDefault="00994E86" w:rsidP="009C63E2">
            <w:pPr>
              <w:jc w:val="right"/>
            </w:pP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994E86" w:rsidP="009C63E2">
            <w:pPr>
              <w:jc w:val="right"/>
            </w:pP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994E86" w:rsidP="009C63E2">
            <w:pPr>
              <w:jc w:val="right"/>
            </w:pPr>
          </w:p>
        </w:tc>
        <w:tc>
          <w:tcPr>
            <w:tcW w:w="2310" w:type="dxa"/>
          </w:tcPr>
          <w:p w:rsidR="00994E86" w:rsidRDefault="00994E86" w:rsidP="009C63E2">
            <w:pPr>
              <w:rPr>
                <w:u w:val="single"/>
              </w:rPr>
            </w:pPr>
            <w:r w:rsidRPr="00D004BF">
              <w:rPr>
                <w:u w:val="single"/>
              </w:rPr>
              <w:t>Final</w:t>
            </w:r>
          </w:p>
          <w:p w:rsidR="00994E86" w:rsidRPr="008942DA" w:rsidRDefault="00994E86" w:rsidP="009C63E2">
            <w:pPr>
              <w:jc w:val="right"/>
            </w:pPr>
          </w:p>
        </w:tc>
        <w:tc>
          <w:tcPr>
            <w:tcW w:w="2311" w:type="dxa"/>
          </w:tcPr>
          <w:p w:rsidR="00994E86" w:rsidRDefault="00994E86" w:rsidP="009C63E2">
            <w:pPr>
              <w:rPr>
                <w:u w:val="single"/>
              </w:rPr>
            </w:pPr>
            <w:r w:rsidRPr="00D004BF">
              <w:rPr>
                <w:u w:val="single"/>
              </w:rPr>
              <w:t>Initial</w:t>
            </w:r>
          </w:p>
          <w:p w:rsidR="00994E86" w:rsidRPr="008942DA" w:rsidRDefault="00994E86" w:rsidP="009C63E2">
            <w:pPr>
              <w:jc w:val="right"/>
            </w:pP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994E86" w:rsidP="009C63E2">
            <w:pPr>
              <w:jc w:val="right"/>
            </w:pP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4620" w:type="dxa"/>
            <w:gridSpan w:val="2"/>
            <w:tcBorders>
              <w:left w:val="single" w:sz="12" w:space="0" w:color="000000" w:themeColor="text1"/>
              <w:bottom w:val="single" w:sz="12" w:space="0" w:color="000000" w:themeColor="text1"/>
            </w:tcBorders>
          </w:tcPr>
          <w:p w:rsidR="00994E86" w:rsidRDefault="00994E86" w:rsidP="009C63E2">
            <w:pPr>
              <w:rPr>
                <w:u w:val="single"/>
              </w:rPr>
            </w:pPr>
            <w:r>
              <w:rPr>
                <w:u w:val="single"/>
              </w:rPr>
              <w:t>Total Cycles</w:t>
            </w:r>
          </w:p>
          <w:p w:rsidR="00994E86" w:rsidRPr="008942DA" w:rsidRDefault="00994E86" w:rsidP="009C63E2">
            <w:pPr>
              <w:jc w:val="right"/>
            </w:pPr>
            <w:r>
              <w:t>2</w:t>
            </w:r>
          </w:p>
        </w:tc>
        <w:tc>
          <w:tcPr>
            <w:tcW w:w="4622" w:type="dxa"/>
            <w:gridSpan w:val="2"/>
            <w:tcBorders>
              <w:bottom w:val="single" w:sz="12" w:space="0" w:color="000000" w:themeColor="text1"/>
              <w:right w:val="single" w:sz="12" w:space="0" w:color="000000" w:themeColor="text1"/>
            </w:tcBorders>
          </w:tcPr>
          <w:p w:rsidR="00994E86" w:rsidRDefault="00994E86" w:rsidP="009C63E2">
            <w:pPr>
              <w:rPr>
                <w:u w:val="single"/>
              </w:rPr>
            </w:pPr>
            <w:r>
              <w:rPr>
                <w:u w:val="single"/>
              </w:rPr>
              <w:t>Total Cycles</w:t>
            </w:r>
          </w:p>
          <w:p w:rsidR="00994E86" w:rsidRPr="008942DA" w:rsidRDefault="00994E86" w:rsidP="009C63E2">
            <w:pPr>
              <w:jc w:val="right"/>
            </w:pPr>
            <w:r>
              <w:t>2</w:t>
            </w:r>
          </w:p>
        </w:tc>
      </w:tr>
      <w:tr w:rsidR="00994E86"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Pr>
                <w:u w:val="single"/>
              </w:rPr>
              <w:t>Repairs</w:t>
            </w:r>
          </w:p>
          <w:p w:rsidR="00994E86" w:rsidRPr="008942DA" w:rsidRDefault="00994E86" w:rsidP="009C63E2">
            <w:r>
              <w:t>No r</w:t>
            </w:r>
            <w:r w:rsidRPr="008942DA">
              <w:t>epairs</w:t>
            </w:r>
            <w:r>
              <w:t xml:space="preserve"> required</w:t>
            </w:r>
          </w:p>
          <w:p w:rsidR="00994E86" w:rsidRPr="00D004BF" w:rsidRDefault="00994E86" w:rsidP="009C63E2">
            <w:pPr>
              <w:rPr>
                <w:u w:val="single"/>
              </w:rPr>
            </w:pPr>
          </w:p>
        </w:tc>
      </w:tr>
      <w:tr w:rsidR="00994E86"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t>Comments</w:t>
            </w:r>
          </w:p>
          <w:p w:rsidR="00994E86" w:rsidRPr="008942DA" w:rsidRDefault="00994E86" w:rsidP="009C63E2">
            <w:r>
              <w:t>Further gain tuning carried out. Tests carried out in test rig.</w:t>
            </w:r>
          </w:p>
          <w:p w:rsidR="00994E86" w:rsidRPr="00D004BF" w:rsidRDefault="00994E86" w:rsidP="009C63E2">
            <w:pPr>
              <w:rPr>
                <w:u w:val="single"/>
              </w:rPr>
            </w:pPr>
          </w:p>
        </w:tc>
      </w:tr>
    </w:tbl>
    <w:p w:rsidR="00994E86" w:rsidRDefault="00994E86" w:rsidP="00994E86"/>
    <w:p w:rsidR="00994E86" w:rsidRDefault="00994E86">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994E86"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lastRenderedPageBreak/>
              <w:t>Date</w:t>
            </w:r>
          </w:p>
          <w:p w:rsidR="00994E86" w:rsidRDefault="00994E86" w:rsidP="009C63E2">
            <w:pPr>
              <w:jc w:val="right"/>
            </w:pPr>
            <w:r>
              <w:t>03</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t>Flight Number</w:t>
            </w:r>
          </w:p>
          <w:p w:rsidR="00994E86" w:rsidRPr="008942DA" w:rsidRDefault="00994E86" w:rsidP="009C63E2">
            <w:pPr>
              <w:jc w:val="right"/>
            </w:pPr>
            <w:r w:rsidRPr="008942DA">
              <w:t>0</w:t>
            </w:r>
            <w:r>
              <w:t>6</w:t>
            </w:r>
          </w:p>
        </w:tc>
      </w:tr>
      <w:tr w:rsidR="00994E86"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t>Location</w:t>
            </w:r>
          </w:p>
          <w:p w:rsidR="00994E86" w:rsidRDefault="00994E86" w:rsidP="009C63E2">
            <w:pPr>
              <w:jc w:val="right"/>
            </w:pPr>
            <w:r>
              <w:t>Level 11, S Block, QUT</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994E86" w:rsidRDefault="00994E86" w:rsidP="009C63E2">
            <w:pPr>
              <w:rPr>
                <w:u w:val="single"/>
              </w:rPr>
            </w:pPr>
            <w:r>
              <w:rPr>
                <w:u w:val="single"/>
              </w:rPr>
              <w:t>Season Start Time</w:t>
            </w:r>
          </w:p>
          <w:p w:rsidR="00994E86" w:rsidRPr="008942DA" w:rsidRDefault="00994E86" w:rsidP="009C63E2">
            <w:pPr>
              <w:jc w:val="right"/>
            </w:pPr>
            <w:r>
              <w:t>1211</w:t>
            </w:r>
          </w:p>
        </w:tc>
      </w:tr>
      <w:tr w:rsidR="00994E86"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Pr="00E54396" w:rsidRDefault="00994E86" w:rsidP="009C63E2">
            <w:pPr>
              <w:rPr>
                <w:u w:val="single"/>
              </w:rPr>
            </w:pPr>
            <w:r>
              <w:rPr>
                <w:u w:val="single"/>
              </w:rPr>
              <w:t>Total Flight</w:t>
            </w:r>
            <w:r w:rsidRPr="00E54396">
              <w:rPr>
                <w:u w:val="single"/>
              </w:rPr>
              <w:t xml:space="preserve"> Time</w:t>
            </w:r>
          </w:p>
          <w:p w:rsidR="00994E86" w:rsidRDefault="00756F08" w:rsidP="009C63E2">
            <w:pPr>
              <w:jc w:val="right"/>
            </w:pPr>
            <w:r>
              <w:t>4</w:t>
            </w:r>
            <w:r w:rsidR="00994E86">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Pr>
                <w:u w:val="single"/>
              </w:rPr>
              <w:t>Season End Time</w:t>
            </w:r>
          </w:p>
          <w:p w:rsidR="00994E86" w:rsidRPr="008942DA" w:rsidRDefault="00994E86" w:rsidP="009C63E2">
            <w:pPr>
              <w:jc w:val="right"/>
            </w:pPr>
            <w:r>
              <w:t>1618</w:t>
            </w:r>
          </w:p>
        </w:tc>
      </w:tr>
      <w:tr w:rsidR="00994E86" w:rsidTr="009C63E2">
        <w:tc>
          <w:tcPr>
            <w:tcW w:w="4620" w:type="dxa"/>
            <w:gridSpan w:val="2"/>
            <w:tcBorders>
              <w:top w:val="single" w:sz="12" w:space="0" w:color="000000" w:themeColor="text1"/>
              <w:left w:val="single" w:sz="12" w:space="0" w:color="000000" w:themeColor="text1"/>
            </w:tcBorders>
            <w:shd w:val="pct12" w:color="auto" w:fill="auto"/>
          </w:tcPr>
          <w:p w:rsidR="00994E86" w:rsidRPr="00E54396" w:rsidRDefault="00994E86"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994E86" w:rsidRPr="00E54396" w:rsidRDefault="00994E86" w:rsidP="009C63E2">
            <w:pPr>
              <w:jc w:val="center"/>
              <w:rPr>
                <w:b/>
              </w:rPr>
            </w:pPr>
            <w:r w:rsidRPr="00E54396">
              <w:rPr>
                <w:b/>
              </w:rPr>
              <w:t>Battery 2 Voltage</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994E86" w:rsidP="009C63E2">
            <w:pPr>
              <w:jc w:val="right"/>
            </w:pPr>
            <w:r w:rsidRPr="008942DA">
              <w:t>12.4V</w:t>
            </w:r>
          </w:p>
        </w:tc>
        <w:tc>
          <w:tcPr>
            <w:tcW w:w="2310" w:type="dxa"/>
          </w:tcPr>
          <w:p w:rsidR="00994E86" w:rsidRDefault="00994E86" w:rsidP="009C63E2">
            <w:pPr>
              <w:rPr>
                <w:u w:val="single"/>
              </w:rPr>
            </w:pPr>
            <w:r w:rsidRPr="00D004BF">
              <w:rPr>
                <w:u w:val="single"/>
              </w:rPr>
              <w:t>Final</w:t>
            </w:r>
          </w:p>
          <w:p w:rsidR="00994E86" w:rsidRPr="008942DA" w:rsidRDefault="00994E86" w:rsidP="009C63E2">
            <w:pPr>
              <w:jc w:val="right"/>
            </w:pPr>
            <w:r>
              <w:t>10.8V</w:t>
            </w:r>
          </w:p>
        </w:tc>
        <w:tc>
          <w:tcPr>
            <w:tcW w:w="2311" w:type="dxa"/>
          </w:tcPr>
          <w:p w:rsidR="00994E86" w:rsidRDefault="00994E86" w:rsidP="009C63E2">
            <w:pPr>
              <w:rPr>
                <w:u w:val="single"/>
              </w:rPr>
            </w:pPr>
            <w:r w:rsidRPr="00D004BF">
              <w:rPr>
                <w:u w:val="single"/>
              </w:rPr>
              <w:t>Initial</w:t>
            </w:r>
          </w:p>
          <w:p w:rsidR="00994E86" w:rsidRPr="008942DA" w:rsidRDefault="00994E86" w:rsidP="009C63E2">
            <w:pPr>
              <w:jc w:val="right"/>
            </w:pPr>
            <w:r>
              <w:t>12.4V</w:t>
            </w: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994E86" w:rsidP="009C63E2">
            <w:pPr>
              <w:jc w:val="right"/>
            </w:pPr>
            <w:r>
              <w:t>10.9V</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994E86" w:rsidP="009C63E2">
            <w:pPr>
              <w:jc w:val="right"/>
            </w:pPr>
            <w:r w:rsidRPr="008942DA">
              <w:t>12.4V</w:t>
            </w:r>
          </w:p>
        </w:tc>
        <w:tc>
          <w:tcPr>
            <w:tcW w:w="2310" w:type="dxa"/>
          </w:tcPr>
          <w:p w:rsidR="00994E86" w:rsidRDefault="00994E86" w:rsidP="009C63E2">
            <w:pPr>
              <w:rPr>
                <w:u w:val="single"/>
              </w:rPr>
            </w:pPr>
            <w:r w:rsidRPr="00D004BF">
              <w:rPr>
                <w:u w:val="single"/>
              </w:rPr>
              <w:t>Final</w:t>
            </w:r>
          </w:p>
          <w:p w:rsidR="00994E86" w:rsidRPr="008942DA" w:rsidRDefault="00994E86" w:rsidP="009C63E2">
            <w:pPr>
              <w:jc w:val="right"/>
            </w:pPr>
            <w:r>
              <w:t>10.6V</w:t>
            </w:r>
          </w:p>
        </w:tc>
        <w:tc>
          <w:tcPr>
            <w:tcW w:w="2311" w:type="dxa"/>
          </w:tcPr>
          <w:p w:rsidR="00994E86" w:rsidRDefault="00994E86" w:rsidP="009C63E2">
            <w:pPr>
              <w:rPr>
                <w:u w:val="single"/>
              </w:rPr>
            </w:pPr>
            <w:r w:rsidRPr="00D004BF">
              <w:rPr>
                <w:u w:val="single"/>
              </w:rPr>
              <w:t>Initial</w:t>
            </w:r>
          </w:p>
          <w:p w:rsidR="00994E86" w:rsidRPr="008942DA" w:rsidRDefault="00994E86" w:rsidP="009C63E2">
            <w:pPr>
              <w:jc w:val="right"/>
            </w:pPr>
            <w:r>
              <w:t>12.4V</w:t>
            </w: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994E86" w:rsidP="009C63E2">
            <w:pPr>
              <w:jc w:val="right"/>
            </w:pPr>
            <w:r>
              <w:t>10.8V</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756F08" w:rsidP="009C63E2">
            <w:pPr>
              <w:jc w:val="right"/>
            </w:pPr>
            <w:r>
              <w:t>12.4V</w:t>
            </w:r>
          </w:p>
        </w:tc>
        <w:tc>
          <w:tcPr>
            <w:tcW w:w="2310" w:type="dxa"/>
          </w:tcPr>
          <w:p w:rsidR="00994E86" w:rsidRDefault="00994E86" w:rsidP="009C63E2">
            <w:pPr>
              <w:rPr>
                <w:u w:val="single"/>
              </w:rPr>
            </w:pPr>
            <w:r w:rsidRPr="00D004BF">
              <w:rPr>
                <w:u w:val="single"/>
              </w:rPr>
              <w:t>Final</w:t>
            </w:r>
          </w:p>
          <w:p w:rsidR="00994E86" w:rsidRPr="008942DA" w:rsidRDefault="00756F08" w:rsidP="009C63E2">
            <w:pPr>
              <w:jc w:val="right"/>
            </w:pPr>
            <w:r>
              <w:t>10.9V</w:t>
            </w:r>
          </w:p>
        </w:tc>
        <w:tc>
          <w:tcPr>
            <w:tcW w:w="2311" w:type="dxa"/>
          </w:tcPr>
          <w:p w:rsidR="00994E86" w:rsidRDefault="00994E86" w:rsidP="009C63E2">
            <w:pPr>
              <w:rPr>
                <w:u w:val="single"/>
              </w:rPr>
            </w:pPr>
            <w:r w:rsidRPr="00D004BF">
              <w:rPr>
                <w:u w:val="single"/>
              </w:rPr>
              <w:t>Initial</w:t>
            </w:r>
          </w:p>
          <w:p w:rsidR="00994E86" w:rsidRPr="008942DA" w:rsidRDefault="00756F08" w:rsidP="009C63E2">
            <w:pPr>
              <w:jc w:val="right"/>
            </w:pPr>
            <w:r>
              <w:t>12.4V</w:t>
            </w: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756F08" w:rsidP="009C63E2">
            <w:pPr>
              <w:jc w:val="right"/>
            </w:pPr>
            <w:r>
              <w:t>10.7V</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8942DA" w:rsidRDefault="00994E86" w:rsidP="009C63E2">
            <w:pPr>
              <w:jc w:val="right"/>
            </w:pPr>
          </w:p>
        </w:tc>
        <w:tc>
          <w:tcPr>
            <w:tcW w:w="2310" w:type="dxa"/>
          </w:tcPr>
          <w:p w:rsidR="00994E86" w:rsidRDefault="00994E86" w:rsidP="009C63E2">
            <w:pPr>
              <w:rPr>
                <w:u w:val="single"/>
              </w:rPr>
            </w:pPr>
            <w:r w:rsidRPr="00D004BF">
              <w:rPr>
                <w:u w:val="single"/>
              </w:rPr>
              <w:t>Final</w:t>
            </w:r>
          </w:p>
          <w:p w:rsidR="00994E86" w:rsidRPr="008942DA" w:rsidRDefault="00994E86" w:rsidP="009C63E2">
            <w:pPr>
              <w:jc w:val="right"/>
            </w:pPr>
          </w:p>
        </w:tc>
        <w:tc>
          <w:tcPr>
            <w:tcW w:w="2311" w:type="dxa"/>
          </w:tcPr>
          <w:p w:rsidR="00994E86" w:rsidRDefault="00994E86" w:rsidP="009C63E2">
            <w:pPr>
              <w:rPr>
                <w:u w:val="single"/>
              </w:rPr>
            </w:pPr>
            <w:r w:rsidRPr="00D004BF">
              <w:rPr>
                <w:u w:val="single"/>
              </w:rPr>
              <w:t>Initial</w:t>
            </w:r>
          </w:p>
          <w:p w:rsidR="00994E86" w:rsidRPr="008942DA" w:rsidRDefault="00994E86" w:rsidP="009C63E2">
            <w:pPr>
              <w:jc w:val="right"/>
            </w:pPr>
          </w:p>
        </w:tc>
        <w:tc>
          <w:tcPr>
            <w:tcW w:w="2311" w:type="dxa"/>
            <w:tcBorders>
              <w:right w:val="single" w:sz="12" w:space="0" w:color="000000" w:themeColor="text1"/>
            </w:tcBorders>
          </w:tcPr>
          <w:p w:rsidR="00994E86" w:rsidRDefault="00994E86" w:rsidP="009C63E2">
            <w:pPr>
              <w:rPr>
                <w:u w:val="single"/>
              </w:rPr>
            </w:pPr>
            <w:r w:rsidRPr="00D004BF">
              <w:rPr>
                <w:u w:val="single"/>
              </w:rPr>
              <w:t>Final</w:t>
            </w:r>
          </w:p>
          <w:p w:rsidR="00994E86" w:rsidRPr="008942DA" w:rsidRDefault="00994E86" w:rsidP="009C63E2">
            <w:pPr>
              <w:jc w:val="right"/>
            </w:pP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2310" w:type="dxa"/>
            <w:tcBorders>
              <w:left w:val="single" w:sz="12" w:space="0" w:color="000000" w:themeColor="text1"/>
            </w:tcBorders>
          </w:tcPr>
          <w:p w:rsidR="00994E86" w:rsidRDefault="00994E86" w:rsidP="009C63E2">
            <w:pPr>
              <w:rPr>
                <w:u w:val="single"/>
              </w:rPr>
            </w:pPr>
            <w:r w:rsidRPr="00D004BF">
              <w:rPr>
                <w:u w:val="single"/>
              </w:rPr>
              <w:t>Initial</w:t>
            </w:r>
          </w:p>
          <w:p w:rsidR="00994E86" w:rsidRPr="00D004BF" w:rsidRDefault="00994E86" w:rsidP="009C63E2">
            <w:pPr>
              <w:rPr>
                <w:u w:val="single"/>
              </w:rPr>
            </w:pPr>
          </w:p>
        </w:tc>
        <w:tc>
          <w:tcPr>
            <w:tcW w:w="2310" w:type="dxa"/>
          </w:tcPr>
          <w:p w:rsidR="00994E86" w:rsidRPr="00D004BF" w:rsidRDefault="00994E86" w:rsidP="009C63E2">
            <w:pPr>
              <w:rPr>
                <w:u w:val="single"/>
              </w:rPr>
            </w:pPr>
            <w:r w:rsidRPr="00D004BF">
              <w:rPr>
                <w:u w:val="single"/>
              </w:rPr>
              <w:t>Final</w:t>
            </w:r>
          </w:p>
        </w:tc>
        <w:tc>
          <w:tcPr>
            <w:tcW w:w="2311" w:type="dxa"/>
          </w:tcPr>
          <w:p w:rsidR="00994E86" w:rsidRPr="00D004BF" w:rsidRDefault="00994E86" w:rsidP="009C63E2">
            <w:pPr>
              <w:rPr>
                <w:u w:val="single"/>
              </w:rPr>
            </w:pPr>
            <w:r w:rsidRPr="00D004BF">
              <w:rPr>
                <w:u w:val="single"/>
              </w:rPr>
              <w:t>Initial</w:t>
            </w:r>
          </w:p>
        </w:tc>
        <w:tc>
          <w:tcPr>
            <w:tcW w:w="2311" w:type="dxa"/>
            <w:tcBorders>
              <w:right w:val="single" w:sz="12" w:space="0" w:color="000000" w:themeColor="text1"/>
            </w:tcBorders>
          </w:tcPr>
          <w:p w:rsidR="00994E86" w:rsidRPr="00D004BF" w:rsidRDefault="00994E86" w:rsidP="009C63E2">
            <w:pPr>
              <w:rPr>
                <w:u w:val="single"/>
              </w:rPr>
            </w:pPr>
            <w:r w:rsidRPr="00D004BF">
              <w:rPr>
                <w:u w:val="single"/>
              </w:rPr>
              <w:t>Final</w:t>
            </w:r>
          </w:p>
        </w:tc>
      </w:tr>
      <w:tr w:rsidR="00994E86" w:rsidTr="009C63E2">
        <w:tc>
          <w:tcPr>
            <w:tcW w:w="4620" w:type="dxa"/>
            <w:gridSpan w:val="2"/>
            <w:tcBorders>
              <w:left w:val="single" w:sz="12" w:space="0" w:color="000000" w:themeColor="text1"/>
              <w:bottom w:val="single" w:sz="12" w:space="0" w:color="000000" w:themeColor="text1"/>
            </w:tcBorders>
          </w:tcPr>
          <w:p w:rsidR="00994E86" w:rsidRDefault="00994E86" w:rsidP="009C63E2">
            <w:pPr>
              <w:rPr>
                <w:u w:val="single"/>
              </w:rPr>
            </w:pPr>
            <w:r>
              <w:rPr>
                <w:u w:val="single"/>
              </w:rPr>
              <w:t>Total Cycles</w:t>
            </w:r>
          </w:p>
          <w:p w:rsidR="00994E86" w:rsidRPr="008942DA" w:rsidRDefault="00756F08" w:rsidP="009C63E2">
            <w:pPr>
              <w:jc w:val="right"/>
            </w:pPr>
            <w:r>
              <w:t>3</w:t>
            </w:r>
          </w:p>
        </w:tc>
        <w:tc>
          <w:tcPr>
            <w:tcW w:w="4622" w:type="dxa"/>
            <w:gridSpan w:val="2"/>
            <w:tcBorders>
              <w:bottom w:val="single" w:sz="12" w:space="0" w:color="000000" w:themeColor="text1"/>
              <w:right w:val="single" w:sz="12" w:space="0" w:color="000000" w:themeColor="text1"/>
            </w:tcBorders>
          </w:tcPr>
          <w:p w:rsidR="00994E86" w:rsidRDefault="00994E86" w:rsidP="009C63E2">
            <w:pPr>
              <w:rPr>
                <w:u w:val="single"/>
              </w:rPr>
            </w:pPr>
            <w:r>
              <w:rPr>
                <w:u w:val="single"/>
              </w:rPr>
              <w:t>Total Cycles</w:t>
            </w:r>
          </w:p>
          <w:p w:rsidR="00994E86" w:rsidRPr="008942DA" w:rsidRDefault="00756F08" w:rsidP="009C63E2">
            <w:pPr>
              <w:jc w:val="right"/>
            </w:pPr>
            <w:r>
              <w:t>3</w:t>
            </w:r>
          </w:p>
        </w:tc>
      </w:tr>
      <w:tr w:rsidR="00994E86"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Pr>
                <w:u w:val="single"/>
              </w:rPr>
              <w:t>Repairs</w:t>
            </w:r>
          </w:p>
          <w:p w:rsidR="00994E86" w:rsidRPr="008942DA" w:rsidRDefault="00756F08" w:rsidP="009C63E2">
            <w:r>
              <w:t>Acrylic centre plates swapped for fibreglass plates.</w:t>
            </w:r>
          </w:p>
          <w:p w:rsidR="00994E86" w:rsidRPr="00D004BF" w:rsidRDefault="00994E86" w:rsidP="009C63E2">
            <w:pPr>
              <w:rPr>
                <w:u w:val="single"/>
              </w:rPr>
            </w:pPr>
          </w:p>
        </w:tc>
      </w:tr>
      <w:tr w:rsidR="00994E86"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94E86" w:rsidRDefault="00994E86" w:rsidP="009C63E2">
            <w:pPr>
              <w:rPr>
                <w:u w:val="single"/>
              </w:rPr>
            </w:pPr>
            <w:r w:rsidRPr="00D004BF">
              <w:rPr>
                <w:u w:val="single"/>
              </w:rPr>
              <w:t>Comments</w:t>
            </w:r>
          </w:p>
          <w:p w:rsidR="00994E86" w:rsidRPr="008942DA" w:rsidRDefault="00994E86" w:rsidP="009C63E2">
            <w:r>
              <w:t xml:space="preserve">Further gain tuning carried out. </w:t>
            </w:r>
            <w:r w:rsidR="00756F08">
              <w:t>Test rig sustained damage.</w:t>
            </w:r>
          </w:p>
          <w:p w:rsidR="00994E86" w:rsidRPr="00D004BF" w:rsidRDefault="00994E86" w:rsidP="009C63E2">
            <w:pPr>
              <w:rPr>
                <w:u w:val="single"/>
              </w:rPr>
            </w:pPr>
          </w:p>
        </w:tc>
      </w:tr>
    </w:tbl>
    <w:p w:rsidR="00994E86" w:rsidRDefault="00994E86" w:rsidP="00994E86"/>
    <w:p w:rsidR="00994E86" w:rsidRDefault="00994E86" w:rsidP="00994E86">
      <w:pPr>
        <w:widowControl/>
        <w:spacing w:before="0"/>
        <w:jc w:val="left"/>
      </w:pPr>
    </w:p>
    <w:p w:rsidR="00756F08" w:rsidRDefault="00756F0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56F0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lastRenderedPageBreak/>
              <w:t>Date</w:t>
            </w:r>
          </w:p>
          <w:p w:rsidR="00756F08" w:rsidRDefault="00756F08" w:rsidP="009C63E2">
            <w:pPr>
              <w:jc w:val="right"/>
            </w:pPr>
            <w:r>
              <w:t>08</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t>Flight Number</w:t>
            </w:r>
          </w:p>
          <w:p w:rsidR="00756F08" w:rsidRPr="008942DA" w:rsidRDefault="00756F08" w:rsidP="009C63E2">
            <w:pPr>
              <w:jc w:val="right"/>
            </w:pPr>
            <w:r w:rsidRPr="008942DA">
              <w:t>0</w:t>
            </w:r>
            <w:r>
              <w:t>7</w:t>
            </w:r>
          </w:p>
        </w:tc>
      </w:tr>
      <w:tr w:rsidR="00756F0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t>Location</w:t>
            </w:r>
          </w:p>
          <w:p w:rsidR="00756F08" w:rsidRDefault="00756F08" w:rsidP="009C63E2">
            <w:pPr>
              <w:jc w:val="right"/>
            </w:pPr>
            <w:r>
              <w:t>ARCAA</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56F08" w:rsidRDefault="00756F08" w:rsidP="009C63E2">
            <w:pPr>
              <w:rPr>
                <w:u w:val="single"/>
              </w:rPr>
            </w:pPr>
            <w:r>
              <w:rPr>
                <w:u w:val="single"/>
              </w:rPr>
              <w:t>Season Start Time</w:t>
            </w:r>
          </w:p>
          <w:p w:rsidR="00756F08" w:rsidRPr="008942DA" w:rsidRDefault="00756F08" w:rsidP="009C63E2">
            <w:pPr>
              <w:jc w:val="right"/>
            </w:pPr>
            <w:r>
              <w:t>1412</w:t>
            </w:r>
          </w:p>
        </w:tc>
      </w:tr>
      <w:tr w:rsidR="00756F0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Pr="00E54396" w:rsidRDefault="00756F08" w:rsidP="009C63E2">
            <w:pPr>
              <w:rPr>
                <w:u w:val="single"/>
              </w:rPr>
            </w:pPr>
            <w:r>
              <w:rPr>
                <w:u w:val="single"/>
              </w:rPr>
              <w:t>Total Flight</w:t>
            </w:r>
            <w:r w:rsidRPr="00E54396">
              <w:rPr>
                <w:u w:val="single"/>
              </w:rPr>
              <w:t xml:space="preserve"> Time</w:t>
            </w:r>
          </w:p>
          <w:p w:rsidR="00756F08" w:rsidRDefault="00756F08" w:rsidP="009C63E2">
            <w:pPr>
              <w:jc w:val="right"/>
            </w:pPr>
            <w:r>
              <w:t>30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Pr>
                <w:u w:val="single"/>
              </w:rPr>
              <w:t>Season End Time</w:t>
            </w:r>
          </w:p>
          <w:p w:rsidR="00756F08" w:rsidRPr="008942DA" w:rsidRDefault="00756F08" w:rsidP="009C63E2">
            <w:pPr>
              <w:jc w:val="right"/>
            </w:pPr>
            <w:r>
              <w:t>1708</w:t>
            </w:r>
          </w:p>
        </w:tc>
      </w:tr>
      <w:tr w:rsidR="00756F08" w:rsidTr="009C63E2">
        <w:tc>
          <w:tcPr>
            <w:tcW w:w="4620" w:type="dxa"/>
            <w:gridSpan w:val="2"/>
            <w:tcBorders>
              <w:top w:val="single" w:sz="12" w:space="0" w:color="000000" w:themeColor="text1"/>
              <w:left w:val="single" w:sz="12" w:space="0" w:color="000000" w:themeColor="text1"/>
            </w:tcBorders>
            <w:shd w:val="pct12" w:color="auto" w:fill="auto"/>
          </w:tcPr>
          <w:p w:rsidR="00756F08" w:rsidRPr="00E54396" w:rsidRDefault="00756F08"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56F08" w:rsidRPr="00E54396" w:rsidRDefault="00756F08" w:rsidP="009C63E2">
            <w:pPr>
              <w:jc w:val="center"/>
              <w:rPr>
                <w:b/>
              </w:rPr>
            </w:pPr>
            <w:r w:rsidRPr="00E54396">
              <w:rPr>
                <w:b/>
              </w:rPr>
              <w:t>Battery 2 Voltage</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r w:rsidRPr="008942DA">
              <w:t>12.4V</w:t>
            </w: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r>
              <w:t>10.8V</w:t>
            </w: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r>
              <w:t>10.9V</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r w:rsidRPr="008942DA">
              <w:t>12.4V</w:t>
            </w: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r>
              <w:t>10.6V</w:t>
            </w: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r>
              <w:t>10.8V</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4620" w:type="dxa"/>
            <w:gridSpan w:val="2"/>
            <w:tcBorders>
              <w:left w:val="single" w:sz="12" w:space="0" w:color="000000" w:themeColor="text1"/>
              <w:bottom w:val="single" w:sz="12" w:space="0" w:color="000000" w:themeColor="text1"/>
            </w:tcBorders>
          </w:tcPr>
          <w:p w:rsidR="00756F08" w:rsidRDefault="00756F08" w:rsidP="009C63E2">
            <w:pPr>
              <w:rPr>
                <w:u w:val="single"/>
              </w:rPr>
            </w:pPr>
            <w:r>
              <w:rPr>
                <w:u w:val="single"/>
              </w:rPr>
              <w:t>Total Cycles</w:t>
            </w:r>
          </w:p>
          <w:p w:rsidR="00756F08" w:rsidRPr="008942DA" w:rsidRDefault="00756F08" w:rsidP="009C63E2">
            <w:pPr>
              <w:jc w:val="right"/>
            </w:pPr>
            <w:r>
              <w:t>2</w:t>
            </w:r>
          </w:p>
        </w:tc>
        <w:tc>
          <w:tcPr>
            <w:tcW w:w="4622" w:type="dxa"/>
            <w:gridSpan w:val="2"/>
            <w:tcBorders>
              <w:bottom w:val="single" w:sz="12" w:space="0" w:color="000000" w:themeColor="text1"/>
              <w:right w:val="single" w:sz="12" w:space="0" w:color="000000" w:themeColor="text1"/>
            </w:tcBorders>
          </w:tcPr>
          <w:p w:rsidR="00756F08" w:rsidRDefault="00756F08" w:rsidP="009C63E2">
            <w:pPr>
              <w:rPr>
                <w:u w:val="single"/>
              </w:rPr>
            </w:pPr>
            <w:r>
              <w:rPr>
                <w:u w:val="single"/>
              </w:rPr>
              <w:t>Total Cycles</w:t>
            </w:r>
          </w:p>
          <w:p w:rsidR="00756F08" w:rsidRPr="008942DA" w:rsidRDefault="00756F08" w:rsidP="009C63E2">
            <w:pPr>
              <w:jc w:val="right"/>
            </w:pPr>
            <w:r>
              <w:t>2</w:t>
            </w:r>
          </w:p>
        </w:tc>
      </w:tr>
      <w:tr w:rsidR="00756F0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Pr>
                <w:u w:val="single"/>
              </w:rPr>
              <w:t>Repairs</w:t>
            </w:r>
          </w:p>
          <w:p w:rsidR="00756F08" w:rsidRPr="008942DA" w:rsidRDefault="00756F08" w:rsidP="009C63E2">
            <w:r>
              <w:t>No r</w:t>
            </w:r>
            <w:r w:rsidRPr="008942DA">
              <w:t>epairs</w:t>
            </w:r>
            <w:r>
              <w:t xml:space="preserve"> required</w:t>
            </w:r>
          </w:p>
          <w:p w:rsidR="00756F08" w:rsidRPr="00D004BF" w:rsidRDefault="00756F08" w:rsidP="009C63E2">
            <w:pPr>
              <w:rPr>
                <w:u w:val="single"/>
              </w:rPr>
            </w:pPr>
          </w:p>
        </w:tc>
      </w:tr>
      <w:tr w:rsidR="00756F0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t>Comments</w:t>
            </w:r>
          </w:p>
          <w:p w:rsidR="00756F08" w:rsidRPr="008942DA" w:rsidRDefault="00756F08" w:rsidP="009C63E2">
            <w:r>
              <w:t xml:space="preserve">Initial </w:t>
            </w:r>
            <w:proofErr w:type="spellStart"/>
            <w:r>
              <w:t>Vicon</w:t>
            </w:r>
            <w:proofErr w:type="spellEnd"/>
            <w:r>
              <w:t xml:space="preserve"> test.</w:t>
            </w:r>
          </w:p>
          <w:p w:rsidR="00756F08" w:rsidRPr="00D004BF" w:rsidRDefault="00756F08" w:rsidP="009C63E2">
            <w:pPr>
              <w:rPr>
                <w:u w:val="single"/>
              </w:rPr>
            </w:pPr>
          </w:p>
        </w:tc>
      </w:tr>
    </w:tbl>
    <w:p w:rsidR="00756F08" w:rsidRDefault="00756F08" w:rsidP="00756F08"/>
    <w:p w:rsidR="00756F08" w:rsidRDefault="00756F0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56F0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lastRenderedPageBreak/>
              <w:t>Date</w:t>
            </w:r>
          </w:p>
          <w:p w:rsidR="00756F08" w:rsidRDefault="00756F08" w:rsidP="009C63E2">
            <w:pPr>
              <w:jc w:val="right"/>
            </w:pPr>
            <w:r>
              <w:t>10</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t>Flight Number</w:t>
            </w:r>
          </w:p>
          <w:p w:rsidR="00756F08" w:rsidRPr="008942DA" w:rsidRDefault="00756F08" w:rsidP="009C63E2">
            <w:pPr>
              <w:jc w:val="right"/>
            </w:pPr>
            <w:r w:rsidRPr="008942DA">
              <w:t>0</w:t>
            </w:r>
            <w:r>
              <w:t>8</w:t>
            </w:r>
          </w:p>
        </w:tc>
      </w:tr>
      <w:tr w:rsidR="00756F0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t>Location</w:t>
            </w:r>
          </w:p>
          <w:p w:rsidR="00756F08" w:rsidRDefault="00756F08" w:rsidP="009C63E2">
            <w:pPr>
              <w:jc w:val="right"/>
            </w:pPr>
            <w:r>
              <w:t>ARCAA</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56F08" w:rsidRDefault="00756F08" w:rsidP="009C63E2">
            <w:pPr>
              <w:rPr>
                <w:u w:val="single"/>
              </w:rPr>
            </w:pPr>
            <w:r>
              <w:rPr>
                <w:u w:val="single"/>
              </w:rPr>
              <w:t>Season Start Time</w:t>
            </w:r>
          </w:p>
          <w:p w:rsidR="00756F08" w:rsidRPr="008942DA" w:rsidRDefault="00756F08" w:rsidP="009C63E2">
            <w:pPr>
              <w:jc w:val="right"/>
            </w:pPr>
            <w:r>
              <w:t>1130</w:t>
            </w:r>
          </w:p>
        </w:tc>
      </w:tr>
      <w:tr w:rsidR="00756F0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Pr="00E54396" w:rsidRDefault="00756F08" w:rsidP="009C63E2">
            <w:pPr>
              <w:rPr>
                <w:u w:val="single"/>
              </w:rPr>
            </w:pPr>
            <w:r>
              <w:rPr>
                <w:u w:val="single"/>
              </w:rPr>
              <w:t>Total Flight</w:t>
            </w:r>
            <w:r w:rsidRPr="00E54396">
              <w:rPr>
                <w:u w:val="single"/>
              </w:rPr>
              <w:t xml:space="preserve"> Time</w:t>
            </w:r>
          </w:p>
          <w:p w:rsidR="00756F08" w:rsidRDefault="00FC10DC" w:rsidP="009C63E2">
            <w:pPr>
              <w:jc w:val="right"/>
            </w:pPr>
            <w:r>
              <w:t>7</w:t>
            </w:r>
            <w:r w:rsidR="00756F08">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Pr>
                <w:u w:val="single"/>
              </w:rPr>
              <w:t>Season End Time</w:t>
            </w:r>
          </w:p>
          <w:p w:rsidR="00756F08" w:rsidRPr="008942DA" w:rsidRDefault="00756F08" w:rsidP="009C63E2">
            <w:pPr>
              <w:jc w:val="right"/>
            </w:pPr>
            <w:r>
              <w:t>1714</w:t>
            </w:r>
          </w:p>
        </w:tc>
      </w:tr>
      <w:tr w:rsidR="00756F08" w:rsidTr="009C63E2">
        <w:tc>
          <w:tcPr>
            <w:tcW w:w="4620" w:type="dxa"/>
            <w:gridSpan w:val="2"/>
            <w:tcBorders>
              <w:top w:val="single" w:sz="12" w:space="0" w:color="000000" w:themeColor="text1"/>
              <w:left w:val="single" w:sz="12" w:space="0" w:color="000000" w:themeColor="text1"/>
            </w:tcBorders>
            <w:shd w:val="pct12" w:color="auto" w:fill="auto"/>
          </w:tcPr>
          <w:p w:rsidR="00756F08" w:rsidRPr="00E54396" w:rsidRDefault="00756F08"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56F08" w:rsidRPr="00E54396" w:rsidRDefault="00756F08" w:rsidP="009C63E2">
            <w:pPr>
              <w:jc w:val="center"/>
              <w:rPr>
                <w:b/>
              </w:rPr>
            </w:pPr>
            <w:r w:rsidRPr="00E54396">
              <w:rPr>
                <w:b/>
              </w:rPr>
              <w:t>Battery 2 Voltage</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r w:rsidRPr="008942DA">
              <w:t>12.4V</w:t>
            </w: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r>
              <w:t>10.8V</w:t>
            </w: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r>
              <w:t>10.9V</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r w:rsidRPr="008942DA">
              <w:t>12.4V</w:t>
            </w: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r>
              <w:t>10.6V</w:t>
            </w: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r>
              <w:t>10.8V</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r>
              <w:t>10.8V</w:t>
            </w: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r>
              <w:t>10.6V</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0" w:type="dxa"/>
          </w:tcPr>
          <w:p w:rsidR="00756F08" w:rsidRDefault="00756F08" w:rsidP="009C63E2">
            <w:pPr>
              <w:rPr>
                <w:u w:val="single"/>
              </w:rPr>
            </w:pPr>
            <w:r w:rsidRPr="00D004BF">
              <w:rPr>
                <w:u w:val="single"/>
              </w:rPr>
              <w:t>Final</w:t>
            </w:r>
          </w:p>
          <w:p w:rsidR="00756F08" w:rsidRPr="008942DA" w:rsidRDefault="00756F08" w:rsidP="009C63E2">
            <w:pPr>
              <w:jc w:val="right"/>
            </w:pPr>
            <w:r>
              <w:t>10.9V</w:t>
            </w:r>
          </w:p>
        </w:tc>
        <w:tc>
          <w:tcPr>
            <w:tcW w:w="2311" w:type="dxa"/>
          </w:tcPr>
          <w:p w:rsidR="00756F08" w:rsidRDefault="00756F08" w:rsidP="009C63E2">
            <w:pPr>
              <w:rPr>
                <w:u w:val="single"/>
              </w:rPr>
            </w:pPr>
            <w:r w:rsidRPr="00D004BF">
              <w:rPr>
                <w:u w:val="single"/>
              </w:rPr>
              <w:t>Initial</w:t>
            </w:r>
          </w:p>
          <w:p w:rsidR="00756F08" w:rsidRPr="008942DA" w:rsidRDefault="00756F08" w:rsidP="009C63E2">
            <w:pPr>
              <w:jc w:val="right"/>
            </w:pPr>
            <w:r>
              <w:t>12.4V</w:t>
            </w:r>
          </w:p>
        </w:tc>
        <w:tc>
          <w:tcPr>
            <w:tcW w:w="2311" w:type="dxa"/>
            <w:tcBorders>
              <w:right w:val="single" w:sz="12" w:space="0" w:color="000000" w:themeColor="text1"/>
            </w:tcBorders>
          </w:tcPr>
          <w:p w:rsidR="00756F08" w:rsidRDefault="00756F08" w:rsidP="009C63E2">
            <w:pPr>
              <w:rPr>
                <w:u w:val="single"/>
              </w:rPr>
            </w:pPr>
            <w:r w:rsidRPr="00D004BF">
              <w:rPr>
                <w:u w:val="single"/>
              </w:rPr>
              <w:t>Final</w:t>
            </w:r>
          </w:p>
          <w:p w:rsidR="00756F08" w:rsidRPr="008942DA" w:rsidRDefault="00756F08" w:rsidP="009C63E2">
            <w:pPr>
              <w:jc w:val="right"/>
            </w:pPr>
            <w:r>
              <w:t>11.1V</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2310" w:type="dxa"/>
            <w:tcBorders>
              <w:left w:val="single" w:sz="12" w:space="0" w:color="000000" w:themeColor="text1"/>
            </w:tcBorders>
          </w:tcPr>
          <w:p w:rsidR="00756F08" w:rsidRDefault="00756F08" w:rsidP="009C63E2">
            <w:pPr>
              <w:rPr>
                <w:u w:val="single"/>
              </w:rPr>
            </w:pPr>
            <w:r w:rsidRPr="00D004BF">
              <w:rPr>
                <w:u w:val="single"/>
              </w:rPr>
              <w:t>Initial</w:t>
            </w:r>
          </w:p>
          <w:p w:rsidR="00756F08" w:rsidRPr="00D004BF" w:rsidRDefault="00756F08" w:rsidP="009C63E2">
            <w:pPr>
              <w:rPr>
                <w:u w:val="single"/>
              </w:rPr>
            </w:pPr>
          </w:p>
        </w:tc>
        <w:tc>
          <w:tcPr>
            <w:tcW w:w="2310" w:type="dxa"/>
          </w:tcPr>
          <w:p w:rsidR="00756F08" w:rsidRPr="00D004BF" w:rsidRDefault="00756F08" w:rsidP="009C63E2">
            <w:pPr>
              <w:rPr>
                <w:u w:val="single"/>
              </w:rPr>
            </w:pPr>
            <w:r w:rsidRPr="00D004BF">
              <w:rPr>
                <w:u w:val="single"/>
              </w:rPr>
              <w:t>Final</w:t>
            </w:r>
          </w:p>
        </w:tc>
        <w:tc>
          <w:tcPr>
            <w:tcW w:w="2311" w:type="dxa"/>
          </w:tcPr>
          <w:p w:rsidR="00756F08" w:rsidRPr="00D004BF" w:rsidRDefault="00756F08" w:rsidP="009C63E2">
            <w:pPr>
              <w:rPr>
                <w:u w:val="single"/>
              </w:rPr>
            </w:pPr>
            <w:r w:rsidRPr="00D004BF">
              <w:rPr>
                <w:u w:val="single"/>
              </w:rPr>
              <w:t>Initial</w:t>
            </w:r>
          </w:p>
        </w:tc>
        <w:tc>
          <w:tcPr>
            <w:tcW w:w="2311" w:type="dxa"/>
            <w:tcBorders>
              <w:right w:val="single" w:sz="12" w:space="0" w:color="000000" w:themeColor="text1"/>
            </w:tcBorders>
          </w:tcPr>
          <w:p w:rsidR="00756F08" w:rsidRPr="00D004BF" w:rsidRDefault="00756F08" w:rsidP="009C63E2">
            <w:pPr>
              <w:rPr>
                <w:u w:val="single"/>
              </w:rPr>
            </w:pPr>
            <w:r w:rsidRPr="00D004BF">
              <w:rPr>
                <w:u w:val="single"/>
              </w:rPr>
              <w:t>Final</w:t>
            </w:r>
          </w:p>
        </w:tc>
      </w:tr>
      <w:tr w:rsidR="00756F08" w:rsidTr="009C63E2">
        <w:tc>
          <w:tcPr>
            <w:tcW w:w="4620" w:type="dxa"/>
            <w:gridSpan w:val="2"/>
            <w:tcBorders>
              <w:left w:val="single" w:sz="12" w:space="0" w:color="000000" w:themeColor="text1"/>
              <w:bottom w:val="single" w:sz="12" w:space="0" w:color="000000" w:themeColor="text1"/>
            </w:tcBorders>
          </w:tcPr>
          <w:p w:rsidR="00756F08" w:rsidRDefault="00756F08" w:rsidP="009C63E2">
            <w:pPr>
              <w:rPr>
                <w:u w:val="single"/>
              </w:rPr>
            </w:pPr>
            <w:r>
              <w:rPr>
                <w:u w:val="single"/>
              </w:rPr>
              <w:t>Total Cycles</w:t>
            </w:r>
          </w:p>
          <w:p w:rsidR="00756F08" w:rsidRPr="008942DA" w:rsidRDefault="00756F08" w:rsidP="009C63E2">
            <w:pPr>
              <w:jc w:val="right"/>
            </w:pPr>
            <w:r>
              <w:t>4</w:t>
            </w:r>
          </w:p>
        </w:tc>
        <w:tc>
          <w:tcPr>
            <w:tcW w:w="4622" w:type="dxa"/>
            <w:gridSpan w:val="2"/>
            <w:tcBorders>
              <w:bottom w:val="single" w:sz="12" w:space="0" w:color="000000" w:themeColor="text1"/>
              <w:right w:val="single" w:sz="12" w:space="0" w:color="000000" w:themeColor="text1"/>
            </w:tcBorders>
          </w:tcPr>
          <w:p w:rsidR="00756F08" w:rsidRDefault="00756F08" w:rsidP="009C63E2">
            <w:pPr>
              <w:rPr>
                <w:u w:val="single"/>
              </w:rPr>
            </w:pPr>
            <w:r>
              <w:rPr>
                <w:u w:val="single"/>
              </w:rPr>
              <w:t>Total Cycles</w:t>
            </w:r>
          </w:p>
          <w:p w:rsidR="00756F08" w:rsidRPr="008942DA" w:rsidRDefault="00756F08" w:rsidP="009C63E2">
            <w:pPr>
              <w:jc w:val="right"/>
            </w:pPr>
            <w:r>
              <w:t>4</w:t>
            </w:r>
          </w:p>
        </w:tc>
      </w:tr>
      <w:tr w:rsidR="00756F0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Pr>
                <w:u w:val="single"/>
              </w:rPr>
              <w:t>Repairs</w:t>
            </w:r>
          </w:p>
          <w:p w:rsidR="00756F08" w:rsidRPr="008942DA" w:rsidRDefault="00FC10DC" w:rsidP="009C63E2">
            <w:r>
              <w:t>Electronics tray cracked and requires replacing</w:t>
            </w:r>
          </w:p>
          <w:p w:rsidR="00756F08" w:rsidRPr="00D004BF" w:rsidRDefault="00756F08" w:rsidP="009C63E2">
            <w:pPr>
              <w:rPr>
                <w:u w:val="single"/>
              </w:rPr>
            </w:pPr>
          </w:p>
        </w:tc>
      </w:tr>
      <w:tr w:rsidR="00756F0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56F08" w:rsidRDefault="00756F08" w:rsidP="009C63E2">
            <w:pPr>
              <w:rPr>
                <w:u w:val="single"/>
              </w:rPr>
            </w:pPr>
            <w:r w:rsidRPr="00D004BF">
              <w:rPr>
                <w:u w:val="single"/>
              </w:rPr>
              <w:t>Comments</w:t>
            </w:r>
          </w:p>
          <w:p w:rsidR="00756F08" w:rsidRPr="008942DA" w:rsidRDefault="00756F08" w:rsidP="009C63E2">
            <w:r>
              <w:t xml:space="preserve">Further </w:t>
            </w:r>
            <w:proofErr w:type="spellStart"/>
            <w:r>
              <w:t>Vicon</w:t>
            </w:r>
            <w:proofErr w:type="spellEnd"/>
            <w:r>
              <w:t xml:space="preserve"> testing. </w:t>
            </w:r>
            <w:proofErr w:type="spellStart"/>
            <w:r>
              <w:t>Vicon</w:t>
            </w:r>
            <w:proofErr w:type="spellEnd"/>
            <w:r>
              <w:t xml:space="preserve"> doesn’t provide attitude information in body frame.</w:t>
            </w:r>
            <w:r w:rsidR="00FC10DC">
              <w:t xml:space="preserve"> Altitude hold achieved.</w:t>
            </w:r>
          </w:p>
          <w:p w:rsidR="00756F08" w:rsidRPr="00D004BF" w:rsidRDefault="00756F08" w:rsidP="009C63E2">
            <w:pPr>
              <w:rPr>
                <w:u w:val="single"/>
              </w:rPr>
            </w:pPr>
          </w:p>
        </w:tc>
      </w:tr>
    </w:tbl>
    <w:p w:rsidR="00756F08" w:rsidRDefault="00756F08" w:rsidP="00756F08"/>
    <w:p w:rsidR="00885C6D" w:rsidRDefault="00885C6D">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885C6D"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9C63E2">
            <w:pPr>
              <w:rPr>
                <w:u w:val="single"/>
              </w:rPr>
            </w:pPr>
            <w:r w:rsidRPr="00D004BF">
              <w:rPr>
                <w:u w:val="single"/>
              </w:rPr>
              <w:lastRenderedPageBreak/>
              <w:t>Date</w:t>
            </w:r>
          </w:p>
          <w:p w:rsidR="00885C6D" w:rsidRDefault="00885C6D" w:rsidP="00885C6D">
            <w:pPr>
              <w:jc w:val="right"/>
            </w:pPr>
            <w:r>
              <w:t>15</w:t>
            </w:r>
            <w:r w:rsidR="00FC10DC">
              <w:t>/09</w:t>
            </w:r>
            <w:r>
              <w:t>/2010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9C63E2">
            <w:pPr>
              <w:rPr>
                <w:u w:val="single"/>
              </w:rPr>
            </w:pPr>
            <w:r w:rsidRPr="00D004BF">
              <w:rPr>
                <w:u w:val="single"/>
              </w:rPr>
              <w:t>Flight Number</w:t>
            </w:r>
          </w:p>
          <w:p w:rsidR="00885C6D" w:rsidRPr="008942DA" w:rsidRDefault="00885C6D" w:rsidP="009C63E2">
            <w:pPr>
              <w:jc w:val="right"/>
            </w:pPr>
            <w:r w:rsidRPr="008942DA">
              <w:t>0</w:t>
            </w:r>
            <w:r>
              <w:t>9</w:t>
            </w:r>
          </w:p>
        </w:tc>
      </w:tr>
      <w:tr w:rsidR="00885C6D"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9C63E2">
            <w:pPr>
              <w:rPr>
                <w:u w:val="single"/>
              </w:rPr>
            </w:pPr>
            <w:r w:rsidRPr="00D004BF">
              <w:rPr>
                <w:u w:val="single"/>
              </w:rPr>
              <w:t>Location</w:t>
            </w:r>
          </w:p>
          <w:p w:rsidR="00885C6D" w:rsidRDefault="00885C6D" w:rsidP="009C63E2">
            <w:pPr>
              <w:jc w:val="right"/>
            </w:pPr>
            <w:r>
              <w:t>ARCAA</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885C6D" w:rsidRDefault="00885C6D" w:rsidP="009C63E2">
            <w:pPr>
              <w:rPr>
                <w:u w:val="single"/>
              </w:rPr>
            </w:pPr>
            <w:r>
              <w:rPr>
                <w:u w:val="single"/>
              </w:rPr>
              <w:t>Season Start Time</w:t>
            </w:r>
          </w:p>
          <w:p w:rsidR="00885C6D" w:rsidRPr="008942DA" w:rsidRDefault="00885C6D" w:rsidP="009C63E2">
            <w:pPr>
              <w:jc w:val="right"/>
            </w:pPr>
            <w:r>
              <w:t>1408</w:t>
            </w:r>
          </w:p>
        </w:tc>
      </w:tr>
      <w:tr w:rsidR="00885C6D"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Pr="00E54396" w:rsidRDefault="00885C6D" w:rsidP="009C63E2">
            <w:pPr>
              <w:rPr>
                <w:u w:val="single"/>
              </w:rPr>
            </w:pPr>
            <w:r>
              <w:rPr>
                <w:u w:val="single"/>
              </w:rPr>
              <w:t>Total Flight</w:t>
            </w:r>
            <w:r w:rsidRPr="00E54396">
              <w:rPr>
                <w:u w:val="single"/>
              </w:rPr>
              <w:t xml:space="preserve"> Time</w:t>
            </w:r>
          </w:p>
          <w:p w:rsidR="00885C6D" w:rsidRDefault="00885C6D" w:rsidP="009C63E2">
            <w:pPr>
              <w:jc w:val="right"/>
            </w:pPr>
            <w:r>
              <w:t>40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9C63E2">
            <w:pPr>
              <w:rPr>
                <w:u w:val="single"/>
              </w:rPr>
            </w:pPr>
            <w:r>
              <w:rPr>
                <w:u w:val="single"/>
              </w:rPr>
              <w:t>Season End Time</w:t>
            </w:r>
          </w:p>
          <w:p w:rsidR="00885C6D" w:rsidRPr="008942DA" w:rsidRDefault="00885C6D" w:rsidP="009C63E2">
            <w:pPr>
              <w:jc w:val="right"/>
            </w:pPr>
            <w:r>
              <w:t>1700</w:t>
            </w:r>
          </w:p>
        </w:tc>
      </w:tr>
      <w:tr w:rsidR="00885C6D" w:rsidTr="009C63E2">
        <w:tc>
          <w:tcPr>
            <w:tcW w:w="4620" w:type="dxa"/>
            <w:gridSpan w:val="2"/>
            <w:tcBorders>
              <w:top w:val="single" w:sz="12" w:space="0" w:color="000000" w:themeColor="text1"/>
              <w:left w:val="single" w:sz="12" w:space="0" w:color="000000" w:themeColor="text1"/>
            </w:tcBorders>
            <w:shd w:val="pct12" w:color="auto" w:fill="auto"/>
          </w:tcPr>
          <w:p w:rsidR="00885C6D" w:rsidRPr="00E54396" w:rsidRDefault="00885C6D"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885C6D" w:rsidRPr="00E54396" w:rsidRDefault="00885C6D" w:rsidP="009C63E2">
            <w:pPr>
              <w:jc w:val="center"/>
              <w:rPr>
                <w:b/>
              </w:rPr>
            </w:pPr>
            <w:r w:rsidRPr="00E54396">
              <w:rPr>
                <w:b/>
              </w:rPr>
              <w:t>Battery 2 Voltage</w:t>
            </w: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8942DA" w:rsidRDefault="00885C6D" w:rsidP="009C63E2">
            <w:pPr>
              <w:jc w:val="right"/>
            </w:pPr>
            <w:r w:rsidRPr="008942DA">
              <w:t>12.4V</w:t>
            </w:r>
          </w:p>
        </w:tc>
        <w:tc>
          <w:tcPr>
            <w:tcW w:w="2310" w:type="dxa"/>
          </w:tcPr>
          <w:p w:rsidR="00885C6D" w:rsidRDefault="00885C6D" w:rsidP="009C63E2">
            <w:pPr>
              <w:rPr>
                <w:u w:val="single"/>
              </w:rPr>
            </w:pPr>
            <w:r w:rsidRPr="00D004BF">
              <w:rPr>
                <w:u w:val="single"/>
              </w:rPr>
              <w:t>Final</w:t>
            </w:r>
          </w:p>
          <w:p w:rsidR="00885C6D" w:rsidRPr="008942DA" w:rsidRDefault="00885C6D" w:rsidP="009C63E2">
            <w:pPr>
              <w:jc w:val="right"/>
            </w:pPr>
            <w:r>
              <w:t>10.</w:t>
            </w:r>
            <w:r w:rsidR="00FC10DC">
              <w:t>7</w:t>
            </w:r>
            <w:r>
              <w:t>V</w:t>
            </w:r>
          </w:p>
        </w:tc>
        <w:tc>
          <w:tcPr>
            <w:tcW w:w="2311" w:type="dxa"/>
          </w:tcPr>
          <w:p w:rsidR="00885C6D" w:rsidRDefault="00885C6D" w:rsidP="009C63E2">
            <w:pPr>
              <w:rPr>
                <w:u w:val="single"/>
              </w:rPr>
            </w:pPr>
            <w:r w:rsidRPr="00D004BF">
              <w:rPr>
                <w:u w:val="single"/>
              </w:rPr>
              <w:t>Initial</w:t>
            </w:r>
          </w:p>
          <w:p w:rsidR="00885C6D" w:rsidRPr="008942DA" w:rsidRDefault="00885C6D" w:rsidP="009C63E2">
            <w:pPr>
              <w:jc w:val="right"/>
            </w:pPr>
            <w:r>
              <w:t>12.4V</w:t>
            </w:r>
          </w:p>
        </w:tc>
        <w:tc>
          <w:tcPr>
            <w:tcW w:w="2311" w:type="dxa"/>
            <w:tcBorders>
              <w:right w:val="single" w:sz="12" w:space="0" w:color="000000" w:themeColor="text1"/>
            </w:tcBorders>
          </w:tcPr>
          <w:p w:rsidR="00885C6D" w:rsidRDefault="00885C6D" w:rsidP="009C63E2">
            <w:pPr>
              <w:rPr>
                <w:u w:val="single"/>
              </w:rPr>
            </w:pPr>
            <w:r w:rsidRPr="00D004BF">
              <w:rPr>
                <w:u w:val="single"/>
              </w:rPr>
              <w:t>Final</w:t>
            </w:r>
          </w:p>
          <w:p w:rsidR="00885C6D" w:rsidRPr="008942DA" w:rsidRDefault="00885C6D" w:rsidP="009C63E2">
            <w:pPr>
              <w:jc w:val="right"/>
            </w:pPr>
            <w:r>
              <w:t>10.</w:t>
            </w:r>
            <w:r w:rsidR="00FC10DC">
              <w:t>8</w:t>
            </w:r>
            <w:r>
              <w:t>V</w:t>
            </w: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8942DA" w:rsidRDefault="00885C6D" w:rsidP="009C63E2">
            <w:pPr>
              <w:jc w:val="right"/>
            </w:pPr>
            <w:r w:rsidRPr="008942DA">
              <w:t>12.4V</w:t>
            </w:r>
          </w:p>
        </w:tc>
        <w:tc>
          <w:tcPr>
            <w:tcW w:w="2310" w:type="dxa"/>
          </w:tcPr>
          <w:p w:rsidR="00885C6D" w:rsidRDefault="00885C6D" w:rsidP="009C63E2">
            <w:pPr>
              <w:rPr>
                <w:u w:val="single"/>
              </w:rPr>
            </w:pPr>
            <w:r w:rsidRPr="00D004BF">
              <w:rPr>
                <w:u w:val="single"/>
              </w:rPr>
              <w:t>Final</w:t>
            </w:r>
          </w:p>
          <w:p w:rsidR="00885C6D" w:rsidRPr="008942DA" w:rsidRDefault="00885C6D" w:rsidP="009C63E2">
            <w:pPr>
              <w:jc w:val="right"/>
            </w:pPr>
            <w:r>
              <w:t>10.</w:t>
            </w:r>
            <w:r w:rsidR="00FC10DC">
              <w:t>9</w:t>
            </w:r>
            <w:r>
              <w:t>V</w:t>
            </w:r>
          </w:p>
        </w:tc>
        <w:tc>
          <w:tcPr>
            <w:tcW w:w="2311" w:type="dxa"/>
          </w:tcPr>
          <w:p w:rsidR="00885C6D" w:rsidRDefault="00885C6D" w:rsidP="009C63E2">
            <w:pPr>
              <w:rPr>
                <w:u w:val="single"/>
              </w:rPr>
            </w:pPr>
            <w:r w:rsidRPr="00D004BF">
              <w:rPr>
                <w:u w:val="single"/>
              </w:rPr>
              <w:t>Initial</w:t>
            </w:r>
          </w:p>
          <w:p w:rsidR="00885C6D" w:rsidRPr="008942DA" w:rsidRDefault="00885C6D" w:rsidP="009C63E2">
            <w:pPr>
              <w:jc w:val="right"/>
            </w:pPr>
            <w:r>
              <w:t>12.4V</w:t>
            </w:r>
          </w:p>
        </w:tc>
        <w:tc>
          <w:tcPr>
            <w:tcW w:w="2311" w:type="dxa"/>
            <w:tcBorders>
              <w:right w:val="single" w:sz="12" w:space="0" w:color="000000" w:themeColor="text1"/>
            </w:tcBorders>
          </w:tcPr>
          <w:p w:rsidR="00885C6D" w:rsidRDefault="00885C6D" w:rsidP="009C63E2">
            <w:pPr>
              <w:rPr>
                <w:u w:val="single"/>
              </w:rPr>
            </w:pPr>
            <w:r w:rsidRPr="00D004BF">
              <w:rPr>
                <w:u w:val="single"/>
              </w:rPr>
              <w:t>Final</w:t>
            </w:r>
          </w:p>
          <w:p w:rsidR="00885C6D" w:rsidRPr="008942DA" w:rsidRDefault="00885C6D" w:rsidP="009C63E2">
            <w:pPr>
              <w:jc w:val="right"/>
            </w:pPr>
            <w:r>
              <w:t>10.</w:t>
            </w:r>
            <w:r w:rsidR="00FC10DC">
              <w:t>5</w:t>
            </w:r>
            <w:r>
              <w:t>V</w:t>
            </w: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8942DA" w:rsidRDefault="00885C6D" w:rsidP="009C63E2">
            <w:pPr>
              <w:jc w:val="right"/>
            </w:pPr>
            <w:r>
              <w:t>12.4V</w:t>
            </w:r>
          </w:p>
        </w:tc>
        <w:tc>
          <w:tcPr>
            <w:tcW w:w="2310" w:type="dxa"/>
          </w:tcPr>
          <w:p w:rsidR="00885C6D" w:rsidRDefault="00885C6D" w:rsidP="009C63E2">
            <w:pPr>
              <w:rPr>
                <w:u w:val="single"/>
              </w:rPr>
            </w:pPr>
            <w:r w:rsidRPr="00D004BF">
              <w:rPr>
                <w:u w:val="single"/>
              </w:rPr>
              <w:t>Final</w:t>
            </w:r>
          </w:p>
          <w:p w:rsidR="00885C6D" w:rsidRPr="008942DA" w:rsidRDefault="00885C6D" w:rsidP="00885C6D">
            <w:pPr>
              <w:jc w:val="right"/>
            </w:pPr>
            <w:r>
              <w:t>10.</w:t>
            </w:r>
            <w:r w:rsidR="00FC10DC">
              <w:t>6</w:t>
            </w:r>
            <w:r>
              <w:t>V</w:t>
            </w:r>
          </w:p>
        </w:tc>
        <w:tc>
          <w:tcPr>
            <w:tcW w:w="2311" w:type="dxa"/>
          </w:tcPr>
          <w:p w:rsidR="00885C6D" w:rsidRDefault="00885C6D" w:rsidP="009C63E2">
            <w:pPr>
              <w:rPr>
                <w:u w:val="single"/>
              </w:rPr>
            </w:pPr>
            <w:r w:rsidRPr="00D004BF">
              <w:rPr>
                <w:u w:val="single"/>
              </w:rPr>
              <w:t>Initial</w:t>
            </w:r>
          </w:p>
          <w:p w:rsidR="00885C6D" w:rsidRPr="008942DA" w:rsidRDefault="00885C6D" w:rsidP="009C63E2">
            <w:pPr>
              <w:jc w:val="right"/>
            </w:pPr>
          </w:p>
        </w:tc>
        <w:tc>
          <w:tcPr>
            <w:tcW w:w="2311" w:type="dxa"/>
            <w:tcBorders>
              <w:right w:val="single" w:sz="12" w:space="0" w:color="000000" w:themeColor="text1"/>
            </w:tcBorders>
          </w:tcPr>
          <w:p w:rsidR="00885C6D" w:rsidRDefault="00885C6D" w:rsidP="009C63E2">
            <w:pPr>
              <w:rPr>
                <w:u w:val="single"/>
              </w:rPr>
            </w:pPr>
            <w:r w:rsidRPr="00D004BF">
              <w:rPr>
                <w:u w:val="single"/>
              </w:rPr>
              <w:t>Final</w:t>
            </w:r>
          </w:p>
          <w:p w:rsidR="00885C6D" w:rsidRPr="008942DA" w:rsidRDefault="00885C6D" w:rsidP="00885C6D">
            <w:pPr>
              <w:jc w:val="right"/>
            </w:pP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8942DA" w:rsidRDefault="00885C6D" w:rsidP="009C63E2">
            <w:pPr>
              <w:jc w:val="right"/>
            </w:pPr>
          </w:p>
        </w:tc>
        <w:tc>
          <w:tcPr>
            <w:tcW w:w="2310" w:type="dxa"/>
          </w:tcPr>
          <w:p w:rsidR="00885C6D" w:rsidRDefault="00885C6D" w:rsidP="009C63E2">
            <w:pPr>
              <w:rPr>
                <w:u w:val="single"/>
              </w:rPr>
            </w:pPr>
            <w:r w:rsidRPr="00D004BF">
              <w:rPr>
                <w:u w:val="single"/>
              </w:rPr>
              <w:t>Final</w:t>
            </w:r>
          </w:p>
          <w:p w:rsidR="00885C6D" w:rsidRPr="008942DA" w:rsidRDefault="00885C6D" w:rsidP="009C63E2">
            <w:pPr>
              <w:jc w:val="right"/>
            </w:pPr>
          </w:p>
        </w:tc>
        <w:tc>
          <w:tcPr>
            <w:tcW w:w="2311" w:type="dxa"/>
          </w:tcPr>
          <w:p w:rsidR="00885C6D" w:rsidRDefault="00885C6D" w:rsidP="009C63E2">
            <w:pPr>
              <w:rPr>
                <w:u w:val="single"/>
              </w:rPr>
            </w:pPr>
            <w:r w:rsidRPr="00D004BF">
              <w:rPr>
                <w:u w:val="single"/>
              </w:rPr>
              <w:t>Initial</w:t>
            </w:r>
          </w:p>
          <w:p w:rsidR="00885C6D" w:rsidRPr="008942DA" w:rsidRDefault="00885C6D" w:rsidP="009C63E2">
            <w:pPr>
              <w:jc w:val="right"/>
            </w:pPr>
          </w:p>
        </w:tc>
        <w:tc>
          <w:tcPr>
            <w:tcW w:w="2311" w:type="dxa"/>
            <w:tcBorders>
              <w:right w:val="single" w:sz="12" w:space="0" w:color="000000" w:themeColor="text1"/>
            </w:tcBorders>
          </w:tcPr>
          <w:p w:rsidR="00885C6D" w:rsidRDefault="00885C6D" w:rsidP="009C63E2">
            <w:pPr>
              <w:rPr>
                <w:u w:val="single"/>
              </w:rPr>
            </w:pPr>
            <w:r w:rsidRPr="00D004BF">
              <w:rPr>
                <w:u w:val="single"/>
              </w:rPr>
              <w:t>Final</w:t>
            </w:r>
          </w:p>
          <w:p w:rsidR="00885C6D" w:rsidRPr="008942DA" w:rsidRDefault="00885C6D" w:rsidP="009C63E2">
            <w:pPr>
              <w:jc w:val="right"/>
            </w:pP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D004BF" w:rsidRDefault="00885C6D" w:rsidP="009C63E2">
            <w:pPr>
              <w:rPr>
                <w:u w:val="single"/>
              </w:rPr>
            </w:pPr>
          </w:p>
        </w:tc>
        <w:tc>
          <w:tcPr>
            <w:tcW w:w="2310" w:type="dxa"/>
          </w:tcPr>
          <w:p w:rsidR="00885C6D" w:rsidRPr="00D004BF" w:rsidRDefault="00885C6D" w:rsidP="009C63E2">
            <w:pPr>
              <w:rPr>
                <w:u w:val="single"/>
              </w:rPr>
            </w:pPr>
            <w:r w:rsidRPr="00D004BF">
              <w:rPr>
                <w:u w:val="single"/>
              </w:rPr>
              <w:t>Final</w:t>
            </w:r>
          </w:p>
        </w:tc>
        <w:tc>
          <w:tcPr>
            <w:tcW w:w="2311" w:type="dxa"/>
          </w:tcPr>
          <w:p w:rsidR="00885C6D" w:rsidRPr="00D004BF" w:rsidRDefault="00885C6D" w:rsidP="009C63E2">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9C63E2">
            <w:pPr>
              <w:rPr>
                <w:u w:val="single"/>
              </w:rPr>
            </w:pPr>
            <w:r w:rsidRPr="00D004BF">
              <w:rPr>
                <w:u w:val="single"/>
              </w:rPr>
              <w:t>Final</w:t>
            </w: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D004BF" w:rsidRDefault="00885C6D" w:rsidP="009C63E2">
            <w:pPr>
              <w:rPr>
                <w:u w:val="single"/>
              </w:rPr>
            </w:pPr>
          </w:p>
        </w:tc>
        <w:tc>
          <w:tcPr>
            <w:tcW w:w="2310" w:type="dxa"/>
          </w:tcPr>
          <w:p w:rsidR="00885C6D" w:rsidRPr="00D004BF" w:rsidRDefault="00885C6D" w:rsidP="009C63E2">
            <w:pPr>
              <w:rPr>
                <w:u w:val="single"/>
              </w:rPr>
            </w:pPr>
            <w:r w:rsidRPr="00D004BF">
              <w:rPr>
                <w:u w:val="single"/>
              </w:rPr>
              <w:t>Final</w:t>
            </w:r>
          </w:p>
        </w:tc>
        <w:tc>
          <w:tcPr>
            <w:tcW w:w="2311" w:type="dxa"/>
          </w:tcPr>
          <w:p w:rsidR="00885C6D" w:rsidRPr="00D004BF" w:rsidRDefault="00885C6D" w:rsidP="009C63E2">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9C63E2">
            <w:pPr>
              <w:rPr>
                <w:u w:val="single"/>
              </w:rPr>
            </w:pPr>
            <w:r w:rsidRPr="00D004BF">
              <w:rPr>
                <w:u w:val="single"/>
              </w:rPr>
              <w:t>Final</w:t>
            </w: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D004BF" w:rsidRDefault="00885C6D" w:rsidP="009C63E2">
            <w:pPr>
              <w:rPr>
                <w:u w:val="single"/>
              </w:rPr>
            </w:pPr>
          </w:p>
        </w:tc>
        <w:tc>
          <w:tcPr>
            <w:tcW w:w="2310" w:type="dxa"/>
          </w:tcPr>
          <w:p w:rsidR="00885C6D" w:rsidRPr="00D004BF" w:rsidRDefault="00885C6D" w:rsidP="009C63E2">
            <w:pPr>
              <w:rPr>
                <w:u w:val="single"/>
              </w:rPr>
            </w:pPr>
            <w:r w:rsidRPr="00D004BF">
              <w:rPr>
                <w:u w:val="single"/>
              </w:rPr>
              <w:t>Final</w:t>
            </w:r>
          </w:p>
        </w:tc>
        <w:tc>
          <w:tcPr>
            <w:tcW w:w="2311" w:type="dxa"/>
          </w:tcPr>
          <w:p w:rsidR="00885C6D" w:rsidRPr="00D004BF" w:rsidRDefault="00885C6D" w:rsidP="009C63E2">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9C63E2">
            <w:pPr>
              <w:rPr>
                <w:u w:val="single"/>
              </w:rPr>
            </w:pPr>
            <w:r w:rsidRPr="00D004BF">
              <w:rPr>
                <w:u w:val="single"/>
              </w:rPr>
              <w:t>Final</w:t>
            </w:r>
          </w:p>
        </w:tc>
      </w:tr>
      <w:tr w:rsidR="00885C6D" w:rsidTr="009C63E2">
        <w:tc>
          <w:tcPr>
            <w:tcW w:w="2310" w:type="dxa"/>
            <w:tcBorders>
              <w:left w:val="single" w:sz="12" w:space="0" w:color="000000" w:themeColor="text1"/>
            </w:tcBorders>
          </w:tcPr>
          <w:p w:rsidR="00885C6D" w:rsidRDefault="00885C6D" w:rsidP="009C63E2">
            <w:pPr>
              <w:rPr>
                <w:u w:val="single"/>
              </w:rPr>
            </w:pPr>
            <w:r w:rsidRPr="00D004BF">
              <w:rPr>
                <w:u w:val="single"/>
              </w:rPr>
              <w:t>Initial</w:t>
            </w:r>
          </w:p>
          <w:p w:rsidR="00885C6D" w:rsidRPr="00D004BF" w:rsidRDefault="00885C6D" w:rsidP="009C63E2">
            <w:pPr>
              <w:rPr>
                <w:u w:val="single"/>
              </w:rPr>
            </w:pPr>
          </w:p>
        </w:tc>
        <w:tc>
          <w:tcPr>
            <w:tcW w:w="2310" w:type="dxa"/>
          </w:tcPr>
          <w:p w:rsidR="00885C6D" w:rsidRPr="00D004BF" w:rsidRDefault="00885C6D" w:rsidP="009C63E2">
            <w:pPr>
              <w:rPr>
                <w:u w:val="single"/>
              </w:rPr>
            </w:pPr>
            <w:r w:rsidRPr="00D004BF">
              <w:rPr>
                <w:u w:val="single"/>
              </w:rPr>
              <w:t>Final</w:t>
            </w:r>
          </w:p>
        </w:tc>
        <w:tc>
          <w:tcPr>
            <w:tcW w:w="2311" w:type="dxa"/>
          </w:tcPr>
          <w:p w:rsidR="00885C6D" w:rsidRPr="00D004BF" w:rsidRDefault="00885C6D" w:rsidP="009C63E2">
            <w:pPr>
              <w:rPr>
                <w:u w:val="single"/>
              </w:rPr>
            </w:pPr>
            <w:r w:rsidRPr="00D004BF">
              <w:rPr>
                <w:u w:val="single"/>
              </w:rPr>
              <w:t>Initial</w:t>
            </w:r>
          </w:p>
        </w:tc>
        <w:tc>
          <w:tcPr>
            <w:tcW w:w="2311" w:type="dxa"/>
            <w:tcBorders>
              <w:right w:val="single" w:sz="12" w:space="0" w:color="000000" w:themeColor="text1"/>
            </w:tcBorders>
          </w:tcPr>
          <w:p w:rsidR="00885C6D" w:rsidRPr="00D004BF" w:rsidRDefault="00885C6D" w:rsidP="009C63E2">
            <w:pPr>
              <w:rPr>
                <w:u w:val="single"/>
              </w:rPr>
            </w:pPr>
            <w:r w:rsidRPr="00D004BF">
              <w:rPr>
                <w:u w:val="single"/>
              </w:rPr>
              <w:t>Final</w:t>
            </w:r>
          </w:p>
        </w:tc>
      </w:tr>
      <w:tr w:rsidR="00885C6D" w:rsidTr="009C63E2">
        <w:tc>
          <w:tcPr>
            <w:tcW w:w="4620" w:type="dxa"/>
            <w:gridSpan w:val="2"/>
            <w:tcBorders>
              <w:left w:val="single" w:sz="12" w:space="0" w:color="000000" w:themeColor="text1"/>
              <w:bottom w:val="single" w:sz="12" w:space="0" w:color="000000" w:themeColor="text1"/>
            </w:tcBorders>
          </w:tcPr>
          <w:p w:rsidR="00885C6D" w:rsidRDefault="00885C6D" w:rsidP="009C63E2">
            <w:pPr>
              <w:rPr>
                <w:u w:val="single"/>
              </w:rPr>
            </w:pPr>
            <w:r>
              <w:rPr>
                <w:u w:val="single"/>
              </w:rPr>
              <w:t>Total Cycles</w:t>
            </w:r>
          </w:p>
          <w:p w:rsidR="00885C6D" w:rsidRPr="008942DA" w:rsidRDefault="00885C6D" w:rsidP="009C63E2">
            <w:pPr>
              <w:jc w:val="right"/>
            </w:pPr>
            <w:r>
              <w:t>3</w:t>
            </w:r>
          </w:p>
        </w:tc>
        <w:tc>
          <w:tcPr>
            <w:tcW w:w="4622" w:type="dxa"/>
            <w:gridSpan w:val="2"/>
            <w:tcBorders>
              <w:bottom w:val="single" w:sz="12" w:space="0" w:color="000000" w:themeColor="text1"/>
              <w:right w:val="single" w:sz="12" w:space="0" w:color="000000" w:themeColor="text1"/>
            </w:tcBorders>
          </w:tcPr>
          <w:p w:rsidR="00885C6D" w:rsidRDefault="00885C6D" w:rsidP="009C63E2">
            <w:pPr>
              <w:rPr>
                <w:u w:val="single"/>
              </w:rPr>
            </w:pPr>
            <w:r>
              <w:rPr>
                <w:u w:val="single"/>
              </w:rPr>
              <w:t>Total Cycles</w:t>
            </w:r>
          </w:p>
          <w:p w:rsidR="00885C6D" w:rsidRPr="008942DA" w:rsidRDefault="00FC10DC" w:rsidP="009C63E2">
            <w:pPr>
              <w:jc w:val="right"/>
            </w:pPr>
            <w:r>
              <w:t>2</w:t>
            </w:r>
          </w:p>
        </w:tc>
      </w:tr>
      <w:tr w:rsidR="00885C6D"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9C63E2">
            <w:pPr>
              <w:rPr>
                <w:u w:val="single"/>
              </w:rPr>
            </w:pPr>
            <w:r>
              <w:rPr>
                <w:u w:val="single"/>
              </w:rPr>
              <w:t>Repairs</w:t>
            </w:r>
          </w:p>
          <w:p w:rsidR="00885C6D" w:rsidRPr="008942DA" w:rsidRDefault="00885C6D" w:rsidP="009C63E2">
            <w:r>
              <w:t>No r</w:t>
            </w:r>
            <w:r w:rsidRPr="008942DA">
              <w:t>epairs</w:t>
            </w:r>
            <w:r>
              <w:t xml:space="preserve"> required</w:t>
            </w:r>
          </w:p>
          <w:p w:rsidR="00885C6D" w:rsidRPr="00D004BF" w:rsidRDefault="00885C6D" w:rsidP="009C63E2">
            <w:pPr>
              <w:rPr>
                <w:u w:val="single"/>
              </w:rPr>
            </w:pPr>
          </w:p>
        </w:tc>
      </w:tr>
      <w:tr w:rsidR="00885C6D"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85C6D" w:rsidRDefault="00885C6D" w:rsidP="009C63E2">
            <w:pPr>
              <w:rPr>
                <w:u w:val="single"/>
              </w:rPr>
            </w:pPr>
            <w:r w:rsidRPr="00D004BF">
              <w:rPr>
                <w:u w:val="single"/>
              </w:rPr>
              <w:t>Comments</w:t>
            </w:r>
          </w:p>
          <w:p w:rsidR="00885C6D" w:rsidRPr="008942DA" w:rsidRDefault="00FC10DC" w:rsidP="009C63E2">
            <w:r>
              <w:t xml:space="preserve">Attitude information read from </w:t>
            </w:r>
            <w:proofErr w:type="spellStart"/>
            <w:r>
              <w:t>Vicon</w:t>
            </w:r>
            <w:proofErr w:type="spellEnd"/>
            <w:r w:rsidR="00885C6D">
              <w:t xml:space="preserve">. </w:t>
            </w:r>
            <w:r>
              <w:t>Further altitude test carried out. Attitude hold not successful.</w:t>
            </w:r>
          </w:p>
          <w:p w:rsidR="00885C6D" w:rsidRPr="00D004BF" w:rsidRDefault="00885C6D" w:rsidP="009C63E2">
            <w:pPr>
              <w:rPr>
                <w:u w:val="single"/>
              </w:rPr>
            </w:pPr>
          </w:p>
        </w:tc>
      </w:tr>
    </w:tbl>
    <w:p w:rsidR="00885C6D" w:rsidRDefault="00885C6D" w:rsidP="00885C6D"/>
    <w:p w:rsidR="00FC10DC" w:rsidRDefault="00FC10DC">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lastRenderedPageBreak/>
              <w:t>Date</w:t>
            </w:r>
          </w:p>
          <w:p w:rsidR="00FC10DC" w:rsidRDefault="00FC10DC" w:rsidP="009C63E2">
            <w:pPr>
              <w:jc w:val="right"/>
            </w:pPr>
            <w:r>
              <w:t>17/09/2010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Flight Number</w:t>
            </w:r>
          </w:p>
          <w:p w:rsidR="00FC10DC" w:rsidRPr="008942DA" w:rsidRDefault="00FC10DC" w:rsidP="009C63E2">
            <w:pPr>
              <w:jc w:val="right"/>
            </w:pPr>
            <w:r>
              <w:t>10</w:t>
            </w:r>
          </w:p>
        </w:tc>
      </w:tr>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Location</w:t>
            </w:r>
          </w:p>
          <w:p w:rsidR="00FC10DC" w:rsidRDefault="00FC10DC" w:rsidP="009C63E2">
            <w:pPr>
              <w:jc w:val="right"/>
            </w:pPr>
            <w:r>
              <w:t>Michael Hamilton’s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C10DC" w:rsidRDefault="00FC10DC" w:rsidP="009C63E2">
            <w:pPr>
              <w:rPr>
                <w:u w:val="single"/>
              </w:rPr>
            </w:pPr>
            <w:r>
              <w:rPr>
                <w:u w:val="single"/>
              </w:rPr>
              <w:t>Season Start Time</w:t>
            </w:r>
          </w:p>
          <w:p w:rsidR="00FC10DC" w:rsidRPr="008942DA" w:rsidRDefault="00FC10DC" w:rsidP="009C63E2">
            <w:pPr>
              <w:jc w:val="right"/>
            </w:pPr>
            <w:r>
              <w:t>1225</w:t>
            </w:r>
          </w:p>
        </w:tc>
      </w:tr>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Pr="00E54396" w:rsidRDefault="00FC10DC" w:rsidP="009C63E2">
            <w:pPr>
              <w:rPr>
                <w:u w:val="single"/>
              </w:rPr>
            </w:pPr>
            <w:r>
              <w:rPr>
                <w:u w:val="single"/>
              </w:rPr>
              <w:t>Total Flight</w:t>
            </w:r>
            <w:r w:rsidRPr="00E54396">
              <w:rPr>
                <w:u w:val="single"/>
              </w:rPr>
              <w:t xml:space="preserve"> Time</w:t>
            </w:r>
          </w:p>
          <w:p w:rsidR="00FC10DC" w:rsidRDefault="00FC10DC" w:rsidP="009C63E2">
            <w:pPr>
              <w:jc w:val="right"/>
            </w:pPr>
            <w:r>
              <w:t>50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Pr>
                <w:u w:val="single"/>
              </w:rPr>
              <w:t>Season End Time</w:t>
            </w:r>
          </w:p>
          <w:p w:rsidR="00FC10DC" w:rsidRPr="008942DA" w:rsidRDefault="00FC10DC" w:rsidP="00FC10DC">
            <w:pPr>
              <w:jc w:val="right"/>
            </w:pPr>
            <w:r>
              <w:t>1823</w:t>
            </w:r>
          </w:p>
        </w:tc>
      </w:tr>
      <w:tr w:rsidR="00FC10DC" w:rsidTr="009C63E2">
        <w:tc>
          <w:tcPr>
            <w:tcW w:w="4620" w:type="dxa"/>
            <w:gridSpan w:val="2"/>
            <w:tcBorders>
              <w:top w:val="single" w:sz="12" w:space="0" w:color="000000" w:themeColor="text1"/>
              <w:left w:val="single" w:sz="12" w:space="0" w:color="000000" w:themeColor="text1"/>
            </w:tcBorders>
            <w:shd w:val="pct12" w:color="auto" w:fill="auto"/>
          </w:tcPr>
          <w:p w:rsidR="00FC10DC" w:rsidRPr="00E54396" w:rsidRDefault="00FC10DC"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FC10DC" w:rsidRPr="00E54396" w:rsidRDefault="00FC10DC" w:rsidP="009C63E2">
            <w:pPr>
              <w:jc w:val="center"/>
              <w:rPr>
                <w:b/>
              </w:rPr>
            </w:pPr>
            <w:r w:rsidRPr="00E54396">
              <w:rPr>
                <w:b/>
              </w:rPr>
              <w:t>Battery 2 Voltage</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r w:rsidRPr="008942DA">
              <w:t>12.4V</w:t>
            </w: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r>
              <w:t>10.8V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r>
              <w:t>10.7V</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r w:rsidRPr="008942DA">
              <w:t>12.4V</w:t>
            </w: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r>
              <w:t>10.9V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r>
              <w:t>10.5V</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r>
              <w:t>10.6V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r>
              <w:t>10.4V</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4620" w:type="dxa"/>
            <w:gridSpan w:val="2"/>
            <w:tcBorders>
              <w:left w:val="single" w:sz="12" w:space="0" w:color="000000" w:themeColor="text1"/>
              <w:bottom w:val="single" w:sz="12" w:space="0" w:color="000000" w:themeColor="text1"/>
            </w:tcBorders>
          </w:tcPr>
          <w:p w:rsidR="00FC10DC" w:rsidRDefault="00FC10DC" w:rsidP="009C63E2">
            <w:pPr>
              <w:rPr>
                <w:u w:val="single"/>
              </w:rPr>
            </w:pPr>
            <w:r>
              <w:rPr>
                <w:u w:val="single"/>
              </w:rPr>
              <w:t>Total Cycles</w:t>
            </w:r>
          </w:p>
          <w:p w:rsidR="00FC10DC" w:rsidRPr="008942DA" w:rsidRDefault="00FC10DC" w:rsidP="009C63E2">
            <w:pPr>
              <w:jc w:val="right"/>
            </w:pPr>
            <w:r>
              <w:t>3</w:t>
            </w:r>
          </w:p>
        </w:tc>
        <w:tc>
          <w:tcPr>
            <w:tcW w:w="4622" w:type="dxa"/>
            <w:gridSpan w:val="2"/>
            <w:tcBorders>
              <w:bottom w:val="single" w:sz="12" w:space="0" w:color="000000" w:themeColor="text1"/>
              <w:right w:val="single" w:sz="12" w:space="0" w:color="000000" w:themeColor="text1"/>
            </w:tcBorders>
          </w:tcPr>
          <w:p w:rsidR="00FC10DC" w:rsidRDefault="00FC10DC" w:rsidP="009C63E2">
            <w:pPr>
              <w:rPr>
                <w:u w:val="single"/>
              </w:rPr>
            </w:pPr>
            <w:r>
              <w:rPr>
                <w:u w:val="single"/>
              </w:rPr>
              <w:t>Total Cycles</w:t>
            </w:r>
          </w:p>
          <w:p w:rsidR="00FC10DC" w:rsidRPr="008942DA" w:rsidRDefault="00FC10DC" w:rsidP="009C63E2">
            <w:pPr>
              <w:jc w:val="right"/>
            </w:pPr>
            <w:r>
              <w:t>3</w:t>
            </w:r>
          </w:p>
        </w:tc>
      </w:tr>
      <w:tr w:rsidR="00FC10DC"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Pr>
                <w:u w:val="single"/>
              </w:rPr>
              <w:t>Repairs</w:t>
            </w:r>
          </w:p>
          <w:p w:rsidR="00FC10DC" w:rsidRPr="008942DA" w:rsidRDefault="00FC10DC" w:rsidP="009C63E2">
            <w:r>
              <w:t>Electronics tray cracked and required repair.</w:t>
            </w:r>
          </w:p>
          <w:p w:rsidR="00FC10DC" w:rsidRPr="00D004BF" w:rsidRDefault="00FC10DC" w:rsidP="009C63E2">
            <w:pPr>
              <w:rPr>
                <w:u w:val="single"/>
              </w:rPr>
            </w:pPr>
          </w:p>
        </w:tc>
      </w:tr>
      <w:tr w:rsidR="00FC10DC"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Comments</w:t>
            </w:r>
          </w:p>
          <w:p w:rsidR="00FC10DC" w:rsidRPr="008942DA" w:rsidRDefault="00FC10DC" w:rsidP="009C63E2">
            <w:r>
              <w:t>Partial attitude hold achieved. Behaviour still very slow and unpredictable.</w:t>
            </w:r>
          </w:p>
          <w:p w:rsidR="00FC10DC" w:rsidRPr="00D004BF" w:rsidRDefault="00FC10DC" w:rsidP="009C63E2">
            <w:pPr>
              <w:rPr>
                <w:u w:val="single"/>
              </w:rPr>
            </w:pPr>
          </w:p>
        </w:tc>
      </w:tr>
    </w:tbl>
    <w:p w:rsidR="00FC10DC" w:rsidRDefault="00FC10DC" w:rsidP="00FC10DC"/>
    <w:p w:rsidR="00FC10DC" w:rsidRDefault="00FC10DC">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lastRenderedPageBreak/>
              <w:t>Date</w:t>
            </w:r>
          </w:p>
          <w:p w:rsidR="00FC10DC" w:rsidRDefault="00FC10DC" w:rsidP="009C63E2">
            <w:pPr>
              <w:jc w:val="right"/>
            </w:pPr>
            <w:r>
              <w:t>22/09/2010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Flight Number</w:t>
            </w:r>
          </w:p>
          <w:p w:rsidR="00FC10DC" w:rsidRPr="008942DA" w:rsidRDefault="00FC10DC" w:rsidP="009C63E2">
            <w:pPr>
              <w:jc w:val="right"/>
            </w:pPr>
            <w:r>
              <w:t>11</w:t>
            </w:r>
          </w:p>
        </w:tc>
      </w:tr>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Location</w:t>
            </w:r>
          </w:p>
          <w:p w:rsidR="00FC10DC" w:rsidRDefault="00FC10DC" w:rsidP="009C63E2">
            <w:pPr>
              <w:jc w:val="right"/>
            </w:pPr>
            <w:r>
              <w:t>Michael Hamilton’s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C10DC" w:rsidRDefault="00FC10DC" w:rsidP="009C63E2">
            <w:pPr>
              <w:rPr>
                <w:u w:val="single"/>
              </w:rPr>
            </w:pPr>
            <w:r>
              <w:rPr>
                <w:u w:val="single"/>
              </w:rPr>
              <w:t>Season Start Time</w:t>
            </w:r>
          </w:p>
          <w:p w:rsidR="00FC10DC" w:rsidRPr="008942DA" w:rsidRDefault="00FC10DC" w:rsidP="009C63E2">
            <w:pPr>
              <w:jc w:val="right"/>
            </w:pPr>
            <w:r>
              <w:t>1223</w:t>
            </w:r>
          </w:p>
        </w:tc>
      </w:tr>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Pr="00E54396" w:rsidRDefault="00FC10DC" w:rsidP="009C63E2">
            <w:pPr>
              <w:rPr>
                <w:u w:val="single"/>
              </w:rPr>
            </w:pPr>
            <w:r>
              <w:rPr>
                <w:u w:val="single"/>
              </w:rPr>
              <w:t>Total Flight</w:t>
            </w:r>
            <w:r w:rsidRPr="00E54396">
              <w:rPr>
                <w:u w:val="single"/>
              </w:rPr>
              <w:t xml:space="preserve"> Time</w:t>
            </w:r>
          </w:p>
          <w:p w:rsidR="00FC10DC" w:rsidRDefault="00FC10DC" w:rsidP="009C63E2">
            <w:pPr>
              <w:jc w:val="right"/>
            </w:pPr>
            <w:r>
              <w:t>20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Pr>
                <w:u w:val="single"/>
              </w:rPr>
              <w:t>Season End Time</w:t>
            </w:r>
          </w:p>
          <w:p w:rsidR="00FC10DC" w:rsidRPr="008942DA" w:rsidRDefault="00FC10DC" w:rsidP="00FC10DC">
            <w:pPr>
              <w:jc w:val="right"/>
            </w:pPr>
            <w:r>
              <w:t>1712</w:t>
            </w:r>
          </w:p>
        </w:tc>
      </w:tr>
      <w:tr w:rsidR="00FC10DC" w:rsidTr="009C63E2">
        <w:tc>
          <w:tcPr>
            <w:tcW w:w="4620" w:type="dxa"/>
            <w:gridSpan w:val="2"/>
            <w:tcBorders>
              <w:top w:val="single" w:sz="12" w:space="0" w:color="000000" w:themeColor="text1"/>
              <w:left w:val="single" w:sz="12" w:space="0" w:color="000000" w:themeColor="text1"/>
            </w:tcBorders>
            <w:shd w:val="pct12" w:color="auto" w:fill="auto"/>
          </w:tcPr>
          <w:p w:rsidR="00FC10DC" w:rsidRPr="00E54396" w:rsidRDefault="00FC10DC"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FC10DC" w:rsidRPr="00E54396" w:rsidRDefault="00FC10DC" w:rsidP="009C63E2">
            <w:pPr>
              <w:jc w:val="center"/>
              <w:rPr>
                <w:b/>
              </w:rPr>
            </w:pPr>
            <w:r w:rsidRPr="00E54396">
              <w:rPr>
                <w:b/>
              </w:rPr>
              <w:t>Battery 2 Voltage</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r w:rsidRPr="008942DA">
              <w:t>12.4V</w:t>
            </w: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r>
              <w:t>10.8V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r>
              <w:t>10.7V</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r w:rsidRPr="008942DA">
              <w:t>12.4V</w:t>
            </w: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r>
              <w:t>10.9V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r>
              <w:t>10.5V</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4620" w:type="dxa"/>
            <w:gridSpan w:val="2"/>
            <w:tcBorders>
              <w:left w:val="single" w:sz="12" w:space="0" w:color="000000" w:themeColor="text1"/>
              <w:bottom w:val="single" w:sz="12" w:space="0" w:color="000000" w:themeColor="text1"/>
            </w:tcBorders>
          </w:tcPr>
          <w:p w:rsidR="00FC10DC" w:rsidRDefault="00FC10DC" w:rsidP="009C63E2">
            <w:pPr>
              <w:rPr>
                <w:u w:val="single"/>
              </w:rPr>
            </w:pPr>
            <w:r>
              <w:rPr>
                <w:u w:val="single"/>
              </w:rPr>
              <w:t>Total Cycles</w:t>
            </w:r>
          </w:p>
          <w:p w:rsidR="00FC10DC" w:rsidRPr="008942DA" w:rsidRDefault="00FC10DC" w:rsidP="009C63E2">
            <w:pPr>
              <w:jc w:val="right"/>
            </w:pPr>
            <w:r>
              <w:t>2</w:t>
            </w:r>
          </w:p>
        </w:tc>
        <w:tc>
          <w:tcPr>
            <w:tcW w:w="4622" w:type="dxa"/>
            <w:gridSpan w:val="2"/>
            <w:tcBorders>
              <w:bottom w:val="single" w:sz="12" w:space="0" w:color="000000" w:themeColor="text1"/>
              <w:right w:val="single" w:sz="12" w:space="0" w:color="000000" w:themeColor="text1"/>
            </w:tcBorders>
          </w:tcPr>
          <w:p w:rsidR="00FC10DC" w:rsidRDefault="00FC10DC" w:rsidP="009C63E2">
            <w:pPr>
              <w:rPr>
                <w:u w:val="single"/>
              </w:rPr>
            </w:pPr>
            <w:r>
              <w:rPr>
                <w:u w:val="single"/>
              </w:rPr>
              <w:t>Total Cycles</w:t>
            </w:r>
          </w:p>
          <w:p w:rsidR="00FC10DC" w:rsidRPr="008942DA" w:rsidRDefault="00FC10DC" w:rsidP="009C63E2">
            <w:pPr>
              <w:jc w:val="right"/>
            </w:pPr>
            <w:r>
              <w:t>2</w:t>
            </w:r>
          </w:p>
        </w:tc>
      </w:tr>
      <w:tr w:rsidR="00FC10DC"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Pr>
                <w:u w:val="single"/>
              </w:rPr>
              <w:t>Repairs</w:t>
            </w:r>
          </w:p>
          <w:p w:rsidR="00FC10DC" w:rsidRPr="008942DA" w:rsidRDefault="00FC10DC" w:rsidP="009C63E2">
            <w:r>
              <w:t>No repairs required.</w:t>
            </w:r>
          </w:p>
          <w:p w:rsidR="00FC10DC" w:rsidRPr="00D004BF" w:rsidRDefault="00FC10DC" w:rsidP="009C63E2">
            <w:pPr>
              <w:rPr>
                <w:u w:val="single"/>
              </w:rPr>
            </w:pPr>
          </w:p>
        </w:tc>
      </w:tr>
      <w:tr w:rsidR="00FC10DC"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Comments</w:t>
            </w:r>
          </w:p>
          <w:p w:rsidR="00FC10DC" w:rsidRPr="008942DA" w:rsidRDefault="00FC10DC" w:rsidP="009C63E2">
            <w:r>
              <w:t>Further gain tuning on attitude gains</w:t>
            </w:r>
          </w:p>
          <w:p w:rsidR="00FC10DC" w:rsidRPr="00D004BF" w:rsidRDefault="00FC10DC" w:rsidP="009C63E2">
            <w:pPr>
              <w:rPr>
                <w:u w:val="single"/>
              </w:rPr>
            </w:pPr>
          </w:p>
        </w:tc>
      </w:tr>
    </w:tbl>
    <w:p w:rsidR="00FC10DC" w:rsidRDefault="00FC10DC" w:rsidP="00FC10DC"/>
    <w:p w:rsidR="00FC10DC" w:rsidRDefault="00FC10DC">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lastRenderedPageBreak/>
              <w:t>Date</w:t>
            </w:r>
          </w:p>
          <w:p w:rsidR="00FC10DC" w:rsidRDefault="00FC10DC" w:rsidP="009C63E2">
            <w:pPr>
              <w:jc w:val="right"/>
            </w:pPr>
            <w:r>
              <w:t>24/09/2010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Flight Number</w:t>
            </w:r>
          </w:p>
          <w:p w:rsidR="00FC10DC" w:rsidRPr="008942DA" w:rsidRDefault="00FC10DC" w:rsidP="009C63E2">
            <w:pPr>
              <w:jc w:val="right"/>
            </w:pPr>
            <w:r>
              <w:t>12</w:t>
            </w:r>
          </w:p>
        </w:tc>
      </w:tr>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Location</w:t>
            </w:r>
          </w:p>
          <w:p w:rsidR="00FC10DC" w:rsidRDefault="00FC10DC" w:rsidP="009C63E2">
            <w:pPr>
              <w:jc w:val="right"/>
            </w:pPr>
            <w:r>
              <w:t>Michael Hamilton’s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C10DC" w:rsidRDefault="00FC10DC" w:rsidP="009C63E2">
            <w:pPr>
              <w:rPr>
                <w:u w:val="single"/>
              </w:rPr>
            </w:pPr>
            <w:r>
              <w:rPr>
                <w:u w:val="single"/>
              </w:rPr>
              <w:t>Season Start Time</w:t>
            </w:r>
          </w:p>
          <w:p w:rsidR="00FC10DC" w:rsidRPr="008942DA" w:rsidRDefault="00FC10DC" w:rsidP="009C63E2">
            <w:pPr>
              <w:jc w:val="right"/>
            </w:pPr>
            <w:r>
              <w:t>1238</w:t>
            </w:r>
          </w:p>
        </w:tc>
      </w:tr>
      <w:tr w:rsidR="00FC10DC"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Pr="00E54396" w:rsidRDefault="00FC10DC" w:rsidP="009C63E2">
            <w:pPr>
              <w:rPr>
                <w:u w:val="single"/>
              </w:rPr>
            </w:pPr>
            <w:r>
              <w:rPr>
                <w:u w:val="single"/>
              </w:rPr>
              <w:t>Total Flight</w:t>
            </w:r>
            <w:r w:rsidRPr="00E54396">
              <w:rPr>
                <w:u w:val="single"/>
              </w:rPr>
              <w:t xml:space="preserve"> Time</w:t>
            </w:r>
          </w:p>
          <w:p w:rsidR="00FC10DC" w:rsidRDefault="00704F98" w:rsidP="009C63E2">
            <w:pPr>
              <w:jc w:val="right"/>
            </w:pPr>
            <w:r>
              <w:t>3</w:t>
            </w:r>
            <w:r w:rsidR="00FC10DC">
              <w:t>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Pr>
                <w:u w:val="single"/>
              </w:rPr>
              <w:t>Season End Time</w:t>
            </w:r>
          </w:p>
          <w:p w:rsidR="00FC10DC" w:rsidRPr="008942DA" w:rsidRDefault="00FC10DC" w:rsidP="009C63E2">
            <w:pPr>
              <w:jc w:val="right"/>
            </w:pPr>
            <w:r>
              <w:t>1806</w:t>
            </w:r>
          </w:p>
        </w:tc>
      </w:tr>
      <w:tr w:rsidR="00FC10DC" w:rsidTr="009C63E2">
        <w:tc>
          <w:tcPr>
            <w:tcW w:w="4620" w:type="dxa"/>
            <w:gridSpan w:val="2"/>
            <w:tcBorders>
              <w:top w:val="single" w:sz="12" w:space="0" w:color="000000" w:themeColor="text1"/>
              <w:left w:val="single" w:sz="12" w:space="0" w:color="000000" w:themeColor="text1"/>
            </w:tcBorders>
            <w:shd w:val="pct12" w:color="auto" w:fill="auto"/>
          </w:tcPr>
          <w:p w:rsidR="00FC10DC" w:rsidRPr="00E54396" w:rsidRDefault="00FC10DC"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FC10DC" w:rsidRPr="00E54396" w:rsidRDefault="00FC10DC" w:rsidP="009C63E2">
            <w:pPr>
              <w:jc w:val="center"/>
              <w:rPr>
                <w:b/>
              </w:rPr>
            </w:pPr>
            <w:r w:rsidRPr="00E54396">
              <w:rPr>
                <w:b/>
              </w:rPr>
              <w:t>Battery 2 Voltage</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r w:rsidRPr="008942DA">
              <w:t>12.4V</w:t>
            </w: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r>
              <w:t>10.8V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r>
              <w:t>10.7V</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r w:rsidRPr="008942DA">
              <w:t>12.4V</w:t>
            </w: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r>
              <w:t>10.9V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r>
              <w:t>12.4V</w:t>
            </w: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r>
              <w:t>10.5V</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704F98" w:rsidP="009C63E2">
            <w:pPr>
              <w:jc w:val="right"/>
            </w:pPr>
            <w:r>
              <w:t>12.4V</w:t>
            </w:r>
          </w:p>
        </w:tc>
        <w:tc>
          <w:tcPr>
            <w:tcW w:w="2310" w:type="dxa"/>
          </w:tcPr>
          <w:p w:rsidR="00FC10DC" w:rsidRDefault="00FC10DC" w:rsidP="009C63E2">
            <w:pPr>
              <w:rPr>
                <w:u w:val="single"/>
              </w:rPr>
            </w:pPr>
            <w:r w:rsidRPr="00D004BF">
              <w:rPr>
                <w:u w:val="single"/>
              </w:rPr>
              <w:t>Final</w:t>
            </w:r>
          </w:p>
          <w:p w:rsidR="00FC10DC" w:rsidRPr="008942DA" w:rsidRDefault="00704F98" w:rsidP="009C63E2">
            <w:pPr>
              <w:jc w:val="right"/>
            </w:pPr>
            <w:r>
              <w:t>10.6V</w:t>
            </w: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0" w:type="dxa"/>
          </w:tcPr>
          <w:p w:rsidR="00FC10DC" w:rsidRDefault="00FC10DC" w:rsidP="009C63E2">
            <w:pPr>
              <w:rPr>
                <w:u w:val="single"/>
              </w:rPr>
            </w:pPr>
            <w:r w:rsidRPr="00D004BF">
              <w:rPr>
                <w:u w:val="single"/>
              </w:rPr>
              <w:t>Final</w:t>
            </w:r>
          </w:p>
          <w:p w:rsidR="00FC10DC" w:rsidRPr="008942DA" w:rsidRDefault="00FC10DC" w:rsidP="009C63E2">
            <w:pPr>
              <w:jc w:val="right"/>
            </w:pPr>
          </w:p>
        </w:tc>
        <w:tc>
          <w:tcPr>
            <w:tcW w:w="2311" w:type="dxa"/>
          </w:tcPr>
          <w:p w:rsidR="00FC10DC" w:rsidRDefault="00FC10DC" w:rsidP="009C63E2">
            <w:pPr>
              <w:rPr>
                <w:u w:val="single"/>
              </w:rPr>
            </w:pPr>
            <w:r w:rsidRPr="00D004BF">
              <w:rPr>
                <w:u w:val="single"/>
              </w:rPr>
              <w:t>Initial</w:t>
            </w:r>
          </w:p>
          <w:p w:rsidR="00FC10DC" w:rsidRPr="008942DA" w:rsidRDefault="00FC10DC" w:rsidP="009C63E2">
            <w:pPr>
              <w:jc w:val="right"/>
            </w:pPr>
          </w:p>
        </w:tc>
        <w:tc>
          <w:tcPr>
            <w:tcW w:w="2311" w:type="dxa"/>
            <w:tcBorders>
              <w:right w:val="single" w:sz="12" w:space="0" w:color="000000" w:themeColor="text1"/>
            </w:tcBorders>
          </w:tcPr>
          <w:p w:rsidR="00FC10DC" w:rsidRDefault="00FC10DC" w:rsidP="009C63E2">
            <w:pPr>
              <w:rPr>
                <w:u w:val="single"/>
              </w:rPr>
            </w:pPr>
            <w:r w:rsidRPr="00D004BF">
              <w:rPr>
                <w:u w:val="single"/>
              </w:rPr>
              <w:t>Final</w:t>
            </w:r>
          </w:p>
          <w:p w:rsidR="00FC10DC" w:rsidRPr="008942DA" w:rsidRDefault="00FC10DC" w:rsidP="009C63E2">
            <w:pPr>
              <w:jc w:val="right"/>
            </w:pP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2310" w:type="dxa"/>
            <w:tcBorders>
              <w:left w:val="single" w:sz="12" w:space="0" w:color="000000" w:themeColor="text1"/>
            </w:tcBorders>
          </w:tcPr>
          <w:p w:rsidR="00FC10DC" w:rsidRDefault="00FC10DC" w:rsidP="009C63E2">
            <w:pPr>
              <w:rPr>
                <w:u w:val="single"/>
              </w:rPr>
            </w:pPr>
            <w:r w:rsidRPr="00D004BF">
              <w:rPr>
                <w:u w:val="single"/>
              </w:rPr>
              <w:t>Initial</w:t>
            </w:r>
          </w:p>
          <w:p w:rsidR="00FC10DC" w:rsidRPr="00D004BF" w:rsidRDefault="00FC10DC" w:rsidP="009C63E2">
            <w:pPr>
              <w:rPr>
                <w:u w:val="single"/>
              </w:rPr>
            </w:pPr>
          </w:p>
        </w:tc>
        <w:tc>
          <w:tcPr>
            <w:tcW w:w="2310" w:type="dxa"/>
          </w:tcPr>
          <w:p w:rsidR="00FC10DC" w:rsidRPr="00D004BF" w:rsidRDefault="00FC10DC" w:rsidP="009C63E2">
            <w:pPr>
              <w:rPr>
                <w:u w:val="single"/>
              </w:rPr>
            </w:pPr>
            <w:r w:rsidRPr="00D004BF">
              <w:rPr>
                <w:u w:val="single"/>
              </w:rPr>
              <w:t>Final</w:t>
            </w:r>
          </w:p>
        </w:tc>
        <w:tc>
          <w:tcPr>
            <w:tcW w:w="2311" w:type="dxa"/>
          </w:tcPr>
          <w:p w:rsidR="00FC10DC" w:rsidRPr="00D004BF" w:rsidRDefault="00FC10DC" w:rsidP="009C63E2">
            <w:pPr>
              <w:rPr>
                <w:u w:val="single"/>
              </w:rPr>
            </w:pPr>
            <w:r w:rsidRPr="00D004BF">
              <w:rPr>
                <w:u w:val="single"/>
              </w:rPr>
              <w:t>Initial</w:t>
            </w:r>
          </w:p>
        </w:tc>
        <w:tc>
          <w:tcPr>
            <w:tcW w:w="2311" w:type="dxa"/>
            <w:tcBorders>
              <w:right w:val="single" w:sz="12" w:space="0" w:color="000000" w:themeColor="text1"/>
            </w:tcBorders>
          </w:tcPr>
          <w:p w:rsidR="00FC10DC" w:rsidRPr="00D004BF" w:rsidRDefault="00FC10DC" w:rsidP="009C63E2">
            <w:pPr>
              <w:rPr>
                <w:u w:val="single"/>
              </w:rPr>
            </w:pPr>
            <w:r w:rsidRPr="00D004BF">
              <w:rPr>
                <w:u w:val="single"/>
              </w:rPr>
              <w:t>Final</w:t>
            </w:r>
          </w:p>
        </w:tc>
      </w:tr>
      <w:tr w:rsidR="00FC10DC" w:rsidTr="009C63E2">
        <w:tc>
          <w:tcPr>
            <w:tcW w:w="4620" w:type="dxa"/>
            <w:gridSpan w:val="2"/>
            <w:tcBorders>
              <w:left w:val="single" w:sz="12" w:space="0" w:color="000000" w:themeColor="text1"/>
              <w:bottom w:val="single" w:sz="12" w:space="0" w:color="000000" w:themeColor="text1"/>
            </w:tcBorders>
          </w:tcPr>
          <w:p w:rsidR="00FC10DC" w:rsidRDefault="00FC10DC" w:rsidP="009C63E2">
            <w:pPr>
              <w:rPr>
                <w:u w:val="single"/>
              </w:rPr>
            </w:pPr>
            <w:r>
              <w:rPr>
                <w:u w:val="single"/>
              </w:rPr>
              <w:t>Total Cycles</w:t>
            </w:r>
          </w:p>
          <w:p w:rsidR="00FC10DC" w:rsidRPr="008942DA" w:rsidRDefault="00704F98" w:rsidP="009C63E2">
            <w:pPr>
              <w:jc w:val="right"/>
            </w:pPr>
            <w:r>
              <w:t>3</w:t>
            </w:r>
          </w:p>
        </w:tc>
        <w:tc>
          <w:tcPr>
            <w:tcW w:w="4622" w:type="dxa"/>
            <w:gridSpan w:val="2"/>
            <w:tcBorders>
              <w:bottom w:val="single" w:sz="12" w:space="0" w:color="000000" w:themeColor="text1"/>
              <w:right w:val="single" w:sz="12" w:space="0" w:color="000000" w:themeColor="text1"/>
            </w:tcBorders>
          </w:tcPr>
          <w:p w:rsidR="00FC10DC" w:rsidRDefault="00FC10DC" w:rsidP="009C63E2">
            <w:pPr>
              <w:rPr>
                <w:u w:val="single"/>
              </w:rPr>
            </w:pPr>
            <w:r>
              <w:rPr>
                <w:u w:val="single"/>
              </w:rPr>
              <w:t>Total Cycles</w:t>
            </w:r>
          </w:p>
          <w:p w:rsidR="00FC10DC" w:rsidRPr="008942DA" w:rsidRDefault="00FC10DC" w:rsidP="009C63E2">
            <w:pPr>
              <w:jc w:val="right"/>
            </w:pPr>
            <w:r>
              <w:t>2</w:t>
            </w:r>
          </w:p>
        </w:tc>
      </w:tr>
      <w:tr w:rsidR="00FC10DC"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Pr>
                <w:u w:val="single"/>
              </w:rPr>
              <w:t>Repairs</w:t>
            </w:r>
          </w:p>
          <w:p w:rsidR="00FC10DC" w:rsidRPr="008942DA" w:rsidRDefault="00FC10DC" w:rsidP="009C63E2">
            <w:r>
              <w:t>No repairs required.</w:t>
            </w:r>
          </w:p>
          <w:p w:rsidR="00FC10DC" w:rsidRPr="00D004BF" w:rsidRDefault="00FC10DC" w:rsidP="009C63E2">
            <w:pPr>
              <w:rPr>
                <w:u w:val="single"/>
              </w:rPr>
            </w:pPr>
          </w:p>
        </w:tc>
      </w:tr>
      <w:tr w:rsidR="00FC10DC"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10DC" w:rsidRDefault="00FC10DC" w:rsidP="009C63E2">
            <w:pPr>
              <w:rPr>
                <w:u w:val="single"/>
              </w:rPr>
            </w:pPr>
            <w:r w:rsidRPr="00D004BF">
              <w:rPr>
                <w:u w:val="single"/>
              </w:rPr>
              <w:t>Comments</w:t>
            </w:r>
          </w:p>
          <w:p w:rsidR="00FC10DC" w:rsidRPr="008942DA" w:rsidRDefault="00704F98" w:rsidP="009C63E2">
            <w:proofErr w:type="gramStart"/>
            <w:r>
              <w:t>Attitude hold</w:t>
            </w:r>
            <w:proofErr w:type="gramEnd"/>
            <w:r>
              <w:t xml:space="preserve"> not working, need to try new approach.</w:t>
            </w:r>
          </w:p>
          <w:p w:rsidR="00FC10DC" w:rsidRPr="00D004BF" w:rsidRDefault="00FC10DC" w:rsidP="009C63E2">
            <w:pPr>
              <w:rPr>
                <w:u w:val="single"/>
              </w:rPr>
            </w:pPr>
          </w:p>
        </w:tc>
      </w:tr>
    </w:tbl>
    <w:p w:rsidR="00704F98" w:rsidRDefault="00704F98" w:rsidP="00FC10DC"/>
    <w:p w:rsidR="00704F98" w:rsidRDefault="00704F9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04F9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lastRenderedPageBreak/>
              <w:t>Date</w:t>
            </w:r>
          </w:p>
          <w:p w:rsidR="00704F98" w:rsidRDefault="00704F98" w:rsidP="009C63E2">
            <w:pPr>
              <w:jc w:val="right"/>
            </w:pPr>
            <w:r>
              <w:t>08/10/2010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t>Flight Number</w:t>
            </w:r>
          </w:p>
          <w:p w:rsidR="00704F98" w:rsidRPr="008942DA" w:rsidRDefault="00704F98" w:rsidP="009C63E2">
            <w:pPr>
              <w:jc w:val="right"/>
            </w:pPr>
            <w:r>
              <w:t>13</w:t>
            </w:r>
          </w:p>
        </w:tc>
      </w:tr>
      <w:tr w:rsidR="00704F9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t>Location</w:t>
            </w:r>
          </w:p>
          <w:p w:rsidR="00704F98" w:rsidRDefault="00704F98" w:rsidP="009C63E2">
            <w:pPr>
              <w:jc w:val="right"/>
            </w:pPr>
            <w:r>
              <w:t>Tim’s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04F98" w:rsidRDefault="00704F98" w:rsidP="009C63E2">
            <w:pPr>
              <w:rPr>
                <w:u w:val="single"/>
              </w:rPr>
            </w:pPr>
            <w:r>
              <w:rPr>
                <w:u w:val="single"/>
              </w:rPr>
              <w:t>Season Start Time</w:t>
            </w:r>
          </w:p>
          <w:p w:rsidR="00704F98" w:rsidRPr="008942DA" w:rsidRDefault="00704F98" w:rsidP="009C63E2">
            <w:pPr>
              <w:jc w:val="right"/>
            </w:pPr>
            <w:r>
              <w:t>1155</w:t>
            </w:r>
          </w:p>
        </w:tc>
      </w:tr>
      <w:tr w:rsidR="00704F9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Pr="00E54396" w:rsidRDefault="00704F98" w:rsidP="009C63E2">
            <w:pPr>
              <w:rPr>
                <w:u w:val="single"/>
              </w:rPr>
            </w:pPr>
            <w:r>
              <w:rPr>
                <w:u w:val="single"/>
              </w:rPr>
              <w:t>Total Flight</w:t>
            </w:r>
            <w:r w:rsidRPr="00E54396">
              <w:rPr>
                <w:u w:val="single"/>
              </w:rPr>
              <w:t xml:space="preserve"> Time</w:t>
            </w:r>
          </w:p>
          <w:p w:rsidR="00704F98" w:rsidRDefault="00704F98" w:rsidP="009C63E2">
            <w:pPr>
              <w:jc w:val="right"/>
            </w:pPr>
            <w:r>
              <w:t>30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Pr>
                <w:u w:val="single"/>
              </w:rPr>
              <w:t>Season End Time</w:t>
            </w:r>
          </w:p>
          <w:p w:rsidR="00704F98" w:rsidRPr="008942DA" w:rsidRDefault="00704F98" w:rsidP="009C63E2">
            <w:pPr>
              <w:jc w:val="right"/>
            </w:pPr>
            <w:r>
              <w:t>1816</w:t>
            </w:r>
          </w:p>
        </w:tc>
      </w:tr>
      <w:tr w:rsidR="00704F98" w:rsidTr="009C63E2">
        <w:tc>
          <w:tcPr>
            <w:tcW w:w="4620" w:type="dxa"/>
            <w:gridSpan w:val="2"/>
            <w:tcBorders>
              <w:top w:val="single" w:sz="12" w:space="0" w:color="000000" w:themeColor="text1"/>
              <w:left w:val="single" w:sz="12" w:space="0" w:color="000000" w:themeColor="text1"/>
            </w:tcBorders>
            <w:shd w:val="pct12" w:color="auto" w:fill="auto"/>
          </w:tcPr>
          <w:p w:rsidR="00704F98" w:rsidRPr="00E54396" w:rsidRDefault="00704F98"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04F98" w:rsidRPr="00E54396" w:rsidRDefault="00704F98" w:rsidP="009C63E2">
            <w:pPr>
              <w:jc w:val="center"/>
              <w:rPr>
                <w:b/>
              </w:rPr>
            </w:pPr>
            <w:r w:rsidRPr="00E54396">
              <w:rPr>
                <w:b/>
              </w:rPr>
              <w:t>Battery 2 Voltage</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704F98" w:rsidP="009C63E2">
            <w:pPr>
              <w:jc w:val="right"/>
            </w:pPr>
            <w:r w:rsidRPr="008942DA">
              <w:t>12.4V</w:t>
            </w:r>
          </w:p>
        </w:tc>
        <w:tc>
          <w:tcPr>
            <w:tcW w:w="2310" w:type="dxa"/>
          </w:tcPr>
          <w:p w:rsidR="00704F98" w:rsidRDefault="00704F98" w:rsidP="009C63E2">
            <w:pPr>
              <w:rPr>
                <w:u w:val="single"/>
              </w:rPr>
            </w:pPr>
            <w:r w:rsidRPr="00D004BF">
              <w:rPr>
                <w:u w:val="single"/>
              </w:rPr>
              <w:t>Final</w:t>
            </w:r>
          </w:p>
          <w:p w:rsidR="00704F98" w:rsidRPr="008942DA" w:rsidRDefault="00704F98" w:rsidP="009C63E2">
            <w:pPr>
              <w:jc w:val="right"/>
            </w:pPr>
            <w:r>
              <w:t>10.8V</w:t>
            </w: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r>
              <w:t>10.7V</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704F98" w:rsidP="009C63E2">
            <w:pPr>
              <w:jc w:val="right"/>
            </w:pPr>
            <w:r w:rsidRPr="008942DA">
              <w:t>12.4V</w:t>
            </w:r>
          </w:p>
        </w:tc>
        <w:tc>
          <w:tcPr>
            <w:tcW w:w="2310" w:type="dxa"/>
          </w:tcPr>
          <w:p w:rsidR="00704F98" w:rsidRDefault="00704F98" w:rsidP="009C63E2">
            <w:pPr>
              <w:rPr>
                <w:u w:val="single"/>
              </w:rPr>
            </w:pPr>
            <w:r w:rsidRPr="00D004BF">
              <w:rPr>
                <w:u w:val="single"/>
              </w:rPr>
              <w:t>Final</w:t>
            </w:r>
          </w:p>
          <w:p w:rsidR="00704F98" w:rsidRPr="008942DA" w:rsidRDefault="00704F98" w:rsidP="009C63E2">
            <w:pPr>
              <w:jc w:val="right"/>
            </w:pPr>
            <w:r>
              <w:t>10.9V</w:t>
            </w: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r>
              <w:t>10.5V</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0" w:type="dxa"/>
          </w:tcPr>
          <w:p w:rsidR="00704F98" w:rsidRDefault="00704F98" w:rsidP="009C63E2">
            <w:pPr>
              <w:rPr>
                <w:u w:val="single"/>
              </w:rPr>
            </w:pPr>
            <w:r w:rsidRPr="00D004BF">
              <w:rPr>
                <w:u w:val="single"/>
              </w:rPr>
              <w:t>Final</w:t>
            </w:r>
          </w:p>
          <w:p w:rsidR="00704F98" w:rsidRPr="008942DA" w:rsidRDefault="00704F98" w:rsidP="009C63E2">
            <w:pPr>
              <w:jc w:val="right"/>
            </w:pPr>
            <w:r>
              <w:t>10.6V</w:t>
            </w: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r>
              <w:t>11.0V</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704F98" w:rsidP="009C63E2">
            <w:pPr>
              <w:jc w:val="right"/>
            </w:pPr>
          </w:p>
        </w:tc>
        <w:tc>
          <w:tcPr>
            <w:tcW w:w="2310" w:type="dxa"/>
          </w:tcPr>
          <w:p w:rsidR="00704F98" w:rsidRDefault="00704F98" w:rsidP="009C63E2">
            <w:pPr>
              <w:rPr>
                <w:u w:val="single"/>
              </w:rPr>
            </w:pPr>
            <w:r w:rsidRPr="00D004BF">
              <w:rPr>
                <w:u w:val="single"/>
              </w:rPr>
              <w:t>Final</w:t>
            </w:r>
          </w:p>
          <w:p w:rsidR="00704F98" w:rsidRPr="008942DA" w:rsidRDefault="00704F98" w:rsidP="009C63E2">
            <w:pPr>
              <w:jc w:val="right"/>
            </w:pP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4620" w:type="dxa"/>
            <w:gridSpan w:val="2"/>
            <w:tcBorders>
              <w:left w:val="single" w:sz="12" w:space="0" w:color="000000" w:themeColor="text1"/>
              <w:bottom w:val="single" w:sz="12" w:space="0" w:color="000000" w:themeColor="text1"/>
            </w:tcBorders>
          </w:tcPr>
          <w:p w:rsidR="00704F98" w:rsidRDefault="00704F98" w:rsidP="009C63E2">
            <w:pPr>
              <w:rPr>
                <w:u w:val="single"/>
              </w:rPr>
            </w:pPr>
            <w:r>
              <w:rPr>
                <w:u w:val="single"/>
              </w:rPr>
              <w:t>Total Cycles</w:t>
            </w:r>
          </w:p>
          <w:p w:rsidR="00704F98" w:rsidRPr="008942DA" w:rsidRDefault="00704F98" w:rsidP="009C63E2">
            <w:pPr>
              <w:jc w:val="right"/>
            </w:pPr>
            <w:r>
              <w:t>3</w:t>
            </w:r>
          </w:p>
        </w:tc>
        <w:tc>
          <w:tcPr>
            <w:tcW w:w="4622" w:type="dxa"/>
            <w:gridSpan w:val="2"/>
            <w:tcBorders>
              <w:bottom w:val="single" w:sz="12" w:space="0" w:color="000000" w:themeColor="text1"/>
              <w:right w:val="single" w:sz="12" w:space="0" w:color="000000" w:themeColor="text1"/>
            </w:tcBorders>
          </w:tcPr>
          <w:p w:rsidR="00704F98" w:rsidRDefault="00704F98" w:rsidP="009C63E2">
            <w:pPr>
              <w:rPr>
                <w:u w:val="single"/>
              </w:rPr>
            </w:pPr>
            <w:r>
              <w:rPr>
                <w:u w:val="single"/>
              </w:rPr>
              <w:t>Total Cycles</w:t>
            </w:r>
          </w:p>
          <w:p w:rsidR="00704F98" w:rsidRPr="008942DA" w:rsidRDefault="00704F98" w:rsidP="009C63E2">
            <w:pPr>
              <w:jc w:val="right"/>
            </w:pPr>
            <w:r>
              <w:t>3</w:t>
            </w:r>
          </w:p>
        </w:tc>
      </w:tr>
      <w:tr w:rsidR="00704F9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Pr>
                <w:u w:val="single"/>
              </w:rPr>
              <w:t>Repairs</w:t>
            </w:r>
          </w:p>
          <w:p w:rsidR="00704F98" w:rsidRPr="008942DA" w:rsidRDefault="00704F98" w:rsidP="009C63E2">
            <w:r>
              <w:t>No repairs required.</w:t>
            </w:r>
          </w:p>
          <w:p w:rsidR="00704F98" w:rsidRPr="00D004BF" w:rsidRDefault="00704F98" w:rsidP="009C63E2">
            <w:pPr>
              <w:rPr>
                <w:u w:val="single"/>
              </w:rPr>
            </w:pPr>
          </w:p>
        </w:tc>
      </w:tr>
      <w:tr w:rsidR="00704F9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t>Comments</w:t>
            </w:r>
          </w:p>
          <w:p w:rsidR="00704F98" w:rsidRPr="008942DA" w:rsidRDefault="00704F98" w:rsidP="009C63E2">
            <w:r>
              <w:t xml:space="preserve">Attitude results more </w:t>
            </w:r>
            <w:proofErr w:type="gramStart"/>
            <w:r>
              <w:t>promising,</w:t>
            </w:r>
            <w:proofErr w:type="gramEnd"/>
            <w:r>
              <w:t xml:space="preserve"> need </w:t>
            </w:r>
            <w:proofErr w:type="spellStart"/>
            <w:r>
              <w:t>ot</w:t>
            </w:r>
            <w:proofErr w:type="spellEnd"/>
            <w:r>
              <w:t xml:space="preserve"> further tune gains.</w:t>
            </w:r>
          </w:p>
          <w:p w:rsidR="00704F98" w:rsidRPr="00D004BF" w:rsidRDefault="00704F98" w:rsidP="009C63E2">
            <w:pPr>
              <w:rPr>
                <w:u w:val="single"/>
              </w:rPr>
            </w:pPr>
          </w:p>
        </w:tc>
      </w:tr>
    </w:tbl>
    <w:p w:rsidR="00704F98" w:rsidRDefault="00704F98" w:rsidP="00704F98"/>
    <w:p w:rsidR="00704F98" w:rsidRDefault="00704F98">
      <w:pPr>
        <w:widowControl/>
        <w:spacing w:before="0"/>
        <w:jc w:val="left"/>
      </w:pPr>
      <w:r>
        <w:br w:type="page"/>
      </w:r>
    </w:p>
    <w:tbl>
      <w:tblPr>
        <w:tblStyle w:val="TableGrid"/>
        <w:tblpPr w:leftFromText="180" w:rightFromText="180" w:vertAnchor="page" w:horzAnchor="margin" w:tblpY="1977"/>
        <w:tblW w:w="0" w:type="auto"/>
        <w:tblLook w:val="04A0"/>
      </w:tblPr>
      <w:tblGrid>
        <w:gridCol w:w="2310"/>
        <w:gridCol w:w="2310"/>
        <w:gridCol w:w="2311"/>
        <w:gridCol w:w="2311"/>
      </w:tblGrid>
      <w:tr w:rsidR="00704F9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lastRenderedPageBreak/>
              <w:t>Date</w:t>
            </w:r>
          </w:p>
          <w:p w:rsidR="00704F98" w:rsidRDefault="00704F98" w:rsidP="009C63E2">
            <w:pPr>
              <w:jc w:val="right"/>
            </w:pPr>
            <w:r>
              <w:t>08/10/2010</w:t>
            </w:r>
          </w:p>
        </w:tc>
        <w:tc>
          <w:tcPr>
            <w:tcW w:w="46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t>Flight Number</w:t>
            </w:r>
          </w:p>
          <w:p w:rsidR="00704F98" w:rsidRPr="008942DA" w:rsidRDefault="00704F98" w:rsidP="009C63E2">
            <w:pPr>
              <w:jc w:val="right"/>
            </w:pPr>
            <w:r>
              <w:t>14</w:t>
            </w:r>
          </w:p>
        </w:tc>
      </w:tr>
      <w:tr w:rsidR="00704F9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t>Location</w:t>
            </w:r>
          </w:p>
          <w:p w:rsidR="00704F98" w:rsidRDefault="00704F98" w:rsidP="009C63E2">
            <w:pPr>
              <w:jc w:val="right"/>
            </w:pPr>
            <w:r>
              <w:t>Tim’s House</w:t>
            </w:r>
          </w:p>
        </w:tc>
        <w:tc>
          <w:tcPr>
            <w:tcW w:w="4622" w:type="dxa"/>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704F98" w:rsidRDefault="00704F98" w:rsidP="009C63E2">
            <w:pPr>
              <w:rPr>
                <w:u w:val="single"/>
              </w:rPr>
            </w:pPr>
            <w:r>
              <w:rPr>
                <w:u w:val="single"/>
              </w:rPr>
              <w:t>Season Start Time</w:t>
            </w:r>
          </w:p>
          <w:p w:rsidR="00704F98" w:rsidRPr="008942DA" w:rsidRDefault="00704F98" w:rsidP="009C63E2">
            <w:pPr>
              <w:jc w:val="right"/>
            </w:pPr>
            <w:r>
              <w:t>1158</w:t>
            </w:r>
          </w:p>
        </w:tc>
      </w:tr>
      <w:tr w:rsidR="00704F98" w:rsidTr="009C63E2">
        <w:tc>
          <w:tcPr>
            <w:tcW w:w="46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Pr="00E54396" w:rsidRDefault="00704F98" w:rsidP="009C63E2">
            <w:pPr>
              <w:rPr>
                <w:u w:val="single"/>
              </w:rPr>
            </w:pPr>
            <w:r>
              <w:rPr>
                <w:u w:val="single"/>
              </w:rPr>
              <w:t>Total Flight</w:t>
            </w:r>
            <w:r w:rsidRPr="00E54396">
              <w:rPr>
                <w:u w:val="single"/>
              </w:rPr>
              <w:t xml:space="preserve"> Time</w:t>
            </w:r>
          </w:p>
          <w:p w:rsidR="00704F98" w:rsidRDefault="00704F98" w:rsidP="009C63E2">
            <w:pPr>
              <w:jc w:val="right"/>
            </w:pPr>
            <w:r>
              <w:t>40 Minutes</w:t>
            </w:r>
          </w:p>
        </w:tc>
        <w:tc>
          <w:tcPr>
            <w:tcW w:w="4622" w:type="dxa"/>
            <w:gridSpan w:val="2"/>
            <w:tcBorders>
              <w:top w:val="single" w:sz="4"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Pr>
                <w:u w:val="single"/>
              </w:rPr>
              <w:t>Season End Time</w:t>
            </w:r>
          </w:p>
          <w:p w:rsidR="00704F98" w:rsidRPr="008942DA" w:rsidRDefault="00704F98" w:rsidP="009C63E2">
            <w:pPr>
              <w:jc w:val="right"/>
            </w:pPr>
            <w:r>
              <w:t>1902</w:t>
            </w:r>
          </w:p>
        </w:tc>
      </w:tr>
      <w:tr w:rsidR="00704F98" w:rsidTr="009C63E2">
        <w:tc>
          <w:tcPr>
            <w:tcW w:w="4620" w:type="dxa"/>
            <w:gridSpan w:val="2"/>
            <w:tcBorders>
              <w:top w:val="single" w:sz="12" w:space="0" w:color="000000" w:themeColor="text1"/>
              <w:left w:val="single" w:sz="12" w:space="0" w:color="000000" w:themeColor="text1"/>
            </w:tcBorders>
            <w:shd w:val="pct12" w:color="auto" w:fill="auto"/>
          </w:tcPr>
          <w:p w:rsidR="00704F98" w:rsidRPr="00E54396" w:rsidRDefault="00704F98" w:rsidP="009C63E2">
            <w:pPr>
              <w:jc w:val="center"/>
              <w:rPr>
                <w:b/>
              </w:rPr>
            </w:pPr>
            <w:r w:rsidRPr="00E54396">
              <w:rPr>
                <w:b/>
              </w:rPr>
              <w:t>Battery 1 Voltage</w:t>
            </w:r>
          </w:p>
        </w:tc>
        <w:tc>
          <w:tcPr>
            <w:tcW w:w="4622" w:type="dxa"/>
            <w:gridSpan w:val="2"/>
            <w:tcBorders>
              <w:top w:val="single" w:sz="12" w:space="0" w:color="000000" w:themeColor="text1"/>
              <w:right w:val="single" w:sz="12" w:space="0" w:color="000000" w:themeColor="text1"/>
            </w:tcBorders>
            <w:shd w:val="pct12" w:color="auto" w:fill="auto"/>
          </w:tcPr>
          <w:p w:rsidR="00704F98" w:rsidRPr="00E54396" w:rsidRDefault="00704F98" w:rsidP="009C63E2">
            <w:pPr>
              <w:jc w:val="center"/>
              <w:rPr>
                <w:b/>
              </w:rPr>
            </w:pPr>
            <w:r w:rsidRPr="00E54396">
              <w:rPr>
                <w:b/>
              </w:rPr>
              <w:t>Battery 2 Voltage</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704F98" w:rsidP="009C63E2">
            <w:pPr>
              <w:jc w:val="right"/>
            </w:pPr>
            <w:r w:rsidRPr="008942DA">
              <w:t>12.4V</w:t>
            </w:r>
          </w:p>
        </w:tc>
        <w:tc>
          <w:tcPr>
            <w:tcW w:w="2310" w:type="dxa"/>
          </w:tcPr>
          <w:p w:rsidR="00704F98" w:rsidRDefault="00704F98" w:rsidP="009C63E2">
            <w:pPr>
              <w:rPr>
                <w:u w:val="single"/>
              </w:rPr>
            </w:pPr>
            <w:r w:rsidRPr="00D004BF">
              <w:rPr>
                <w:u w:val="single"/>
              </w:rPr>
              <w:t>Final</w:t>
            </w:r>
          </w:p>
          <w:p w:rsidR="00704F98" w:rsidRPr="008942DA" w:rsidRDefault="00704F98" w:rsidP="009C63E2">
            <w:pPr>
              <w:jc w:val="right"/>
            </w:pPr>
            <w:r>
              <w:t>10.8V</w:t>
            </w: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r>
              <w:t>10.7V</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704F98" w:rsidP="009C63E2">
            <w:pPr>
              <w:jc w:val="right"/>
            </w:pPr>
            <w:r w:rsidRPr="008942DA">
              <w:t>12.4V</w:t>
            </w:r>
          </w:p>
        </w:tc>
        <w:tc>
          <w:tcPr>
            <w:tcW w:w="2310" w:type="dxa"/>
          </w:tcPr>
          <w:p w:rsidR="00704F98" w:rsidRDefault="00704F98" w:rsidP="009C63E2">
            <w:pPr>
              <w:rPr>
                <w:u w:val="single"/>
              </w:rPr>
            </w:pPr>
            <w:r w:rsidRPr="00D004BF">
              <w:rPr>
                <w:u w:val="single"/>
              </w:rPr>
              <w:t>Final</w:t>
            </w:r>
          </w:p>
          <w:p w:rsidR="00704F98" w:rsidRPr="008942DA" w:rsidRDefault="00704F98" w:rsidP="009C63E2">
            <w:pPr>
              <w:jc w:val="right"/>
            </w:pPr>
            <w:r>
              <w:t>10.9V</w:t>
            </w: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r>
              <w:t>10.5V</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0" w:type="dxa"/>
          </w:tcPr>
          <w:p w:rsidR="00704F98" w:rsidRDefault="00704F98" w:rsidP="009C63E2">
            <w:pPr>
              <w:rPr>
                <w:u w:val="single"/>
              </w:rPr>
            </w:pPr>
            <w:r w:rsidRPr="00D004BF">
              <w:rPr>
                <w:u w:val="single"/>
              </w:rPr>
              <w:t>Final</w:t>
            </w:r>
          </w:p>
          <w:p w:rsidR="00704F98" w:rsidRPr="008942DA" w:rsidRDefault="00704F98" w:rsidP="009C63E2">
            <w:pPr>
              <w:jc w:val="right"/>
            </w:pPr>
            <w:r>
              <w:t>10.6V</w:t>
            </w: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r>
              <w:t>12.4V</w:t>
            </w: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r>
              <w:t>11.0V</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8942DA" w:rsidRDefault="00D62E5A" w:rsidP="009C63E2">
            <w:pPr>
              <w:jc w:val="right"/>
            </w:pPr>
            <w:r>
              <w:t>12.4V</w:t>
            </w:r>
          </w:p>
        </w:tc>
        <w:tc>
          <w:tcPr>
            <w:tcW w:w="2310" w:type="dxa"/>
          </w:tcPr>
          <w:p w:rsidR="00704F98" w:rsidRDefault="00704F98" w:rsidP="009C63E2">
            <w:pPr>
              <w:rPr>
                <w:u w:val="single"/>
              </w:rPr>
            </w:pPr>
            <w:r w:rsidRPr="00D004BF">
              <w:rPr>
                <w:u w:val="single"/>
              </w:rPr>
              <w:t>Final</w:t>
            </w:r>
          </w:p>
          <w:p w:rsidR="00704F98" w:rsidRPr="008942DA" w:rsidRDefault="00D62E5A" w:rsidP="009C63E2">
            <w:pPr>
              <w:jc w:val="right"/>
            </w:pPr>
            <w:r>
              <w:t>10.8V</w:t>
            </w:r>
          </w:p>
        </w:tc>
        <w:tc>
          <w:tcPr>
            <w:tcW w:w="2311" w:type="dxa"/>
          </w:tcPr>
          <w:p w:rsidR="00704F98" w:rsidRDefault="00704F98" w:rsidP="009C63E2">
            <w:pPr>
              <w:rPr>
                <w:u w:val="single"/>
              </w:rPr>
            </w:pPr>
            <w:r w:rsidRPr="00D004BF">
              <w:rPr>
                <w:u w:val="single"/>
              </w:rPr>
              <w:t>Initial</w:t>
            </w:r>
          </w:p>
          <w:p w:rsidR="00704F98" w:rsidRPr="008942DA" w:rsidRDefault="00704F98" w:rsidP="009C63E2">
            <w:pPr>
              <w:jc w:val="right"/>
            </w:pPr>
          </w:p>
        </w:tc>
        <w:tc>
          <w:tcPr>
            <w:tcW w:w="2311" w:type="dxa"/>
            <w:tcBorders>
              <w:right w:val="single" w:sz="12" w:space="0" w:color="000000" w:themeColor="text1"/>
            </w:tcBorders>
          </w:tcPr>
          <w:p w:rsidR="00704F98" w:rsidRDefault="00704F98" w:rsidP="009C63E2">
            <w:pPr>
              <w:rPr>
                <w:u w:val="single"/>
              </w:rPr>
            </w:pPr>
            <w:r w:rsidRPr="00D004BF">
              <w:rPr>
                <w:u w:val="single"/>
              </w:rPr>
              <w:t>Final</w:t>
            </w:r>
          </w:p>
          <w:p w:rsidR="00704F98" w:rsidRPr="008942DA" w:rsidRDefault="00704F98" w:rsidP="009C63E2">
            <w:pPr>
              <w:jc w:val="right"/>
            </w:pP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2310" w:type="dxa"/>
            <w:tcBorders>
              <w:left w:val="single" w:sz="12" w:space="0" w:color="000000" w:themeColor="text1"/>
            </w:tcBorders>
          </w:tcPr>
          <w:p w:rsidR="00704F98" w:rsidRDefault="00704F98" w:rsidP="009C63E2">
            <w:pPr>
              <w:rPr>
                <w:u w:val="single"/>
              </w:rPr>
            </w:pPr>
            <w:r w:rsidRPr="00D004BF">
              <w:rPr>
                <w:u w:val="single"/>
              </w:rPr>
              <w:t>Initial</w:t>
            </w:r>
          </w:p>
          <w:p w:rsidR="00704F98" w:rsidRPr="00D004BF" w:rsidRDefault="00704F98" w:rsidP="009C63E2">
            <w:pPr>
              <w:rPr>
                <w:u w:val="single"/>
              </w:rPr>
            </w:pPr>
          </w:p>
        </w:tc>
        <w:tc>
          <w:tcPr>
            <w:tcW w:w="2310" w:type="dxa"/>
          </w:tcPr>
          <w:p w:rsidR="00704F98" w:rsidRPr="00D004BF" w:rsidRDefault="00704F98" w:rsidP="009C63E2">
            <w:pPr>
              <w:rPr>
                <w:u w:val="single"/>
              </w:rPr>
            </w:pPr>
            <w:r w:rsidRPr="00D004BF">
              <w:rPr>
                <w:u w:val="single"/>
              </w:rPr>
              <w:t>Final</w:t>
            </w:r>
          </w:p>
        </w:tc>
        <w:tc>
          <w:tcPr>
            <w:tcW w:w="2311" w:type="dxa"/>
          </w:tcPr>
          <w:p w:rsidR="00704F98" w:rsidRPr="00D004BF" w:rsidRDefault="00704F98" w:rsidP="009C63E2">
            <w:pPr>
              <w:rPr>
                <w:u w:val="single"/>
              </w:rPr>
            </w:pPr>
            <w:r w:rsidRPr="00D004BF">
              <w:rPr>
                <w:u w:val="single"/>
              </w:rPr>
              <w:t>Initial</w:t>
            </w:r>
          </w:p>
        </w:tc>
        <w:tc>
          <w:tcPr>
            <w:tcW w:w="2311" w:type="dxa"/>
            <w:tcBorders>
              <w:right w:val="single" w:sz="12" w:space="0" w:color="000000" w:themeColor="text1"/>
            </w:tcBorders>
          </w:tcPr>
          <w:p w:rsidR="00704F98" w:rsidRPr="00D004BF" w:rsidRDefault="00704F98" w:rsidP="009C63E2">
            <w:pPr>
              <w:rPr>
                <w:u w:val="single"/>
              </w:rPr>
            </w:pPr>
            <w:r w:rsidRPr="00D004BF">
              <w:rPr>
                <w:u w:val="single"/>
              </w:rPr>
              <w:t>Final</w:t>
            </w:r>
          </w:p>
        </w:tc>
      </w:tr>
      <w:tr w:rsidR="00704F98" w:rsidTr="009C63E2">
        <w:tc>
          <w:tcPr>
            <w:tcW w:w="4620" w:type="dxa"/>
            <w:gridSpan w:val="2"/>
            <w:tcBorders>
              <w:left w:val="single" w:sz="12" w:space="0" w:color="000000" w:themeColor="text1"/>
              <w:bottom w:val="single" w:sz="12" w:space="0" w:color="000000" w:themeColor="text1"/>
            </w:tcBorders>
          </w:tcPr>
          <w:p w:rsidR="00704F98" w:rsidRDefault="00704F98" w:rsidP="009C63E2">
            <w:pPr>
              <w:rPr>
                <w:u w:val="single"/>
              </w:rPr>
            </w:pPr>
            <w:r>
              <w:rPr>
                <w:u w:val="single"/>
              </w:rPr>
              <w:t>Total Cycles</w:t>
            </w:r>
          </w:p>
          <w:p w:rsidR="00704F98" w:rsidRPr="008942DA" w:rsidRDefault="00D62E5A" w:rsidP="009C63E2">
            <w:pPr>
              <w:jc w:val="right"/>
            </w:pPr>
            <w:r>
              <w:t>4</w:t>
            </w:r>
          </w:p>
        </w:tc>
        <w:tc>
          <w:tcPr>
            <w:tcW w:w="4622" w:type="dxa"/>
            <w:gridSpan w:val="2"/>
            <w:tcBorders>
              <w:bottom w:val="single" w:sz="12" w:space="0" w:color="000000" w:themeColor="text1"/>
              <w:right w:val="single" w:sz="12" w:space="0" w:color="000000" w:themeColor="text1"/>
            </w:tcBorders>
          </w:tcPr>
          <w:p w:rsidR="00704F98" w:rsidRDefault="00704F98" w:rsidP="009C63E2">
            <w:pPr>
              <w:rPr>
                <w:u w:val="single"/>
              </w:rPr>
            </w:pPr>
            <w:r>
              <w:rPr>
                <w:u w:val="single"/>
              </w:rPr>
              <w:t>Total Cycles</w:t>
            </w:r>
          </w:p>
          <w:p w:rsidR="00704F98" w:rsidRPr="008942DA" w:rsidRDefault="00704F98" w:rsidP="009C63E2">
            <w:pPr>
              <w:jc w:val="right"/>
            </w:pPr>
            <w:r>
              <w:t>3</w:t>
            </w:r>
          </w:p>
        </w:tc>
      </w:tr>
      <w:tr w:rsidR="00704F9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Pr>
                <w:u w:val="single"/>
              </w:rPr>
              <w:t>Repairs</w:t>
            </w:r>
          </w:p>
          <w:p w:rsidR="00704F98" w:rsidRPr="008942DA" w:rsidRDefault="00704F98" w:rsidP="009C63E2">
            <w:r>
              <w:t>No repairs required.</w:t>
            </w:r>
          </w:p>
          <w:p w:rsidR="00704F98" w:rsidRPr="00D004BF" w:rsidRDefault="00704F98" w:rsidP="009C63E2">
            <w:pPr>
              <w:rPr>
                <w:u w:val="single"/>
              </w:rPr>
            </w:pPr>
          </w:p>
        </w:tc>
      </w:tr>
      <w:tr w:rsidR="00704F98" w:rsidTr="009C63E2">
        <w:tc>
          <w:tcPr>
            <w:tcW w:w="924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704F98" w:rsidRDefault="00704F98" w:rsidP="009C63E2">
            <w:pPr>
              <w:rPr>
                <w:u w:val="single"/>
              </w:rPr>
            </w:pPr>
            <w:r w:rsidRPr="00D004BF">
              <w:rPr>
                <w:u w:val="single"/>
              </w:rPr>
              <w:t>Comments</w:t>
            </w:r>
          </w:p>
          <w:p w:rsidR="00704F98" w:rsidRPr="008942DA" w:rsidRDefault="00D62E5A" w:rsidP="009C63E2">
            <w:r>
              <w:t>Altitude hold with ultrasonic achieved. Attitude hold with IMU also achieved.</w:t>
            </w:r>
          </w:p>
          <w:p w:rsidR="00704F98" w:rsidRPr="00D004BF" w:rsidRDefault="00704F98" w:rsidP="009C63E2">
            <w:pPr>
              <w:rPr>
                <w:u w:val="single"/>
              </w:rPr>
            </w:pPr>
          </w:p>
        </w:tc>
      </w:tr>
    </w:tbl>
    <w:p w:rsidR="00704F98" w:rsidRDefault="00704F98" w:rsidP="00704F98"/>
    <w:p w:rsidR="00FC10DC" w:rsidRDefault="00FC10DC" w:rsidP="00FC10DC"/>
    <w:p w:rsidR="00FC10DC" w:rsidRDefault="00FC10DC" w:rsidP="00FC10DC"/>
    <w:p w:rsidR="00BE131C" w:rsidRDefault="00BE131C" w:rsidP="00BE131C">
      <w:pPr>
        <w:pStyle w:val="Heading1"/>
      </w:pPr>
      <w:bookmarkStart w:id="2" w:name="_Toc275525519"/>
      <w:r>
        <w:lastRenderedPageBreak/>
        <w:t>Conclusions</w:t>
      </w:r>
      <w:bookmarkEnd w:id="2"/>
    </w:p>
    <w:p w:rsidR="00C75259" w:rsidRDefault="00704FE2" w:rsidP="00824A16">
      <w:pPr>
        <w:spacing w:line="360" w:lineRule="auto"/>
      </w:pPr>
      <w:r>
        <w:t>Table 1 shows a summary of the total battery cycles for each battery as well as the total airframe hours over the course of the project.</w:t>
      </w:r>
    </w:p>
    <w:p w:rsidR="00704FE2" w:rsidRDefault="00704FE2" w:rsidP="00704FE2">
      <w:pPr>
        <w:pStyle w:val="Caption"/>
        <w:keepNext/>
      </w:pPr>
      <w:bookmarkStart w:id="3" w:name="_Toc275525503"/>
      <w:r>
        <w:t xml:space="preserve">Table </w:t>
      </w:r>
      <w:fldSimple w:instr=" SEQ Table \* ARABIC ">
        <w:r>
          <w:rPr>
            <w:noProof/>
          </w:rPr>
          <w:t>1</w:t>
        </w:r>
      </w:fldSimple>
      <w:r>
        <w:t xml:space="preserve"> - Total Battery Cycles and Flight Hours</w:t>
      </w:r>
      <w:bookmarkEnd w:id="3"/>
    </w:p>
    <w:tbl>
      <w:tblPr>
        <w:tblStyle w:val="TableGrid"/>
        <w:tblW w:w="0" w:type="auto"/>
        <w:tblLook w:val="04A0"/>
      </w:tblPr>
      <w:tblGrid>
        <w:gridCol w:w="3230"/>
        <w:gridCol w:w="3230"/>
        <w:gridCol w:w="3230"/>
      </w:tblGrid>
      <w:tr w:rsidR="00704FE2" w:rsidTr="00704FE2">
        <w:tc>
          <w:tcPr>
            <w:tcW w:w="3230" w:type="dxa"/>
            <w:shd w:val="solid" w:color="auto" w:fill="auto"/>
          </w:tcPr>
          <w:p w:rsidR="00704FE2" w:rsidRPr="00704FE2" w:rsidRDefault="00704FE2" w:rsidP="00704FE2">
            <w:pPr>
              <w:spacing w:line="360" w:lineRule="auto"/>
              <w:jc w:val="center"/>
              <w:rPr>
                <w:color w:val="FFFFFF" w:themeColor="background1"/>
              </w:rPr>
            </w:pPr>
            <w:r w:rsidRPr="00704FE2">
              <w:rPr>
                <w:color w:val="FFFFFF" w:themeColor="background1"/>
              </w:rPr>
              <w:t>Battery 1</w:t>
            </w:r>
          </w:p>
        </w:tc>
        <w:tc>
          <w:tcPr>
            <w:tcW w:w="3230" w:type="dxa"/>
            <w:shd w:val="solid" w:color="auto" w:fill="auto"/>
          </w:tcPr>
          <w:p w:rsidR="00704FE2" w:rsidRPr="00704FE2" w:rsidRDefault="00704FE2" w:rsidP="00704FE2">
            <w:pPr>
              <w:spacing w:line="360" w:lineRule="auto"/>
              <w:jc w:val="center"/>
              <w:rPr>
                <w:color w:val="FFFFFF" w:themeColor="background1"/>
              </w:rPr>
            </w:pPr>
            <w:r w:rsidRPr="00704FE2">
              <w:rPr>
                <w:color w:val="FFFFFF" w:themeColor="background1"/>
              </w:rPr>
              <w:t>Battery 2</w:t>
            </w:r>
          </w:p>
        </w:tc>
        <w:tc>
          <w:tcPr>
            <w:tcW w:w="3230" w:type="dxa"/>
            <w:shd w:val="solid" w:color="auto" w:fill="auto"/>
          </w:tcPr>
          <w:p w:rsidR="00704FE2" w:rsidRPr="00704FE2" w:rsidRDefault="00704FE2" w:rsidP="00353451">
            <w:pPr>
              <w:spacing w:line="360" w:lineRule="auto"/>
              <w:jc w:val="center"/>
              <w:rPr>
                <w:color w:val="FFFFFF" w:themeColor="background1"/>
              </w:rPr>
            </w:pPr>
            <w:r w:rsidRPr="00704FE2">
              <w:rPr>
                <w:color w:val="FFFFFF" w:themeColor="background1"/>
              </w:rPr>
              <w:t xml:space="preserve">Flight </w:t>
            </w:r>
            <w:r w:rsidR="00353451">
              <w:rPr>
                <w:color w:val="FFFFFF" w:themeColor="background1"/>
              </w:rPr>
              <w:t>Time</w:t>
            </w:r>
          </w:p>
        </w:tc>
      </w:tr>
      <w:tr w:rsidR="00704FE2" w:rsidTr="00704FE2">
        <w:tc>
          <w:tcPr>
            <w:tcW w:w="3230" w:type="dxa"/>
            <w:tcBorders>
              <w:bottom w:val="single" w:sz="4" w:space="0" w:color="000000" w:themeColor="text1"/>
            </w:tcBorders>
          </w:tcPr>
          <w:p w:rsidR="00704FE2" w:rsidRDefault="00704FE2" w:rsidP="00704FE2">
            <w:pPr>
              <w:spacing w:line="360" w:lineRule="auto"/>
              <w:jc w:val="center"/>
            </w:pPr>
            <w:r>
              <w:t>40 Cycles</w:t>
            </w:r>
          </w:p>
        </w:tc>
        <w:tc>
          <w:tcPr>
            <w:tcW w:w="3230" w:type="dxa"/>
            <w:tcBorders>
              <w:bottom w:val="single" w:sz="4" w:space="0" w:color="000000" w:themeColor="text1"/>
            </w:tcBorders>
          </w:tcPr>
          <w:p w:rsidR="00704FE2" w:rsidRDefault="00704FE2" w:rsidP="00704FE2">
            <w:pPr>
              <w:spacing w:line="360" w:lineRule="auto"/>
              <w:jc w:val="center"/>
            </w:pPr>
            <w:r>
              <w:t>35 Cycles</w:t>
            </w:r>
          </w:p>
        </w:tc>
        <w:tc>
          <w:tcPr>
            <w:tcW w:w="3230" w:type="dxa"/>
          </w:tcPr>
          <w:p w:rsidR="00704FE2" w:rsidRDefault="00704FE2" w:rsidP="00704FE2">
            <w:pPr>
              <w:spacing w:line="360" w:lineRule="auto"/>
              <w:jc w:val="center"/>
            </w:pPr>
            <w:r>
              <w:t>530 Minutes</w:t>
            </w:r>
          </w:p>
        </w:tc>
      </w:tr>
      <w:tr w:rsidR="00704FE2" w:rsidTr="00704FE2">
        <w:tc>
          <w:tcPr>
            <w:tcW w:w="3230" w:type="dxa"/>
            <w:tcBorders>
              <w:left w:val="nil"/>
              <w:bottom w:val="nil"/>
              <w:right w:val="nil"/>
            </w:tcBorders>
          </w:tcPr>
          <w:p w:rsidR="00704FE2" w:rsidRDefault="00704FE2" w:rsidP="00704FE2">
            <w:pPr>
              <w:spacing w:line="360" w:lineRule="auto"/>
              <w:jc w:val="center"/>
            </w:pPr>
          </w:p>
        </w:tc>
        <w:tc>
          <w:tcPr>
            <w:tcW w:w="3230" w:type="dxa"/>
            <w:tcBorders>
              <w:left w:val="nil"/>
              <w:bottom w:val="nil"/>
            </w:tcBorders>
          </w:tcPr>
          <w:p w:rsidR="00704FE2" w:rsidRDefault="00704FE2" w:rsidP="00704FE2">
            <w:pPr>
              <w:spacing w:line="360" w:lineRule="auto"/>
              <w:jc w:val="center"/>
            </w:pPr>
          </w:p>
        </w:tc>
        <w:tc>
          <w:tcPr>
            <w:tcW w:w="3230" w:type="dxa"/>
          </w:tcPr>
          <w:p w:rsidR="00704FE2" w:rsidRDefault="00704FE2" w:rsidP="00704FE2">
            <w:pPr>
              <w:spacing w:line="360" w:lineRule="auto"/>
              <w:jc w:val="center"/>
            </w:pPr>
            <w:r>
              <w:t>8 Hours 50 Minutes</w:t>
            </w:r>
          </w:p>
        </w:tc>
      </w:tr>
    </w:tbl>
    <w:p w:rsidR="00704FE2" w:rsidRPr="00C75259" w:rsidRDefault="00704FE2" w:rsidP="00824A16">
      <w:pPr>
        <w:spacing w:line="360" w:lineRule="auto"/>
      </w:pPr>
    </w:p>
    <w:p w:rsidR="006C7FE0" w:rsidRPr="00BE131C" w:rsidRDefault="006C7FE0" w:rsidP="00704FE2">
      <w:pPr>
        <w:spacing w:line="360" w:lineRule="auto"/>
      </w:pPr>
    </w:p>
    <w:sectPr w:rsidR="006C7FE0" w:rsidRPr="00BE131C" w:rsidSect="00E14D9E">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C19" w:rsidRDefault="00B67C19">
      <w:pPr>
        <w:spacing w:before="0"/>
      </w:pPr>
      <w:r>
        <w:separator/>
      </w:r>
    </w:p>
  </w:endnote>
  <w:endnote w:type="continuationSeparator" w:id="0">
    <w:p w:rsidR="00B67C19" w:rsidRDefault="00B67C1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3E2" w:rsidRPr="006D6FB0" w:rsidRDefault="009C63E2">
    <w:pPr>
      <w:pStyle w:val="Footer"/>
      <w:tabs>
        <w:tab w:val="clear" w:pos="8306"/>
        <w:tab w:val="right" w:pos="8647"/>
      </w:tabs>
      <w:jc w:val="center"/>
      <w:rPr>
        <w:sz w:val="16"/>
      </w:rPr>
    </w:pPr>
    <w:r>
      <w:rPr>
        <w:sz w:val="16"/>
      </w:rPr>
      <w:t xml:space="preserve">· Last updated by </w:t>
    </w:r>
    <w:fldSimple w:instr=" AUTHOR  \* MERGEFORMAT ">
      <w:r w:rsidRPr="00482F4D">
        <w:rPr>
          <w:noProof/>
          <w:sz w:val="16"/>
        </w:rPr>
        <w:t>Michael Kincel</w:t>
      </w:r>
    </w:fldSimple>
    <w:r>
      <w:rPr>
        <w:sz w:val="16"/>
      </w:rPr>
      <w:t xml:space="preserve"> on </w:t>
    </w:r>
    <w:fldSimple w:instr=" SAVEDATE  \* MERGEFORMAT ">
      <w:r w:rsidR="003665CB" w:rsidRPr="003665CB">
        <w:rPr>
          <w:noProof/>
          <w:sz w:val="16"/>
        </w:rPr>
        <w:t>22/10/2010 3:43:00 PM</w:t>
      </w:r>
    </w:fldSimple>
    <w:r>
      <w:rPr>
        <w:sz w:val="16"/>
      </w:rPr>
      <w:t xml:space="preserve"> · Filename: </w:t>
    </w:r>
    <w:fldSimple w:instr=" FILENAME \* FirstCap \* MERGEFORMAT ">
      <w:r w:rsidRPr="001F1874">
        <w:rPr>
          <w:noProof/>
          <w:sz w:val="16"/>
        </w:rPr>
        <w:t>AHNS-2010-PL-TR-001</w:t>
      </w:r>
    </w:fldSimple>
    <w:r>
      <w:rPr>
        <w:sz w:val="16"/>
      </w:rPr>
      <w:t xml:space="preserve"> · </w:t>
    </w:r>
    <w:proofErr w:type="spellStart"/>
    <w:r>
      <w:rPr>
        <w:sz w:val="16"/>
      </w:rPr>
      <w:t>FileSize</w:t>
    </w:r>
    <w:proofErr w:type="spellEnd"/>
    <w:r>
      <w:rPr>
        <w:sz w:val="16"/>
      </w:rPr>
      <w:t xml:space="preserve">; </w:t>
    </w:r>
    <w:fldSimple w:instr=" FILESIZE  \* MERGEFORMAT ">
      <w:r w:rsidRPr="00482F4D">
        <w:rPr>
          <w:noProof/>
          <w:sz w:val="16"/>
        </w:rPr>
        <w:t>42463</w:t>
      </w:r>
    </w:fldSimple>
    <w:r>
      <w:rPr>
        <w:sz w:val="16"/>
      </w:rPr>
      <w:t xml:space="preserve"> bytes</w:t>
    </w:r>
    <w:r w:rsidRPr="006D6FB0">
      <w:rPr>
        <w:sz w:val="16"/>
      </w:rPr>
      <w:t xml:space="preserve"> </w:t>
    </w:r>
    <w:r>
      <w:rPr>
        <w:sz w:val="16"/>
      </w:rPr>
      <w:t xml:space="preserve">· </w:t>
    </w:r>
    <w:r w:rsidRPr="006D6FB0">
      <w:rPr>
        <w:sz w:val="16"/>
      </w:rPr>
      <w:t xml:space="preserve">Template: </w:t>
    </w:r>
    <w:fldSimple w:instr=" TEMPLATE  \* MERGEFORMAT ">
      <w:r w:rsidRPr="00482F4D">
        <w:rPr>
          <w:noProof/>
          <w:sz w:val="16"/>
        </w:rPr>
        <w:t>template.dotx</w:t>
      </w:r>
    </w:fldSimple>
    <w:r w:rsidRPr="006D6FB0">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C19" w:rsidRDefault="00B67C19">
      <w:pPr>
        <w:spacing w:before="0"/>
      </w:pPr>
      <w:r>
        <w:separator/>
      </w:r>
    </w:p>
  </w:footnote>
  <w:footnote w:type="continuationSeparator" w:id="0">
    <w:p w:rsidR="00B67C19" w:rsidRDefault="00B67C1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C63E2">
      <w:trPr>
        <w:cantSplit/>
        <w:jc w:val="center"/>
      </w:trPr>
      <w:tc>
        <w:tcPr>
          <w:tcW w:w="3579" w:type="dxa"/>
          <w:tcBorders>
            <w:top w:val="single" w:sz="6" w:space="0" w:color="auto"/>
            <w:left w:val="single" w:sz="6" w:space="0" w:color="auto"/>
            <w:bottom w:val="single" w:sz="6" w:space="0" w:color="auto"/>
            <w:right w:val="single" w:sz="6" w:space="0" w:color="auto"/>
          </w:tcBorders>
        </w:tcPr>
        <w:p w:rsidR="009C63E2" w:rsidRDefault="009C63E2">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C63E2" w:rsidRDefault="00CA1F8D">
          <w:pPr>
            <w:jc w:val="center"/>
            <w:rPr>
              <w:bCs/>
              <w:spacing w:val="80"/>
              <w:sz w:val="32"/>
            </w:rPr>
          </w:pPr>
          <w:fldSimple w:instr=" SUBJECT  \* MERGEFORMAT ">
            <w:r w:rsidR="009C63E2" w:rsidRPr="004A3164">
              <w:rPr>
                <w:bCs/>
                <w:spacing w:val="80"/>
                <w:sz w:val="32"/>
              </w:rPr>
              <w:t>QUT Avionics</w:t>
            </w:r>
          </w:fldSimple>
        </w:p>
        <w:p w:rsidR="009C63E2" w:rsidRDefault="00CA1F8D">
          <w:pPr>
            <w:jc w:val="center"/>
            <w:rPr>
              <w:rFonts w:ascii="Times" w:hAnsi="Times"/>
              <w:b/>
              <w:sz w:val="72"/>
            </w:rPr>
          </w:pPr>
          <w:fldSimple w:instr=" DOCPROPERTY &quot;Category&quot;  \* MERGEFORMAT ">
            <w:r w:rsidR="009C63E2" w:rsidRPr="004A3164">
              <w:rPr>
                <w:rFonts w:ascii="Times" w:hAnsi="Times"/>
              </w:rPr>
              <w:t>QUAV Project</w:t>
            </w:r>
          </w:fldSimple>
        </w:p>
      </w:tc>
      <w:tc>
        <w:tcPr>
          <w:tcW w:w="3141" w:type="dxa"/>
          <w:tcBorders>
            <w:top w:val="single" w:sz="6" w:space="0" w:color="auto"/>
            <w:bottom w:val="single" w:sz="6" w:space="0" w:color="auto"/>
            <w:right w:val="single" w:sz="6" w:space="0" w:color="auto"/>
          </w:tcBorders>
        </w:tcPr>
        <w:p w:rsidR="009C63E2" w:rsidRDefault="009C63E2">
          <w:pPr>
            <w:tabs>
              <w:tab w:val="left" w:pos="1009"/>
            </w:tabs>
            <w:spacing w:before="0"/>
            <w:ind w:left="113"/>
            <w:rPr>
              <w:sz w:val="20"/>
            </w:rPr>
          </w:pPr>
          <w:r>
            <w:rPr>
              <w:sz w:val="20"/>
            </w:rPr>
            <w:t>Doc No:</w:t>
          </w:r>
          <w:r>
            <w:rPr>
              <w:sz w:val="20"/>
            </w:rPr>
            <w:tab/>
          </w:r>
          <w:fldSimple w:instr=" DOCPROPERTY &quot;Document number&quot;  \* MERGEFORMAT ">
            <w:r w:rsidRPr="001F1874">
              <w:rPr>
                <w:sz w:val="20"/>
              </w:rPr>
              <w:t>AHNS-2010-PL-TR-001</w:t>
            </w:r>
          </w:fldSimple>
        </w:p>
        <w:p w:rsidR="009C63E2" w:rsidRDefault="009C63E2">
          <w:pPr>
            <w:tabs>
              <w:tab w:val="left" w:pos="1009"/>
            </w:tabs>
            <w:spacing w:before="0"/>
            <w:ind w:left="112"/>
            <w:rPr>
              <w:sz w:val="20"/>
            </w:rPr>
          </w:pPr>
          <w:r>
            <w:rPr>
              <w:sz w:val="20"/>
            </w:rPr>
            <w:t>Issue:</w:t>
          </w:r>
          <w:r>
            <w:rPr>
              <w:sz w:val="20"/>
            </w:rPr>
            <w:tab/>
          </w:r>
          <w:fldSimple w:instr=" DOCPROPERTY &quot;Issue&quot;  \* MERGEFORMAT ">
            <w:r w:rsidRPr="00482F4D">
              <w:rPr>
                <w:sz w:val="20"/>
              </w:rPr>
              <w:t>1.0</w:t>
            </w:r>
          </w:fldSimple>
        </w:p>
        <w:p w:rsidR="009C63E2" w:rsidRDefault="009C63E2">
          <w:pPr>
            <w:tabs>
              <w:tab w:val="left" w:pos="1009"/>
            </w:tabs>
            <w:spacing w:before="0"/>
            <w:ind w:left="112"/>
            <w:rPr>
              <w:sz w:val="20"/>
            </w:rPr>
          </w:pPr>
          <w:r>
            <w:rPr>
              <w:sz w:val="20"/>
            </w:rPr>
            <w:t>Page:</w:t>
          </w:r>
          <w:r>
            <w:rPr>
              <w:sz w:val="20"/>
            </w:rPr>
            <w:tab/>
          </w:r>
          <w:r w:rsidR="00CA1F8D">
            <w:rPr>
              <w:sz w:val="20"/>
            </w:rPr>
            <w:fldChar w:fldCharType="begin"/>
          </w:r>
          <w:r>
            <w:rPr>
              <w:sz w:val="20"/>
            </w:rPr>
            <w:instrText>page \\* arabic</w:instrText>
          </w:r>
          <w:r w:rsidR="00CA1F8D">
            <w:rPr>
              <w:sz w:val="20"/>
            </w:rPr>
            <w:fldChar w:fldCharType="separate"/>
          </w:r>
          <w:r w:rsidR="003665CB">
            <w:rPr>
              <w:noProof/>
              <w:sz w:val="20"/>
            </w:rPr>
            <w:t>1</w:t>
          </w:r>
          <w:r w:rsidR="00CA1F8D">
            <w:rPr>
              <w:sz w:val="20"/>
            </w:rPr>
            <w:fldChar w:fldCharType="end"/>
          </w:r>
          <w:r>
            <w:rPr>
              <w:sz w:val="20"/>
            </w:rPr>
            <w:t xml:space="preserve"> </w:t>
          </w:r>
          <w:r>
            <w:rPr>
              <w:sz w:val="20"/>
            </w:rPr>
            <w:tab/>
            <w:t xml:space="preserve">of </w:t>
          </w:r>
          <w:r>
            <w:rPr>
              <w:sz w:val="20"/>
            </w:rPr>
            <w:tab/>
          </w:r>
          <w:fldSimple w:instr=" NUMPAGES  \* MERGEFORMAT ">
            <w:r w:rsidR="003665CB" w:rsidRPr="003665CB">
              <w:rPr>
                <w:noProof/>
                <w:sz w:val="20"/>
              </w:rPr>
              <w:t>17</w:t>
            </w:r>
          </w:fldSimple>
        </w:p>
        <w:p w:rsidR="009C63E2" w:rsidRDefault="009C63E2">
          <w:pPr>
            <w:tabs>
              <w:tab w:val="left" w:pos="1009"/>
            </w:tabs>
            <w:spacing w:before="0" w:after="120"/>
            <w:ind w:left="113"/>
            <w:rPr>
              <w:sz w:val="22"/>
            </w:rPr>
          </w:pPr>
          <w:r>
            <w:rPr>
              <w:sz w:val="20"/>
            </w:rPr>
            <w:t>Date:</w:t>
          </w:r>
          <w:r>
            <w:rPr>
              <w:sz w:val="20"/>
            </w:rPr>
            <w:tab/>
          </w:r>
          <w:fldSimple w:instr=" DOCPROPERTY &quot;Date completed&quot;  \* MERGEFORMAT ">
            <w:r w:rsidRPr="00482F4D">
              <w:rPr>
                <w:sz w:val="20"/>
              </w:rPr>
              <w:t>12 September 2010</w:t>
            </w:r>
          </w:fldSimple>
        </w:p>
      </w:tc>
    </w:tr>
  </w:tbl>
  <w:p w:rsidR="009C63E2" w:rsidRDefault="009C63E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AA46603"/>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D2B688E"/>
    <w:multiLevelType w:val="hybridMultilevel"/>
    <w:tmpl w:val="D8166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B772DD"/>
    <w:multiLevelType w:val="hybridMultilevel"/>
    <w:tmpl w:val="C10C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19755D7"/>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3B4771F"/>
    <w:multiLevelType w:val="hybridMultilevel"/>
    <w:tmpl w:val="164238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5F61730"/>
    <w:multiLevelType w:val="hybridMultilevel"/>
    <w:tmpl w:val="A484E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4910F0"/>
    <w:multiLevelType w:val="hybridMultilevel"/>
    <w:tmpl w:val="F7FC1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514440B"/>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A2E04AD"/>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AA71DBB"/>
    <w:multiLevelType w:val="hybridMultilevel"/>
    <w:tmpl w:val="09A0BC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8"/>
  </w:num>
  <w:num w:numId="7">
    <w:abstractNumId w:val="10"/>
  </w:num>
  <w:num w:numId="8">
    <w:abstractNumId w:val="1"/>
  </w:num>
  <w:num w:numId="9">
    <w:abstractNumId w:val="7"/>
  </w:num>
  <w:num w:numId="10">
    <w:abstractNumId w:val="3"/>
  </w:num>
  <w:num w:numId="11">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2530" fillcolor="white">
      <v:fill color="white"/>
    </o:shapedefaults>
  </w:hdrShapeDefaults>
  <w:footnotePr>
    <w:footnote w:id="-1"/>
    <w:footnote w:id="0"/>
  </w:footnotePr>
  <w:endnotePr>
    <w:numFmt w:val="lowerLetter"/>
    <w:endnote w:id="-1"/>
    <w:endnote w:id="0"/>
  </w:endnotePr>
  <w:compat>
    <w:useFELayout/>
  </w:compat>
  <w:rsids>
    <w:rsidRoot w:val="00BE131C"/>
    <w:rsid w:val="00013461"/>
    <w:rsid w:val="00016FCB"/>
    <w:rsid w:val="00043207"/>
    <w:rsid w:val="00043B4F"/>
    <w:rsid w:val="00056EA0"/>
    <w:rsid w:val="00080F24"/>
    <w:rsid w:val="000A3E42"/>
    <w:rsid w:val="000C5531"/>
    <w:rsid w:val="000D7548"/>
    <w:rsid w:val="000E5D33"/>
    <w:rsid w:val="0013316B"/>
    <w:rsid w:val="0015257F"/>
    <w:rsid w:val="0016574E"/>
    <w:rsid w:val="0017389A"/>
    <w:rsid w:val="00185B84"/>
    <w:rsid w:val="001A55EB"/>
    <w:rsid w:val="001D2C61"/>
    <w:rsid w:val="001E1657"/>
    <w:rsid w:val="001F1874"/>
    <w:rsid w:val="00224DE4"/>
    <w:rsid w:val="002508F5"/>
    <w:rsid w:val="00283781"/>
    <w:rsid w:val="002942C5"/>
    <w:rsid w:val="002A09C7"/>
    <w:rsid w:val="002D61E7"/>
    <w:rsid w:val="002E3B45"/>
    <w:rsid w:val="0032218F"/>
    <w:rsid w:val="00325319"/>
    <w:rsid w:val="00353451"/>
    <w:rsid w:val="003665CB"/>
    <w:rsid w:val="00367C29"/>
    <w:rsid w:val="00373407"/>
    <w:rsid w:val="003A1D79"/>
    <w:rsid w:val="003C1D1F"/>
    <w:rsid w:val="003D1109"/>
    <w:rsid w:val="003E5086"/>
    <w:rsid w:val="004166FE"/>
    <w:rsid w:val="00482F4D"/>
    <w:rsid w:val="00487984"/>
    <w:rsid w:val="00497186"/>
    <w:rsid w:val="004A3164"/>
    <w:rsid w:val="004D11FD"/>
    <w:rsid w:val="00502BD7"/>
    <w:rsid w:val="005536C2"/>
    <w:rsid w:val="005652D8"/>
    <w:rsid w:val="00565AD7"/>
    <w:rsid w:val="0059747F"/>
    <w:rsid w:val="006033C3"/>
    <w:rsid w:val="00632B79"/>
    <w:rsid w:val="006548D3"/>
    <w:rsid w:val="00662687"/>
    <w:rsid w:val="006C3D91"/>
    <w:rsid w:val="006C7FE0"/>
    <w:rsid w:val="006D6FB0"/>
    <w:rsid w:val="00704F98"/>
    <w:rsid w:val="00704FE2"/>
    <w:rsid w:val="00730954"/>
    <w:rsid w:val="00742E6A"/>
    <w:rsid w:val="00747265"/>
    <w:rsid w:val="00751CE5"/>
    <w:rsid w:val="00756F08"/>
    <w:rsid w:val="00791BF1"/>
    <w:rsid w:val="00794943"/>
    <w:rsid w:val="00815D25"/>
    <w:rsid w:val="00824A16"/>
    <w:rsid w:val="00844034"/>
    <w:rsid w:val="00865117"/>
    <w:rsid w:val="00885C6D"/>
    <w:rsid w:val="008942DA"/>
    <w:rsid w:val="00897C9E"/>
    <w:rsid w:val="008F0F89"/>
    <w:rsid w:val="00941895"/>
    <w:rsid w:val="00973017"/>
    <w:rsid w:val="0099349F"/>
    <w:rsid w:val="00994E86"/>
    <w:rsid w:val="009A74A2"/>
    <w:rsid w:val="009C63E2"/>
    <w:rsid w:val="009E14C6"/>
    <w:rsid w:val="00A01FD0"/>
    <w:rsid w:val="00A4500B"/>
    <w:rsid w:val="00A461E6"/>
    <w:rsid w:val="00A6747C"/>
    <w:rsid w:val="00A67EC2"/>
    <w:rsid w:val="00AA3ACE"/>
    <w:rsid w:val="00AB28EC"/>
    <w:rsid w:val="00B017F0"/>
    <w:rsid w:val="00B2088B"/>
    <w:rsid w:val="00B3451F"/>
    <w:rsid w:val="00B47DED"/>
    <w:rsid w:val="00B67C19"/>
    <w:rsid w:val="00BA2BCC"/>
    <w:rsid w:val="00BD4766"/>
    <w:rsid w:val="00BE131C"/>
    <w:rsid w:val="00C41214"/>
    <w:rsid w:val="00C53E67"/>
    <w:rsid w:val="00C75259"/>
    <w:rsid w:val="00C76FFE"/>
    <w:rsid w:val="00C8677B"/>
    <w:rsid w:val="00C86F5C"/>
    <w:rsid w:val="00CA1F8D"/>
    <w:rsid w:val="00CA6C28"/>
    <w:rsid w:val="00CB27BC"/>
    <w:rsid w:val="00CC16DE"/>
    <w:rsid w:val="00CC2B1D"/>
    <w:rsid w:val="00CC75D2"/>
    <w:rsid w:val="00CF19E5"/>
    <w:rsid w:val="00CF26EE"/>
    <w:rsid w:val="00D44A76"/>
    <w:rsid w:val="00D62E5A"/>
    <w:rsid w:val="00D80E8C"/>
    <w:rsid w:val="00D8621D"/>
    <w:rsid w:val="00DA17F3"/>
    <w:rsid w:val="00DA7EFF"/>
    <w:rsid w:val="00DD2875"/>
    <w:rsid w:val="00DF399B"/>
    <w:rsid w:val="00E14AD2"/>
    <w:rsid w:val="00E14D9E"/>
    <w:rsid w:val="00E63C34"/>
    <w:rsid w:val="00E85ECF"/>
    <w:rsid w:val="00E968D8"/>
    <w:rsid w:val="00ED23E1"/>
    <w:rsid w:val="00EE4205"/>
    <w:rsid w:val="00F77978"/>
    <w:rsid w:val="00F841C7"/>
    <w:rsid w:val="00FB7122"/>
    <w:rsid w:val="00FC10DC"/>
    <w:rsid w:val="00FF4C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fillcolor="white">
      <v:fill color="white"/>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9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E14D9E"/>
    <w:pPr>
      <w:keepNext/>
      <w:pageBreakBefore/>
      <w:numPr>
        <w:numId w:val="1"/>
      </w:numPr>
      <w:spacing w:before="240" w:after="120"/>
      <w:outlineLvl w:val="0"/>
    </w:pPr>
    <w:rPr>
      <w:b/>
      <w:kern w:val="28"/>
    </w:rPr>
  </w:style>
  <w:style w:type="paragraph" w:styleId="Heading2">
    <w:name w:val="heading 2"/>
    <w:basedOn w:val="Normal"/>
    <w:next w:val="Normal"/>
    <w:autoRedefine/>
    <w:qFormat/>
    <w:rsid w:val="00E14D9E"/>
    <w:pPr>
      <w:keepNext/>
      <w:numPr>
        <w:ilvl w:val="1"/>
        <w:numId w:val="1"/>
      </w:numPr>
      <w:spacing w:before="240" w:after="120"/>
      <w:outlineLvl w:val="1"/>
    </w:pPr>
    <w:rPr>
      <w:b/>
    </w:rPr>
  </w:style>
  <w:style w:type="paragraph" w:styleId="Heading3">
    <w:name w:val="heading 3"/>
    <w:basedOn w:val="Normal"/>
    <w:next w:val="Normal"/>
    <w:autoRedefine/>
    <w:qFormat/>
    <w:rsid w:val="00E14D9E"/>
    <w:pPr>
      <w:keepNext/>
      <w:numPr>
        <w:ilvl w:val="2"/>
        <w:numId w:val="1"/>
      </w:numPr>
      <w:spacing w:before="240" w:after="120"/>
      <w:outlineLvl w:val="2"/>
    </w:pPr>
    <w:rPr>
      <w:b/>
    </w:rPr>
  </w:style>
  <w:style w:type="paragraph" w:styleId="Heading4">
    <w:name w:val="heading 4"/>
    <w:basedOn w:val="Normal"/>
    <w:next w:val="Normal"/>
    <w:autoRedefine/>
    <w:qFormat/>
    <w:rsid w:val="00E14D9E"/>
    <w:pPr>
      <w:keepNext/>
      <w:numPr>
        <w:ilvl w:val="3"/>
        <w:numId w:val="1"/>
      </w:numPr>
      <w:spacing w:before="240" w:after="120"/>
      <w:outlineLvl w:val="3"/>
    </w:pPr>
    <w:rPr>
      <w:b/>
      <w:snapToGrid/>
    </w:rPr>
  </w:style>
  <w:style w:type="paragraph" w:styleId="Heading5">
    <w:name w:val="heading 5"/>
    <w:basedOn w:val="Normal"/>
    <w:next w:val="Normal"/>
    <w:autoRedefine/>
    <w:qFormat/>
    <w:rsid w:val="00E14D9E"/>
    <w:pPr>
      <w:numPr>
        <w:ilvl w:val="4"/>
        <w:numId w:val="1"/>
      </w:numPr>
      <w:spacing w:before="240" w:after="60"/>
      <w:outlineLvl w:val="4"/>
    </w:pPr>
    <w:rPr>
      <w:b/>
    </w:rPr>
  </w:style>
  <w:style w:type="paragraph" w:styleId="Heading6">
    <w:name w:val="heading 6"/>
    <w:basedOn w:val="Normal"/>
    <w:next w:val="Normal"/>
    <w:autoRedefine/>
    <w:qFormat/>
    <w:rsid w:val="00E14D9E"/>
    <w:pPr>
      <w:numPr>
        <w:ilvl w:val="5"/>
        <w:numId w:val="1"/>
      </w:numPr>
      <w:spacing w:before="240" w:after="60"/>
      <w:outlineLvl w:val="5"/>
    </w:pPr>
    <w:rPr>
      <w:b/>
    </w:rPr>
  </w:style>
  <w:style w:type="paragraph" w:styleId="Heading7">
    <w:name w:val="heading 7"/>
    <w:basedOn w:val="Normal"/>
    <w:next w:val="Normal"/>
    <w:autoRedefine/>
    <w:qFormat/>
    <w:rsid w:val="00E14D9E"/>
    <w:pPr>
      <w:numPr>
        <w:ilvl w:val="6"/>
        <w:numId w:val="1"/>
      </w:numPr>
      <w:spacing w:before="240" w:after="60"/>
      <w:outlineLvl w:val="6"/>
    </w:pPr>
    <w:rPr>
      <w:b/>
    </w:rPr>
  </w:style>
  <w:style w:type="paragraph" w:styleId="Heading8">
    <w:name w:val="heading 8"/>
    <w:basedOn w:val="Normal"/>
    <w:next w:val="Normal"/>
    <w:autoRedefine/>
    <w:qFormat/>
    <w:rsid w:val="00E14D9E"/>
    <w:pPr>
      <w:numPr>
        <w:ilvl w:val="7"/>
        <w:numId w:val="1"/>
      </w:numPr>
      <w:spacing w:before="240" w:after="60"/>
      <w:outlineLvl w:val="7"/>
    </w:pPr>
    <w:rPr>
      <w:b/>
    </w:rPr>
  </w:style>
  <w:style w:type="paragraph" w:styleId="Heading9">
    <w:name w:val="heading 9"/>
    <w:basedOn w:val="Normal"/>
    <w:next w:val="Normal"/>
    <w:autoRedefine/>
    <w:qFormat/>
    <w:rsid w:val="00E14D9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14D9E"/>
    <w:pPr>
      <w:tabs>
        <w:tab w:val="center" w:pos="4153"/>
        <w:tab w:val="right" w:pos="8306"/>
      </w:tabs>
    </w:pPr>
  </w:style>
  <w:style w:type="paragraph" w:styleId="Title">
    <w:name w:val="Title"/>
    <w:basedOn w:val="Normal"/>
    <w:qFormat/>
    <w:rsid w:val="00E14D9E"/>
    <w:pPr>
      <w:spacing w:before="240" w:after="60"/>
      <w:jc w:val="center"/>
    </w:pPr>
    <w:rPr>
      <w:b/>
      <w:caps/>
      <w:kern w:val="28"/>
      <w:sz w:val="32"/>
    </w:rPr>
  </w:style>
  <w:style w:type="paragraph" w:styleId="TOC1">
    <w:name w:val="toc 1"/>
    <w:basedOn w:val="Normal"/>
    <w:next w:val="Normal"/>
    <w:autoRedefine/>
    <w:uiPriority w:val="39"/>
    <w:rsid w:val="00E14D9E"/>
    <w:pPr>
      <w:tabs>
        <w:tab w:val="right" w:leader="dot" w:pos="9355"/>
      </w:tabs>
      <w:spacing w:before="240"/>
      <w:jc w:val="left"/>
    </w:pPr>
  </w:style>
  <w:style w:type="paragraph" w:styleId="TOC2">
    <w:name w:val="toc 2"/>
    <w:basedOn w:val="Normal"/>
    <w:next w:val="Normal"/>
    <w:autoRedefine/>
    <w:uiPriority w:val="39"/>
    <w:rsid w:val="00E14D9E"/>
    <w:pPr>
      <w:tabs>
        <w:tab w:val="right" w:leader="dot" w:pos="9355"/>
      </w:tabs>
      <w:ind w:left="238"/>
      <w:jc w:val="left"/>
    </w:pPr>
  </w:style>
  <w:style w:type="paragraph" w:styleId="TOC7">
    <w:name w:val="toc 7"/>
    <w:basedOn w:val="Normal"/>
    <w:next w:val="Normal"/>
    <w:autoRedefine/>
    <w:semiHidden/>
    <w:rsid w:val="00E14D9E"/>
    <w:pPr>
      <w:tabs>
        <w:tab w:val="right" w:leader="dot" w:pos="9355"/>
      </w:tabs>
      <w:spacing w:before="0"/>
      <w:ind w:left="1440"/>
      <w:jc w:val="left"/>
    </w:pPr>
    <w:rPr>
      <w:sz w:val="20"/>
    </w:rPr>
  </w:style>
  <w:style w:type="paragraph" w:styleId="TOC3">
    <w:name w:val="toc 3"/>
    <w:basedOn w:val="Normal"/>
    <w:next w:val="Normal"/>
    <w:autoRedefine/>
    <w:uiPriority w:val="39"/>
    <w:rsid w:val="00E14D9E"/>
    <w:pPr>
      <w:tabs>
        <w:tab w:val="right" w:leader="dot" w:pos="9355"/>
      </w:tabs>
      <w:spacing w:before="0"/>
      <w:ind w:left="480"/>
      <w:jc w:val="left"/>
    </w:pPr>
  </w:style>
  <w:style w:type="paragraph" w:styleId="TOC4">
    <w:name w:val="toc 4"/>
    <w:basedOn w:val="Normal"/>
    <w:next w:val="Normal"/>
    <w:autoRedefine/>
    <w:semiHidden/>
    <w:rsid w:val="00E14D9E"/>
    <w:pPr>
      <w:tabs>
        <w:tab w:val="right" w:leader="dot" w:pos="9355"/>
      </w:tabs>
      <w:spacing w:before="0"/>
      <w:ind w:left="720"/>
      <w:jc w:val="left"/>
    </w:pPr>
    <w:rPr>
      <w:sz w:val="20"/>
    </w:rPr>
  </w:style>
  <w:style w:type="paragraph" w:styleId="TOC5">
    <w:name w:val="toc 5"/>
    <w:basedOn w:val="Normal"/>
    <w:next w:val="Normal"/>
    <w:autoRedefine/>
    <w:semiHidden/>
    <w:rsid w:val="00E14D9E"/>
    <w:pPr>
      <w:tabs>
        <w:tab w:val="right" w:leader="dot" w:pos="9355"/>
      </w:tabs>
      <w:spacing w:before="0"/>
      <w:ind w:left="960"/>
      <w:jc w:val="left"/>
    </w:pPr>
    <w:rPr>
      <w:sz w:val="20"/>
    </w:rPr>
  </w:style>
  <w:style w:type="paragraph" w:styleId="TOC6">
    <w:name w:val="toc 6"/>
    <w:basedOn w:val="Normal"/>
    <w:next w:val="Normal"/>
    <w:autoRedefine/>
    <w:semiHidden/>
    <w:rsid w:val="00E14D9E"/>
    <w:pPr>
      <w:tabs>
        <w:tab w:val="right" w:leader="dot" w:pos="9355"/>
      </w:tabs>
      <w:spacing w:before="0"/>
      <w:ind w:left="1200"/>
      <w:jc w:val="left"/>
    </w:pPr>
    <w:rPr>
      <w:sz w:val="20"/>
    </w:rPr>
  </w:style>
  <w:style w:type="paragraph" w:styleId="TOC8">
    <w:name w:val="toc 8"/>
    <w:basedOn w:val="Normal"/>
    <w:next w:val="Normal"/>
    <w:autoRedefine/>
    <w:semiHidden/>
    <w:rsid w:val="00E14D9E"/>
    <w:pPr>
      <w:tabs>
        <w:tab w:val="right" w:leader="dot" w:pos="9355"/>
      </w:tabs>
      <w:spacing w:before="0"/>
      <w:ind w:left="1680"/>
      <w:jc w:val="left"/>
    </w:pPr>
    <w:rPr>
      <w:sz w:val="20"/>
    </w:rPr>
  </w:style>
  <w:style w:type="paragraph" w:styleId="TOC9">
    <w:name w:val="toc 9"/>
    <w:basedOn w:val="Normal"/>
    <w:next w:val="Normal"/>
    <w:autoRedefine/>
    <w:semiHidden/>
    <w:rsid w:val="00E14D9E"/>
    <w:pPr>
      <w:tabs>
        <w:tab w:val="right" w:leader="dot" w:pos="9355"/>
      </w:tabs>
      <w:spacing w:before="0"/>
      <w:ind w:left="1920"/>
      <w:jc w:val="left"/>
    </w:pPr>
    <w:rPr>
      <w:sz w:val="20"/>
    </w:rPr>
  </w:style>
  <w:style w:type="paragraph" w:styleId="Footer">
    <w:name w:val="footer"/>
    <w:basedOn w:val="Normal"/>
    <w:semiHidden/>
    <w:rsid w:val="00E14D9E"/>
    <w:pPr>
      <w:tabs>
        <w:tab w:val="center" w:pos="4153"/>
        <w:tab w:val="right" w:pos="8306"/>
      </w:tabs>
    </w:pPr>
  </w:style>
  <w:style w:type="paragraph" w:customStyle="1" w:styleId="FigureTitle">
    <w:name w:val="Figure Title"/>
    <w:basedOn w:val="Normal"/>
    <w:link w:val="FigureTitleChar"/>
    <w:rsid w:val="00E14D9E"/>
    <w:pPr>
      <w:jc w:val="center"/>
    </w:pPr>
    <w:rPr>
      <w:b/>
    </w:rPr>
  </w:style>
  <w:style w:type="paragraph" w:customStyle="1" w:styleId="TableTitle">
    <w:name w:val="Table Title"/>
    <w:basedOn w:val="FigureTitle"/>
    <w:link w:val="TableTitleChar"/>
    <w:rsid w:val="00E14D9E"/>
  </w:style>
  <w:style w:type="character" w:styleId="CommentReference">
    <w:name w:val="annotation reference"/>
    <w:basedOn w:val="DefaultParagraphFont"/>
    <w:semiHidden/>
    <w:rsid w:val="00E14D9E"/>
    <w:rPr>
      <w:sz w:val="16"/>
    </w:rPr>
  </w:style>
  <w:style w:type="paragraph" w:styleId="CommentText">
    <w:name w:val="annotation text"/>
    <w:basedOn w:val="Normal"/>
    <w:link w:val="CommentTextChar"/>
    <w:semiHidden/>
    <w:rsid w:val="00E14D9E"/>
    <w:rPr>
      <w:sz w:val="20"/>
    </w:rPr>
  </w:style>
  <w:style w:type="paragraph" w:styleId="FootnoteText">
    <w:name w:val="footnote text"/>
    <w:basedOn w:val="Normal"/>
    <w:semiHidden/>
    <w:rsid w:val="00E14D9E"/>
    <w:rPr>
      <w:sz w:val="20"/>
    </w:rPr>
  </w:style>
  <w:style w:type="paragraph" w:styleId="BodyText">
    <w:name w:val="Body Text"/>
    <w:semiHidden/>
    <w:rsid w:val="00E14D9E"/>
    <w:pPr>
      <w:keepLines/>
      <w:spacing w:before="120" w:after="120" w:line="360" w:lineRule="auto"/>
      <w:jc w:val="both"/>
    </w:pPr>
    <w:rPr>
      <w:sz w:val="24"/>
      <w:lang w:eastAsia="en-US"/>
    </w:rPr>
  </w:style>
  <w:style w:type="paragraph" w:styleId="TableofFigures">
    <w:name w:val="table of figures"/>
    <w:basedOn w:val="Normal"/>
    <w:next w:val="Normal"/>
    <w:uiPriority w:val="99"/>
    <w:rsid w:val="00E14D9E"/>
    <w:pPr>
      <w:ind w:left="480" w:hanging="480"/>
    </w:pPr>
  </w:style>
  <w:style w:type="paragraph" w:styleId="Caption">
    <w:name w:val="caption"/>
    <w:basedOn w:val="Normal"/>
    <w:next w:val="Normal"/>
    <w:qFormat/>
    <w:rsid w:val="00E14D9E"/>
    <w:pPr>
      <w:spacing w:after="120"/>
      <w:jc w:val="center"/>
    </w:pPr>
    <w:rPr>
      <w:bCs/>
      <w:sz w:val="20"/>
    </w:rPr>
  </w:style>
  <w:style w:type="paragraph" w:styleId="DocumentMap">
    <w:name w:val="Document Map"/>
    <w:basedOn w:val="Normal"/>
    <w:semiHidden/>
    <w:rsid w:val="00E14D9E"/>
    <w:pPr>
      <w:shd w:val="clear" w:color="auto" w:fill="000080"/>
    </w:pPr>
    <w:rPr>
      <w:rFonts w:ascii="Tahoma" w:hAnsi="Tahoma"/>
    </w:rPr>
  </w:style>
  <w:style w:type="paragraph" w:styleId="Subtitle">
    <w:name w:val="Subtitle"/>
    <w:basedOn w:val="Normal"/>
    <w:qFormat/>
    <w:rsid w:val="00E14D9E"/>
    <w:pPr>
      <w:widowControl/>
      <w:spacing w:before="0"/>
      <w:jc w:val="center"/>
    </w:pPr>
    <w:rPr>
      <w:b/>
      <w:noProof/>
      <w:snapToGrid/>
      <w:sz w:val="56"/>
    </w:rPr>
  </w:style>
  <w:style w:type="character" w:styleId="Hyperlink">
    <w:name w:val="Hyperlink"/>
    <w:basedOn w:val="DefaultParagraphFont"/>
    <w:uiPriority w:val="99"/>
    <w:rsid w:val="00E14D9E"/>
    <w:rPr>
      <w:color w:val="0000FF"/>
      <w:u w:val="single"/>
    </w:rPr>
  </w:style>
  <w:style w:type="character" w:styleId="FollowedHyperlink">
    <w:name w:val="FollowedHyperlink"/>
    <w:basedOn w:val="DefaultParagraphFont"/>
    <w:semiHidden/>
    <w:rsid w:val="00E14D9E"/>
    <w:rPr>
      <w:color w:val="800080"/>
      <w:u w:val="single"/>
    </w:rPr>
  </w:style>
  <w:style w:type="character" w:styleId="FootnoteReference">
    <w:name w:val="footnote reference"/>
    <w:basedOn w:val="DefaultParagraphFont"/>
    <w:semiHidden/>
    <w:rsid w:val="00E14D9E"/>
    <w:rPr>
      <w:vertAlign w:val="superscript"/>
    </w:rPr>
  </w:style>
  <w:style w:type="paragraph" w:styleId="BodyText2">
    <w:name w:val="Body Text 2"/>
    <w:basedOn w:val="Normal"/>
    <w:semiHidden/>
    <w:rsid w:val="00E14D9E"/>
    <w:pPr>
      <w:jc w:val="center"/>
    </w:pPr>
    <w:rPr>
      <w:b/>
      <w:bCs/>
      <w:sz w:val="40"/>
    </w:rPr>
  </w:style>
  <w:style w:type="paragraph" w:styleId="BodyText3">
    <w:name w:val="Body Text 3"/>
    <w:basedOn w:val="Normal"/>
    <w:semiHidden/>
    <w:rsid w:val="00E14D9E"/>
    <w:rPr>
      <w:b/>
      <w:bCs/>
      <w:i/>
      <w:iCs/>
      <w:lang w:val="en-US"/>
    </w:rPr>
  </w:style>
  <w:style w:type="paragraph" w:styleId="BalloonText">
    <w:name w:val="Balloon Text"/>
    <w:basedOn w:val="Normal"/>
    <w:link w:val="BalloonTextChar"/>
    <w:uiPriority w:val="99"/>
    <w:semiHidden/>
    <w:unhideWhenUsed/>
    <w:rsid w:val="006D6FB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B0"/>
    <w:rPr>
      <w:rFonts w:ascii="Tahoma" w:hAnsi="Tahoma" w:cs="Tahoma"/>
      <w:snapToGrid w:val="0"/>
      <w:color w:val="000000"/>
      <w:sz w:val="16"/>
      <w:szCs w:val="16"/>
      <w:lang w:eastAsia="en-US"/>
    </w:rPr>
  </w:style>
  <w:style w:type="table" w:styleId="TableGrid">
    <w:name w:val="Table Grid"/>
    <w:basedOn w:val="TableNormal"/>
    <w:uiPriority w:val="59"/>
    <w:rsid w:val="00367C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367C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ommentSubject">
    <w:name w:val="annotation subject"/>
    <w:basedOn w:val="CommentText"/>
    <w:next w:val="CommentText"/>
    <w:link w:val="CommentSubjectChar"/>
    <w:uiPriority w:val="99"/>
    <w:semiHidden/>
    <w:unhideWhenUsed/>
    <w:rsid w:val="00367C29"/>
    <w:rPr>
      <w:b/>
      <w:bCs/>
    </w:rPr>
  </w:style>
  <w:style w:type="character" w:customStyle="1" w:styleId="CommentTextChar">
    <w:name w:val="Comment Text Char"/>
    <w:basedOn w:val="DefaultParagraphFont"/>
    <w:link w:val="CommentText"/>
    <w:semiHidden/>
    <w:rsid w:val="00367C29"/>
    <w:rPr>
      <w:snapToGrid w:val="0"/>
      <w:color w:val="000000"/>
      <w:lang w:eastAsia="en-US"/>
    </w:rPr>
  </w:style>
  <w:style w:type="character" w:customStyle="1" w:styleId="CommentSubjectChar">
    <w:name w:val="Comment Subject Char"/>
    <w:basedOn w:val="CommentTextChar"/>
    <w:link w:val="CommentSubject"/>
    <w:rsid w:val="00367C29"/>
  </w:style>
  <w:style w:type="paragraph" w:styleId="ListParagraph">
    <w:name w:val="List Paragraph"/>
    <w:basedOn w:val="Normal"/>
    <w:uiPriority w:val="34"/>
    <w:qFormat/>
    <w:rsid w:val="00BE131C"/>
    <w:pPr>
      <w:ind w:left="720"/>
      <w:contextualSpacing/>
    </w:pPr>
  </w:style>
  <w:style w:type="table" w:customStyle="1" w:styleId="LightGrid-Accent11">
    <w:name w:val="Light Grid - Accent 11"/>
    <w:basedOn w:val="TableNormal"/>
    <w:uiPriority w:val="62"/>
    <w:rsid w:val="00AA3A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igureTitleChar">
    <w:name w:val="Figure Title Char"/>
    <w:basedOn w:val="DefaultParagraphFont"/>
    <w:link w:val="FigureTitle"/>
    <w:rsid w:val="00AA3ACE"/>
    <w:rPr>
      <w:b/>
      <w:snapToGrid w:val="0"/>
      <w:color w:val="000000"/>
      <w:sz w:val="24"/>
      <w:lang w:eastAsia="en-US"/>
    </w:rPr>
  </w:style>
  <w:style w:type="character" w:customStyle="1" w:styleId="TableTitleChar">
    <w:name w:val="Table Title Char"/>
    <w:basedOn w:val="FigureTitleChar"/>
    <w:link w:val="TableTitle"/>
    <w:rsid w:val="00AA3ACE"/>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hns\docproject\official_ahns\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7C6EE-2C95-477A-833A-C6782E13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302</TotalTime>
  <Pages>17</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Autonomous Helicopter Navigation System, Airborne Platform</vt:lpstr>
    </vt:vector>
  </TitlesOfParts>
  <Manager>Rodney A. Walker</Manager>
  <Company>Queensland University of Technology</Company>
  <LinksUpToDate>false</LinksUpToDate>
  <CharactersWithSpaces>10810</CharactersWithSpaces>
  <SharedDoc>false</SharedDoc>
  <HLinks>
    <vt:vector size="120" baseType="variant">
      <vt:variant>
        <vt:i4>2555916</vt:i4>
      </vt:variant>
      <vt:variant>
        <vt:i4>155</vt:i4>
      </vt:variant>
      <vt:variant>
        <vt:i4>0</vt:i4>
      </vt:variant>
      <vt:variant>
        <vt:i4>5</vt:i4>
      </vt:variant>
      <vt:variant>
        <vt:lpwstr/>
      </vt:variant>
      <vt:variant>
        <vt:lpwstr>_Toc206080</vt:lpwstr>
      </vt:variant>
      <vt:variant>
        <vt:i4>3014659</vt:i4>
      </vt:variant>
      <vt:variant>
        <vt:i4>149</vt:i4>
      </vt:variant>
      <vt:variant>
        <vt:i4>0</vt:i4>
      </vt:variant>
      <vt:variant>
        <vt:i4>5</vt:i4>
      </vt:variant>
      <vt:variant>
        <vt:lpwstr/>
      </vt:variant>
      <vt:variant>
        <vt:lpwstr>_Toc206079</vt:lpwstr>
      </vt:variant>
      <vt:variant>
        <vt:i4>3080195</vt:i4>
      </vt:variant>
      <vt:variant>
        <vt:i4>140</vt:i4>
      </vt:variant>
      <vt:variant>
        <vt:i4>0</vt:i4>
      </vt:variant>
      <vt:variant>
        <vt:i4>5</vt:i4>
      </vt:variant>
      <vt:variant>
        <vt:lpwstr/>
      </vt:variant>
      <vt:variant>
        <vt:lpwstr>_Toc206078</vt:lpwstr>
      </vt:variant>
      <vt:variant>
        <vt:i4>2097155</vt:i4>
      </vt:variant>
      <vt:variant>
        <vt:i4>134</vt:i4>
      </vt:variant>
      <vt:variant>
        <vt:i4>0</vt:i4>
      </vt:variant>
      <vt:variant>
        <vt:i4>5</vt:i4>
      </vt:variant>
      <vt:variant>
        <vt:lpwstr/>
      </vt:variant>
      <vt:variant>
        <vt:lpwstr>_Toc206077</vt:lpwstr>
      </vt:variant>
      <vt:variant>
        <vt:i4>2162691</vt:i4>
      </vt:variant>
      <vt:variant>
        <vt:i4>128</vt:i4>
      </vt:variant>
      <vt:variant>
        <vt:i4>0</vt:i4>
      </vt:variant>
      <vt:variant>
        <vt:i4>5</vt:i4>
      </vt:variant>
      <vt:variant>
        <vt:lpwstr/>
      </vt:variant>
      <vt:variant>
        <vt:lpwstr>_Toc206076</vt:lpwstr>
      </vt:variant>
      <vt:variant>
        <vt:i4>2228227</vt:i4>
      </vt:variant>
      <vt:variant>
        <vt:i4>122</vt:i4>
      </vt:variant>
      <vt:variant>
        <vt:i4>0</vt:i4>
      </vt:variant>
      <vt:variant>
        <vt:i4>5</vt:i4>
      </vt:variant>
      <vt:variant>
        <vt:lpwstr/>
      </vt:variant>
      <vt:variant>
        <vt:lpwstr>_Toc206075</vt:lpwstr>
      </vt:variant>
      <vt:variant>
        <vt:i4>2293763</vt:i4>
      </vt:variant>
      <vt:variant>
        <vt:i4>116</vt:i4>
      </vt:variant>
      <vt:variant>
        <vt:i4>0</vt:i4>
      </vt:variant>
      <vt:variant>
        <vt:i4>5</vt:i4>
      </vt:variant>
      <vt:variant>
        <vt:lpwstr/>
      </vt:variant>
      <vt:variant>
        <vt:lpwstr>_Toc206074</vt:lpwstr>
      </vt:variant>
      <vt:variant>
        <vt:i4>2359299</vt:i4>
      </vt:variant>
      <vt:variant>
        <vt:i4>110</vt:i4>
      </vt:variant>
      <vt:variant>
        <vt:i4>0</vt:i4>
      </vt:variant>
      <vt:variant>
        <vt:i4>5</vt:i4>
      </vt:variant>
      <vt:variant>
        <vt:lpwstr/>
      </vt:variant>
      <vt:variant>
        <vt:lpwstr>_Toc206073</vt:lpwstr>
      </vt:variant>
      <vt:variant>
        <vt:i4>2424835</vt:i4>
      </vt:variant>
      <vt:variant>
        <vt:i4>104</vt:i4>
      </vt:variant>
      <vt:variant>
        <vt:i4>0</vt:i4>
      </vt:variant>
      <vt:variant>
        <vt:i4>5</vt:i4>
      </vt:variant>
      <vt:variant>
        <vt:lpwstr/>
      </vt:variant>
      <vt:variant>
        <vt:lpwstr>_Toc206072</vt:lpwstr>
      </vt:variant>
      <vt:variant>
        <vt:i4>2490371</vt:i4>
      </vt:variant>
      <vt:variant>
        <vt:i4>98</vt:i4>
      </vt:variant>
      <vt:variant>
        <vt:i4>0</vt:i4>
      </vt:variant>
      <vt:variant>
        <vt:i4>5</vt:i4>
      </vt:variant>
      <vt:variant>
        <vt:lpwstr/>
      </vt:variant>
      <vt:variant>
        <vt:lpwstr>_Toc206071</vt:lpwstr>
      </vt:variant>
      <vt:variant>
        <vt:i4>2555907</vt:i4>
      </vt:variant>
      <vt:variant>
        <vt:i4>92</vt:i4>
      </vt:variant>
      <vt:variant>
        <vt:i4>0</vt:i4>
      </vt:variant>
      <vt:variant>
        <vt:i4>5</vt:i4>
      </vt:variant>
      <vt:variant>
        <vt:lpwstr/>
      </vt:variant>
      <vt:variant>
        <vt:lpwstr>_Toc206070</vt:lpwstr>
      </vt:variant>
      <vt:variant>
        <vt:i4>3014658</vt:i4>
      </vt:variant>
      <vt:variant>
        <vt:i4>86</vt:i4>
      </vt:variant>
      <vt:variant>
        <vt:i4>0</vt:i4>
      </vt:variant>
      <vt:variant>
        <vt:i4>5</vt:i4>
      </vt:variant>
      <vt:variant>
        <vt:lpwstr/>
      </vt:variant>
      <vt:variant>
        <vt:lpwstr>_Toc206069</vt:lpwstr>
      </vt:variant>
      <vt:variant>
        <vt:i4>3080194</vt:i4>
      </vt:variant>
      <vt:variant>
        <vt:i4>80</vt:i4>
      </vt:variant>
      <vt:variant>
        <vt:i4>0</vt:i4>
      </vt:variant>
      <vt:variant>
        <vt:i4>5</vt:i4>
      </vt:variant>
      <vt:variant>
        <vt:lpwstr/>
      </vt:variant>
      <vt:variant>
        <vt:lpwstr>_Toc206068</vt:lpwstr>
      </vt:variant>
      <vt:variant>
        <vt:i4>2097154</vt:i4>
      </vt:variant>
      <vt:variant>
        <vt:i4>74</vt:i4>
      </vt:variant>
      <vt:variant>
        <vt:i4>0</vt:i4>
      </vt:variant>
      <vt:variant>
        <vt:i4>5</vt:i4>
      </vt:variant>
      <vt:variant>
        <vt:lpwstr/>
      </vt:variant>
      <vt:variant>
        <vt:lpwstr>_Toc206067</vt:lpwstr>
      </vt:variant>
      <vt:variant>
        <vt:i4>2162690</vt:i4>
      </vt:variant>
      <vt:variant>
        <vt:i4>68</vt:i4>
      </vt:variant>
      <vt:variant>
        <vt:i4>0</vt:i4>
      </vt:variant>
      <vt:variant>
        <vt:i4>5</vt:i4>
      </vt:variant>
      <vt:variant>
        <vt:lpwstr/>
      </vt:variant>
      <vt:variant>
        <vt:lpwstr>_Toc206066</vt:lpwstr>
      </vt:variant>
      <vt:variant>
        <vt:i4>2228226</vt:i4>
      </vt:variant>
      <vt:variant>
        <vt:i4>62</vt:i4>
      </vt:variant>
      <vt:variant>
        <vt:i4>0</vt:i4>
      </vt:variant>
      <vt:variant>
        <vt:i4>5</vt:i4>
      </vt:variant>
      <vt:variant>
        <vt:lpwstr/>
      </vt:variant>
      <vt:variant>
        <vt:lpwstr>_Toc206065</vt:lpwstr>
      </vt:variant>
      <vt:variant>
        <vt:i4>2293762</vt:i4>
      </vt:variant>
      <vt:variant>
        <vt:i4>56</vt:i4>
      </vt:variant>
      <vt:variant>
        <vt:i4>0</vt:i4>
      </vt:variant>
      <vt:variant>
        <vt:i4>5</vt:i4>
      </vt:variant>
      <vt:variant>
        <vt:lpwstr/>
      </vt:variant>
      <vt:variant>
        <vt:lpwstr>_Toc206064</vt:lpwstr>
      </vt:variant>
      <vt:variant>
        <vt:i4>2359298</vt:i4>
      </vt:variant>
      <vt:variant>
        <vt:i4>50</vt:i4>
      </vt:variant>
      <vt:variant>
        <vt:i4>0</vt:i4>
      </vt:variant>
      <vt:variant>
        <vt:i4>5</vt:i4>
      </vt:variant>
      <vt:variant>
        <vt:lpwstr/>
      </vt:variant>
      <vt:variant>
        <vt:lpwstr>_Toc206063</vt:lpwstr>
      </vt:variant>
      <vt:variant>
        <vt:i4>2424834</vt:i4>
      </vt:variant>
      <vt:variant>
        <vt:i4>44</vt:i4>
      </vt:variant>
      <vt:variant>
        <vt:i4>0</vt:i4>
      </vt:variant>
      <vt:variant>
        <vt:i4>5</vt:i4>
      </vt:variant>
      <vt:variant>
        <vt:lpwstr/>
      </vt:variant>
      <vt:variant>
        <vt:lpwstr>_Toc206062</vt:lpwstr>
      </vt:variant>
      <vt:variant>
        <vt:i4>7405607</vt:i4>
      </vt:variant>
      <vt:variant>
        <vt:i4>24</vt:i4>
      </vt:variant>
      <vt:variant>
        <vt:i4>0</vt:i4>
      </vt:variant>
      <vt:variant>
        <vt:i4>5</vt:i4>
      </vt:variant>
      <vt:variant>
        <vt:lpwstr>http://www.quav.qut.edu.au/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Airborne Platform</dc:title>
  <dc:subject>QUT Avionics</dc:subject>
  <dc:creator>Michael Kincel</dc:creator>
  <cp:lastModifiedBy>Michael Kincel</cp:lastModifiedBy>
  <cp:revision>8</cp:revision>
  <cp:lastPrinted>2009-09-04T04:22:00Z</cp:lastPrinted>
  <dcterms:created xsi:type="dcterms:W3CDTF">2010-10-20T01:14:00Z</dcterms:created>
  <dcterms:modified xsi:type="dcterms:W3CDTF">2010-10-22T06:13:00Z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12 October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AHNS-2010-PL-TR-001</vt:lpwstr>
  </property>
  <property fmtid="{D5CDD505-2E9C-101B-9397-08002B2CF9AE}" pid="8" name="Issue">
    <vt:lpwstr>1.0</vt:lpwstr>
  </property>
  <property fmtid="{D5CDD505-2E9C-101B-9397-08002B2CF9AE}" pid="9" name="Student_Manager">
    <vt:lpwstr>Michael Hamilton</vt:lpwstr>
  </property>
</Properties>
</file>