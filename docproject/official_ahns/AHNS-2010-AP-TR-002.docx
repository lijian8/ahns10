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09"/>
        <w:gridCol w:w="2506"/>
        <w:gridCol w:w="2508"/>
      </w:tblGrid>
      <w:tr w:rsidR="00B432FB">
        <w:trPr>
          <w:cantSplit/>
        </w:trPr>
        <w:tc>
          <w:tcPr>
            <w:tcW w:w="2499" w:type="pct"/>
          </w:tcPr>
          <w:p w:rsidR="00B432FB" w:rsidRDefault="00DF1761">
            <w:pPr>
              <w:pStyle w:val="FigureTitle"/>
              <w:jc w:val="left"/>
              <w:rPr>
                <w:rFonts w:ascii="Times" w:hAnsi="Times"/>
              </w:rPr>
            </w:pPr>
            <w:bookmarkStart w:id="0" w:name="_Toc310922053"/>
            <w:r>
              <w:rPr>
                <w:bCs/>
              </w:rPr>
              <w:t xml:space="preserve">Project: </w:t>
            </w:r>
            <w:fldSimple w:instr=" DOCPROPERTY &quot;Category&quot;  \* MERGEFORMAT ">
              <w:r w:rsidR="00DB7B78" w:rsidRPr="00DB7B78">
                <w:rPr>
                  <w:rFonts w:ascii="Times" w:hAnsi="Times"/>
                </w:rPr>
                <w:t>AHNS10</w:t>
              </w:r>
            </w:fldSimple>
          </w:p>
          <w:p w:rsidR="00B432FB" w:rsidRDefault="00DF1761">
            <w:pPr>
              <w:pStyle w:val="FigureTitle"/>
              <w:jc w:val="left"/>
              <w:rPr>
                <w:rFonts w:ascii="Times" w:hAnsi="Times"/>
              </w:rPr>
            </w:pPr>
            <w:r>
              <w:rPr>
                <w:rFonts w:ascii="Times" w:hAnsi="Times"/>
              </w:rPr>
              <w:t>WP Name</w:t>
            </w:r>
            <w:r w:rsidR="00010BBD">
              <w:rPr>
                <w:rFonts w:ascii="Times" w:hAnsi="Times"/>
              </w:rPr>
              <w:t>: Flight Computer</w:t>
            </w:r>
            <w:r w:rsidR="006A6C8B">
              <w:rPr>
                <w:rFonts w:ascii="Times" w:hAnsi="Times"/>
              </w:rPr>
              <w:t xml:space="preserve"> Design Testing</w:t>
            </w:r>
          </w:p>
          <w:p w:rsidR="00B432FB" w:rsidRDefault="00DF1761">
            <w:pPr>
              <w:pStyle w:val="FigureTitle"/>
              <w:jc w:val="left"/>
              <w:rPr>
                <w:bCs/>
              </w:rPr>
            </w:pPr>
            <w:r>
              <w:rPr>
                <w:rFonts w:ascii="Times" w:hAnsi="Times"/>
              </w:rPr>
              <w:t>WP Number:</w:t>
            </w:r>
            <w:r w:rsidR="00AE515C">
              <w:rPr>
                <w:rFonts w:ascii="Times" w:hAnsi="Times"/>
              </w:rPr>
              <w:t xml:space="preserve"> WP-AP</w:t>
            </w:r>
            <w:r w:rsidR="00734DED">
              <w:rPr>
                <w:rFonts w:ascii="Times" w:hAnsi="Times"/>
              </w:rPr>
              <w:t>-</w:t>
            </w:r>
            <w:r w:rsidR="006A6C8B">
              <w:rPr>
                <w:rFonts w:ascii="Times" w:hAnsi="Times"/>
              </w:rPr>
              <w:t>0</w:t>
            </w:r>
            <w:r w:rsidR="00AE515C">
              <w:rPr>
                <w:rFonts w:ascii="Times" w:hAnsi="Times"/>
              </w:rPr>
              <w:t>2</w:t>
            </w:r>
          </w:p>
        </w:tc>
        <w:tc>
          <w:tcPr>
            <w:tcW w:w="1250" w:type="pct"/>
          </w:tcPr>
          <w:p w:rsidR="00B432FB" w:rsidRDefault="00DF1761">
            <w:pPr>
              <w:pStyle w:val="FigureTitle"/>
              <w:jc w:val="left"/>
              <w:rPr>
                <w:bCs/>
              </w:rPr>
            </w:pPr>
            <w:r>
              <w:rPr>
                <w:bCs/>
              </w:rPr>
              <w:t>Type of Test:</w:t>
            </w:r>
          </w:p>
          <w:p w:rsidR="00B432FB" w:rsidRPr="009A67E4" w:rsidRDefault="00F90C35">
            <w:pPr>
              <w:pStyle w:val="FigureTitle"/>
              <w:jc w:val="left"/>
              <w:rPr>
                <w:b w:val="0"/>
                <w:bCs/>
              </w:rPr>
            </w:pPr>
            <w:r>
              <w:rPr>
                <w:b w:val="0"/>
                <w:bCs/>
              </w:rPr>
              <w:t>Verification</w:t>
            </w:r>
          </w:p>
        </w:tc>
        <w:tc>
          <w:tcPr>
            <w:tcW w:w="1251" w:type="pct"/>
          </w:tcPr>
          <w:p w:rsidR="00B432FB" w:rsidRDefault="00DF1761">
            <w:pPr>
              <w:pStyle w:val="FigureTitle"/>
              <w:jc w:val="left"/>
              <w:rPr>
                <w:bCs/>
              </w:rPr>
            </w:pPr>
            <w:r>
              <w:rPr>
                <w:bCs/>
              </w:rPr>
              <w:t>Test Procedure:</w:t>
            </w:r>
          </w:p>
          <w:p w:rsidR="00B432FB" w:rsidRPr="00FF4944" w:rsidRDefault="00E62C43" w:rsidP="00566AFD">
            <w:pPr>
              <w:pStyle w:val="FigureTitle"/>
              <w:jc w:val="left"/>
              <w:rPr>
                <w:b w:val="0"/>
                <w:bCs/>
              </w:rPr>
            </w:pPr>
            <w:r>
              <w:rPr>
                <w:b w:val="0"/>
                <w:bCs/>
              </w:rPr>
              <w:t>Modify flight computer inputs and observe the effects</w:t>
            </w:r>
          </w:p>
        </w:tc>
      </w:tr>
      <w:tr w:rsidR="00B432FB">
        <w:trPr>
          <w:cantSplit/>
        </w:trPr>
        <w:tc>
          <w:tcPr>
            <w:tcW w:w="2499" w:type="pct"/>
          </w:tcPr>
          <w:p w:rsidR="00B432FB" w:rsidRDefault="00DF1761">
            <w:pPr>
              <w:pStyle w:val="FigureTitle"/>
              <w:jc w:val="left"/>
              <w:rPr>
                <w:bCs/>
              </w:rPr>
            </w:pPr>
            <w:r>
              <w:rPr>
                <w:bCs/>
              </w:rPr>
              <w:t>Test Article:</w:t>
            </w:r>
          </w:p>
          <w:p w:rsidR="00EC48CD" w:rsidRPr="00EC48CD" w:rsidRDefault="00D26C27" w:rsidP="00165E19">
            <w:pPr>
              <w:pStyle w:val="FigureTitle"/>
              <w:jc w:val="left"/>
              <w:rPr>
                <w:b w:val="0"/>
                <w:bCs/>
              </w:rPr>
            </w:pPr>
            <w:r>
              <w:rPr>
                <w:b w:val="0"/>
                <w:bCs/>
              </w:rPr>
              <w:t>Flight computer performance</w:t>
            </w:r>
          </w:p>
        </w:tc>
        <w:tc>
          <w:tcPr>
            <w:tcW w:w="1250" w:type="pct"/>
          </w:tcPr>
          <w:p w:rsidR="00B432FB" w:rsidRDefault="00DF1761">
            <w:pPr>
              <w:pStyle w:val="FigureTitle"/>
              <w:jc w:val="left"/>
              <w:rPr>
                <w:bCs/>
              </w:rPr>
            </w:pPr>
            <w:r>
              <w:rPr>
                <w:bCs/>
              </w:rPr>
              <w:t>Part Number:</w:t>
            </w:r>
          </w:p>
          <w:p w:rsidR="00B432FB" w:rsidRPr="00230C6F" w:rsidRDefault="00230C6F">
            <w:pPr>
              <w:pStyle w:val="FigureTitle"/>
              <w:jc w:val="left"/>
              <w:rPr>
                <w:b w:val="0"/>
                <w:bCs/>
              </w:rPr>
            </w:pPr>
            <w:r>
              <w:rPr>
                <w:b w:val="0"/>
                <w:bCs/>
              </w:rPr>
              <w:t>None</w:t>
            </w:r>
          </w:p>
        </w:tc>
        <w:tc>
          <w:tcPr>
            <w:tcW w:w="1251" w:type="pct"/>
          </w:tcPr>
          <w:p w:rsidR="00B432FB" w:rsidRDefault="00DF1761">
            <w:pPr>
              <w:pStyle w:val="FigureTitle"/>
              <w:jc w:val="left"/>
              <w:rPr>
                <w:bCs/>
              </w:rPr>
            </w:pPr>
            <w:r>
              <w:rPr>
                <w:bCs/>
              </w:rPr>
              <w:t>Serial Number:</w:t>
            </w:r>
          </w:p>
          <w:p w:rsidR="00B432FB" w:rsidRPr="00230C6F" w:rsidRDefault="00230C6F">
            <w:pPr>
              <w:pStyle w:val="FigureTitle"/>
              <w:jc w:val="left"/>
              <w:rPr>
                <w:b w:val="0"/>
                <w:bCs/>
              </w:rPr>
            </w:pPr>
            <w:r>
              <w:rPr>
                <w:b w:val="0"/>
                <w:bCs/>
              </w:rPr>
              <w:t>None</w:t>
            </w:r>
          </w:p>
        </w:tc>
      </w:tr>
      <w:tr w:rsidR="00B432FB">
        <w:tc>
          <w:tcPr>
            <w:tcW w:w="2499" w:type="pct"/>
          </w:tcPr>
          <w:p w:rsidR="00B432FB" w:rsidRDefault="00DF1761">
            <w:pPr>
              <w:pStyle w:val="FigureTitle"/>
              <w:jc w:val="left"/>
              <w:rPr>
                <w:bCs/>
              </w:rPr>
            </w:pPr>
            <w:r>
              <w:rPr>
                <w:bCs/>
              </w:rPr>
              <w:t>Test Specification:</w:t>
            </w:r>
          </w:p>
          <w:p w:rsidR="00B432FB" w:rsidRPr="00AC2481" w:rsidRDefault="007F0835" w:rsidP="00463B9F">
            <w:pPr>
              <w:pStyle w:val="FigureTitle"/>
              <w:jc w:val="left"/>
              <w:rPr>
                <w:b w:val="0"/>
                <w:bCs/>
              </w:rPr>
            </w:pPr>
            <w:r>
              <w:rPr>
                <w:b w:val="0"/>
                <w:bCs/>
              </w:rPr>
              <w:t>Flight computer threads updating at 50Hz</w:t>
            </w:r>
            <w:r w:rsidR="00B4001A">
              <w:rPr>
                <w:b w:val="0"/>
                <w:bCs/>
              </w:rPr>
              <w:t xml:space="preserve"> and gathering sensor data</w:t>
            </w:r>
            <w:r w:rsidR="008857DF">
              <w:rPr>
                <w:b w:val="0"/>
                <w:bCs/>
              </w:rPr>
              <w:t xml:space="preserve"> correctly</w:t>
            </w:r>
            <w:r w:rsidR="005C48F0">
              <w:rPr>
                <w:b w:val="0"/>
                <w:bCs/>
              </w:rPr>
              <w:t xml:space="preserve"> </w:t>
            </w:r>
          </w:p>
        </w:tc>
        <w:tc>
          <w:tcPr>
            <w:tcW w:w="2501" w:type="pct"/>
            <w:gridSpan w:val="2"/>
          </w:tcPr>
          <w:p w:rsidR="00B432FB" w:rsidRDefault="00DF1761">
            <w:pPr>
              <w:pStyle w:val="FigureTitle"/>
              <w:jc w:val="left"/>
              <w:rPr>
                <w:bCs/>
              </w:rPr>
            </w:pPr>
            <w:r>
              <w:rPr>
                <w:bCs/>
              </w:rPr>
              <w:t>Test Equipment:</w:t>
            </w:r>
          </w:p>
          <w:p w:rsidR="00B432FB" w:rsidRDefault="00E56CCE">
            <w:pPr>
              <w:pStyle w:val="FigureTitle"/>
              <w:jc w:val="left"/>
              <w:rPr>
                <w:b w:val="0"/>
                <w:bCs/>
              </w:rPr>
            </w:pPr>
            <w:r>
              <w:rPr>
                <w:b w:val="0"/>
                <w:bCs/>
              </w:rPr>
              <w:t>Quadrotor platform with payload</w:t>
            </w:r>
          </w:p>
          <w:p w:rsidR="008C3FC3" w:rsidRPr="008C3FC3" w:rsidRDefault="0018776F">
            <w:pPr>
              <w:pStyle w:val="FigureTitle"/>
              <w:jc w:val="left"/>
              <w:rPr>
                <w:b w:val="0"/>
                <w:bCs/>
              </w:rPr>
            </w:pPr>
            <w:r>
              <w:rPr>
                <w:b w:val="0"/>
                <w:bCs/>
              </w:rPr>
              <w:t>Laptop (running GCS</w:t>
            </w:r>
            <w:r w:rsidR="007F53C5">
              <w:rPr>
                <w:b w:val="0"/>
                <w:bCs/>
              </w:rPr>
              <w:t xml:space="preserve"> and MATLAB</w:t>
            </w:r>
            <w:r>
              <w:rPr>
                <w:b w:val="0"/>
                <w:bCs/>
              </w:rPr>
              <w:t>)</w:t>
            </w:r>
          </w:p>
        </w:tc>
      </w:tr>
      <w:tr w:rsidR="00B432FB">
        <w:tc>
          <w:tcPr>
            <w:tcW w:w="2499" w:type="pct"/>
          </w:tcPr>
          <w:p w:rsidR="00B432FB" w:rsidRDefault="00DF1761">
            <w:pPr>
              <w:pStyle w:val="FigureTitle"/>
              <w:jc w:val="left"/>
              <w:rPr>
                <w:bCs/>
              </w:rPr>
            </w:pPr>
            <w:r>
              <w:rPr>
                <w:bCs/>
              </w:rPr>
              <w:t>Test Operators:</w:t>
            </w:r>
          </w:p>
          <w:p w:rsidR="00B432FB" w:rsidRDefault="00A15B5A">
            <w:pPr>
              <w:pStyle w:val="FigureTitle"/>
              <w:jc w:val="left"/>
              <w:rPr>
                <w:bCs/>
              </w:rPr>
            </w:pPr>
            <w:r>
              <w:rPr>
                <w:b w:val="0"/>
              </w:rPr>
              <w:t>Liam O’Sullivan</w:t>
            </w:r>
          </w:p>
        </w:tc>
        <w:tc>
          <w:tcPr>
            <w:tcW w:w="2501" w:type="pct"/>
            <w:gridSpan w:val="2"/>
          </w:tcPr>
          <w:p w:rsidR="00B432FB" w:rsidRDefault="00DF1761">
            <w:pPr>
              <w:pStyle w:val="FigureTitle"/>
              <w:jc w:val="left"/>
              <w:rPr>
                <w:bCs/>
              </w:rPr>
            </w:pPr>
            <w:r>
              <w:rPr>
                <w:bCs/>
              </w:rPr>
              <w:t>Test Engineer:</w:t>
            </w:r>
          </w:p>
          <w:p w:rsidR="00B432FB" w:rsidRDefault="00D81228">
            <w:pPr>
              <w:pStyle w:val="FigureTitle"/>
              <w:jc w:val="left"/>
              <w:rPr>
                <w:bCs/>
              </w:rPr>
            </w:pPr>
            <w:r>
              <w:rPr>
                <w:b w:val="0"/>
              </w:rPr>
              <w:t>Liam O’Sullivan</w:t>
            </w:r>
          </w:p>
        </w:tc>
      </w:tr>
      <w:tr w:rsidR="00B432FB">
        <w:tc>
          <w:tcPr>
            <w:tcW w:w="2499" w:type="pct"/>
          </w:tcPr>
          <w:p w:rsidR="00B432FB" w:rsidRDefault="00DF1761">
            <w:pPr>
              <w:pStyle w:val="FigureTitle"/>
              <w:jc w:val="left"/>
              <w:rPr>
                <w:bCs/>
              </w:rPr>
            </w:pPr>
            <w:r>
              <w:rPr>
                <w:bCs/>
              </w:rPr>
              <w:t>WP Group Manager:</w:t>
            </w:r>
          </w:p>
          <w:p w:rsidR="00B432FB" w:rsidRDefault="00FD7B82">
            <w:pPr>
              <w:pStyle w:val="FigureTitle"/>
              <w:jc w:val="left"/>
              <w:rPr>
                <w:bCs/>
              </w:rPr>
            </w:pPr>
            <w:r>
              <w:rPr>
                <w:b w:val="0"/>
              </w:rPr>
              <w:t>Michael Hamilton</w:t>
            </w:r>
          </w:p>
          <w:p w:rsidR="00B432FB" w:rsidRDefault="00B432FB">
            <w:pPr>
              <w:pStyle w:val="FigureTitle"/>
              <w:jc w:val="left"/>
              <w:rPr>
                <w:bCs/>
              </w:rPr>
            </w:pPr>
          </w:p>
        </w:tc>
        <w:tc>
          <w:tcPr>
            <w:tcW w:w="2501" w:type="pct"/>
            <w:gridSpan w:val="2"/>
          </w:tcPr>
          <w:p w:rsidR="00B432FB" w:rsidRDefault="00DF1761">
            <w:pPr>
              <w:pStyle w:val="FigureTitle"/>
              <w:jc w:val="left"/>
              <w:rPr>
                <w:bCs/>
              </w:rPr>
            </w:pPr>
            <w:r>
              <w:rPr>
                <w:bCs/>
              </w:rPr>
              <w:t>WP Supervisor:</w:t>
            </w:r>
          </w:p>
          <w:p w:rsidR="00B432FB" w:rsidRDefault="00D5794B">
            <w:pPr>
              <w:pStyle w:val="FigureTitle"/>
              <w:jc w:val="left"/>
              <w:rPr>
                <w:b w:val="0"/>
              </w:rPr>
            </w:pPr>
            <w:r>
              <w:rPr>
                <w:b w:val="0"/>
              </w:rPr>
              <w:t xml:space="preserve">Dr. </w:t>
            </w:r>
            <w:r w:rsidR="00FD7B82">
              <w:rPr>
                <w:b w:val="0"/>
              </w:rPr>
              <w:t>Luis Mejias</w:t>
            </w:r>
          </w:p>
        </w:tc>
      </w:tr>
    </w:tbl>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r>
        <w:t>e-mail</w:t>
      </w:r>
      <w:r>
        <w:tab/>
      </w:r>
      <w:r w:rsidRPr="003A04C9">
        <w:t>luis.mejias@qut.edu.au</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rsidR="00B432FB" w:rsidRDefault="00F010ED">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F010ED">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98.3pt;height:192.1pt;z-index:251657728">
            <v:textbox style="mso-next-textbox:#_x0000_s2686">
              <w:txbxContent>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B432FB" w:rsidRDefault="00F82918" w:rsidP="00EF30C9">
                  <w:pPr>
                    <w:spacing w:line="360" w:lineRule="auto"/>
                  </w:pPr>
                  <w:r>
                    <w:rPr>
                      <w:color w:val="auto"/>
                    </w:rPr>
                    <w:t xml:space="preserve">The flight computer implementation was tested </w:t>
                  </w:r>
                  <w:r w:rsidR="00D05FED">
                    <w:rPr>
                      <w:color w:val="auto"/>
                    </w:rPr>
                    <w:t xml:space="preserve">by modifying </w:t>
                  </w:r>
                  <w:r w:rsidR="00CB0725">
                    <w:rPr>
                      <w:color w:val="auto"/>
                    </w:rPr>
                    <w:t xml:space="preserve">certain inputs to the </w:t>
                  </w:r>
                  <w:r w:rsidR="007900F0">
                    <w:rPr>
                      <w:color w:val="auto"/>
                    </w:rPr>
                    <w:t>quadrotor platform and obs</w:t>
                  </w:r>
                  <w:r w:rsidR="008D48AA">
                    <w:rPr>
                      <w:color w:val="auto"/>
                    </w:rPr>
                    <w:t xml:space="preserve">erving the outputs via the GCS. The 5 threads which are executed on the flight computer are all being executed </w:t>
                  </w:r>
                  <w:r w:rsidR="00EF30C9">
                    <w:rPr>
                      <w:color w:val="auto"/>
                    </w:rPr>
                    <w:t xml:space="preserve">above the minimum 50 </w:t>
                  </w:r>
                  <w:r w:rsidR="008D48AA">
                    <w:rPr>
                      <w:color w:val="auto"/>
                    </w:rPr>
                    <w:t>Hz</w:t>
                  </w:r>
                  <w:r w:rsidR="00EF30C9">
                    <w:rPr>
                      <w:color w:val="auto"/>
                    </w:rPr>
                    <w:t xml:space="preserve"> requirement</w:t>
                  </w:r>
                  <w:r w:rsidR="008D48AA">
                    <w:rPr>
                      <w:color w:val="auto"/>
                    </w:rPr>
                    <w:t>. The sensor data from the IMU has been properly converted from its 16 bit raw output to the appropriate double data type</w:t>
                  </w:r>
                  <w:r w:rsidR="00030901">
                    <w:rPr>
                      <w:color w:val="auto"/>
                    </w:rPr>
                    <w:t xml:space="preserve"> and is being received by the GCS. Finally the Arduino is collecting data from the magnetic compass, battery voltage sensor and the altitude sensor it is connected to. </w:t>
                  </w:r>
                  <w:r w:rsidR="00AA440E">
                    <w:rPr>
                      <w:color w:val="auto"/>
                    </w:rPr>
                    <w:t xml:space="preserve">This data is being sent correctly to the GCS however some serial errors have been discovered. It is recommended that the serial Arduino library be recoded to </w:t>
                  </w:r>
                  <w:r w:rsidR="00EF30C9">
                    <w:rPr>
                      <w:color w:val="auto"/>
                    </w:rPr>
                    <w:t>remedy</w:t>
                  </w:r>
                  <w:r w:rsidR="00AA440E">
                    <w:rPr>
                      <w:color w:val="auto"/>
                    </w:rPr>
                    <w:t xml:space="preserve"> these </w:t>
                  </w:r>
                  <w:r w:rsidR="00EF30C9">
                    <w:rPr>
                      <w:color w:val="auto"/>
                    </w:rPr>
                    <w:t>sporadic</w:t>
                  </w:r>
                  <w:r w:rsidR="00AA440E">
                    <w:rPr>
                      <w:color w:val="auto"/>
                    </w:rPr>
                    <w:t xml:space="preserve"> data errors.</w:t>
                  </w:r>
                </w:p>
              </w:txbxContent>
            </v:textbox>
          </v:shape>
        </w:pict>
      </w:r>
    </w:p>
    <w:p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B432FB" w:rsidRDefault="00DF1761">
      <w:pPr>
        <w:tabs>
          <w:tab w:val="left" w:pos="7371"/>
        </w:tabs>
        <w:jc w:val="center"/>
        <w:outlineLvl w:val="0"/>
        <w:rPr>
          <w:b/>
          <w:color w:val="FF0000"/>
        </w:rPr>
      </w:pPr>
      <w:r>
        <w:rPr>
          <w:b/>
        </w:rPr>
        <w:lastRenderedPageBreak/>
        <w:t>Table of Contents</w:t>
      </w:r>
    </w:p>
    <w:p w:rsidR="00B432FB" w:rsidRDefault="00B432FB">
      <w:pPr>
        <w:pStyle w:val="Header"/>
        <w:tabs>
          <w:tab w:val="clear" w:pos="4153"/>
          <w:tab w:val="clear" w:pos="8306"/>
        </w:tabs>
      </w:pPr>
    </w:p>
    <w:p w:rsidR="00B432FB" w:rsidRDefault="00DF1761">
      <w:pPr>
        <w:tabs>
          <w:tab w:val="left" w:pos="8505"/>
        </w:tabs>
        <w:rPr>
          <w:b/>
          <w:u w:val="single"/>
        </w:rPr>
      </w:pPr>
      <w:r>
        <w:t>Paragraph</w:t>
      </w:r>
      <w:r>
        <w:rPr>
          <w:noProof/>
          <w:webHidden/>
        </w:rPr>
        <w:tab/>
      </w:r>
      <w:r>
        <w:t>Page No.</w:t>
      </w:r>
    </w:p>
    <w:bookmarkEnd w:id="0"/>
    <w:p w:rsidR="00B432FB" w:rsidRDefault="00B432FB"/>
    <w:p w:rsidR="00451E5E" w:rsidRDefault="00F010ED">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DF1761">
        <w:rPr>
          <w:b/>
        </w:rPr>
        <w:instrText xml:space="preserve"> TOC \o "1-3" \h \z </w:instrText>
      </w:r>
      <w:r>
        <w:rPr>
          <w:b/>
        </w:rPr>
        <w:fldChar w:fldCharType="separate"/>
      </w:r>
      <w:hyperlink w:anchor="_Toc275609447" w:history="1">
        <w:r w:rsidR="00451E5E" w:rsidRPr="000E0C3F">
          <w:rPr>
            <w:rStyle w:val="Hyperlink"/>
            <w:noProof/>
          </w:rPr>
          <w:t>1</w:t>
        </w:r>
        <w:r w:rsidR="00451E5E">
          <w:rPr>
            <w:rFonts w:asciiTheme="minorHAnsi" w:eastAsiaTheme="minorEastAsia" w:hAnsiTheme="minorHAnsi" w:cstheme="minorBidi"/>
            <w:noProof/>
            <w:snapToGrid/>
            <w:color w:val="auto"/>
            <w:sz w:val="22"/>
            <w:szCs w:val="22"/>
            <w:lang w:eastAsia="en-AU"/>
          </w:rPr>
          <w:tab/>
        </w:r>
        <w:r w:rsidR="00451E5E" w:rsidRPr="000E0C3F">
          <w:rPr>
            <w:rStyle w:val="Hyperlink"/>
            <w:noProof/>
          </w:rPr>
          <w:t>Test Objectives</w:t>
        </w:r>
        <w:r w:rsidR="00451E5E">
          <w:rPr>
            <w:noProof/>
            <w:webHidden/>
          </w:rPr>
          <w:tab/>
        </w:r>
        <w:r w:rsidR="00451E5E">
          <w:rPr>
            <w:noProof/>
            <w:webHidden/>
          </w:rPr>
          <w:fldChar w:fldCharType="begin"/>
        </w:r>
        <w:r w:rsidR="00451E5E">
          <w:rPr>
            <w:noProof/>
            <w:webHidden/>
          </w:rPr>
          <w:instrText xml:space="preserve"> PAGEREF _Toc275609447 \h </w:instrText>
        </w:r>
        <w:r w:rsidR="00451E5E">
          <w:rPr>
            <w:noProof/>
            <w:webHidden/>
          </w:rPr>
        </w:r>
        <w:r w:rsidR="00451E5E">
          <w:rPr>
            <w:noProof/>
            <w:webHidden/>
          </w:rPr>
          <w:fldChar w:fldCharType="separate"/>
        </w:r>
        <w:r w:rsidR="00451E5E">
          <w:rPr>
            <w:noProof/>
            <w:webHidden/>
          </w:rPr>
          <w:t>4</w:t>
        </w:r>
        <w:r w:rsidR="00451E5E">
          <w:rPr>
            <w:noProof/>
            <w:webHidden/>
          </w:rPr>
          <w:fldChar w:fldCharType="end"/>
        </w:r>
      </w:hyperlink>
    </w:p>
    <w:p w:rsidR="00451E5E" w:rsidRDefault="00451E5E">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48" w:history="1">
        <w:r w:rsidRPr="000E0C3F">
          <w:rPr>
            <w:rStyle w:val="Hyperlink"/>
            <w:noProof/>
          </w:rPr>
          <w:t>2</w:t>
        </w:r>
        <w:r>
          <w:rPr>
            <w:rFonts w:asciiTheme="minorHAnsi" w:eastAsiaTheme="minorEastAsia" w:hAnsiTheme="minorHAnsi" w:cstheme="minorBidi"/>
            <w:noProof/>
            <w:snapToGrid/>
            <w:color w:val="auto"/>
            <w:sz w:val="22"/>
            <w:szCs w:val="22"/>
            <w:lang w:eastAsia="en-AU"/>
          </w:rPr>
          <w:tab/>
        </w:r>
        <w:r w:rsidRPr="000E0C3F">
          <w:rPr>
            <w:rStyle w:val="Hyperlink"/>
            <w:noProof/>
          </w:rPr>
          <w:t>Test Set-up &amp; Equipment</w:t>
        </w:r>
        <w:r>
          <w:rPr>
            <w:noProof/>
            <w:webHidden/>
          </w:rPr>
          <w:tab/>
        </w:r>
        <w:r>
          <w:rPr>
            <w:noProof/>
            <w:webHidden/>
          </w:rPr>
          <w:fldChar w:fldCharType="begin"/>
        </w:r>
        <w:r>
          <w:rPr>
            <w:noProof/>
            <w:webHidden/>
          </w:rPr>
          <w:instrText xml:space="preserve"> PAGEREF _Toc275609448 \h </w:instrText>
        </w:r>
        <w:r>
          <w:rPr>
            <w:noProof/>
            <w:webHidden/>
          </w:rPr>
        </w:r>
        <w:r>
          <w:rPr>
            <w:noProof/>
            <w:webHidden/>
          </w:rPr>
          <w:fldChar w:fldCharType="separate"/>
        </w:r>
        <w:r>
          <w:rPr>
            <w:noProof/>
            <w:webHidden/>
          </w:rPr>
          <w:t>5</w:t>
        </w:r>
        <w:r>
          <w:rPr>
            <w:noProof/>
            <w:webHidden/>
          </w:rPr>
          <w:fldChar w:fldCharType="end"/>
        </w:r>
      </w:hyperlink>
    </w:p>
    <w:p w:rsidR="00451E5E" w:rsidRDefault="00451E5E">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49" w:history="1">
        <w:r w:rsidRPr="000E0C3F">
          <w:rPr>
            <w:rStyle w:val="Hyperlink"/>
            <w:noProof/>
          </w:rPr>
          <w:t>3</w:t>
        </w:r>
        <w:r>
          <w:rPr>
            <w:rFonts w:asciiTheme="minorHAnsi" w:eastAsiaTheme="minorEastAsia" w:hAnsiTheme="minorHAnsi" w:cstheme="minorBidi"/>
            <w:noProof/>
            <w:snapToGrid/>
            <w:color w:val="auto"/>
            <w:sz w:val="22"/>
            <w:szCs w:val="22"/>
            <w:lang w:eastAsia="en-AU"/>
          </w:rPr>
          <w:tab/>
        </w:r>
        <w:r w:rsidRPr="000E0C3F">
          <w:rPr>
            <w:rStyle w:val="Hyperlink"/>
            <w:noProof/>
          </w:rPr>
          <w:t>Procedure</w:t>
        </w:r>
        <w:r>
          <w:rPr>
            <w:noProof/>
            <w:webHidden/>
          </w:rPr>
          <w:tab/>
        </w:r>
        <w:r>
          <w:rPr>
            <w:noProof/>
            <w:webHidden/>
          </w:rPr>
          <w:fldChar w:fldCharType="begin"/>
        </w:r>
        <w:r>
          <w:rPr>
            <w:noProof/>
            <w:webHidden/>
          </w:rPr>
          <w:instrText xml:space="preserve"> PAGEREF _Toc275609449 \h </w:instrText>
        </w:r>
        <w:r>
          <w:rPr>
            <w:noProof/>
            <w:webHidden/>
          </w:rPr>
        </w:r>
        <w:r>
          <w:rPr>
            <w:noProof/>
            <w:webHidden/>
          </w:rPr>
          <w:fldChar w:fldCharType="separate"/>
        </w:r>
        <w:r>
          <w:rPr>
            <w:noProof/>
            <w:webHidden/>
          </w:rPr>
          <w:t>6</w:t>
        </w:r>
        <w:r>
          <w:rPr>
            <w:noProof/>
            <w:webHidden/>
          </w:rPr>
          <w:fldChar w:fldCharType="end"/>
        </w:r>
      </w:hyperlink>
    </w:p>
    <w:p w:rsidR="00451E5E" w:rsidRDefault="00451E5E">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50" w:history="1">
        <w:r w:rsidRPr="000E0C3F">
          <w:rPr>
            <w:rStyle w:val="Hyperlink"/>
            <w:noProof/>
          </w:rPr>
          <w:t>4</w:t>
        </w:r>
        <w:r>
          <w:rPr>
            <w:rFonts w:asciiTheme="minorHAnsi" w:eastAsiaTheme="minorEastAsia" w:hAnsiTheme="minorHAnsi" w:cstheme="minorBidi"/>
            <w:noProof/>
            <w:snapToGrid/>
            <w:color w:val="auto"/>
            <w:sz w:val="22"/>
            <w:szCs w:val="22"/>
            <w:lang w:eastAsia="en-AU"/>
          </w:rPr>
          <w:tab/>
        </w:r>
        <w:r w:rsidRPr="000E0C3F">
          <w:rPr>
            <w:rStyle w:val="Hyperlink"/>
            <w:noProof/>
          </w:rPr>
          <w:t>Results</w:t>
        </w:r>
        <w:r>
          <w:rPr>
            <w:noProof/>
            <w:webHidden/>
          </w:rPr>
          <w:tab/>
        </w:r>
        <w:r>
          <w:rPr>
            <w:noProof/>
            <w:webHidden/>
          </w:rPr>
          <w:fldChar w:fldCharType="begin"/>
        </w:r>
        <w:r>
          <w:rPr>
            <w:noProof/>
            <w:webHidden/>
          </w:rPr>
          <w:instrText xml:space="preserve"> PAGEREF _Toc275609450 \h </w:instrText>
        </w:r>
        <w:r>
          <w:rPr>
            <w:noProof/>
            <w:webHidden/>
          </w:rPr>
        </w:r>
        <w:r>
          <w:rPr>
            <w:noProof/>
            <w:webHidden/>
          </w:rPr>
          <w:fldChar w:fldCharType="separate"/>
        </w:r>
        <w:r>
          <w:rPr>
            <w:noProof/>
            <w:webHidden/>
          </w:rPr>
          <w:t>7</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1" w:history="1">
        <w:r w:rsidRPr="000E0C3F">
          <w:rPr>
            <w:rStyle w:val="Hyperlink"/>
            <w:noProof/>
          </w:rPr>
          <w:t>4.1</w:t>
        </w:r>
        <w:r>
          <w:rPr>
            <w:rFonts w:asciiTheme="minorHAnsi" w:eastAsiaTheme="minorEastAsia" w:hAnsiTheme="minorHAnsi" w:cstheme="minorBidi"/>
            <w:noProof/>
            <w:snapToGrid/>
            <w:color w:val="auto"/>
            <w:sz w:val="22"/>
            <w:szCs w:val="22"/>
            <w:lang w:eastAsia="en-AU"/>
          </w:rPr>
          <w:tab/>
        </w:r>
        <w:r w:rsidRPr="000E0C3F">
          <w:rPr>
            <w:rStyle w:val="Hyperlink"/>
            <w:noProof/>
          </w:rPr>
          <w:t>Thread update rates</w:t>
        </w:r>
        <w:r>
          <w:rPr>
            <w:noProof/>
            <w:webHidden/>
          </w:rPr>
          <w:tab/>
        </w:r>
        <w:r>
          <w:rPr>
            <w:noProof/>
            <w:webHidden/>
          </w:rPr>
          <w:fldChar w:fldCharType="begin"/>
        </w:r>
        <w:r>
          <w:rPr>
            <w:noProof/>
            <w:webHidden/>
          </w:rPr>
          <w:instrText xml:space="preserve"> PAGEREF _Toc275609451 \h </w:instrText>
        </w:r>
        <w:r>
          <w:rPr>
            <w:noProof/>
            <w:webHidden/>
          </w:rPr>
        </w:r>
        <w:r>
          <w:rPr>
            <w:noProof/>
            <w:webHidden/>
          </w:rPr>
          <w:fldChar w:fldCharType="separate"/>
        </w:r>
        <w:r>
          <w:rPr>
            <w:noProof/>
            <w:webHidden/>
          </w:rPr>
          <w:t>7</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2" w:history="1">
        <w:r w:rsidRPr="000E0C3F">
          <w:rPr>
            <w:rStyle w:val="Hyperlink"/>
            <w:noProof/>
          </w:rPr>
          <w:t>4.2</w:t>
        </w:r>
        <w:r>
          <w:rPr>
            <w:rFonts w:asciiTheme="minorHAnsi" w:eastAsiaTheme="minorEastAsia" w:hAnsiTheme="minorHAnsi" w:cstheme="minorBidi"/>
            <w:noProof/>
            <w:snapToGrid/>
            <w:color w:val="auto"/>
            <w:sz w:val="22"/>
            <w:szCs w:val="22"/>
            <w:lang w:eastAsia="en-AU"/>
          </w:rPr>
          <w:tab/>
        </w:r>
        <w:r w:rsidRPr="000E0C3F">
          <w:rPr>
            <w:rStyle w:val="Hyperlink"/>
            <w:noProof/>
          </w:rPr>
          <w:t>Reconfigure the IMU</w:t>
        </w:r>
        <w:r>
          <w:rPr>
            <w:noProof/>
            <w:webHidden/>
          </w:rPr>
          <w:tab/>
        </w:r>
        <w:r>
          <w:rPr>
            <w:noProof/>
            <w:webHidden/>
          </w:rPr>
          <w:fldChar w:fldCharType="begin"/>
        </w:r>
        <w:r>
          <w:rPr>
            <w:noProof/>
            <w:webHidden/>
          </w:rPr>
          <w:instrText xml:space="preserve"> PAGEREF _Toc275609452 \h </w:instrText>
        </w:r>
        <w:r>
          <w:rPr>
            <w:noProof/>
            <w:webHidden/>
          </w:rPr>
        </w:r>
        <w:r>
          <w:rPr>
            <w:noProof/>
            <w:webHidden/>
          </w:rPr>
          <w:fldChar w:fldCharType="separate"/>
        </w:r>
        <w:r>
          <w:rPr>
            <w:noProof/>
            <w:webHidden/>
          </w:rPr>
          <w:t>10</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3" w:history="1">
        <w:r w:rsidRPr="000E0C3F">
          <w:rPr>
            <w:rStyle w:val="Hyperlink"/>
            <w:noProof/>
          </w:rPr>
          <w:t>4.3</w:t>
        </w:r>
        <w:r>
          <w:rPr>
            <w:rFonts w:asciiTheme="minorHAnsi" w:eastAsiaTheme="minorEastAsia" w:hAnsiTheme="minorHAnsi" w:cstheme="minorBidi"/>
            <w:noProof/>
            <w:snapToGrid/>
            <w:color w:val="auto"/>
            <w:sz w:val="22"/>
            <w:szCs w:val="22"/>
            <w:lang w:eastAsia="en-AU"/>
          </w:rPr>
          <w:tab/>
        </w:r>
        <w:r w:rsidRPr="000E0C3F">
          <w:rPr>
            <w:rStyle w:val="Hyperlink"/>
            <w:noProof/>
          </w:rPr>
          <w:t>IMU 16 bit data collection and conversion</w:t>
        </w:r>
        <w:r>
          <w:rPr>
            <w:noProof/>
            <w:webHidden/>
          </w:rPr>
          <w:tab/>
        </w:r>
        <w:r>
          <w:rPr>
            <w:noProof/>
            <w:webHidden/>
          </w:rPr>
          <w:fldChar w:fldCharType="begin"/>
        </w:r>
        <w:r>
          <w:rPr>
            <w:noProof/>
            <w:webHidden/>
          </w:rPr>
          <w:instrText xml:space="preserve"> PAGEREF _Toc275609453 \h </w:instrText>
        </w:r>
        <w:r>
          <w:rPr>
            <w:noProof/>
            <w:webHidden/>
          </w:rPr>
        </w:r>
        <w:r>
          <w:rPr>
            <w:noProof/>
            <w:webHidden/>
          </w:rPr>
          <w:fldChar w:fldCharType="separate"/>
        </w:r>
        <w:r>
          <w:rPr>
            <w:noProof/>
            <w:webHidden/>
          </w:rPr>
          <w:t>10</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4" w:history="1">
        <w:r w:rsidRPr="000E0C3F">
          <w:rPr>
            <w:rStyle w:val="Hyperlink"/>
            <w:noProof/>
          </w:rPr>
          <w:t>4.4</w:t>
        </w:r>
        <w:r>
          <w:rPr>
            <w:rFonts w:asciiTheme="minorHAnsi" w:eastAsiaTheme="minorEastAsia" w:hAnsiTheme="minorHAnsi" w:cstheme="minorBidi"/>
            <w:noProof/>
            <w:snapToGrid/>
            <w:color w:val="auto"/>
            <w:sz w:val="22"/>
            <w:szCs w:val="22"/>
            <w:lang w:eastAsia="en-AU"/>
          </w:rPr>
          <w:tab/>
        </w:r>
        <w:r w:rsidRPr="000E0C3F">
          <w:rPr>
            <w:rStyle w:val="Hyperlink"/>
            <w:noProof/>
          </w:rPr>
          <w:t>Arduino sensor data</w:t>
        </w:r>
        <w:r>
          <w:rPr>
            <w:noProof/>
            <w:webHidden/>
          </w:rPr>
          <w:tab/>
        </w:r>
        <w:r>
          <w:rPr>
            <w:noProof/>
            <w:webHidden/>
          </w:rPr>
          <w:fldChar w:fldCharType="begin"/>
        </w:r>
        <w:r>
          <w:rPr>
            <w:noProof/>
            <w:webHidden/>
          </w:rPr>
          <w:instrText xml:space="preserve"> PAGEREF _Toc275609454 \h </w:instrText>
        </w:r>
        <w:r>
          <w:rPr>
            <w:noProof/>
            <w:webHidden/>
          </w:rPr>
        </w:r>
        <w:r>
          <w:rPr>
            <w:noProof/>
            <w:webHidden/>
          </w:rPr>
          <w:fldChar w:fldCharType="separate"/>
        </w:r>
        <w:r>
          <w:rPr>
            <w:noProof/>
            <w:webHidden/>
          </w:rPr>
          <w:t>11</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5" w:history="1">
        <w:r w:rsidRPr="000E0C3F">
          <w:rPr>
            <w:rStyle w:val="Hyperlink"/>
            <w:noProof/>
          </w:rPr>
          <w:t>4.5</w:t>
        </w:r>
        <w:r>
          <w:rPr>
            <w:rFonts w:asciiTheme="minorHAnsi" w:eastAsiaTheme="minorEastAsia" w:hAnsiTheme="minorHAnsi" w:cstheme="minorBidi"/>
            <w:noProof/>
            <w:snapToGrid/>
            <w:color w:val="auto"/>
            <w:sz w:val="22"/>
            <w:szCs w:val="22"/>
            <w:lang w:eastAsia="en-AU"/>
          </w:rPr>
          <w:tab/>
        </w:r>
        <w:r w:rsidRPr="000E0C3F">
          <w:rPr>
            <w:rStyle w:val="Hyperlink"/>
            <w:noProof/>
          </w:rPr>
          <w:t>Raw IMU sensor data output</w:t>
        </w:r>
        <w:r>
          <w:rPr>
            <w:noProof/>
            <w:webHidden/>
          </w:rPr>
          <w:tab/>
        </w:r>
        <w:r>
          <w:rPr>
            <w:noProof/>
            <w:webHidden/>
          </w:rPr>
          <w:fldChar w:fldCharType="begin"/>
        </w:r>
        <w:r>
          <w:rPr>
            <w:noProof/>
            <w:webHidden/>
          </w:rPr>
          <w:instrText xml:space="preserve"> PAGEREF _Toc275609455 \h </w:instrText>
        </w:r>
        <w:r>
          <w:rPr>
            <w:noProof/>
            <w:webHidden/>
          </w:rPr>
        </w:r>
        <w:r>
          <w:rPr>
            <w:noProof/>
            <w:webHidden/>
          </w:rPr>
          <w:fldChar w:fldCharType="separate"/>
        </w:r>
        <w:r>
          <w:rPr>
            <w:noProof/>
            <w:webHidden/>
          </w:rPr>
          <w:t>11</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6" w:history="1">
        <w:r w:rsidRPr="000E0C3F">
          <w:rPr>
            <w:rStyle w:val="Hyperlink"/>
            <w:noProof/>
          </w:rPr>
          <w:t>4.6</w:t>
        </w:r>
        <w:r>
          <w:rPr>
            <w:rFonts w:asciiTheme="minorHAnsi" w:eastAsiaTheme="minorEastAsia" w:hAnsiTheme="minorHAnsi" w:cstheme="minorBidi"/>
            <w:noProof/>
            <w:snapToGrid/>
            <w:color w:val="auto"/>
            <w:sz w:val="22"/>
            <w:szCs w:val="22"/>
            <w:lang w:eastAsia="en-AU"/>
          </w:rPr>
          <w:tab/>
        </w:r>
        <w:r w:rsidRPr="000E0C3F">
          <w:rPr>
            <w:rStyle w:val="Hyperlink"/>
            <w:noProof/>
          </w:rPr>
          <w:t>Raw Arduino sensor output</w:t>
        </w:r>
        <w:r>
          <w:rPr>
            <w:noProof/>
            <w:webHidden/>
          </w:rPr>
          <w:tab/>
        </w:r>
        <w:r>
          <w:rPr>
            <w:noProof/>
            <w:webHidden/>
          </w:rPr>
          <w:fldChar w:fldCharType="begin"/>
        </w:r>
        <w:r>
          <w:rPr>
            <w:noProof/>
            <w:webHidden/>
          </w:rPr>
          <w:instrText xml:space="preserve"> PAGEREF _Toc275609456 \h </w:instrText>
        </w:r>
        <w:r>
          <w:rPr>
            <w:noProof/>
            <w:webHidden/>
          </w:rPr>
        </w:r>
        <w:r>
          <w:rPr>
            <w:noProof/>
            <w:webHidden/>
          </w:rPr>
          <w:fldChar w:fldCharType="separate"/>
        </w:r>
        <w:r>
          <w:rPr>
            <w:noProof/>
            <w:webHidden/>
          </w:rPr>
          <w:t>15</w:t>
        </w:r>
        <w:r>
          <w:rPr>
            <w:noProof/>
            <w:webHidden/>
          </w:rPr>
          <w:fldChar w:fldCharType="end"/>
        </w:r>
      </w:hyperlink>
    </w:p>
    <w:p w:rsidR="00451E5E" w:rsidRDefault="00451E5E">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57" w:history="1">
        <w:r w:rsidRPr="000E0C3F">
          <w:rPr>
            <w:rStyle w:val="Hyperlink"/>
            <w:noProof/>
          </w:rPr>
          <w:t>5</w:t>
        </w:r>
        <w:r>
          <w:rPr>
            <w:rFonts w:asciiTheme="minorHAnsi" w:eastAsiaTheme="minorEastAsia" w:hAnsiTheme="minorHAnsi" w:cstheme="minorBidi"/>
            <w:noProof/>
            <w:snapToGrid/>
            <w:color w:val="auto"/>
            <w:sz w:val="22"/>
            <w:szCs w:val="22"/>
            <w:lang w:eastAsia="en-AU"/>
          </w:rPr>
          <w:tab/>
        </w:r>
        <w:r w:rsidRPr="000E0C3F">
          <w:rPr>
            <w:rStyle w:val="Hyperlink"/>
            <w:noProof/>
          </w:rPr>
          <w:t>Analysis</w:t>
        </w:r>
        <w:r>
          <w:rPr>
            <w:noProof/>
            <w:webHidden/>
          </w:rPr>
          <w:tab/>
        </w:r>
        <w:r>
          <w:rPr>
            <w:noProof/>
            <w:webHidden/>
          </w:rPr>
          <w:fldChar w:fldCharType="begin"/>
        </w:r>
        <w:r>
          <w:rPr>
            <w:noProof/>
            <w:webHidden/>
          </w:rPr>
          <w:instrText xml:space="preserve"> PAGEREF _Toc275609457 \h </w:instrText>
        </w:r>
        <w:r>
          <w:rPr>
            <w:noProof/>
            <w:webHidden/>
          </w:rPr>
        </w:r>
        <w:r>
          <w:rPr>
            <w:noProof/>
            <w:webHidden/>
          </w:rPr>
          <w:fldChar w:fldCharType="separate"/>
        </w:r>
        <w:r>
          <w:rPr>
            <w:noProof/>
            <w:webHidden/>
          </w:rPr>
          <w:t>17</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8" w:history="1">
        <w:r w:rsidRPr="000E0C3F">
          <w:rPr>
            <w:rStyle w:val="Hyperlink"/>
            <w:noProof/>
          </w:rPr>
          <w:t>5.1</w:t>
        </w:r>
        <w:r>
          <w:rPr>
            <w:rFonts w:asciiTheme="minorHAnsi" w:eastAsiaTheme="minorEastAsia" w:hAnsiTheme="minorHAnsi" w:cstheme="minorBidi"/>
            <w:noProof/>
            <w:snapToGrid/>
            <w:color w:val="auto"/>
            <w:sz w:val="22"/>
            <w:szCs w:val="22"/>
            <w:lang w:eastAsia="en-AU"/>
          </w:rPr>
          <w:tab/>
        </w:r>
        <w:r w:rsidRPr="000E0C3F">
          <w:rPr>
            <w:rStyle w:val="Hyperlink"/>
            <w:noProof/>
          </w:rPr>
          <w:t>Thread update rates</w:t>
        </w:r>
        <w:r>
          <w:rPr>
            <w:noProof/>
            <w:webHidden/>
          </w:rPr>
          <w:tab/>
        </w:r>
        <w:r>
          <w:rPr>
            <w:noProof/>
            <w:webHidden/>
          </w:rPr>
          <w:fldChar w:fldCharType="begin"/>
        </w:r>
        <w:r>
          <w:rPr>
            <w:noProof/>
            <w:webHidden/>
          </w:rPr>
          <w:instrText xml:space="preserve"> PAGEREF _Toc275609458 \h </w:instrText>
        </w:r>
        <w:r>
          <w:rPr>
            <w:noProof/>
            <w:webHidden/>
          </w:rPr>
        </w:r>
        <w:r>
          <w:rPr>
            <w:noProof/>
            <w:webHidden/>
          </w:rPr>
          <w:fldChar w:fldCharType="separate"/>
        </w:r>
        <w:r>
          <w:rPr>
            <w:noProof/>
            <w:webHidden/>
          </w:rPr>
          <w:t>17</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59" w:history="1">
        <w:r w:rsidRPr="000E0C3F">
          <w:rPr>
            <w:rStyle w:val="Hyperlink"/>
            <w:noProof/>
          </w:rPr>
          <w:t>5.2</w:t>
        </w:r>
        <w:r>
          <w:rPr>
            <w:rFonts w:asciiTheme="minorHAnsi" w:eastAsiaTheme="minorEastAsia" w:hAnsiTheme="minorHAnsi" w:cstheme="minorBidi"/>
            <w:noProof/>
            <w:snapToGrid/>
            <w:color w:val="auto"/>
            <w:sz w:val="22"/>
            <w:szCs w:val="22"/>
            <w:lang w:eastAsia="en-AU"/>
          </w:rPr>
          <w:tab/>
        </w:r>
        <w:r w:rsidRPr="000E0C3F">
          <w:rPr>
            <w:rStyle w:val="Hyperlink"/>
            <w:noProof/>
          </w:rPr>
          <w:t>Reconfigure the IMU</w:t>
        </w:r>
        <w:r>
          <w:rPr>
            <w:noProof/>
            <w:webHidden/>
          </w:rPr>
          <w:tab/>
        </w:r>
        <w:r>
          <w:rPr>
            <w:noProof/>
            <w:webHidden/>
          </w:rPr>
          <w:fldChar w:fldCharType="begin"/>
        </w:r>
        <w:r>
          <w:rPr>
            <w:noProof/>
            <w:webHidden/>
          </w:rPr>
          <w:instrText xml:space="preserve"> PAGEREF _Toc275609459 \h </w:instrText>
        </w:r>
        <w:r>
          <w:rPr>
            <w:noProof/>
            <w:webHidden/>
          </w:rPr>
        </w:r>
        <w:r>
          <w:rPr>
            <w:noProof/>
            <w:webHidden/>
          </w:rPr>
          <w:fldChar w:fldCharType="separate"/>
        </w:r>
        <w:r>
          <w:rPr>
            <w:noProof/>
            <w:webHidden/>
          </w:rPr>
          <w:t>17</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0" w:history="1">
        <w:r w:rsidRPr="000E0C3F">
          <w:rPr>
            <w:rStyle w:val="Hyperlink"/>
            <w:noProof/>
          </w:rPr>
          <w:t>5.3</w:t>
        </w:r>
        <w:r>
          <w:rPr>
            <w:rFonts w:asciiTheme="minorHAnsi" w:eastAsiaTheme="minorEastAsia" w:hAnsiTheme="minorHAnsi" w:cstheme="minorBidi"/>
            <w:noProof/>
            <w:snapToGrid/>
            <w:color w:val="auto"/>
            <w:sz w:val="22"/>
            <w:szCs w:val="22"/>
            <w:lang w:eastAsia="en-AU"/>
          </w:rPr>
          <w:tab/>
        </w:r>
        <w:r w:rsidRPr="000E0C3F">
          <w:rPr>
            <w:rStyle w:val="Hyperlink"/>
            <w:noProof/>
          </w:rPr>
          <w:t>IMU 16 bit data collection and conversion</w:t>
        </w:r>
        <w:r>
          <w:rPr>
            <w:noProof/>
            <w:webHidden/>
          </w:rPr>
          <w:tab/>
        </w:r>
        <w:r>
          <w:rPr>
            <w:noProof/>
            <w:webHidden/>
          </w:rPr>
          <w:fldChar w:fldCharType="begin"/>
        </w:r>
        <w:r>
          <w:rPr>
            <w:noProof/>
            <w:webHidden/>
          </w:rPr>
          <w:instrText xml:space="preserve"> PAGEREF _Toc275609460 \h </w:instrText>
        </w:r>
        <w:r>
          <w:rPr>
            <w:noProof/>
            <w:webHidden/>
          </w:rPr>
        </w:r>
        <w:r>
          <w:rPr>
            <w:noProof/>
            <w:webHidden/>
          </w:rPr>
          <w:fldChar w:fldCharType="separate"/>
        </w:r>
        <w:r>
          <w:rPr>
            <w:noProof/>
            <w:webHidden/>
          </w:rPr>
          <w:t>17</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1" w:history="1">
        <w:r w:rsidRPr="000E0C3F">
          <w:rPr>
            <w:rStyle w:val="Hyperlink"/>
            <w:noProof/>
          </w:rPr>
          <w:t>5.4</w:t>
        </w:r>
        <w:r>
          <w:rPr>
            <w:rFonts w:asciiTheme="minorHAnsi" w:eastAsiaTheme="minorEastAsia" w:hAnsiTheme="minorHAnsi" w:cstheme="minorBidi"/>
            <w:noProof/>
            <w:snapToGrid/>
            <w:color w:val="auto"/>
            <w:sz w:val="22"/>
            <w:szCs w:val="22"/>
            <w:lang w:eastAsia="en-AU"/>
          </w:rPr>
          <w:tab/>
        </w:r>
        <w:r w:rsidRPr="000E0C3F">
          <w:rPr>
            <w:rStyle w:val="Hyperlink"/>
            <w:noProof/>
          </w:rPr>
          <w:t>Arduino sensor data</w:t>
        </w:r>
        <w:r>
          <w:rPr>
            <w:noProof/>
            <w:webHidden/>
          </w:rPr>
          <w:tab/>
        </w:r>
        <w:r>
          <w:rPr>
            <w:noProof/>
            <w:webHidden/>
          </w:rPr>
          <w:fldChar w:fldCharType="begin"/>
        </w:r>
        <w:r>
          <w:rPr>
            <w:noProof/>
            <w:webHidden/>
          </w:rPr>
          <w:instrText xml:space="preserve"> PAGEREF _Toc275609461 \h </w:instrText>
        </w:r>
        <w:r>
          <w:rPr>
            <w:noProof/>
            <w:webHidden/>
          </w:rPr>
        </w:r>
        <w:r>
          <w:rPr>
            <w:noProof/>
            <w:webHidden/>
          </w:rPr>
          <w:fldChar w:fldCharType="separate"/>
        </w:r>
        <w:r>
          <w:rPr>
            <w:noProof/>
            <w:webHidden/>
          </w:rPr>
          <w:t>17</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2" w:history="1">
        <w:r w:rsidRPr="000E0C3F">
          <w:rPr>
            <w:rStyle w:val="Hyperlink"/>
            <w:noProof/>
          </w:rPr>
          <w:t>5.5</w:t>
        </w:r>
        <w:r>
          <w:rPr>
            <w:rFonts w:asciiTheme="minorHAnsi" w:eastAsiaTheme="minorEastAsia" w:hAnsiTheme="minorHAnsi" w:cstheme="minorBidi"/>
            <w:noProof/>
            <w:snapToGrid/>
            <w:color w:val="auto"/>
            <w:sz w:val="22"/>
            <w:szCs w:val="22"/>
            <w:lang w:eastAsia="en-AU"/>
          </w:rPr>
          <w:tab/>
        </w:r>
        <w:r w:rsidRPr="000E0C3F">
          <w:rPr>
            <w:rStyle w:val="Hyperlink"/>
            <w:noProof/>
          </w:rPr>
          <w:t>Raw IMU sensor data output</w:t>
        </w:r>
        <w:r>
          <w:rPr>
            <w:noProof/>
            <w:webHidden/>
          </w:rPr>
          <w:tab/>
        </w:r>
        <w:r>
          <w:rPr>
            <w:noProof/>
            <w:webHidden/>
          </w:rPr>
          <w:fldChar w:fldCharType="begin"/>
        </w:r>
        <w:r>
          <w:rPr>
            <w:noProof/>
            <w:webHidden/>
          </w:rPr>
          <w:instrText xml:space="preserve"> PAGEREF _Toc275609462 \h </w:instrText>
        </w:r>
        <w:r>
          <w:rPr>
            <w:noProof/>
            <w:webHidden/>
          </w:rPr>
        </w:r>
        <w:r>
          <w:rPr>
            <w:noProof/>
            <w:webHidden/>
          </w:rPr>
          <w:fldChar w:fldCharType="separate"/>
        </w:r>
        <w:r>
          <w:rPr>
            <w:noProof/>
            <w:webHidden/>
          </w:rPr>
          <w:t>17</w:t>
        </w:r>
        <w:r>
          <w:rPr>
            <w:noProof/>
            <w:webHidden/>
          </w:rPr>
          <w:fldChar w:fldCharType="end"/>
        </w:r>
      </w:hyperlink>
    </w:p>
    <w:p w:rsidR="00451E5E" w:rsidRDefault="00451E5E">
      <w:pPr>
        <w:pStyle w:val="TOC2"/>
        <w:tabs>
          <w:tab w:val="left" w:pos="960"/>
        </w:tabs>
        <w:rPr>
          <w:rFonts w:asciiTheme="minorHAnsi" w:eastAsiaTheme="minorEastAsia" w:hAnsiTheme="minorHAnsi" w:cstheme="minorBidi"/>
          <w:noProof/>
          <w:snapToGrid/>
          <w:color w:val="auto"/>
          <w:sz w:val="22"/>
          <w:szCs w:val="22"/>
          <w:lang w:eastAsia="en-AU"/>
        </w:rPr>
      </w:pPr>
      <w:hyperlink w:anchor="_Toc275609463" w:history="1">
        <w:r w:rsidRPr="000E0C3F">
          <w:rPr>
            <w:rStyle w:val="Hyperlink"/>
            <w:noProof/>
          </w:rPr>
          <w:t>5.6</w:t>
        </w:r>
        <w:r>
          <w:rPr>
            <w:rFonts w:asciiTheme="minorHAnsi" w:eastAsiaTheme="minorEastAsia" w:hAnsiTheme="minorHAnsi" w:cstheme="minorBidi"/>
            <w:noProof/>
            <w:snapToGrid/>
            <w:color w:val="auto"/>
            <w:sz w:val="22"/>
            <w:szCs w:val="22"/>
            <w:lang w:eastAsia="en-AU"/>
          </w:rPr>
          <w:tab/>
        </w:r>
        <w:r w:rsidRPr="000E0C3F">
          <w:rPr>
            <w:rStyle w:val="Hyperlink"/>
            <w:noProof/>
          </w:rPr>
          <w:t>Raw Arduino sensor output</w:t>
        </w:r>
        <w:r>
          <w:rPr>
            <w:noProof/>
            <w:webHidden/>
          </w:rPr>
          <w:tab/>
        </w:r>
        <w:r>
          <w:rPr>
            <w:noProof/>
            <w:webHidden/>
          </w:rPr>
          <w:fldChar w:fldCharType="begin"/>
        </w:r>
        <w:r>
          <w:rPr>
            <w:noProof/>
            <w:webHidden/>
          </w:rPr>
          <w:instrText xml:space="preserve"> PAGEREF _Toc275609463 \h </w:instrText>
        </w:r>
        <w:r>
          <w:rPr>
            <w:noProof/>
            <w:webHidden/>
          </w:rPr>
        </w:r>
        <w:r>
          <w:rPr>
            <w:noProof/>
            <w:webHidden/>
          </w:rPr>
          <w:fldChar w:fldCharType="separate"/>
        </w:r>
        <w:r>
          <w:rPr>
            <w:noProof/>
            <w:webHidden/>
          </w:rPr>
          <w:t>17</w:t>
        </w:r>
        <w:r>
          <w:rPr>
            <w:noProof/>
            <w:webHidden/>
          </w:rPr>
          <w:fldChar w:fldCharType="end"/>
        </w:r>
      </w:hyperlink>
    </w:p>
    <w:p w:rsidR="00451E5E" w:rsidRDefault="00451E5E">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64" w:history="1">
        <w:r w:rsidRPr="000E0C3F">
          <w:rPr>
            <w:rStyle w:val="Hyperlink"/>
            <w:noProof/>
          </w:rPr>
          <w:t>6</w:t>
        </w:r>
        <w:r>
          <w:rPr>
            <w:rFonts w:asciiTheme="minorHAnsi" w:eastAsiaTheme="minorEastAsia" w:hAnsiTheme="minorHAnsi" w:cstheme="minorBidi"/>
            <w:noProof/>
            <w:snapToGrid/>
            <w:color w:val="auto"/>
            <w:sz w:val="22"/>
            <w:szCs w:val="22"/>
            <w:lang w:eastAsia="en-AU"/>
          </w:rPr>
          <w:tab/>
        </w:r>
        <w:r w:rsidRPr="000E0C3F">
          <w:rPr>
            <w:rStyle w:val="Hyperlink"/>
            <w:noProof/>
          </w:rPr>
          <w:t>Conclusions</w:t>
        </w:r>
        <w:r>
          <w:rPr>
            <w:noProof/>
            <w:webHidden/>
          </w:rPr>
          <w:tab/>
        </w:r>
        <w:r>
          <w:rPr>
            <w:noProof/>
            <w:webHidden/>
          </w:rPr>
          <w:fldChar w:fldCharType="begin"/>
        </w:r>
        <w:r>
          <w:rPr>
            <w:noProof/>
            <w:webHidden/>
          </w:rPr>
          <w:instrText xml:space="preserve"> PAGEREF _Toc275609464 \h </w:instrText>
        </w:r>
        <w:r>
          <w:rPr>
            <w:noProof/>
            <w:webHidden/>
          </w:rPr>
        </w:r>
        <w:r>
          <w:rPr>
            <w:noProof/>
            <w:webHidden/>
          </w:rPr>
          <w:fldChar w:fldCharType="separate"/>
        </w:r>
        <w:r>
          <w:rPr>
            <w:noProof/>
            <w:webHidden/>
          </w:rPr>
          <w:t>18</w:t>
        </w:r>
        <w:r>
          <w:rPr>
            <w:noProof/>
            <w:webHidden/>
          </w:rPr>
          <w:fldChar w:fldCharType="end"/>
        </w:r>
      </w:hyperlink>
    </w:p>
    <w:p w:rsidR="00451E5E" w:rsidRDefault="00451E5E">
      <w:pPr>
        <w:pStyle w:val="TOC1"/>
        <w:tabs>
          <w:tab w:val="left" w:pos="480"/>
        </w:tabs>
        <w:rPr>
          <w:rFonts w:asciiTheme="minorHAnsi" w:eastAsiaTheme="minorEastAsia" w:hAnsiTheme="minorHAnsi" w:cstheme="minorBidi"/>
          <w:noProof/>
          <w:snapToGrid/>
          <w:color w:val="auto"/>
          <w:sz w:val="22"/>
          <w:szCs w:val="22"/>
          <w:lang w:eastAsia="en-AU"/>
        </w:rPr>
      </w:pPr>
      <w:hyperlink w:anchor="_Toc275609465" w:history="1">
        <w:r w:rsidRPr="000E0C3F">
          <w:rPr>
            <w:rStyle w:val="Hyperlink"/>
            <w:noProof/>
          </w:rPr>
          <w:t>7</w:t>
        </w:r>
        <w:r>
          <w:rPr>
            <w:rFonts w:asciiTheme="minorHAnsi" w:eastAsiaTheme="minorEastAsia" w:hAnsiTheme="minorHAnsi" w:cstheme="minorBidi"/>
            <w:noProof/>
            <w:snapToGrid/>
            <w:color w:val="auto"/>
            <w:sz w:val="22"/>
            <w:szCs w:val="22"/>
            <w:lang w:eastAsia="en-AU"/>
          </w:rPr>
          <w:tab/>
        </w:r>
        <w:r w:rsidRPr="000E0C3F">
          <w:rPr>
            <w:rStyle w:val="Hyperlink"/>
            <w:noProof/>
          </w:rPr>
          <w:t>Recommendations</w:t>
        </w:r>
        <w:r>
          <w:rPr>
            <w:noProof/>
            <w:webHidden/>
          </w:rPr>
          <w:tab/>
        </w:r>
        <w:r>
          <w:rPr>
            <w:noProof/>
            <w:webHidden/>
          </w:rPr>
          <w:fldChar w:fldCharType="begin"/>
        </w:r>
        <w:r>
          <w:rPr>
            <w:noProof/>
            <w:webHidden/>
          </w:rPr>
          <w:instrText xml:space="preserve"> PAGEREF _Toc275609465 \h </w:instrText>
        </w:r>
        <w:r>
          <w:rPr>
            <w:noProof/>
            <w:webHidden/>
          </w:rPr>
        </w:r>
        <w:r>
          <w:rPr>
            <w:noProof/>
            <w:webHidden/>
          </w:rPr>
          <w:fldChar w:fldCharType="separate"/>
        </w:r>
        <w:r>
          <w:rPr>
            <w:noProof/>
            <w:webHidden/>
          </w:rPr>
          <w:t>19</w:t>
        </w:r>
        <w:r>
          <w:rPr>
            <w:noProof/>
            <w:webHidden/>
          </w:rPr>
          <w:fldChar w:fldCharType="end"/>
        </w:r>
      </w:hyperlink>
    </w:p>
    <w:p w:rsidR="00B432FB" w:rsidRDefault="00F010ED" w:rsidP="004C5880">
      <w:pPr>
        <w:rPr>
          <w:b/>
        </w:rPr>
      </w:pPr>
      <w:r>
        <w:rPr>
          <w:b/>
        </w:rPr>
        <w:fldChar w:fldCharType="end"/>
      </w:r>
    </w:p>
    <w:p w:rsidR="00451E5E" w:rsidRDefault="00451E5E" w:rsidP="004C5880">
      <w:pPr>
        <w:rPr>
          <w:b/>
        </w:rPr>
      </w:pPr>
    </w:p>
    <w:p w:rsidR="00451E5E" w:rsidRDefault="00451E5E" w:rsidP="004C5880">
      <w:pPr>
        <w:rPr>
          <w:b/>
        </w:rPr>
      </w:pPr>
    </w:p>
    <w:p w:rsidR="00451E5E" w:rsidRDefault="00451E5E" w:rsidP="004C5880">
      <w:pPr>
        <w:rPr>
          <w:b/>
        </w:rPr>
      </w:pPr>
    </w:p>
    <w:p w:rsidR="00451E5E" w:rsidRDefault="00451E5E" w:rsidP="004C5880">
      <w:pPr>
        <w:rPr>
          <w:b/>
        </w:rPr>
      </w:pPr>
    </w:p>
    <w:p w:rsidR="00451E5E" w:rsidRDefault="00451E5E" w:rsidP="004C5880">
      <w:pPr>
        <w:rPr>
          <w:b/>
        </w:rPr>
      </w:pPr>
    </w:p>
    <w:p w:rsidR="00451E5E" w:rsidRPr="004C5880" w:rsidRDefault="00451E5E" w:rsidP="004C5880">
      <w:pPr>
        <w:rPr>
          <w:rFonts w:ascii="Times" w:hAnsi="Times"/>
          <w:color w:val="FF0000"/>
        </w:rPr>
      </w:pPr>
    </w:p>
    <w:p w:rsidR="00B432FB" w:rsidRDefault="00DF1761">
      <w:pPr>
        <w:tabs>
          <w:tab w:val="left" w:pos="7371"/>
        </w:tabs>
        <w:jc w:val="center"/>
        <w:outlineLvl w:val="0"/>
        <w:rPr>
          <w:b/>
          <w:color w:val="FF0000"/>
        </w:rPr>
      </w:pPr>
      <w:r>
        <w:rPr>
          <w:b/>
        </w:rPr>
        <w:lastRenderedPageBreak/>
        <w:t>List of Figures</w:t>
      </w:r>
    </w:p>
    <w:p w:rsidR="00B432FB" w:rsidRDefault="00B432FB"/>
    <w:p w:rsidR="00B432FB" w:rsidRDefault="00DF1761">
      <w:pPr>
        <w:tabs>
          <w:tab w:val="left" w:pos="8505"/>
        </w:tabs>
        <w:rPr>
          <w:b/>
          <w:u w:val="single"/>
        </w:rPr>
      </w:pPr>
      <w:r>
        <w:t>Figure</w:t>
      </w:r>
      <w:r>
        <w:rPr>
          <w:noProof/>
          <w:webHidden/>
        </w:rPr>
        <w:tab/>
      </w:r>
      <w:r>
        <w:t>Page No.</w:t>
      </w:r>
    </w:p>
    <w:p w:rsidR="00B432FB" w:rsidRDefault="00B432FB"/>
    <w:p w:rsidR="00451E5E" w:rsidRDefault="00F010ED">
      <w:pPr>
        <w:pStyle w:val="TableofFigures"/>
        <w:tabs>
          <w:tab w:val="right" w:leader="dot" w:pos="9797"/>
        </w:tabs>
        <w:rPr>
          <w:rFonts w:asciiTheme="minorHAnsi" w:eastAsiaTheme="minorEastAsia" w:hAnsiTheme="minorHAnsi" w:cstheme="minorBidi"/>
          <w:noProof/>
          <w:snapToGrid/>
          <w:color w:val="auto"/>
          <w:sz w:val="22"/>
          <w:szCs w:val="22"/>
          <w:lang w:eastAsia="en-AU"/>
        </w:rPr>
      </w:pPr>
      <w:r>
        <w:fldChar w:fldCharType="begin"/>
      </w:r>
      <w:r w:rsidR="00DF1761">
        <w:instrText xml:space="preserve"> TOC \h \z \c "Figure" </w:instrText>
      </w:r>
      <w:r>
        <w:fldChar w:fldCharType="separate"/>
      </w:r>
      <w:hyperlink w:anchor="_Toc275609433" w:history="1">
        <w:r w:rsidR="00451E5E" w:rsidRPr="00F37303">
          <w:rPr>
            <w:rStyle w:val="Hyperlink"/>
            <w:noProof/>
          </w:rPr>
          <w:t>Figure 4.1 - State estimation thread update rate</w:t>
        </w:r>
        <w:r w:rsidR="00451E5E">
          <w:rPr>
            <w:noProof/>
            <w:webHidden/>
          </w:rPr>
          <w:tab/>
        </w:r>
        <w:r w:rsidR="00451E5E">
          <w:rPr>
            <w:noProof/>
            <w:webHidden/>
          </w:rPr>
          <w:fldChar w:fldCharType="begin"/>
        </w:r>
        <w:r w:rsidR="00451E5E">
          <w:rPr>
            <w:noProof/>
            <w:webHidden/>
          </w:rPr>
          <w:instrText xml:space="preserve"> PAGEREF _Toc275609433 \h </w:instrText>
        </w:r>
        <w:r w:rsidR="00451E5E">
          <w:rPr>
            <w:noProof/>
            <w:webHidden/>
          </w:rPr>
        </w:r>
        <w:r w:rsidR="00451E5E">
          <w:rPr>
            <w:noProof/>
            <w:webHidden/>
          </w:rPr>
          <w:fldChar w:fldCharType="separate"/>
        </w:r>
        <w:r w:rsidR="00451E5E">
          <w:rPr>
            <w:noProof/>
            <w:webHidden/>
          </w:rPr>
          <w:t>7</w:t>
        </w:r>
        <w:r w:rsidR="00451E5E">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4" w:history="1">
        <w:r w:rsidRPr="00F37303">
          <w:rPr>
            <w:rStyle w:val="Hyperlink"/>
            <w:noProof/>
          </w:rPr>
          <w:t>Figure 4.2 - Arduino thread update rate</w:t>
        </w:r>
        <w:r>
          <w:rPr>
            <w:noProof/>
            <w:webHidden/>
          </w:rPr>
          <w:tab/>
        </w:r>
        <w:r>
          <w:rPr>
            <w:noProof/>
            <w:webHidden/>
          </w:rPr>
          <w:fldChar w:fldCharType="begin"/>
        </w:r>
        <w:r>
          <w:rPr>
            <w:noProof/>
            <w:webHidden/>
          </w:rPr>
          <w:instrText xml:space="preserve"> PAGEREF _Toc275609434 \h </w:instrText>
        </w:r>
        <w:r>
          <w:rPr>
            <w:noProof/>
            <w:webHidden/>
          </w:rPr>
        </w:r>
        <w:r>
          <w:rPr>
            <w:noProof/>
            <w:webHidden/>
          </w:rPr>
          <w:fldChar w:fldCharType="separate"/>
        </w:r>
        <w:r>
          <w:rPr>
            <w:noProof/>
            <w:webHidden/>
          </w:rPr>
          <w:t>8</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5" w:history="1">
        <w:r w:rsidRPr="00F37303">
          <w:rPr>
            <w:rStyle w:val="Hyperlink"/>
            <w:noProof/>
          </w:rPr>
          <w:t>Figure 4.3 - UDP thread update rate</w:t>
        </w:r>
        <w:r>
          <w:rPr>
            <w:noProof/>
            <w:webHidden/>
          </w:rPr>
          <w:tab/>
        </w:r>
        <w:r>
          <w:rPr>
            <w:noProof/>
            <w:webHidden/>
          </w:rPr>
          <w:fldChar w:fldCharType="begin"/>
        </w:r>
        <w:r>
          <w:rPr>
            <w:noProof/>
            <w:webHidden/>
          </w:rPr>
          <w:instrText xml:space="preserve"> PAGEREF _Toc275609435 \h </w:instrText>
        </w:r>
        <w:r>
          <w:rPr>
            <w:noProof/>
            <w:webHidden/>
          </w:rPr>
        </w:r>
        <w:r>
          <w:rPr>
            <w:noProof/>
            <w:webHidden/>
          </w:rPr>
          <w:fldChar w:fldCharType="separate"/>
        </w:r>
        <w:r>
          <w:rPr>
            <w:noProof/>
            <w:webHidden/>
          </w:rPr>
          <w:t>8</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6" w:history="1">
        <w:r w:rsidRPr="00F37303">
          <w:rPr>
            <w:rStyle w:val="Hyperlink"/>
            <w:noProof/>
          </w:rPr>
          <w:t>Figure 4.4 - MCU thread update rate</w:t>
        </w:r>
        <w:r>
          <w:rPr>
            <w:noProof/>
            <w:webHidden/>
          </w:rPr>
          <w:tab/>
        </w:r>
        <w:r>
          <w:rPr>
            <w:noProof/>
            <w:webHidden/>
          </w:rPr>
          <w:fldChar w:fldCharType="begin"/>
        </w:r>
        <w:r>
          <w:rPr>
            <w:noProof/>
            <w:webHidden/>
          </w:rPr>
          <w:instrText xml:space="preserve"> PAGEREF _Toc275609436 \h </w:instrText>
        </w:r>
        <w:r>
          <w:rPr>
            <w:noProof/>
            <w:webHidden/>
          </w:rPr>
        </w:r>
        <w:r>
          <w:rPr>
            <w:noProof/>
            <w:webHidden/>
          </w:rPr>
          <w:fldChar w:fldCharType="separate"/>
        </w:r>
        <w:r>
          <w:rPr>
            <w:noProof/>
            <w:webHidden/>
          </w:rPr>
          <w:t>9</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7" w:history="1">
        <w:r w:rsidRPr="00F37303">
          <w:rPr>
            <w:rStyle w:val="Hyperlink"/>
            <w:noProof/>
          </w:rPr>
          <w:t>Figure 4.5 - Control thread update rate</w:t>
        </w:r>
        <w:r>
          <w:rPr>
            <w:noProof/>
            <w:webHidden/>
          </w:rPr>
          <w:tab/>
        </w:r>
        <w:r>
          <w:rPr>
            <w:noProof/>
            <w:webHidden/>
          </w:rPr>
          <w:fldChar w:fldCharType="begin"/>
        </w:r>
        <w:r>
          <w:rPr>
            <w:noProof/>
            <w:webHidden/>
          </w:rPr>
          <w:instrText xml:space="preserve"> PAGEREF _Toc275609437 \h </w:instrText>
        </w:r>
        <w:r>
          <w:rPr>
            <w:noProof/>
            <w:webHidden/>
          </w:rPr>
        </w:r>
        <w:r>
          <w:rPr>
            <w:noProof/>
            <w:webHidden/>
          </w:rPr>
          <w:fldChar w:fldCharType="separate"/>
        </w:r>
        <w:r>
          <w:rPr>
            <w:noProof/>
            <w:webHidden/>
          </w:rPr>
          <w:t>9</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8" w:history="1">
        <w:r w:rsidRPr="00F37303">
          <w:rPr>
            <w:rStyle w:val="Hyperlink"/>
            <w:noProof/>
          </w:rPr>
          <w:t>Figure 4.6 - rateX sensor data (IMU)</w:t>
        </w:r>
        <w:r>
          <w:rPr>
            <w:noProof/>
            <w:webHidden/>
          </w:rPr>
          <w:tab/>
        </w:r>
        <w:r>
          <w:rPr>
            <w:noProof/>
            <w:webHidden/>
          </w:rPr>
          <w:fldChar w:fldCharType="begin"/>
        </w:r>
        <w:r>
          <w:rPr>
            <w:noProof/>
            <w:webHidden/>
          </w:rPr>
          <w:instrText xml:space="preserve"> PAGEREF _Toc275609438 \h </w:instrText>
        </w:r>
        <w:r>
          <w:rPr>
            <w:noProof/>
            <w:webHidden/>
          </w:rPr>
        </w:r>
        <w:r>
          <w:rPr>
            <w:noProof/>
            <w:webHidden/>
          </w:rPr>
          <w:fldChar w:fldCharType="separate"/>
        </w:r>
        <w:r>
          <w:rPr>
            <w:noProof/>
            <w:webHidden/>
          </w:rPr>
          <w:t>12</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39" w:history="1">
        <w:r w:rsidRPr="00F37303">
          <w:rPr>
            <w:rStyle w:val="Hyperlink"/>
            <w:noProof/>
          </w:rPr>
          <w:t>Figure 4.7 - rateY sensor data (IMU)</w:t>
        </w:r>
        <w:r>
          <w:rPr>
            <w:noProof/>
            <w:webHidden/>
          </w:rPr>
          <w:tab/>
        </w:r>
        <w:r>
          <w:rPr>
            <w:noProof/>
            <w:webHidden/>
          </w:rPr>
          <w:fldChar w:fldCharType="begin"/>
        </w:r>
        <w:r>
          <w:rPr>
            <w:noProof/>
            <w:webHidden/>
          </w:rPr>
          <w:instrText xml:space="preserve"> PAGEREF _Toc275609439 \h </w:instrText>
        </w:r>
        <w:r>
          <w:rPr>
            <w:noProof/>
            <w:webHidden/>
          </w:rPr>
        </w:r>
        <w:r>
          <w:rPr>
            <w:noProof/>
            <w:webHidden/>
          </w:rPr>
          <w:fldChar w:fldCharType="separate"/>
        </w:r>
        <w:r>
          <w:rPr>
            <w:noProof/>
            <w:webHidden/>
          </w:rPr>
          <w:t>12</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0" w:history="1">
        <w:r w:rsidRPr="00F37303">
          <w:rPr>
            <w:rStyle w:val="Hyperlink"/>
            <w:noProof/>
          </w:rPr>
          <w:t>Figure 4.8 - rateZ sensor data (IMU)</w:t>
        </w:r>
        <w:r>
          <w:rPr>
            <w:noProof/>
            <w:webHidden/>
          </w:rPr>
          <w:tab/>
        </w:r>
        <w:r>
          <w:rPr>
            <w:noProof/>
            <w:webHidden/>
          </w:rPr>
          <w:fldChar w:fldCharType="begin"/>
        </w:r>
        <w:r>
          <w:rPr>
            <w:noProof/>
            <w:webHidden/>
          </w:rPr>
          <w:instrText xml:space="preserve"> PAGEREF _Toc275609440 \h </w:instrText>
        </w:r>
        <w:r>
          <w:rPr>
            <w:noProof/>
            <w:webHidden/>
          </w:rPr>
        </w:r>
        <w:r>
          <w:rPr>
            <w:noProof/>
            <w:webHidden/>
          </w:rPr>
          <w:fldChar w:fldCharType="separate"/>
        </w:r>
        <w:r>
          <w:rPr>
            <w:noProof/>
            <w:webHidden/>
          </w:rPr>
          <w:t>13</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1" w:history="1">
        <w:r w:rsidRPr="00F37303">
          <w:rPr>
            <w:rStyle w:val="Hyperlink"/>
            <w:noProof/>
          </w:rPr>
          <w:t>Figure 4.9 - accX sensor data (IMU)</w:t>
        </w:r>
        <w:r>
          <w:rPr>
            <w:noProof/>
            <w:webHidden/>
          </w:rPr>
          <w:tab/>
        </w:r>
        <w:r>
          <w:rPr>
            <w:noProof/>
            <w:webHidden/>
          </w:rPr>
          <w:fldChar w:fldCharType="begin"/>
        </w:r>
        <w:r>
          <w:rPr>
            <w:noProof/>
            <w:webHidden/>
          </w:rPr>
          <w:instrText xml:space="preserve"> PAGEREF _Toc275609441 \h </w:instrText>
        </w:r>
        <w:r>
          <w:rPr>
            <w:noProof/>
            <w:webHidden/>
          </w:rPr>
        </w:r>
        <w:r>
          <w:rPr>
            <w:noProof/>
            <w:webHidden/>
          </w:rPr>
          <w:fldChar w:fldCharType="separate"/>
        </w:r>
        <w:r>
          <w:rPr>
            <w:noProof/>
            <w:webHidden/>
          </w:rPr>
          <w:t>13</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2" w:history="1">
        <w:r w:rsidRPr="00F37303">
          <w:rPr>
            <w:rStyle w:val="Hyperlink"/>
            <w:noProof/>
          </w:rPr>
          <w:t>Figure 4.10 - accY sensor data (IMU)</w:t>
        </w:r>
        <w:r>
          <w:rPr>
            <w:noProof/>
            <w:webHidden/>
          </w:rPr>
          <w:tab/>
        </w:r>
        <w:r>
          <w:rPr>
            <w:noProof/>
            <w:webHidden/>
          </w:rPr>
          <w:fldChar w:fldCharType="begin"/>
        </w:r>
        <w:r>
          <w:rPr>
            <w:noProof/>
            <w:webHidden/>
          </w:rPr>
          <w:instrText xml:space="preserve"> PAGEREF _Toc275609442 \h </w:instrText>
        </w:r>
        <w:r>
          <w:rPr>
            <w:noProof/>
            <w:webHidden/>
          </w:rPr>
        </w:r>
        <w:r>
          <w:rPr>
            <w:noProof/>
            <w:webHidden/>
          </w:rPr>
          <w:fldChar w:fldCharType="separate"/>
        </w:r>
        <w:r>
          <w:rPr>
            <w:noProof/>
            <w:webHidden/>
          </w:rPr>
          <w:t>14</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3" w:history="1">
        <w:r w:rsidRPr="00F37303">
          <w:rPr>
            <w:rStyle w:val="Hyperlink"/>
            <w:noProof/>
          </w:rPr>
          <w:t>Figure 4.11 - accZ sensor data (IMU)</w:t>
        </w:r>
        <w:r>
          <w:rPr>
            <w:noProof/>
            <w:webHidden/>
          </w:rPr>
          <w:tab/>
        </w:r>
        <w:r>
          <w:rPr>
            <w:noProof/>
            <w:webHidden/>
          </w:rPr>
          <w:fldChar w:fldCharType="begin"/>
        </w:r>
        <w:r>
          <w:rPr>
            <w:noProof/>
            <w:webHidden/>
          </w:rPr>
          <w:instrText xml:space="preserve"> PAGEREF _Toc275609443 \h </w:instrText>
        </w:r>
        <w:r>
          <w:rPr>
            <w:noProof/>
            <w:webHidden/>
          </w:rPr>
        </w:r>
        <w:r>
          <w:rPr>
            <w:noProof/>
            <w:webHidden/>
          </w:rPr>
          <w:fldChar w:fldCharType="separate"/>
        </w:r>
        <w:r>
          <w:rPr>
            <w:noProof/>
            <w:webHidden/>
          </w:rPr>
          <w:t>14</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4" w:history="1">
        <w:r w:rsidRPr="00F37303">
          <w:rPr>
            <w:rStyle w:val="Hyperlink"/>
            <w:noProof/>
          </w:rPr>
          <w:t>Figure 4.12 - Compass sensor output (from Arduino)</w:t>
        </w:r>
        <w:r>
          <w:rPr>
            <w:noProof/>
            <w:webHidden/>
          </w:rPr>
          <w:tab/>
        </w:r>
        <w:r>
          <w:rPr>
            <w:noProof/>
            <w:webHidden/>
          </w:rPr>
          <w:fldChar w:fldCharType="begin"/>
        </w:r>
        <w:r>
          <w:rPr>
            <w:noProof/>
            <w:webHidden/>
          </w:rPr>
          <w:instrText xml:space="preserve"> PAGEREF _Toc275609444 \h </w:instrText>
        </w:r>
        <w:r>
          <w:rPr>
            <w:noProof/>
            <w:webHidden/>
          </w:rPr>
        </w:r>
        <w:r>
          <w:rPr>
            <w:noProof/>
            <w:webHidden/>
          </w:rPr>
          <w:fldChar w:fldCharType="separate"/>
        </w:r>
        <w:r>
          <w:rPr>
            <w:noProof/>
            <w:webHidden/>
          </w:rPr>
          <w:t>15</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5" w:history="1">
        <w:r w:rsidRPr="00F37303">
          <w:rPr>
            <w:rStyle w:val="Hyperlink"/>
            <w:noProof/>
          </w:rPr>
          <w:t>Figure 4.13 - Ultrasonic sensor output (from Arduino)</w:t>
        </w:r>
        <w:r>
          <w:rPr>
            <w:noProof/>
            <w:webHidden/>
          </w:rPr>
          <w:tab/>
        </w:r>
        <w:r>
          <w:rPr>
            <w:noProof/>
            <w:webHidden/>
          </w:rPr>
          <w:fldChar w:fldCharType="begin"/>
        </w:r>
        <w:r>
          <w:rPr>
            <w:noProof/>
            <w:webHidden/>
          </w:rPr>
          <w:instrText xml:space="preserve"> PAGEREF _Toc275609445 \h </w:instrText>
        </w:r>
        <w:r>
          <w:rPr>
            <w:noProof/>
            <w:webHidden/>
          </w:rPr>
        </w:r>
        <w:r>
          <w:rPr>
            <w:noProof/>
            <w:webHidden/>
          </w:rPr>
          <w:fldChar w:fldCharType="separate"/>
        </w:r>
        <w:r>
          <w:rPr>
            <w:noProof/>
            <w:webHidden/>
          </w:rPr>
          <w:t>16</w:t>
        </w:r>
        <w:r>
          <w:rPr>
            <w:noProof/>
            <w:webHidden/>
          </w:rPr>
          <w:fldChar w:fldCharType="end"/>
        </w:r>
      </w:hyperlink>
    </w:p>
    <w:p w:rsidR="00451E5E" w:rsidRDefault="00451E5E">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09446" w:history="1">
        <w:r w:rsidRPr="00F37303">
          <w:rPr>
            <w:rStyle w:val="Hyperlink"/>
            <w:noProof/>
          </w:rPr>
          <w:t>Figure 4.14 - Battery voltage sensor output (from Arduino)</w:t>
        </w:r>
        <w:r>
          <w:rPr>
            <w:noProof/>
            <w:webHidden/>
          </w:rPr>
          <w:tab/>
        </w:r>
        <w:r>
          <w:rPr>
            <w:noProof/>
            <w:webHidden/>
          </w:rPr>
          <w:fldChar w:fldCharType="begin"/>
        </w:r>
        <w:r>
          <w:rPr>
            <w:noProof/>
            <w:webHidden/>
          </w:rPr>
          <w:instrText xml:space="preserve"> PAGEREF _Toc275609446 \h </w:instrText>
        </w:r>
        <w:r>
          <w:rPr>
            <w:noProof/>
            <w:webHidden/>
          </w:rPr>
        </w:r>
        <w:r>
          <w:rPr>
            <w:noProof/>
            <w:webHidden/>
          </w:rPr>
          <w:fldChar w:fldCharType="separate"/>
        </w:r>
        <w:r>
          <w:rPr>
            <w:noProof/>
            <w:webHidden/>
          </w:rPr>
          <w:t>16</w:t>
        </w:r>
        <w:r>
          <w:rPr>
            <w:noProof/>
            <w:webHidden/>
          </w:rPr>
          <w:fldChar w:fldCharType="end"/>
        </w:r>
      </w:hyperlink>
    </w:p>
    <w:p w:rsidR="00B432FB" w:rsidRDefault="00F010ED" w:rsidP="00244B82">
      <w:pPr>
        <w:rPr>
          <w:b/>
          <w:sz w:val="28"/>
          <w:u w:val="single"/>
        </w:rPr>
      </w:pPr>
      <w:r>
        <w:fldChar w:fldCharType="end"/>
      </w:r>
    </w:p>
    <w:p w:rsidR="00B432FB" w:rsidRDefault="00DF1761">
      <w:pPr>
        <w:tabs>
          <w:tab w:val="left" w:pos="7371"/>
        </w:tabs>
        <w:jc w:val="center"/>
        <w:outlineLvl w:val="0"/>
        <w:rPr>
          <w:b/>
          <w:color w:val="FF0000"/>
        </w:rPr>
      </w:pPr>
      <w:r>
        <w:rPr>
          <w:b/>
        </w:rPr>
        <w:t>List of Tables</w:t>
      </w:r>
    </w:p>
    <w:p w:rsidR="00B432FB" w:rsidRDefault="00B432FB">
      <w:pPr>
        <w:rPr>
          <w:rFonts w:ascii="Times" w:hAnsi="Times"/>
          <w:color w:val="FF0000"/>
        </w:rPr>
      </w:pPr>
    </w:p>
    <w:p w:rsidR="00B432FB" w:rsidRDefault="00DF1761">
      <w:pPr>
        <w:tabs>
          <w:tab w:val="left" w:pos="8505"/>
        </w:tabs>
        <w:rPr>
          <w:b/>
          <w:u w:val="single"/>
        </w:rPr>
      </w:pPr>
      <w:r>
        <w:t>Table</w:t>
      </w:r>
      <w:r>
        <w:rPr>
          <w:noProof/>
          <w:webHidden/>
        </w:rPr>
        <w:tab/>
      </w:r>
      <w:r>
        <w:t>Page No.</w:t>
      </w:r>
    </w:p>
    <w:p w:rsidR="00B432FB" w:rsidRDefault="00B432FB"/>
    <w:p w:rsidR="00B432FB" w:rsidRPr="004716F2" w:rsidRDefault="00026F55" w:rsidP="008431D5">
      <w:pPr>
        <w:pStyle w:val="TableofFigures"/>
        <w:tabs>
          <w:tab w:val="right" w:leader="dot" w:pos="9797"/>
        </w:tabs>
      </w:pPr>
      <w:r>
        <w:t>No Tables.</w:t>
      </w:r>
    </w:p>
    <w:p w:rsidR="00B432FB" w:rsidRDefault="00DF1761" w:rsidP="00C62453">
      <w:pPr>
        <w:pStyle w:val="Heading1"/>
      </w:pPr>
      <w:bookmarkStart w:id="1" w:name="_Toc275609447"/>
      <w:r>
        <w:lastRenderedPageBreak/>
        <w:t>Test Objectives</w:t>
      </w:r>
      <w:bookmarkEnd w:id="1"/>
    </w:p>
    <w:p w:rsidR="003268E5" w:rsidRDefault="00F61043">
      <w:pPr>
        <w:pStyle w:val="BodyText"/>
      </w:pPr>
      <w:r>
        <w:t>The</w:t>
      </w:r>
      <w:r w:rsidR="003268E5">
        <w:t xml:space="preserve"> test report has the following test objectives:</w:t>
      </w:r>
    </w:p>
    <w:p w:rsidR="006D520D" w:rsidRDefault="00DF5D08" w:rsidP="003268E5">
      <w:pPr>
        <w:pStyle w:val="BodyText"/>
        <w:numPr>
          <w:ilvl w:val="0"/>
          <w:numId w:val="7"/>
        </w:numPr>
      </w:pPr>
      <w:r>
        <w:t>Change the flight computer inputs and observe the update rate of each thread. Each thread needs to be updated at the minimum requirement of 50Hz</w:t>
      </w:r>
      <w:r w:rsidR="001514C2">
        <w:t>.</w:t>
      </w:r>
    </w:p>
    <w:p w:rsidR="000F70D8" w:rsidRDefault="000F70D8" w:rsidP="003268E5">
      <w:pPr>
        <w:pStyle w:val="BodyText"/>
        <w:numPr>
          <w:ilvl w:val="0"/>
          <w:numId w:val="7"/>
        </w:numPr>
      </w:pPr>
      <w:r>
        <w:t xml:space="preserve">Test functions to reconfigure </w:t>
      </w:r>
      <w:r w:rsidR="00B56A4E">
        <w:t>the IMU baud rate</w:t>
      </w:r>
      <w:r w:rsidR="00C675E3">
        <w:t xml:space="preserve"> and collect the 16bit data from the IMU sensors</w:t>
      </w:r>
      <w:r w:rsidR="001514C2">
        <w:t>.</w:t>
      </w:r>
    </w:p>
    <w:p w:rsidR="008A7DE8" w:rsidRDefault="008A7DE8" w:rsidP="003268E5">
      <w:pPr>
        <w:pStyle w:val="BodyText"/>
        <w:numPr>
          <w:ilvl w:val="0"/>
          <w:numId w:val="7"/>
        </w:numPr>
      </w:pPr>
      <w:r>
        <w:t xml:space="preserve">Recalibrate the </w:t>
      </w:r>
      <w:r w:rsidR="00226B4E">
        <w:t xml:space="preserve">magnetic </w:t>
      </w:r>
      <w:r>
        <w:t xml:space="preserve">compass using hard iron and soft iron calibration routines. </w:t>
      </w:r>
    </w:p>
    <w:p w:rsidR="00C969E6" w:rsidRDefault="00C969E6" w:rsidP="003268E5">
      <w:pPr>
        <w:pStyle w:val="BodyText"/>
        <w:numPr>
          <w:ilvl w:val="0"/>
          <w:numId w:val="7"/>
        </w:numPr>
      </w:pPr>
      <w:r>
        <w:t xml:space="preserve">Verify that the Arduino is collecting data from the magnetic compass, </w:t>
      </w:r>
      <w:r w:rsidR="00593425">
        <w:t xml:space="preserve">the altitude sensor and the </w:t>
      </w:r>
      <w:r w:rsidR="005C2740">
        <w:t>battery voltage sensor</w:t>
      </w:r>
      <w:r w:rsidR="001B05E5">
        <w:t xml:space="preserve"> and passing it to the flight computer</w:t>
      </w:r>
      <w:r w:rsidR="00C34B78">
        <w:t>.</w:t>
      </w:r>
    </w:p>
    <w:p w:rsidR="000946BD" w:rsidRDefault="0045393D" w:rsidP="003268E5">
      <w:pPr>
        <w:pStyle w:val="BodyText"/>
        <w:numPr>
          <w:ilvl w:val="0"/>
          <w:numId w:val="7"/>
        </w:numPr>
      </w:pPr>
      <w:r>
        <w:t xml:space="preserve">Verify that all raw sensor data is being received </w:t>
      </w:r>
      <w:r w:rsidR="00C653E7">
        <w:t>by the flight computer and is sent to the GCS</w:t>
      </w:r>
      <w:r w:rsidR="009D6954">
        <w:t>.</w:t>
      </w:r>
    </w:p>
    <w:p w:rsidR="005D726A" w:rsidRDefault="00DF1761" w:rsidP="00C62453">
      <w:pPr>
        <w:pStyle w:val="Heading1"/>
      </w:pPr>
      <w:bookmarkStart w:id="2" w:name="_Toc275609448"/>
      <w:r>
        <w:lastRenderedPageBreak/>
        <w:t>Test Set-up &amp; Equipment</w:t>
      </w:r>
      <w:bookmarkEnd w:id="2"/>
    </w:p>
    <w:p w:rsidR="0046372F" w:rsidRPr="0046372F" w:rsidRDefault="0046372F" w:rsidP="00F06579">
      <w:pPr>
        <w:spacing w:line="360" w:lineRule="auto"/>
      </w:pPr>
      <w:r>
        <w:t>The following test setup and equipment was used to conduct the test report:</w:t>
      </w:r>
    </w:p>
    <w:p w:rsidR="00011A9B" w:rsidRPr="003C04F7" w:rsidRDefault="00011A9B" w:rsidP="00F06579">
      <w:pPr>
        <w:pStyle w:val="Caption"/>
        <w:numPr>
          <w:ilvl w:val="0"/>
          <w:numId w:val="4"/>
        </w:numPr>
        <w:spacing w:line="360" w:lineRule="auto"/>
        <w:jc w:val="left"/>
        <w:rPr>
          <w:sz w:val="24"/>
          <w:szCs w:val="24"/>
        </w:rPr>
      </w:pPr>
      <w:r w:rsidRPr="003C04F7">
        <w:rPr>
          <w:sz w:val="24"/>
          <w:szCs w:val="24"/>
        </w:rPr>
        <w:t>PC with a Linux based operating system installed</w:t>
      </w:r>
    </w:p>
    <w:p w:rsidR="00011A9B" w:rsidRDefault="00900374" w:rsidP="00F06579">
      <w:pPr>
        <w:pStyle w:val="Caption"/>
        <w:numPr>
          <w:ilvl w:val="0"/>
          <w:numId w:val="4"/>
        </w:numPr>
        <w:spacing w:line="360" w:lineRule="auto"/>
        <w:jc w:val="left"/>
        <w:rPr>
          <w:sz w:val="24"/>
          <w:szCs w:val="24"/>
        </w:rPr>
      </w:pPr>
      <w:r>
        <w:rPr>
          <w:sz w:val="24"/>
          <w:szCs w:val="24"/>
        </w:rPr>
        <w:t>Quadrotor platform with payload attached (including the IMU, Arduino and compass sensors)</w:t>
      </w:r>
    </w:p>
    <w:p w:rsidR="00922F01" w:rsidRPr="00922F01" w:rsidRDefault="00922F01" w:rsidP="00F06579">
      <w:pPr>
        <w:pStyle w:val="ListParagraph"/>
        <w:numPr>
          <w:ilvl w:val="0"/>
          <w:numId w:val="4"/>
        </w:numPr>
        <w:spacing w:line="360" w:lineRule="auto"/>
      </w:pPr>
      <w:r>
        <w:t>Flight computer code being executed with the GCS connected to it</w:t>
      </w:r>
      <w:r w:rsidR="0030205A">
        <w:t xml:space="preserve"> (as a client)</w:t>
      </w:r>
    </w:p>
    <w:p w:rsidR="00011A9B" w:rsidRDefault="00011A9B" w:rsidP="00F06579">
      <w:pPr>
        <w:numPr>
          <w:ilvl w:val="0"/>
          <w:numId w:val="5"/>
        </w:numPr>
        <w:spacing w:line="360" w:lineRule="auto"/>
      </w:pPr>
      <w:r>
        <w:t>PC with MATLAB installed</w:t>
      </w:r>
    </w:p>
    <w:p w:rsidR="00011A9B" w:rsidRDefault="00011A9B" w:rsidP="00F06579">
      <w:pPr>
        <w:numPr>
          <w:ilvl w:val="0"/>
          <w:numId w:val="5"/>
        </w:numPr>
        <w:spacing w:line="360" w:lineRule="auto"/>
      </w:pPr>
      <w:r>
        <w:t xml:space="preserve">Log files recorded by the </w:t>
      </w:r>
      <w:r w:rsidR="00440A83">
        <w:t>flight computer</w:t>
      </w:r>
    </w:p>
    <w:p w:rsidR="00011A9B" w:rsidRDefault="00011A9B" w:rsidP="00F06579">
      <w:pPr>
        <w:numPr>
          <w:ilvl w:val="0"/>
          <w:numId w:val="5"/>
        </w:numPr>
        <w:spacing w:line="360" w:lineRule="auto"/>
      </w:pPr>
      <w:r>
        <w:t>MATLAB test script file (</w:t>
      </w:r>
      <w:r w:rsidR="00383F5E">
        <w:rPr>
          <w:rFonts w:ascii="Courier New" w:hAnsi="Courier New" w:cs="Courier New"/>
          <w:sz w:val="20"/>
        </w:rPr>
        <w:t>FlightC</w:t>
      </w:r>
      <w:r w:rsidR="009D6954">
        <w:rPr>
          <w:rFonts w:ascii="Courier New" w:hAnsi="Courier New" w:cs="Courier New"/>
          <w:sz w:val="20"/>
        </w:rPr>
        <w:t>omputer</w:t>
      </w:r>
      <w:r w:rsidR="006B212D">
        <w:rPr>
          <w:rFonts w:ascii="Courier New" w:hAnsi="Courier New" w:cs="Courier New"/>
          <w:sz w:val="20"/>
        </w:rPr>
        <w:t>Test</w:t>
      </w:r>
      <w:r w:rsidRPr="00A47D26">
        <w:rPr>
          <w:rFonts w:ascii="Courier New" w:hAnsi="Courier New" w:cs="Courier New"/>
          <w:sz w:val="20"/>
        </w:rPr>
        <w:t>.m</w:t>
      </w:r>
      <w:r>
        <w:t>)</w:t>
      </w:r>
    </w:p>
    <w:p w:rsidR="00011A9B" w:rsidRPr="00011A9B" w:rsidRDefault="00011A9B" w:rsidP="00011A9B"/>
    <w:p w:rsidR="001C4F83" w:rsidRDefault="00DF1761" w:rsidP="007D71C5">
      <w:pPr>
        <w:pStyle w:val="Heading1"/>
      </w:pPr>
      <w:bookmarkStart w:id="3" w:name="_Toc275609449"/>
      <w:r>
        <w:lastRenderedPageBreak/>
        <w:t>Procedure</w:t>
      </w:r>
      <w:bookmarkEnd w:id="3"/>
    </w:p>
    <w:p w:rsidR="00D0628D" w:rsidRDefault="00D0628D" w:rsidP="00D640C1">
      <w:pPr>
        <w:spacing w:line="360" w:lineRule="auto"/>
      </w:pPr>
      <w:r>
        <w:t>The test report utilised the following procedure:</w:t>
      </w:r>
    </w:p>
    <w:p w:rsidR="00B25C47" w:rsidRDefault="00573673" w:rsidP="00D640C1">
      <w:pPr>
        <w:pStyle w:val="ListParagraph"/>
        <w:numPr>
          <w:ilvl w:val="0"/>
          <w:numId w:val="9"/>
        </w:numPr>
        <w:spacing w:line="360" w:lineRule="auto"/>
      </w:pPr>
      <w:r>
        <w:t xml:space="preserve">Observe </w:t>
      </w:r>
      <w:r w:rsidR="00D27A94">
        <w:t xml:space="preserve">the thread update rates </w:t>
      </w:r>
      <w:r w:rsidR="00F13F94">
        <w:t xml:space="preserve">whilst the flight computer </w:t>
      </w:r>
      <w:r w:rsidR="002D76D5">
        <w:t>is running</w:t>
      </w:r>
    </w:p>
    <w:p w:rsidR="00ED5F73" w:rsidRDefault="009306DA" w:rsidP="00D640C1">
      <w:pPr>
        <w:pStyle w:val="ListParagraph"/>
        <w:numPr>
          <w:ilvl w:val="0"/>
          <w:numId w:val="9"/>
        </w:numPr>
        <w:spacing w:line="360" w:lineRule="auto"/>
      </w:pPr>
      <w:r>
        <w:t>Reconfigure the IMU with the new baud rate of 115200 baud.</w:t>
      </w:r>
    </w:p>
    <w:p w:rsidR="00B14236" w:rsidRDefault="00D93B41" w:rsidP="00D640C1">
      <w:pPr>
        <w:pStyle w:val="ListParagraph"/>
        <w:numPr>
          <w:ilvl w:val="0"/>
          <w:numId w:val="9"/>
        </w:numPr>
        <w:spacing w:line="360" w:lineRule="auto"/>
      </w:pPr>
      <w:r>
        <w:t>Verify</w:t>
      </w:r>
      <w:r w:rsidR="00B60833">
        <w:t xml:space="preserve"> </w:t>
      </w:r>
      <w:r w:rsidR="00EA0AC2">
        <w:t xml:space="preserve">that IMU data can be converted from the 16 bit values to  the </w:t>
      </w:r>
      <w:r w:rsidR="00A9536E">
        <w:t>proper data types</w:t>
      </w:r>
    </w:p>
    <w:p w:rsidR="00AA75D7" w:rsidRDefault="00EE0714" w:rsidP="00D640C1">
      <w:pPr>
        <w:pStyle w:val="ListParagraph"/>
        <w:numPr>
          <w:ilvl w:val="0"/>
          <w:numId w:val="9"/>
        </w:numPr>
        <w:spacing w:line="360" w:lineRule="auto"/>
      </w:pPr>
      <w:r>
        <w:t>Recalibrate the compass using the OS-4000 specifications</w:t>
      </w:r>
      <w:r w:rsidR="007272E4">
        <w:t xml:space="preserve"> (both hard iron and soft iron calibration)</w:t>
      </w:r>
      <w:r w:rsidR="001B0E08">
        <w:t>.</w:t>
      </w:r>
    </w:p>
    <w:p w:rsidR="001B0E08" w:rsidRDefault="001B0E08" w:rsidP="00D640C1">
      <w:pPr>
        <w:pStyle w:val="ListParagraph"/>
        <w:numPr>
          <w:ilvl w:val="0"/>
          <w:numId w:val="9"/>
        </w:numPr>
        <w:spacing w:line="360" w:lineRule="auto"/>
      </w:pPr>
      <w:r>
        <w:t xml:space="preserve">Change </w:t>
      </w:r>
      <w:r w:rsidR="00FD338F">
        <w:t>magnetic compass data</w:t>
      </w:r>
      <w:r w:rsidR="007C4216">
        <w:t>, battery voltage data and altitude data</w:t>
      </w:r>
      <w:r w:rsidR="00FD338F">
        <w:t xml:space="preserve"> and observe the output from the Arduino</w:t>
      </w:r>
    </w:p>
    <w:p w:rsidR="00FC6AA9" w:rsidRDefault="0015621D" w:rsidP="00D640C1">
      <w:pPr>
        <w:pStyle w:val="ListParagraph"/>
        <w:numPr>
          <w:ilvl w:val="0"/>
          <w:numId w:val="9"/>
        </w:numPr>
        <w:spacing w:line="360" w:lineRule="auto"/>
        <w:rPr>
          <w:snapToGrid/>
          <w:color w:val="auto"/>
        </w:rPr>
      </w:pPr>
      <w:r>
        <w:t xml:space="preserve">Modify each </w:t>
      </w:r>
      <w:r w:rsidR="007F16C1">
        <w:t xml:space="preserve">IMU </w:t>
      </w:r>
      <w:r>
        <w:t>raw sensor variable including: rateX, rateY,</w:t>
      </w:r>
      <w:r w:rsidR="00D7797F">
        <w:rPr>
          <w:snapToGrid/>
          <w:color w:val="auto"/>
        </w:rPr>
        <w:t xml:space="preserve"> </w:t>
      </w:r>
      <w:r w:rsidR="00F55E4F">
        <w:rPr>
          <w:snapToGrid/>
          <w:color w:val="auto"/>
        </w:rPr>
        <w:t>rateZ, accX, accY, accZ</w:t>
      </w:r>
      <w:r w:rsidR="001E71A2">
        <w:rPr>
          <w:snapToGrid/>
          <w:color w:val="auto"/>
        </w:rPr>
        <w:t xml:space="preserve"> </w:t>
      </w:r>
      <w:r w:rsidR="001D6E55">
        <w:rPr>
          <w:snapToGrid/>
          <w:color w:val="auto"/>
        </w:rPr>
        <w:t>and observe the outputs</w:t>
      </w:r>
      <w:r w:rsidR="00882CDB">
        <w:rPr>
          <w:snapToGrid/>
          <w:color w:val="auto"/>
        </w:rPr>
        <w:t>.</w:t>
      </w:r>
    </w:p>
    <w:p w:rsidR="00CC3DAD" w:rsidRPr="00B66CFB" w:rsidRDefault="00F243A1" w:rsidP="00B66CFB">
      <w:pPr>
        <w:pStyle w:val="ListParagraph"/>
        <w:numPr>
          <w:ilvl w:val="0"/>
          <w:numId w:val="9"/>
        </w:numPr>
        <w:spacing w:line="360" w:lineRule="auto"/>
        <w:rPr>
          <w:snapToGrid/>
          <w:color w:val="auto"/>
        </w:rPr>
      </w:pPr>
      <w:r>
        <w:t xml:space="preserve">Modify each Arduino raw sensor variable including: </w:t>
      </w:r>
      <w:r w:rsidR="00FC3AF3">
        <w:t>compass, altitude sensor and battery voltage</w:t>
      </w:r>
      <w:r>
        <w:rPr>
          <w:snapToGrid/>
          <w:color w:val="auto"/>
        </w:rPr>
        <w:t xml:space="preserve"> and observe the outputs.</w:t>
      </w:r>
    </w:p>
    <w:p w:rsidR="002F084A" w:rsidRDefault="00B34036" w:rsidP="00D640C1">
      <w:pPr>
        <w:pStyle w:val="ListParagraph"/>
        <w:numPr>
          <w:ilvl w:val="0"/>
          <w:numId w:val="9"/>
        </w:numPr>
        <w:spacing w:line="360" w:lineRule="auto"/>
        <w:rPr>
          <w:snapToGrid/>
          <w:color w:val="auto"/>
        </w:rPr>
      </w:pPr>
      <w:r w:rsidRPr="00137BEA">
        <w:rPr>
          <w:snapToGrid/>
          <w:color w:val="auto"/>
        </w:rPr>
        <w:t xml:space="preserve">The log files for all of the above tests should be saved and imported into MATLAB using the script analysis file </w:t>
      </w:r>
      <w:r w:rsidR="00F03F5E">
        <w:rPr>
          <w:rFonts w:ascii="Courier New" w:hAnsi="Courier New" w:cs="Courier New"/>
          <w:sz w:val="20"/>
        </w:rPr>
        <w:t>FlightC</w:t>
      </w:r>
      <w:r w:rsidR="00E9677E">
        <w:rPr>
          <w:rFonts w:ascii="Courier New" w:hAnsi="Courier New" w:cs="Courier New"/>
          <w:sz w:val="20"/>
        </w:rPr>
        <w:t>omputer</w:t>
      </w:r>
      <w:r w:rsidR="002F084A" w:rsidRPr="00137BEA">
        <w:rPr>
          <w:rFonts w:ascii="Courier New" w:hAnsi="Courier New" w:cs="Courier New"/>
          <w:sz w:val="20"/>
        </w:rPr>
        <w:t>Test.m</w:t>
      </w:r>
      <w:r w:rsidR="002F084A" w:rsidRPr="00137BEA">
        <w:rPr>
          <w:snapToGrid/>
          <w:color w:val="auto"/>
        </w:rPr>
        <w:t>.</w:t>
      </w:r>
    </w:p>
    <w:p w:rsidR="00137BEA" w:rsidRPr="00137BEA" w:rsidRDefault="00137BEA" w:rsidP="00D640C1">
      <w:pPr>
        <w:pStyle w:val="ListParagraph"/>
        <w:numPr>
          <w:ilvl w:val="0"/>
          <w:numId w:val="9"/>
        </w:numPr>
        <w:spacing w:line="360" w:lineRule="auto"/>
        <w:rPr>
          <w:rFonts w:ascii="Courier New" w:hAnsi="Courier New" w:cs="Courier New"/>
          <w:sz w:val="20"/>
        </w:rPr>
      </w:pPr>
      <w:r w:rsidRPr="00137BEA">
        <w:rPr>
          <w:snapToGrid/>
          <w:color w:val="auto"/>
        </w:rPr>
        <w:t>Plots of all data should be generated including the plot which demonstrates the 50 Hz update rate of the state estimation</w:t>
      </w:r>
    </w:p>
    <w:p w:rsidR="00137BEA" w:rsidRPr="00137BEA" w:rsidRDefault="00137BEA" w:rsidP="00137BEA">
      <w:pPr>
        <w:spacing w:line="360" w:lineRule="auto"/>
        <w:ind w:left="360"/>
        <w:rPr>
          <w:snapToGrid/>
          <w:color w:val="auto"/>
        </w:rPr>
      </w:pPr>
    </w:p>
    <w:p w:rsidR="00B432FB" w:rsidRDefault="00DF1761" w:rsidP="00C62453">
      <w:pPr>
        <w:pStyle w:val="Heading1"/>
      </w:pPr>
      <w:bookmarkStart w:id="4" w:name="_Toc275609450"/>
      <w:r>
        <w:lastRenderedPageBreak/>
        <w:t>Results</w:t>
      </w:r>
      <w:bookmarkEnd w:id="4"/>
    </w:p>
    <w:p w:rsidR="00437DDB" w:rsidRDefault="00A4798B" w:rsidP="00A4798B">
      <w:r>
        <w:t xml:space="preserve">The results will be presented per the </w:t>
      </w:r>
      <w:r w:rsidR="0059389C">
        <w:t>testing procedures as specified in section 3.</w:t>
      </w:r>
    </w:p>
    <w:p w:rsidR="005B7B35" w:rsidRDefault="005B7B35" w:rsidP="008B6AB6">
      <w:pPr>
        <w:pStyle w:val="Heading2"/>
      </w:pPr>
      <w:bookmarkStart w:id="5" w:name="_Toc275609451"/>
      <w:r>
        <w:t>Thread update rates</w:t>
      </w:r>
      <w:bookmarkEnd w:id="5"/>
    </w:p>
    <w:p w:rsidR="005B7B35" w:rsidRDefault="005B7B35" w:rsidP="00D640C1">
      <w:pPr>
        <w:spacing w:line="360" w:lineRule="auto"/>
      </w:pPr>
      <w:r>
        <w:t>Figure</w:t>
      </w:r>
      <w:r w:rsidR="007905D0">
        <w:t>s</w:t>
      </w:r>
      <w:r>
        <w:t xml:space="preserve"> </w:t>
      </w:r>
      <w:r w:rsidR="007905D0">
        <w:t>4.</w:t>
      </w:r>
      <w:r>
        <w:t xml:space="preserve">1, </w:t>
      </w:r>
      <w:r w:rsidR="007905D0">
        <w:t>4.</w:t>
      </w:r>
      <w:r>
        <w:t xml:space="preserve">2, </w:t>
      </w:r>
      <w:r w:rsidR="007905D0">
        <w:t>4.</w:t>
      </w:r>
      <w:r>
        <w:t>3, 4</w:t>
      </w:r>
      <w:r w:rsidR="007905D0">
        <w:t>.4</w:t>
      </w:r>
      <w:r>
        <w:t xml:space="preserve"> and </w:t>
      </w:r>
      <w:r w:rsidR="007905D0">
        <w:t>4.</w:t>
      </w:r>
      <w:r>
        <w:t xml:space="preserve">5 </w:t>
      </w:r>
      <w:r w:rsidR="007905D0">
        <w:t>show</w:t>
      </w:r>
      <w:r>
        <w:t xml:space="preserve"> the thread update rates for </w:t>
      </w:r>
      <w:r w:rsidR="000F4A39">
        <w:t>the state estimation, Arduino, UDP, MCU and control threads.</w:t>
      </w:r>
    </w:p>
    <w:p w:rsidR="00C47517" w:rsidRDefault="00C47517" w:rsidP="00A4798B"/>
    <w:p w:rsidR="00FF6A38" w:rsidRDefault="008B6AB6" w:rsidP="00FF6A38">
      <w:pPr>
        <w:keepNext/>
        <w:jc w:val="center"/>
      </w:pPr>
      <w:r>
        <w:rPr>
          <w:noProof/>
          <w:snapToGrid/>
          <w:lang w:eastAsia="en-AU"/>
        </w:rPr>
        <w:drawing>
          <wp:inline distT="0" distB="0" distL="0" distR="0">
            <wp:extent cx="5342858" cy="4000000"/>
            <wp:effectExtent l="19050" t="0" r="0" b="0"/>
            <wp:docPr id="4" name="Picture 3" descr="se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update.png"/>
                    <pic:cNvPicPr/>
                  </pic:nvPicPr>
                  <pic:blipFill>
                    <a:blip r:embed="rId9" cstate="print"/>
                    <a:stretch>
                      <a:fillRect/>
                    </a:stretch>
                  </pic:blipFill>
                  <pic:spPr>
                    <a:xfrm>
                      <a:off x="0" y="0"/>
                      <a:ext cx="5342858" cy="4000000"/>
                    </a:xfrm>
                    <a:prstGeom prst="rect">
                      <a:avLst/>
                    </a:prstGeom>
                  </pic:spPr>
                </pic:pic>
              </a:graphicData>
            </a:graphic>
          </wp:inline>
        </w:drawing>
      </w:r>
    </w:p>
    <w:p w:rsidR="005C06E7" w:rsidRDefault="00FF6A38" w:rsidP="00FF6A38">
      <w:pPr>
        <w:pStyle w:val="Caption"/>
      </w:pPr>
      <w:bookmarkStart w:id="6" w:name="_Toc275609433"/>
      <w:r>
        <w:t xml:space="preserve">Figure </w:t>
      </w:r>
      <w:fldSimple w:instr=" STYLEREF 1 \s ">
        <w:r w:rsidR="005F399B">
          <w:rPr>
            <w:noProof/>
          </w:rPr>
          <w:t>4</w:t>
        </w:r>
      </w:fldSimple>
      <w:r w:rsidR="005F399B">
        <w:t>.</w:t>
      </w:r>
      <w:fldSimple w:instr=" SEQ Figure \* ARABIC \s 1 ">
        <w:r w:rsidR="005F399B">
          <w:rPr>
            <w:noProof/>
          </w:rPr>
          <w:t>1</w:t>
        </w:r>
      </w:fldSimple>
      <w:r>
        <w:t xml:space="preserve"> - State estimation thread update rate</w:t>
      </w:r>
      <w:bookmarkEnd w:id="6"/>
    </w:p>
    <w:p w:rsidR="00E50EFB" w:rsidRDefault="00E50EFB" w:rsidP="00E50EFB">
      <w:pPr>
        <w:keepNext/>
        <w:jc w:val="center"/>
      </w:pPr>
      <w:r>
        <w:rPr>
          <w:noProof/>
          <w:snapToGrid/>
          <w:lang w:eastAsia="en-AU"/>
        </w:rPr>
        <w:lastRenderedPageBreak/>
        <w:drawing>
          <wp:inline distT="0" distB="0" distL="0" distR="0">
            <wp:extent cx="5342858" cy="4000000"/>
            <wp:effectExtent l="19050" t="0" r="0" b="0"/>
            <wp:docPr id="3" name="Picture 2" descr="arduino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pdate.png"/>
                    <pic:cNvPicPr/>
                  </pic:nvPicPr>
                  <pic:blipFill>
                    <a:blip r:embed="rId10" cstate="print"/>
                    <a:stretch>
                      <a:fillRect/>
                    </a:stretch>
                  </pic:blipFill>
                  <pic:spPr>
                    <a:xfrm>
                      <a:off x="0" y="0"/>
                      <a:ext cx="5342858" cy="4000000"/>
                    </a:xfrm>
                    <a:prstGeom prst="rect">
                      <a:avLst/>
                    </a:prstGeom>
                  </pic:spPr>
                </pic:pic>
              </a:graphicData>
            </a:graphic>
          </wp:inline>
        </w:drawing>
      </w:r>
    </w:p>
    <w:p w:rsidR="009D5B7F" w:rsidRDefault="00E50EFB" w:rsidP="00E50EFB">
      <w:pPr>
        <w:pStyle w:val="Caption"/>
      </w:pPr>
      <w:bookmarkStart w:id="7" w:name="_Toc275609434"/>
      <w:r>
        <w:t xml:space="preserve">Figure </w:t>
      </w:r>
      <w:fldSimple w:instr=" STYLEREF 1 \s ">
        <w:r w:rsidR="005F399B">
          <w:rPr>
            <w:noProof/>
          </w:rPr>
          <w:t>4</w:t>
        </w:r>
      </w:fldSimple>
      <w:r w:rsidR="005F399B">
        <w:t>.</w:t>
      </w:r>
      <w:fldSimple w:instr=" SEQ Figure \* ARABIC \s 1 ">
        <w:r w:rsidR="005F399B">
          <w:rPr>
            <w:noProof/>
          </w:rPr>
          <w:t>2</w:t>
        </w:r>
      </w:fldSimple>
      <w:r>
        <w:t xml:space="preserve"> - Arduino thread update rate</w:t>
      </w:r>
      <w:bookmarkEnd w:id="7"/>
    </w:p>
    <w:p w:rsidR="004C45FA" w:rsidRDefault="004C45FA" w:rsidP="004C45FA">
      <w:pPr>
        <w:keepNext/>
        <w:jc w:val="center"/>
      </w:pPr>
      <w:r>
        <w:rPr>
          <w:noProof/>
          <w:snapToGrid/>
          <w:lang w:eastAsia="en-AU"/>
        </w:rPr>
        <w:drawing>
          <wp:inline distT="0" distB="0" distL="0" distR="0">
            <wp:extent cx="4808572" cy="3600000"/>
            <wp:effectExtent l="19050" t="0" r="0" b="0"/>
            <wp:docPr id="5" name="Picture 4" descr="udp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update.png"/>
                    <pic:cNvPicPr/>
                  </pic:nvPicPr>
                  <pic:blipFill>
                    <a:blip r:embed="rId11" cstate="print"/>
                    <a:stretch>
                      <a:fillRect/>
                    </a:stretch>
                  </pic:blipFill>
                  <pic:spPr>
                    <a:xfrm>
                      <a:off x="0" y="0"/>
                      <a:ext cx="4808572" cy="3600000"/>
                    </a:xfrm>
                    <a:prstGeom prst="rect">
                      <a:avLst/>
                    </a:prstGeom>
                  </pic:spPr>
                </pic:pic>
              </a:graphicData>
            </a:graphic>
          </wp:inline>
        </w:drawing>
      </w:r>
    </w:p>
    <w:p w:rsidR="00BD4ADF" w:rsidRDefault="004C45FA" w:rsidP="004C45FA">
      <w:pPr>
        <w:pStyle w:val="Caption"/>
      </w:pPr>
      <w:bookmarkStart w:id="8" w:name="_Toc275609435"/>
      <w:r>
        <w:t xml:space="preserve">Figure </w:t>
      </w:r>
      <w:fldSimple w:instr=" STYLEREF 1 \s ">
        <w:r w:rsidR="005F399B">
          <w:rPr>
            <w:noProof/>
          </w:rPr>
          <w:t>4</w:t>
        </w:r>
      </w:fldSimple>
      <w:r w:rsidR="005F399B">
        <w:t>.</w:t>
      </w:r>
      <w:fldSimple w:instr=" SEQ Figure \* ARABIC \s 1 ">
        <w:r w:rsidR="005F399B">
          <w:rPr>
            <w:noProof/>
          </w:rPr>
          <w:t>3</w:t>
        </w:r>
      </w:fldSimple>
      <w:r>
        <w:t xml:space="preserve"> - UDP thread update rate</w:t>
      </w:r>
      <w:bookmarkEnd w:id="8"/>
    </w:p>
    <w:p w:rsidR="009F6CED" w:rsidRDefault="009F6CED" w:rsidP="00727B36">
      <w:pPr>
        <w:keepNext/>
        <w:jc w:val="center"/>
      </w:pPr>
      <w:r>
        <w:rPr>
          <w:noProof/>
          <w:snapToGrid/>
          <w:lang w:eastAsia="en-AU"/>
        </w:rPr>
        <w:lastRenderedPageBreak/>
        <w:drawing>
          <wp:inline distT="0" distB="0" distL="0" distR="0">
            <wp:extent cx="4808572" cy="3600000"/>
            <wp:effectExtent l="19050" t="0" r="0" b="0"/>
            <wp:docPr id="6" name="Picture 5" descr="mcu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uupdate.png"/>
                    <pic:cNvPicPr/>
                  </pic:nvPicPr>
                  <pic:blipFill>
                    <a:blip r:embed="rId12" cstate="print"/>
                    <a:stretch>
                      <a:fillRect/>
                    </a:stretch>
                  </pic:blipFill>
                  <pic:spPr>
                    <a:xfrm>
                      <a:off x="0" y="0"/>
                      <a:ext cx="4808572" cy="3600000"/>
                    </a:xfrm>
                    <a:prstGeom prst="rect">
                      <a:avLst/>
                    </a:prstGeom>
                  </pic:spPr>
                </pic:pic>
              </a:graphicData>
            </a:graphic>
          </wp:inline>
        </w:drawing>
      </w:r>
    </w:p>
    <w:p w:rsidR="00555B89" w:rsidRDefault="009F6CED" w:rsidP="00727B36">
      <w:pPr>
        <w:pStyle w:val="Caption"/>
      </w:pPr>
      <w:bookmarkStart w:id="9" w:name="_Toc275609436"/>
      <w:r>
        <w:t xml:space="preserve">Figure </w:t>
      </w:r>
      <w:fldSimple w:instr=" STYLEREF 1 \s ">
        <w:r w:rsidR="005F399B">
          <w:rPr>
            <w:noProof/>
          </w:rPr>
          <w:t>4</w:t>
        </w:r>
      </w:fldSimple>
      <w:r w:rsidR="005F399B">
        <w:t>.</w:t>
      </w:r>
      <w:fldSimple w:instr=" SEQ Figure \* ARABIC \s 1 ">
        <w:r w:rsidR="005F399B">
          <w:rPr>
            <w:noProof/>
          </w:rPr>
          <w:t>4</w:t>
        </w:r>
      </w:fldSimple>
      <w:r>
        <w:t xml:space="preserve"> - MCU thread update rate</w:t>
      </w:r>
      <w:bookmarkEnd w:id="9"/>
    </w:p>
    <w:p w:rsidR="00C60361" w:rsidRDefault="00C60361" w:rsidP="00C72996">
      <w:pPr>
        <w:keepNext/>
        <w:jc w:val="center"/>
      </w:pPr>
      <w:r>
        <w:rPr>
          <w:noProof/>
          <w:snapToGrid/>
          <w:lang w:eastAsia="en-AU"/>
        </w:rPr>
        <w:drawing>
          <wp:inline distT="0" distB="0" distL="0" distR="0">
            <wp:extent cx="4808572" cy="3600000"/>
            <wp:effectExtent l="19050" t="0" r="0" b="0"/>
            <wp:docPr id="7" name="Picture 6" descr="contr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update.png"/>
                    <pic:cNvPicPr/>
                  </pic:nvPicPr>
                  <pic:blipFill>
                    <a:blip r:embed="rId13" cstate="print"/>
                    <a:stretch>
                      <a:fillRect/>
                    </a:stretch>
                  </pic:blipFill>
                  <pic:spPr>
                    <a:xfrm>
                      <a:off x="0" y="0"/>
                      <a:ext cx="4808572" cy="3600000"/>
                    </a:xfrm>
                    <a:prstGeom prst="rect">
                      <a:avLst/>
                    </a:prstGeom>
                  </pic:spPr>
                </pic:pic>
              </a:graphicData>
            </a:graphic>
          </wp:inline>
        </w:drawing>
      </w:r>
    </w:p>
    <w:p w:rsidR="00727B36" w:rsidRDefault="00C60361" w:rsidP="00C72996">
      <w:pPr>
        <w:pStyle w:val="Caption"/>
      </w:pPr>
      <w:bookmarkStart w:id="10" w:name="_Toc275609437"/>
      <w:r>
        <w:t xml:space="preserve">Figure </w:t>
      </w:r>
      <w:fldSimple w:instr=" STYLEREF 1 \s ">
        <w:r w:rsidR="005F399B">
          <w:rPr>
            <w:noProof/>
          </w:rPr>
          <w:t>4</w:t>
        </w:r>
      </w:fldSimple>
      <w:r w:rsidR="005F399B">
        <w:t>.</w:t>
      </w:r>
      <w:fldSimple w:instr=" SEQ Figure \* ARABIC \s 1 ">
        <w:r w:rsidR="005F399B">
          <w:rPr>
            <w:noProof/>
          </w:rPr>
          <w:t>5</w:t>
        </w:r>
      </w:fldSimple>
      <w:r>
        <w:t xml:space="preserve"> - Control thread update rate</w:t>
      </w:r>
      <w:bookmarkEnd w:id="10"/>
    </w:p>
    <w:p w:rsidR="000C5DA0" w:rsidRDefault="000C5DA0" w:rsidP="000C5DA0"/>
    <w:p w:rsidR="000C5DA0" w:rsidRDefault="0075795B" w:rsidP="006654EA">
      <w:pPr>
        <w:pStyle w:val="Heading2"/>
      </w:pPr>
      <w:bookmarkStart w:id="11" w:name="_Toc275609452"/>
      <w:r>
        <w:lastRenderedPageBreak/>
        <w:t>Reconfigure the IMU</w:t>
      </w:r>
      <w:bookmarkEnd w:id="11"/>
    </w:p>
    <w:p w:rsidR="006654EA" w:rsidRDefault="004D5253" w:rsidP="00AC2677">
      <w:pPr>
        <w:spacing w:line="360" w:lineRule="auto"/>
      </w:pPr>
      <w:r>
        <w:t>Utilising</w:t>
      </w:r>
      <w:r w:rsidR="009A27CB">
        <w:t xml:space="preserve"> the </w:t>
      </w:r>
      <w:r w:rsidR="00404A61" w:rsidRPr="00463550">
        <w:rPr>
          <w:rFonts w:ascii="Courier New" w:hAnsi="Courier New" w:cs="Courier New"/>
          <w:sz w:val="20"/>
        </w:rPr>
        <w:t>setIMUconfig</w:t>
      </w:r>
      <w:r w:rsidR="00404A61">
        <w:t xml:space="preserve"> </w:t>
      </w:r>
      <w:r w:rsidR="009A27CB">
        <w:t xml:space="preserve">function in the IMU software library allowed the IMU to be </w:t>
      </w:r>
      <w:r w:rsidR="00A34AB6">
        <w:t>reconfigured to allow:</w:t>
      </w:r>
    </w:p>
    <w:p w:rsidR="00A34AB6" w:rsidRDefault="00A34AB6" w:rsidP="002A717B">
      <w:pPr>
        <w:pStyle w:val="ListParagraph"/>
        <w:numPr>
          <w:ilvl w:val="0"/>
          <w:numId w:val="12"/>
        </w:numPr>
        <w:spacing w:line="360" w:lineRule="auto"/>
      </w:pPr>
      <w:r>
        <w:t>MR2 rate output</w:t>
      </w:r>
    </w:p>
    <w:p w:rsidR="00A34AB6" w:rsidRDefault="00A34AB6" w:rsidP="002A717B">
      <w:pPr>
        <w:pStyle w:val="ListParagraph"/>
        <w:numPr>
          <w:ilvl w:val="0"/>
          <w:numId w:val="12"/>
        </w:numPr>
        <w:spacing w:line="360" w:lineRule="auto"/>
      </w:pPr>
      <w:r>
        <w:t>MR2 accelerometer output</w:t>
      </w:r>
    </w:p>
    <w:p w:rsidR="00A34AB6" w:rsidRDefault="00691A33" w:rsidP="002A717B">
      <w:pPr>
        <w:pStyle w:val="ListParagraph"/>
        <w:numPr>
          <w:ilvl w:val="0"/>
          <w:numId w:val="12"/>
        </w:numPr>
        <w:spacing w:line="360" w:lineRule="auto"/>
      </w:pPr>
      <w:r>
        <w:t>115200 baudrate</w:t>
      </w:r>
    </w:p>
    <w:p w:rsidR="00D640C1" w:rsidRDefault="00980895" w:rsidP="00D640C1">
      <w:pPr>
        <w:spacing w:line="360" w:lineRule="auto"/>
      </w:pPr>
      <w:r>
        <w:t>The output of this function was as follows when executed on the flight computer Overo Fire board:</w:t>
      </w:r>
    </w:p>
    <w:p w:rsidR="001E3E90" w:rsidRPr="001E3E90" w:rsidRDefault="001E3E90" w:rsidP="00EB7C06">
      <w:pPr>
        <w:rPr>
          <w:rFonts w:ascii="Courier New" w:hAnsi="Courier New" w:cs="Courier New"/>
          <w:sz w:val="20"/>
        </w:rPr>
      </w:pPr>
      <w:r w:rsidRPr="001E3E90">
        <w:rPr>
          <w:rFonts w:ascii="Courier New" w:hAnsi="Courier New" w:cs="Courier New"/>
          <w:sz w:val="20"/>
        </w:rPr>
        <w:t>&gt;&gt; Success - Connected to IMU</w:t>
      </w:r>
    </w:p>
    <w:p w:rsidR="001E3E90" w:rsidRPr="001E3E90" w:rsidRDefault="001E3E90" w:rsidP="00EB7C06">
      <w:pPr>
        <w:rPr>
          <w:rFonts w:ascii="Courier New" w:hAnsi="Courier New" w:cs="Courier New"/>
          <w:sz w:val="20"/>
        </w:rPr>
      </w:pPr>
      <w:r w:rsidRPr="001E3E90">
        <w:rPr>
          <w:rFonts w:ascii="Courier New" w:hAnsi="Courier New" w:cs="Courier New"/>
          <w:sz w:val="20"/>
        </w:rPr>
        <w:t>&gt;&gt; Set CC0|OK!</w:t>
      </w:r>
    </w:p>
    <w:p w:rsidR="001E3E90" w:rsidRPr="001E3E90" w:rsidRDefault="001E3E90" w:rsidP="00EB7C06">
      <w:pPr>
        <w:rPr>
          <w:rFonts w:ascii="Courier New" w:hAnsi="Courier New" w:cs="Courier New"/>
          <w:sz w:val="20"/>
        </w:rPr>
      </w:pPr>
      <w:r w:rsidRPr="001E3E90">
        <w:rPr>
          <w:rFonts w:ascii="Courier New" w:hAnsi="Courier New" w:cs="Courier New"/>
          <w:sz w:val="20"/>
        </w:rPr>
        <w:t>&gt;&gt; Read C|C0</w:t>
      </w:r>
    </w:p>
    <w:p w:rsidR="001E3E90" w:rsidRPr="001E3E90" w:rsidRDefault="001E3E90" w:rsidP="00EB7C06">
      <w:pPr>
        <w:rPr>
          <w:rFonts w:ascii="Courier New" w:hAnsi="Courier New" w:cs="Courier New"/>
          <w:sz w:val="20"/>
        </w:rPr>
      </w:pPr>
      <w:r w:rsidRPr="001E3E90">
        <w:rPr>
          <w:rFonts w:ascii="Courier New" w:hAnsi="Courier New" w:cs="Courier New"/>
          <w:sz w:val="20"/>
        </w:rPr>
        <w:t>&gt;&gt; Set D7F|OK!</w:t>
      </w:r>
    </w:p>
    <w:p w:rsidR="001E3E90" w:rsidRPr="001E3E90" w:rsidRDefault="001E3E90" w:rsidP="00EB7C06">
      <w:pPr>
        <w:rPr>
          <w:rFonts w:ascii="Courier New" w:hAnsi="Courier New" w:cs="Courier New"/>
          <w:sz w:val="20"/>
        </w:rPr>
      </w:pPr>
      <w:r w:rsidRPr="001E3E90">
        <w:rPr>
          <w:rFonts w:ascii="Courier New" w:hAnsi="Courier New" w:cs="Courier New"/>
          <w:sz w:val="20"/>
        </w:rPr>
        <w:t>&gt;&gt; Read D|7F</w:t>
      </w:r>
    </w:p>
    <w:p w:rsidR="001E3E90" w:rsidRPr="001E3E90" w:rsidRDefault="001E3E90" w:rsidP="00EB7C06">
      <w:pPr>
        <w:rPr>
          <w:rFonts w:ascii="Courier New" w:hAnsi="Courier New" w:cs="Courier New"/>
          <w:sz w:val="20"/>
        </w:rPr>
      </w:pPr>
      <w:r w:rsidRPr="001E3E90">
        <w:rPr>
          <w:rFonts w:ascii="Courier New" w:hAnsi="Courier New" w:cs="Courier New"/>
          <w:sz w:val="20"/>
        </w:rPr>
        <w:t>&gt;&gt; Change baudrate 3 |OK!</w:t>
      </w:r>
    </w:p>
    <w:p w:rsidR="001E3E90" w:rsidRPr="001E3E90" w:rsidRDefault="001E3E90" w:rsidP="00EB7C06">
      <w:pPr>
        <w:rPr>
          <w:rFonts w:ascii="Courier New" w:hAnsi="Courier New" w:cs="Courier New"/>
          <w:sz w:val="20"/>
        </w:rPr>
      </w:pPr>
    </w:p>
    <w:p w:rsidR="00980895" w:rsidRDefault="001E3E90" w:rsidP="00EB7C06">
      <w:pPr>
        <w:rPr>
          <w:rFonts w:ascii="Courier New" w:hAnsi="Courier New" w:cs="Courier New"/>
          <w:sz w:val="20"/>
        </w:rPr>
      </w:pPr>
      <w:r w:rsidRPr="001E3E90">
        <w:rPr>
          <w:rFonts w:ascii="Courier New" w:hAnsi="Courier New" w:cs="Courier New"/>
          <w:sz w:val="20"/>
        </w:rPr>
        <w:t>&gt;&gt; IMU reconfigured</w:t>
      </w:r>
    </w:p>
    <w:p w:rsidR="001E3E90" w:rsidRDefault="00F57D68" w:rsidP="002A6D27">
      <w:pPr>
        <w:pStyle w:val="Heading2"/>
      </w:pPr>
      <w:bookmarkStart w:id="12" w:name="_Toc275609453"/>
      <w:r>
        <w:t>IMU 16 bit data collection and conversion</w:t>
      </w:r>
      <w:bookmarkEnd w:id="12"/>
    </w:p>
    <w:p w:rsidR="002A6D27" w:rsidRDefault="002A6D27" w:rsidP="00CE7394">
      <w:pPr>
        <w:spacing w:line="360" w:lineRule="auto"/>
      </w:pPr>
      <w:r>
        <w:t>The following</w:t>
      </w:r>
      <w:r w:rsidR="003E6F1A">
        <w:t xml:space="preserve"> </w:t>
      </w:r>
      <w:r w:rsidR="00A125D9">
        <w:t xml:space="preserve">summarised </w:t>
      </w:r>
      <w:r w:rsidR="003E6F1A">
        <w:t>rate and accelerometer data was gathered from the IMU after MR2 output was set:</w:t>
      </w:r>
    </w:p>
    <w:p w:rsidR="00EB7C06" w:rsidRPr="00EB7C06" w:rsidRDefault="00EB7C06" w:rsidP="00EB7C06">
      <w:pPr>
        <w:rPr>
          <w:rFonts w:ascii="Courier New" w:hAnsi="Courier New" w:cs="Courier New"/>
          <w:sz w:val="20"/>
        </w:rPr>
      </w:pPr>
      <w:r w:rsidRPr="00EB7C06">
        <w:rPr>
          <w:rFonts w:ascii="Courier New" w:hAnsi="Courier New" w:cs="Courier New"/>
          <w:sz w:val="20"/>
        </w:rPr>
        <w:t>FFB9,FFB6,FFE4,FFDB,FFC1,0986,0088,0000,0000,2A</w:t>
      </w:r>
    </w:p>
    <w:p w:rsidR="00EB7C06" w:rsidRPr="00EB7C06" w:rsidRDefault="00EB7C06" w:rsidP="00EB7C06">
      <w:pPr>
        <w:rPr>
          <w:rFonts w:ascii="Courier New" w:hAnsi="Courier New" w:cs="Courier New"/>
          <w:sz w:val="20"/>
        </w:rPr>
      </w:pPr>
      <w:r w:rsidRPr="00EB7C06">
        <w:rPr>
          <w:rFonts w:ascii="Courier New" w:hAnsi="Courier New" w:cs="Courier New"/>
          <w:sz w:val="20"/>
        </w:rPr>
        <w:t>FFCF,FFC3,FFB8,FFD5,FFCB,096F,0089,0000,0000,0A</w:t>
      </w:r>
    </w:p>
    <w:p w:rsidR="00EB7C06" w:rsidRPr="00EB7C06" w:rsidRDefault="00EB7C06" w:rsidP="00EB7C06">
      <w:pPr>
        <w:rPr>
          <w:rFonts w:ascii="Courier New" w:hAnsi="Courier New" w:cs="Courier New"/>
          <w:sz w:val="20"/>
        </w:rPr>
      </w:pPr>
      <w:r w:rsidRPr="00EB7C06">
        <w:rPr>
          <w:rFonts w:ascii="Courier New" w:hAnsi="Courier New" w:cs="Courier New"/>
          <w:sz w:val="20"/>
        </w:rPr>
        <w:t>FF85,FFA7,FFE1,FFD4,FFCD,09AD,0089,0000,0000,1E</w:t>
      </w:r>
    </w:p>
    <w:p w:rsidR="00EB7C06" w:rsidRPr="00EB7C06" w:rsidRDefault="00EB7C06" w:rsidP="00EB7C06">
      <w:pPr>
        <w:rPr>
          <w:rFonts w:ascii="Courier New" w:hAnsi="Courier New" w:cs="Courier New"/>
          <w:sz w:val="20"/>
        </w:rPr>
      </w:pPr>
      <w:r w:rsidRPr="00EB7C06">
        <w:rPr>
          <w:rFonts w:ascii="Courier New" w:hAnsi="Courier New" w:cs="Courier New"/>
          <w:sz w:val="20"/>
        </w:rPr>
        <w:t>FFB2,FFB6,FFEE,FFD2,FFC7,09A6,0088,0000,0000,21</w:t>
      </w:r>
    </w:p>
    <w:p w:rsidR="00EB7C06" w:rsidRPr="00EB7C06" w:rsidRDefault="00EB7C06" w:rsidP="00EB7C06">
      <w:pPr>
        <w:rPr>
          <w:rFonts w:ascii="Courier New" w:hAnsi="Courier New" w:cs="Courier New"/>
          <w:sz w:val="20"/>
        </w:rPr>
      </w:pPr>
      <w:r w:rsidRPr="00EB7C06">
        <w:rPr>
          <w:rFonts w:ascii="Courier New" w:hAnsi="Courier New" w:cs="Courier New"/>
          <w:sz w:val="20"/>
        </w:rPr>
        <w:t>FF87,FFB6,000B,FFD9,FFC3,098C,0088,0000,0000,63</w:t>
      </w:r>
    </w:p>
    <w:p w:rsidR="00EB7C06" w:rsidRPr="00EB7C06" w:rsidRDefault="00EB7C06" w:rsidP="00EB7C06">
      <w:pPr>
        <w:rPr>
          <w:rFonts w:ascii="Courier New" w:hAnsi="Courier New" w:cs="Courier New"/>
          <w:sz w:val="20"/>
        </w:rPr>
      </w:pPr>
      <w:r w:rsidRPr="00EB7C06">
        <w:rPr>
          <w:rFonts w:ascii="Courier New" w:hAnsi="Courier New" w:cs="Courier New"/>
          <w:sz w:val="20"/>
        </w:rPr>
        <w:t>FFA9,FFB3,FFEE,FFD4,FFD6,097A,0089,0000,0000,1A</w:t>
      </w:r>
    </w:p>
    <w:p w:rsidR="00EB7C06" w:rsidRPr="00EB7C06" w:rsidRDefault="00EB7C06" w:rsidP="00EB7C06">
      <w:pPr>
        <w:rPr>
          <w:rFonts w:ascii="Courier New" w:hAnsi="Courier New" w:cs="Courier New"/>
          <w:sz w:val="20"/>
        </w:rPr>
      </w:pPr>
      <w:r w:rsidRPr="00EB7C06">
        <w:rPr>
          <w:rFonts w:ascii="Courier New" w:hAnsi="Courier New" w:cs="Courier New"/>
          <w:sz w:val="20"/>
        </w:rPr>
        <w:t>FFB5,FF90,FFCE,FFD6,FFCC,097C,0089,0000,0000,1B</w:t>
      </w:r>
    </w:p>
    <w:p w:rsidR="00EB7C06" w:rsidRPr="00EB7C06" w:rsidRDefault="00EB7C06" w:rsidP="00EB7C06">
      <w:pPr>
        <w:rPr>
          <w:rFonts w:ascii="Courier New" w:hAnsi="Courier New" w:cs="Courier New"/>
          <w:sz w:val="20"/>
        </w:rPr>
      </w:pPr>
      <w:r w:rsidRPr="00EB7C06">
        <w:rPr>
          <w:rFonts w:ascii="Courier New" w:hAnsi="Courier New" w:cs="Courier New"/>
          <w:sz w:val="20"/>
        </w:rPr>
        <w:t>FFD2,FFB5,FFD6,FFD9,FFD0,0992,0088,0000,0000,3B</w:t>
      </w:r>
    </w:p>
    <w:p w:rsidR="00EB7C06" w:rsidRPr="00EB7C06" w:rsidRDefault="00EB7C06" w:rsidP="00EB7C06">
      <w:pPr>
        <w:rPr>
          <w:rFonts w:ascii="Courier New" w:hAnsi="Courier New" w:cs="Courier New"/>
          <w:sz w:val="20"/>
        </w:rPr>
      </w:pPr>
      <w:r w:rsidRPr="00EB7C06">
        <w:rPr>
          <w:rFonts w:ascii="Courier New" w:hAnsi="Courier New" w:cs="Courier New"/>
          <w:sz w:val="20"/>
        </w:rPr>
        <w:t>FFAF,FFB3,FFE6,FFD4,FFCE,0961,0088,0000,0000,20</w:t>
      </w:r>
    </w:p>
    <w:p w:rsidR="003E6F1A" w:rsidRDefault="00EB7C06" w:rsidP="00EE3412">
      <w:pPr>
        <w:spacing w:line="360" w:lineRule="auto"/>
        <w:rPr>
          <w:rFonts w:ascii="Courier New" w:hAnsi="Courier New" w:cs="Courier New"/>
          <w:sz w:val="20"/>
        </w:rPr>
      </w:pPr>
      <w:r w:rsidRPr="00EB7C06">
        <w:rPr>
          <w:rFonts w:ascii="Courier New" w:hAnsi="Courier New" w:cs="Courier New"/>
          <w:sz w:val="20"/>
        </w:rPr>
        <w:t>FF8B,FFA0,FFF1,FFDE,FFBE,097F,0088,0000,0000,0F</w:t>
      </w:r>
    </w:p>
    <w:p w:rsidR="00EB7C06" w:rsidRDefault="00EB7C06" w:rsidP="008E2157">
      <w:pPr>
        <w:spacing w:line="360" w:lineRule="auto"/>
      </w:pPr>
      <w:r>
        <w:t xml:space="preserve">The conversion of this </w:t>
      </w:r>
      <w:r w:rsidR="004837C4">
        <w:t xml:space="preserve">16 bit data using the MR2 rate and accelerometer </w:t>
      </w:r>
      <w:r w:rsidR="009E18C6">
        <w:t>conversions led to</w:t>
      </w:r>
      <w:r w:rsidR="003E5F1B">
        <w:t xml:space="preserve"> the following </w:t>
      </w:r>
      <w:r w:rsidR="00195412">
        <w:t>output sentences:</w:t>
      </w:r>
    </w:p>
    <w:p w:rsidR="00195412" w:rsidRDefault="00195412" w:rsidP="008E2157">
      <w:pPr>
        <w:spacing w:line="360" w:lineRule="auto"/>
      </w:pPr>
      <w:r>
        <w:t xml:space="preserve">Format: </w:t>
      </w:r>
    </w:p>
    <w:p w:rsidR="00B336B3" w:rsidRPr="00B7467E" w:rsidRDefault="00B336B3" w:rsidP="008E2157">
      <w:pPr>
        <w:spacing w:line="360" w:lineRule="auto"/>
        <w:rPr>
          <w:b/>
          <w:i/>
        </w:rPr>
      </w:pPr>
      <w:r w:rsidRPr="00B7467E">
        <w:rPr>
          <w:b/>
          <w:i/>
        </w:rPr>
        <w:t xml:space="preserve">| </w:t>
      </w:r>
      <w:r w:rsidR="00AE32B2">
        <w:rPr>
          <w:b/>
          <w:i/>
        </w:rPr>
        <w:t>MR2</w:t>
      </w:r>
      <w:r w:rsidRPr="00B7467E">
        <w:rPr>
          <w:b/>
          <w:i/>
        </w:rPr>
        <w:t xml:space="preserve"> – Rate X | </w:t>
      </w:r>
      <w:r w:rsidR="00AE32B2">
        <w:rPr>
          <w:b/>
          <w:i/>
        </w:rPr>
        <w:t>MR2 – Rate Y</w:t>
      </w:r>
      <w:r w:rsidRPr="00B7467E">
        <w:rPr>
          <w:b/>
          <w:i/>
        </w:rPr>
        <w:t xml:space="preserve"> |</w:t>
      </w:r>
      <w:r w:rsidR="00AE32B2" w:rsidRPr="00B7467E">
        <w:rPr>
          <w:b/>
          <w:i/>
        </w:rPr>
        <w:t xml:space="preserve"> </w:t>
      </w:r>
      <w:r w:rsidR="00AE32B2">
        <w:rPr>
          <w:b/>
          <w:i/>
        </w:rPr>
        <w:t xml:space="preserve">MR2 – Rate </w:t>
      </w:r>
      <w:r w:rsidR="00E31660">
        <w:rPr>
          <w:b/>
          <w:i/>
        </w:rPr>
        <w:t>Z</w:t>
      </w:r>
      <w:r w:rsidR="00AE32B2" w:rsidRPr="00B7467E">
        <w:rPr>
          <w:b/>
          <w:i/>
        </w:rPr>
        <w:t xml:space="preserve"> | </w:t>
      </w:r>
      <w:r w:rsidR="00E31660">
        <w:rPr>
          <w:b/>
          <w:i/>
        </w:rPr>
        <w:t>MR2 – Acc</w:t>
      </w:r>
      <w:r w:rsidR="00AE32B2">
        <w:rPr>
          <w:b/>
          <w:i/>
        </w:rPr>
        <w:t xml:space="preserve"> </w:t>
      </w:r>
      <w:r w:rsidR="00E31660">
        <w:rPr>
          <w:b/>
          <w:i/>
        </w:rPr>
        <w:t>X</w:t>
      </w:r>
      <w:r w:rsidR="00AE32B2" w:rsidRPr="00B7467E">
        <w:rPr>
          <w:b/>
          <w:i/>
        </w:rPr>
        <w:t xml:space="preserve"> | </w:t>
      </w:r>
      <w:r w:rsidR="00E31660">
        <w:rPr>
          <w:b/>
          <w:i/>
        </w:rPr>
        <w:t>MR2 – Acc</w:t>
      </w:r>
      <w:r w:rsidR="00AE32B2">
        <w:rPr>
          <w:b/>
          <w:i/>
        </w:rPr>
        <w:t xml:space="preserve"> Y</w:t>
      </w:r>
      <w:r w:rsidR="00AE32B2" w:rsidRPr="00B7467E">
        <w:rPr>
          <w:b/>
          <w:i/>
        </w:rPr>
        <w:t xml:space="preserve"> | </w:t>
      </w:r>
      <w:r w:rsidR="00E31660">
        <w:rPr>
          <w:b/>
          <w:i/>
        </w:rPr>
        <w:t>MR2 – Acc</w:t>
      </w:r>
      <w:r w:rsidR="00AE32B2">
        <w:rPr>
          <w:b/>
          <w:i/>
        </w:rPr>
        <w:t xml:space="preserve"> </w:t>
      </w:r>
      <w:r w:rsidR="00E31660">
        <w:rPr>
          <w:b/>
          <w:i/>
        </w:rPr>
        <w:t>Z</w:t>
      </w:r>
      <w:r w:rsidR="00AE32B2" w:rsidRPr="00B7467E">
        <w:rPr>
          <w:b/>
          <w:i/>
        </w:rPr>
        <w:t xml:space="preserve"> |</w:t>
      </w:r>
      <w:r w:rsidRPr="00B7467E">
        <w:rPr>
          <w:b/>
          <w:i/>
        </w:rPr>
        <w:t xml:space="preserve"> </w:t>
      </w:r>
    </w:p>
    <w:p w:rsidR="00B336B3" w:rsidRDefault="00B336B3" w:rsidP="00EB7C06"/>
    <w:p w:rsidR="009E18C6" w:rsidRPr="00C555DD" w:rsidRDefault="0074678B" w:rsidP="00EB7C06">
      <w:pPr>
        <w:rPr>
          <w:rFonts w:ascii="Courier New" w:hAnsi="Courier New" w:cs="Courier New"/>
          <w:sz w:val="20"/>
        </w:rPr>
      </w:pPr>
      <w:r>
        <w:rPr>
          <w:rFonts w:ascii="Courier New" w:hAnsi="Courier New" w:cs="Courier New"/>
          <w:sz w:val="20"/>
        </w:rPr>
        <w:t>-1.0920,</w:t>
      </w:r>
      <w:r w:rsidR="005F207E" w:rsidRPr="00C555DD">
        <w:rPr>
          <w:rFonts w:ascii="Courier New" w:hAnsi="Courier New" w:cs="Courier New"/>
          <w:sz w:val="20"/>
        </w:rPr>
        <w:t>-1.1388</w:t>
      </w:r>
      <w:r>
        <w:rPr>
          <w:rFonts w:ascii="Courier New" w:hAnsi="Courier New" w:cs="Courier New"/>
          <w:sz w:val="20"/>
        </w:rPr>
        <w:t>,</w:t>
      </w:r>
      <w:r w:rsidR="005F207E" w:rsidRPr="00C555DD">
        <w:rPr>
          <w:rFonts w:ascii="Courier New" w:hAnsi="Courier New" w:cs="Courier New"/>
          <w:sz w:val="20"/>
        </w:rPr>
        <w:t>-0.4212</w:t>
      </w:r>
      <w:r>
        <w:rPr>
          <w:rFonts w:ascii="Courier New" w:hAnsi="Courier New" w:cs="Courier New"/>
          <w:sz w:val="20"/>
        </w:rPr>
        <w:t>,</w:t>
      </w:r>
      <w:r w:rsidR="005F207E" w:rsidRPr="00C555DD">
        <w:rPr>
          <w:rFonts w:ascii="Courier New" w:hAnsi="Courier New" w:cs="Courier New"/>
          <w:sz w:val="20"/>
        </w:rPr>
        <w:t>-0.1462</w:t>
      </w:r>
      <w:r>
        <w:rPr>
          <w:rFonts w:ascii="Courier New" w:hAnsi="Courier New" w:cs="Courier New"/>
          <w:sz w:val="20"/>
        </w:rPr>
        <w:t>,</w:t>
      </w:r>
      <w:r w:rsidR="005F207E" w:rsidRPr="00C555DD">
        <w:rPr>
          <w:rFonts w:ascii="Courier New" w:hAnsi="Courier New" w:cs="Courier New"/>
          <w:sz w:val="20"/>
        </w:rPr>
        <w:t>-0.2518</w:t>
      </w:r>
      <w:r>
        <w:rPr>
          <w:rFonts w:ascii="Courier New" w:hAnsi="Courier New" w:cs="Courier New"/>
          <w:sz w:val="20"/>
        </w:rPr>
        <w:t xml:space="preserve">, </w:t>
      </w:r>
      <w:r w:rsidR="005F207E" w:rsidRPr="00C555DD">
        <w:rPr>
          <w:rFonts w:ascii="Courier New" w:hAnsi="Courier New" w:cs="Courier New"/>
          <w:sz w:val="20"/>
        </w:rPr>
        <w:t>9.9032</w:t>
      </w:r>
    </w:p>
    <w:p w:rsidR="005F72D1" w:rsidRPr="00C555DD" w:rsidRDefault="005F72D1" w:rsidP="00EB7C06">
      <w:pPr>
        <w:rPr>
          <w:rFonts w:ascii="Courier New" w:hAnsi="Courier New" w:cs="Courier New"/>
          <w:sz w:val="20"/>
        </w:rPr>
      </w:pPr>
      <w:r w:rsidRPr="00C555DD">
        <w:rPr>
          <w:rFonts w:ascii="Courier New" w:hAnsi="Courier New" w:cs="Courier New"/>
          <w:sz w:val="20"/>
        </w:rPr>
        <w:t>-0.7488</w:t>
      </w:r>
      <w:r w:rsidR="0074678B">
        <w:rPr>
          <w:rFonts w:ascii="Courier New" w:hAnsi="Courier New" w:cs="Courier New"/>
          <w:sz w:val="20"/>
        </w:rPr>
        <w:t>,-0.9360,</w:t>
      </w:r>
      <w:r w:rsidRPr="00C555DD">
        <w:rPr>
          <w:rFonts w:ascii="Courier New" w:hAnsi="Courier New" w:cs="Courier New"/>
          <w:sz w:val="20"/>
        </w:rPr>
        <w:t>-1.1076</w:t>
      </w:r>
      <w:r w:rsidR="0074678B">
        <w:rPr>
          <w:rFonts w:ascii="Courier New" w:hAnsi="Courier New" w:cs="Courier New"/>
          <w:sz w:val="20"/>
        </w:rPr>
        <w:t>,</w:t>
      </w:r>
      <w:r w:rsidRPr="00C555DD">
        <w:rPr>
          <w:rFonts w:ascii="Courier New" w:hAnsi="Courier New" w:cs="Courier New"/>
          <w:sz w:val="20"/>
        </w:rPr>
        <w:t>-0.1706</w:t>
      </w:r>
      <w:r w:rsidR="0074678B">
        <w:rPr>
          <w:rFonts w:ascii="Courier New" w:hAnsi="Courier New" w:cs="Courier New"/>
          <w:sz w:val="20"/>
        </w:rPr>
        <w:t>,</w:t>
      </w:r>
      <w:r w:rsidRPr="00C555DD">
        <w:rPr>
          <w:rFonts w:ascii="Courier New" w:hAnsi="Courier New" w:cs="Courier New"/>
          <w:sz w:val="20"/>
        </w:rPr>
        <w:t>-0.2112</w:t>
      </w:r>
      <w:r w:rsidR="0074678B">
        <w:rPr>
          <w:rFonts w:ascii="Courier New" w:hAnsi="Courier New" w:cs="Courier New"/>
          <w:sz w:val="20"/>
        </w:rPr>
        <w:t xml:space="preserve">, </w:t>
      </w:r>
      <w:r w:rsidRPr="00C555DD">
        <w:rPr>
          <w:rFonts w:ascii="Courier New" w:hAnsi="Courier New" w:cs="Courier New"/>
          <w:sz w:val="20"/>
        </w:rPr>
        <w:t>9.8097</w:t>
      </w:r>
    </w:p>
    <w:p w:rsidR="003F0886" w:rsidRPr="00C555DD" w:rsidRDefault="003F0886" w:rsidP="00EB7C06">
      <w:pPr>
        <w:rPr>
          <w:rFonts w:ascii="Courier New" w:hAnsi="Courier New" w:cs="Courier New"/>
          <w:sz w:val="20"/>
        </w:rPr>
      </w:pPr>
      <w:r w:rsidRPr="00C555DD">
        <w:rPr>
          <w:rFonts w:ascii="Courier New" w:hAnsi="Courier New" w:cs="Courier New"/>
          <w:sz w:val="20"/>
        </w:rPr>
        <w:t>-1.9032</w:t>
      </w:r>
      <w:r w:rsidR="0074678B">
        <w:rPr>
          <w:rFonts w:ascii="Courier New" w:hAnsi="Courier New" w:cs="Courier New"/>
          <w:sz w:val="20"/>
        </w:rPr>
        <w:t>,</w:t>
      </w:r>
      <w:r w:rsidRPr="00C555DD">
        <w:rPr>
          <w:rFonts w:ascii="Courier New" w:hAnsi="Courier New" w:cs="Courier New"/>
          <w:sz w:val="20"/>
        </w:rPr>
        <w:t>-1.3728</w:t>
      </w:r>
      <w:r w:rsidR="0074678B">
        <w:rPr>
          <w:rFonts w:ascii="Courier New" w:hAnsi="Courier New" w:cs="Courier New"/>
          <w:sz w:val="20"/>
        </w:rPr>
        <w:t>,</w:t>
      </w:r>
      <w:r w:rsidRPr="00C555DD">
        <w:rPr>
          <w:rFonts w:ascii="Courier New" w:hAnsi="Courier New" w:cs="Courier New"/>
          <w:sz w:val="20"/>
        </w:rPr>
        <w:t>-0.4680</w:t>
      </w:r>
      <w:r w:rsidR="0074678B">
        <w:rPr>
          <w:rFonts w:ascii="Courier New" w:hAnsi="Courier New" w:cs="Courier New"/>
          <w:sz w:val="20"/>
        </w:rPr>
        <w:t>,</w:t>
      </w:r>
      <w:r w:rsidRPr="00C555DD">
        <w:rPr>
          <w:rFonts w:ascii="Courier New" w:hAnsi="Courier New" w:cs="Courier New"/>
          <w:sz w:val="20"/>
        </w:rPr>
        <w:t>-0.1747</w:t>
      </w:r>
      <w:r w:rsidR="0074678B">
        <w:rPr>
          <w:rFonts w:ascii="Courier New" w:hAnsi="Courier New" w:cs="Courier New"/>
          <w:sz w:val="20"/>
        </w:rPr>
        <w:t>,</w:t>
      </w:r>
      <w:r w:rsidRPr="00C555DD">
        <w:rPr>
          <w:rFonts w:ascii="Courier New" w:hAnsi="Courier New" w:cs="Courier New"/>
          <w:sz w:val="20"/>
        </w:rPr>
        <w:t>-0.2031</w:t>
      </w:r>
      <w:r w:rsidR="0074678B">
        <w:rPr>
          <w:rFonts w:ascii="Courier New" w:hAnsi="Courier New" w:cs="Courier New"/>
          <w:sz w:val="20"/>
        </w:rPr>
        <w:t>,</w:t>
      </w:r>
      <w:r w:rsidRPr="00C555DD">
        <w:rPr>
          <w:rFonts w:ascii="Courier New" w:hAnsi="Courier New" w:cs="Courier New"/>
          <w:sz w:val="20"/>
        </w:rPr>
        <w:t>10.0616</w:t>
      </w:r>
    </w:p>
    <w:p w:rsidR="003F0886" w:rsidRPr="00C555DD" w:rsidRDefault="003F0886" w:rsidP="00EB7C06">
      <w:pPr>
        <w:rPr>
          <w:rFonts w:ascii="Courier New" w:hAnsi="Courier New" w:cs="Courier New"/>
          <w:sz w:val="20"/>
        </w:rPr>
      </w:pPr>
      <w:r w:rsidRPr="00C555DD">
        <w:rPr>
          <w:rFonts w:ascii="Courier New" w:hAnsi="Courier New" w:cs="Courier New"/>
          <w:sz w:val="20"/>
        </w:rPr>
        <w:t>-1.2012</w:t>
      </w:r>
      <w:r w:rsidR="0074678B">
        <w:rPr>
          <w:rFonts w:ascii="Courier New" w:hAnsi="Courier New" w:cs="Courier New"/>
          <w:sz w:val="20"/>
        </w:rPr>
        <w:t>,</w:t>
      </w:r>
      <w:r w:rsidRPr="00C555DD">
        <w:rPr>
          <w:rFonts w:ascii="Courier New" w:hAnsi="Courier New" w:cs="Courier New"/>
          <w:sz w:val="20"/>
        </w:rPr>
        <w:t>-1.1388</w:t>
      </w:r>
      <w:r w:rsidR="0074678B">
        <w:rPr>
          <w:rFonts w:ascii="Courier New" w:hAnsi="Courier New" w:cs="Courier New"/>
          <w:sz w:val="20"/>
        </w:rPr>
        <w:t>,</w:t>
      </w:r>
      <w:r w:rsidRPr="00C555DD">
        <w:rPr>
          <w:rFonts w:ascii="Courier New" w:hAnsi="Courier New" w:cs="Courier New"/>
          <w:sz w:val="20"/>
        </w:rPr>
        <w:t>-0.2652</w:t>
      </w:r>
      <w:r w:rsidR="0074678B">
        <w:rPr>
          <w:rFonts w:ascii="Courier New" w:hAnsi="Courier New" w:cs="Courier New"/>
          <w:sz w:val="20"/>
        </w:rPr>
        <w:t>,</w:t>
      </w:r>
      <w:r w:rsidRPr="00C555DD">
        <w:rPr>
          <w:rFonts w:ascii="Courier New" w:hAnsi="Courier New" w:cs="Courier New"/>
          <w:sz w:val="20"/>
        </w:rPr>
        <w:t>-0.1828</w:t>
      </w:r>
      <w:r w:rsidR="0074678B">
        <w:rPr>
          <w:rFonts w:ascii="Courier New" w:hAnsi="Courier New" w:cs="Courier New"/>
          <w:sz w:val="20"/>
        </w:rPr>
        <w:t>,</w:t>
      </w:r>
      <w:r w:rsidRPr="00C555DD">
        <w:rPr>
          <w:rFonts w:ascii="Courier New" w:hAnsi="Courier New" w:cs="Courier New"/>
          <w:sz w:val="20"/>
        </w:rPr>
        <w:t>-0.2275</w:t>
      </w:r>
      <w:r w:rsidR="0074678B">
        <w:rPr>
          <w:rFonts w:ascii="Courier New" w:hAnsi="Courier New" w:cs="Courier New"/>
          <w:sz w:val="20"/>
        </w:rPr>
        <w:t>,</w:t>
      </w:r>
      <w:r w:rsidRPr="00C555DD">
        <w:rPr>
          <w:rFonts w:ascii="Courier New" w:hAnsi="Courier New" w:cs="Courier New"/>
          <w:sz w:val="20"/>
        </w:rPr>
        <w:t>10.0331</w:t>
      </w:r>
    </w:p>
    <w:p w:rsidR="003F0886" w:rsidRPr="00C555DD" w:rsidRDefault="003F0886" w:rsidP="00EB7C06">
      <w:pPr>
        <w:rPr>
          <w:rFonts w:ascii="Courier New" w:hAnsi="Courier New" w:cs="Courier New"/>
          <w:sz w:val="20"/>
        </w:rPr>
      </w:pPr>
      <w:r w:rsidRPr="00C555DD">
        <w:rPr>
          <w:rFonts w:ascii="Courier New" w:hAnsi="Courier New" w:cs="Courier New"/>
          <w:sz w:val="20"/>
        </w:rPr>
        <w:t>-1.8720</w:t>
      </w:r>
      <w:r w:rsidR="0074678B">
        <w:rPr>
          <w:rFonts w:ascii="Courier New" w:hAnsi="Courier New" w:cs="Courier New"/>
          <w:sz w:val="20"/>
        </w:rPr>
        <w:t>,</w:t>
      </w:r>
      <w:r w:rsidRPr="00C555DD">
        <w:rPr>
          <w:rFonts w:ascii="Courier New" w:hAnsi="Courier New" w:cs="Courier New"/>
          <w:sz w:val="20"/>
        </w:rPr>
        <w:t>-1.1388</w:t>
      </w:r>
      <w:r w:rsidR="0074678B">
        <w:rPr>
          <w:rFonts w:ascii="Courier New" w:hAnsi="Courier New" w:cs="Courier New"/>
          <w:sz w:val="20"/>
        </w:rPr>
        <w:t xml:space="preserve">, </w:t>
      </w:r>
      <w:r w:rsidRPr="00C555DD">
        <w:rPr>
          <w:rFonts w:ascii="Courier New" w:hAnsi="Courier New" w:cs="Courier New"/>
          <w:sz w:val="20"/>
        </w:rPr>
        <w:t>0.1716</w:t>
      </w:r>
      <w:r w:rsidR="0074678B">
        <w:rPr>
          <w:rFonts w:ascii="Courier New" w:hAnsi="Courier New" w:cs="Courier New"/>
          <w:sz w:val="20"/>
        </w:rPr>
        <w:t>,</w:t>
      </w:r>
      <w:r w:rsidRPr="00C555DD">
        <w:rPr>
          <w:rFonts w:ascii="Courier New" w:hAnsi="Courier New" w:cs="Courier New"/>
          <w:sz w:val="20"/>
        </w:rPr>
        <w:t>-0.1544</w:t>
      </w:r>
      <w:r w:rsidR="0074678B">
        <w:rPr>
          <w:rFonts w:ascii="Courier New" w:hAnsi="Courier New" w:cs="Courier New"/>
          <w:sz w:val="20"/>
        </w:rPr>
        <w:t>,</w:t>
      </w:r>
      <w:r w:rsidRPr="00C555DD">
        <w:rPr>
          <w:rFonts w:ascii="Courier New" w:hAnsi="Courier New" w:cs="Courier New"/>
          <w:sz w:val="20"/>
        </w:rPr>
        <w:t>-0.2437</w:t>
      </w:r>
      <w:r w:rsidR="0074678B">
        <w:rPr>
          <w:rFonts w:ascii="Courier New" w:hAnsi="Courier New" w:cs="Courier New"/>
          <w:sz w:val="20"/>
        </w:rPr>
        <w:t xml:space="preserve">, </w:t>
      </w:r>
      <w:r w:rsidRPr="00C555DD">
        <w:rPr>
          <w:rFonts w:ascii="Courier New" w:hAnsi="Courier New" w:cs="Courier New"/>
          <w:sz w:val="20"/>
        </w:rPr>
        <w:t>9.9275</w:t>
      </w:r>
    </w:p>
    <w:p w:rsidR="003F0886" w:rsidRPr="00C555DD" w:rsidRDefault="00F974CA" w:rsidP="00EB7C06">
      <w:pPr>
        <w:rPr>
          <w:rFonts w:ascii="Courier New" w:hAnsi="Courier New" w:cs="Courier New"/>
          <w:sz w:val="20"/>
        </w:rPr>
      </w:pPr>
      <w:r>
        <w:rPr>
          <w:rFonts w:ascii="Courier New" w:hAnsi="Courier New" w:cs="Courier New"/>
          <w:sz w:val="20"/>
        </w:rPr>
        <w:t>-1.3416,</w:t>
      </w:r>
      <w:r w:rsidR="003F0886" w:rsidRPr="00C555DD">
        <w:rPr>
          <w:rFonts w:ascii="Courier New" w:hAnsi="Courier New" w:cs="Courier New"/>
          <w:sz w:val="20"/>
        </w:rPr>
        <w:t>-1.1856</w:t>
      </w:r>
      <w:r>
        <w:rPr>
          <w:rFonts w:ascii="Courier New" w:hAnsi="Courier New" w:cs="Courier New"/>
          <w:sz w:val="20"/>
        </w:rPr>
        <w:t>,</w:t>
      </w:r>
      <w:r w:rsidR="003F0886" w:rsidRPr="00C555DD">
        <w:rPr>
          <w:rFonts w:ascii="Courier New" w:hAnsi="Courier New" w:cs="Courier New"/>
          <w:sz w:val="20"/>
        </w:rPr>
        <w:t>-0.2652</w:t>
      </w:r>
      <w:r>
        <w:rPr>
          <w:rFonts w:ascii="Courier New" w:hAnsi="Courier New" w:cs="Courier New"/>
          <w:sz w:val="20"/>
        </w:rPr>
        <w:t>,</w:t>
      </w:r>
      <w:r w:rsidR="003F0886" w:rsidRPr="00C555DD">
        <w:rPr>
          <w:rFonts w:ascii="Courier New" w:hAnsi="Courier New" w:cs="Courier New"/>
          <w:sz w:val="20"/>
        </w:rPr>
        <w:t>-0.1747</w:t>
      </w:r>
      <w:r>
        <w:rPr>
          <w:rFonts w:ascii="Courier New" w:hAnsi="Courier New" w:cs="Courier New"/>
          <w:sz w:val="20"/>
        </w:rPr>
        <w:t>,</w:t>
      </w:r>
      <w:r w:rsidR="003F0886" w:rsidRPr="00C555DD">
        <w:rPr>
          <w:rFonts w:ascii="Courier New" w:hAnsi="Courier New" w:cs="Courier New"/>
          <w:sz w:val="20"/>
        </w:rPr>
        <w:t>-0.1665</w:t>
      </w:r>
      <w:r>
        <w:rPr>
          <w:rFonts w:ascii="Courier New" w:hAnsi="Courier New" w:cs="Courier New"/>
          <w:sz w:val="20"/>
        </w:rPr>
        <w:t>,</w:t>
      </w:r>
      <w:r w:rsidR="003F0886" w:rsidRPr="00C555DD">
        <w:rPr>
          <w:rFonts w:ascii="Courier New" w:hAnsi="Courier New" w:cs="Courier New"/>
          <w:sz w:val="20"/>
        </w:rPr>
        <w:t xml:space="preserve"> 9.8544</w:t>
      </w:r>
    </w:p>
    <w:p w:rsidR="003F0886" w:rsidRPr="00C555DD" w:rsidRDefault="003F0886" w:rsidP="00EB7C06">
      <w:pPr>
        <w:rPr>
          <w:rFonts w:ascii="Courier New" w:hAnsi="Courier New" w:cs="Courier New"/>
          <w:sz w:val="20"/>
        </w:rPr>
      </w:pPr>
      <w:r w:rsidRPr="00C555DD">
        <w:rPr>
          <w:rFonts w:ascii="Courier New" w:hAnsi="Courier New" w:cs="Courier New"/>
          <w:sz w:val="20"/>
        </w:rPr>
        <w:t>-1.1544</w:t>
      </w:r>
      <w:r w:rsidR="00F974CA">
        <w:rPr>
          <w:rFonts w:ascii="Courier New" w:hAnsi="Courier New" w:cs="Courier New"/>
          <w:sz w:val="20"/>
        </w:rPr>
        <w:t>,</w:t>
      </w:r>
      <w:r w:rsidRPr="00C555DD">
        <w:rPr>
          <w:rFonts w:ascii="Courier New" w:hAnsi="Courier New" w:cs="Courier New"/>
          <w:sz w:val="20"/>
        </w:rPr>
        <w:t>-1.7316</w:t>
      </w:r>
      <w:r w:rsidR="00F974CA">
        <w:rPr>
          <w:rFonts w:ascii="Courier New" w:hAnsi="Courier New" w:cs="Courier New"/>
          <w:sz w:val="20"/>
        </w:rPr>
        <w:t>,</w:t>
      </w:r>
      <w:r w:rsidRPr="00C555DD">
        <w:rPr>
          <w:rFonts w:ascii="Courier New" w:hAnsi="Courier New" w:cs="Courier New"/>
          <w:sz w:val="20"/>
        </w:rPr>
        <w:t>-0.7644</w:t>
      </w:r>
      <w:r w:rsidR="00F974CA">
        <w:rPr>
          <w:rFonts w:ascii="Courier New" w:hAnsi="Courier New" w:cs="Courier New"/>
          <w:sz w:val="20"/>
        </w:rPr>
        <w:t>,</w:t>
      </w:r>
      <w:r w:rsidRPr="00C555DD">
        <w:rPr>
          <w:rFonts w:ascii="Courier New" w:hAnsi="Courier New" w:cs="Courier New"/>
          <w:sz w:val="20"/>
        </w:rPr>
        <w:t>-0.1665</w:t>
      </w:r>
      <w:r w:rsidR="00F974CA">
        <w:rPr>
          <w:rFonts w:ascii="Courier New" w:hAnsi="Courier New" w:cs="Courier New"/>
          <w:sz w:val="20"/>
        </w:rPr>
        <w:t>,</w:t>
      </w:r>
      <w:r w:rsidRPr="00C555DD">
        <w:rPr>
          <w:rFonts w:ascii="Courier New" w:hAnsi="Courier New" w:cs="Courier New"/>
          <w:sz w:val="20"/>
        </w:rPr>
        <w:t>-0.2072</w:t>
      </w:r>
      <w:r w:rsidR="00F974CA">
        <w:rPr>
          <w:rFonts w:ascii="Courier New" w:hAnsi="Courier New" w:cs="Courier New"/>
          <w:sz w:val="20"/>
        </w:rPr>
        <w:t>,</w:t>
      </w:r>
      <w:r w:rsidRPr="00C555DD">
        <w:rPr>
          <w:rFonts w:ascii="Courier New" w:hAnsi="Courier New" w:cs="Courier New"/>
          <w:sz w:val="20"/>
        </w:rPr>
        <w:t xml:space="preserve"> 9.8625</w:t>
      </w:r>
    </w:p>
    <w:p w:rsidR="003F0886" w:rsidRPr="00C555DD" w:rsidRDefault="003F0886" w:rsidP="00EB7C06">
      <w:pPr>
        <w:rPr>
          <w:rFonts w:ascii="Courier New" w:hAnsi="Courier New" w:cs="Courier New"/>
          <w:sz w:val="20"/>
        </w:rPr>
      </w:pPr>
      <w:r w:rsidRPr="00C555DD">
        <w:rPr>
          <w:rFonts w:ascii="Courier New" w:hAnsi="Courier New" w:cs="Courier New"/>
          <w:sz w:val="20"/>
        </w:rPr>
        <w:t>-0.7020</w:t>
      </w:r>
      <w:r w:rsidR="00F974CA">
        <w:rPr>
          <w:rFonts w:ascii="Courier New" w:hAnsi="Courier New" w:cs="Courier New"/>
          <w:sz w:val="20"/>
        </w:rPr>
        <w:t>,</w:t>
      </w:r>
      <w:r w:rsidRPr="00C555DD">
        <w:rPr>
          <w:rFonts w:ascii="Courier New" w:hAnsi="Courier New" w:cs="Courier New"/>
          <w:sz w:val="20"/>
        </w:rPr>
        <w:t>-1.1544</w:t>
      </w:r>
      <w:r w:rsidR="00F974CA">
        <w:rPr>
          <w:rFonts w:ascii="Courier New" w:hAnsi="Courier New" w:cs="Courier New"/>
          <w:sz w:val="20"/>
        </w:rPr>
        <w:t>,</w:t>
      </w:r>
      <w:r w:rsidRPr="00C555DD">
        <w:rPr>
          <w:rFonts w:ascii="Courier New" w:hAnsi="Courier New" w:cs="Courier New"/>
          <w:sz w:val="20"/>
        </w:rPr>
        <w:t>-0.6396</w:t>
      </w:r>
      <w:r w:rsidR="00F974CA">
        <w:rPr>
          <w:rFonts w:ascii="Courier New" w:hAnsi="Courier New" w:cs="Courier New"/>
          <w:sz w:val="20"/>
        </w:rPr>
        <w:t>,</w:t>
      </w:r>
      <w:r w:rsidRPr="00C555DD">
        <w:rPr>
          <w:rFonts w:ascii="Courier New" w:hAnsi="Courier New" w:cs="Courier New"/>
          <w:sz w:val="20"/>
        </w:rPr>
        <w:t>-0.1544</w:t>
      </w:r>
      <w:r w:rsidR="00F974CA">
        <w:rPr>
          <w:rFonts w:ascii="Courier New" w:hAnsi="Courier New" w:cs="Courier New"/>
          <w:sz w:val="20"/>
        </w:rPr>
        <w:t>,</w:t>
      </w:r>
      <w:r w:rsidRPr="00C555DD">
        <w:rPr>
          <w:rFonts w:ascii="Courier New" w:hAnsi="Courier New" w:cs="Courier New"/>
          <w:sz w:val="20"/>
        </w:rPr>
        <w:t>-0.1909</w:t>
      </w:r>
      <w:r w:rsidR="00F974CA">
        <w:rPr>
          <w:rFonts w:ascii="Courier New" w:hAnsi="Courier New" w:cs="Courier New"/>
          <w:sz w:val="20"/>
        </w:rPr>
        <w:t>,</w:t>
      </w:r>
      <w:r w:rsidRPr="00C555DD">
        <w:rPr>
          <w:rFonts w:ascii="Courier New" w:hAnsi="Courier New" w:cs="Courier New"/>
          <w:sz w:val="20"/>
        </w:rPr>
        <w:t xml:space="preserve"> 9.9519</w:t>
      </w:r>
    </w:p>
    <w:p w:rsidR="003F0886" w:rsidRPr="00C555DD" w:rsidRDefault="003F0886" w:rsidP="00EB7C06">
      <w:pPr>
        <w:rPr>
          <w:rFonts w:ascii="Courier New" w:hAnsi="Courier New" w:cs="Courier New"/>
          <w:sz w:val="20"/>
        </w:rPr>
      </w:pPr>
      <w:r w:rsidRPr="00C555DD">
        <w:rPr>
          <w:rFonts w:ascii="Courier New" w:hAnsi="Courier New" w:cs="Courier New"/>
          <w:sz w:val="20"/>
        </w:rPr>
        <w:t>-1.2480</w:t>
      </w:r>
      <w:r w:rsidR="00F974CA">
        <w:rPr>
          <w:rFonts w:ascii="Courier New" w:hAnsi="Courier New" w:cs="Courier New"/>
          <w:sz w:val="20"/>
        </w:rPr>
        <w:t>,</w:t>
      </w:r>
      <w:r w:rsidRPr="00C555DD">
        <w:rPr>
          <w:rFonts w:ascii="Courier New" w:hAnsi="Courier New" w:cs="Courier New"/>
          <w:sz w:val="20"/>
        </w:rPr>
        <w:t>-1.1856</w:t>
      </w:r>
      <w:r w:rsidR="00F974CA">
        <w:rPr>
          <w:rFonts w:ascii="Courier New" w:hAnsi="Courier New" w:cs="Courier New"/>
          <w:sz w:val="20"/>
        </w:rPr>
        <w:t>,</w:t>
      </w:r>
      <w:r w:rsidRPr="00C555DD">
        <w:rPr>
          <w:rFonts w:ascii="Courier New" w:hAnsi="Courier New" w:cs="Courier New"/>
          <w:sz w:val="20"/>
        </w:rPr>
        <w:t>-0.3900</w:t>
      </w:r>
      <w:r w:rsidR="00F974CA">
        <w:rPr>
          <w:rFonts w:ascii="Courier New" w:hAnsi="Courier New" w:cs="Courier New"/>
          <w:sz w:val="20"/>
        </w:rPr>
        <w:t>,</w:t>
      </w:r>
      <w:r w:rsidRPr="00C555DD">
        <w:rPr>
          <w:rFonts w:ascii="Courier New" w:hAnsi="Courier New" w:cs="Courier New"/>
          <w:sz w:val="20"/>
        </w:rPr>
        <w:t>-0.1747</w:t>
      </w:r>
      <w:r w:rsidR="00F974CA">
        <w:rPr>
          <w:rFonts w:ascii="Courier New" w:hAnsi="Courier New" w:cs="Courier New"/>
          <w:sz w:val="20"/>
        </w:rPr>
        <w:t>,</w:t>
      </w:r>
      <w:r w:rsidRPr="00C555DD">
        <w:rPr>
          <w:rFonts w:ascii="Courier New" w:hAnsi="Courier New" w:cs="Courier New"/>
          <w:sz w:val="20"/>
        </w:rPr>
        <w:t>-0.1990</w:t>
      </w:r>
      <w:r w:rsidR="00F974CA">
        <w:rPr>
          <w:rFonts w:ascii="Courier New" w:hAnsi="Courier New" w:cs="Courier New"/>
          <w:sz w:val="20"/>
        </w:rPr>
        <w:t>,</w:t>
      </w:r>
      <w:r w:rsidRPr="00C555DD">
        <w:rPr>
          <w:rFonts w:ascii="Courier New" w:hAnsi="Courier New" w:cs="Courier New"/>
          <w:sz w:val="20"/>
        </w:rPr>
        <w:t xml:space="preserve"> 9.7529</w:t>
      </w:r>
    </w:p>
    <w:p w:rsidR="00CB4E11" w:rsidRDefault="00CB4E11" w:rsidP="00EB7C06">
      <w:pPr>
        <w:rPr>
          <w:rFonts w:ascii="Courier New" w:hAnsi="Courier New" w:cs="Courier New"/>
          <w:sz w:val="20"/>
        </w:rPr>
      </w:pPr>
      <w:r w:rsidRPr="00C555DD">
        <w:rPr>
          <w:rFonts w:ascii="Courier New" w:hAnsi="Courier New" w:cs="Courier New"/>
          <w:sz w:val="20"/>
        </w:rPr>
        <w:t>-1.8096</w:t>
      </w:r>
      <w:r w:rsidR="00F974CA">
        <w:rPr>
          <w:rFonts w:ascii="Courier New" w:hAnsi="Courier New" w:cs="Courier New"/>
          <w:sz w:val="20"/>
        </w:rPr>
        <w:t>,</w:t>
      </w:r>
      <w:r w:rsidRPr="00C555DD">
        <w:rPr>
          <w:rFonts w:ascii="Courier New" w:hAnsi="Courier New" w:cs="Courier New"/>
          <w:sz w:val="20"/>
        </w:rPr>
        <w:t>-1.4820</w:t>
      </w:r>
      <w:r w:rsidR="00F974CA">
        <w:rPr>
          <w:rFonts w:ascii="Courier New" w:hAnsi="Courier New" w:cs="Courier New"/>
          <w:sz w:val="20"/>
        </w:rPr>
        <w:t>,</w:t>
      </w:r>
      <w:r w:rsidRPr="00C555DD">
        <w:rPr>
          <w:rFonts w:ascii="Courier New" w:hAnsi="Courier New" w:cs="Courier New"/>
          <w:sz w:val="20"/>
        </w:rPr>
        <w:t>-0.2184</w:t>
      </w:r>
      <w:r w:rsidR="00F974CA">
        <w:rPr>
          <w:rFonts w:ascii="Courier New" w:hAnsi="Courier New" w:cs="Courier New"/>
          <w:sz w:val="20"/>
        </w:rPr>
        <w:t>,</w:t>
      </w:r>
      <w:r w:rsidRPr="00C555DD">
        <w:rPr>
          <w:rFonts w:ascii="Courier New" w:hAnsi="Courier New" w:cs="Courier New"/>
          <w:sz w:val="20"/>
        </w:rPr>
        <w:t>-0.1340</w:t>
      </w:r>
      <w:r w:rsidR="00F974CA">
        <w:rPr>
          <w:rFonts w:ascii="Courier New" w:hAnsi="Courier New" w:cs="Courier New"/>
          <w:sz w:val="20"/>
        </w:rPr>
        <w:t>,</w:t>
      </w:r>
      <w:r w:rsidRPr="00C555DD">
        <w:rPr>
          <w:rFonts w:ascii="Courier New" w:hAnsi="Courier New" w:cs="Courier New"/>
          <w:sz w:val="20"/>
        </w:rPr>
        <w:t>-0.2640</w:t>
      </w:r>
      <w:r w:rsidR="00F974CA">
        <w:rPr>
          <w:rFonts w:ascii="Courier New" w:hAnsi="Courier New" w:cs="Courier New"/>
          <w:sz w:val="20"/>
        </w:rPr>
        <w:t>,</w:t>
      </w:r>
      <w:r w:rsidRPr="00C555DD">
        <w:rPr>
          <w:rFonts w:ascii="Courier New" w:hAnsi="Courier New" w:cs="Courier New"/>
          <w:sz w:val="20"/>
        </w:rPr>
        <w:t xml:space="preserve"> 9.8747</w:t>
      </w:r>
    </w:p>
    <w:p w:rsidR="003E5F1B" w:rsidRDefault="00B12223" w:rsidP="00677119">
      <w:pPr>
        <w:pStyle w:val="Heading2"/>
      </w:pPr>
      <w:bookmarkStart w:id="13" w:name="_Toc275609454"/>
      <w:r>
        <w:t>Arduino sensor data</w:t>
      </w:r>
      <w:bookmarkEnd w:id="13"/>
    </w:p>
    <w:p w:rsidR="00032DC3" w:rsidRDefault="00032DC3" w:rsidP="007901C7">
      <w:pPr>
        <w:spacing w:line="360" w:lineRule="auto"/>
      </w:pPr>
      <w:r>
        <w:t>The Arduino has the following sentence sensor data output:</w:t>
      </w:r>
    </w:p>
    <w:p w:rsidR="00032DC3" w:rsidRPr="00255300" w:rsidRDefault="005732A4" w:rsidP="007901C7">
      <w:pPr>
        <w:spacing w:line="360" w:lineRule="auto"/>
        <w:rPr>
          <w:b/>
        </w:rPr>
      </w:pPr>
      <w:r>
        <w:t xml:space="preserve">Format: </w:t>
      </w:r>
      <w:r w:rsidRPr="004E6F70">
        <w:rPr>
          <w:b/>
        </w:rPr>
        <w:t>Chhh.h,Vvv.vvv,Aa.aaa</w:t>
      </w:r>
    </w:p>
    <w:p w:rsidR="00677119" w:rsidRDefault="00677119" w:rsidP="007901C7">
      <w:pPr>
        <w:spacing w:line="360" w:lineRule="auto"/>
      </w:pPr>
      <w:r>
        <w:t xml:space="preserve">The following </w:t>
      </w:r>
      <w:r w:rsidR="00AE72C5">
        <w:t xml:space="preserve">summarised </w:t>
      </w:r>
      <w:r>
        <w:t>sensor output was obtained from the Arduino</w:t>
      </w:r>
      <w:r w:rsidR="000E76A4">
        <w:t xml:space="preserve"> using the above format:</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226.10,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0.190</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0.298</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0.285</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604AF2" w:rsidRPr="00E267A0"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0.312</w:t>
      </w:r>
    </w:p>
    <w:p w:rsidR="00150F8A" w:rsidRDefault="00E267A0" w:rsidP="00604AF2">
      <w:pPr>
        <w:rPr>
          <w:rFonts w:ascii="Courier New" w:hAnsi="Courier New" w:cs="Courier New"/>
          <w:sz w:val="20"/>
        </w:rPr>
      </w:pPr>
      <w:r>
        <w:rPr>
          <w:rFonts w:ascii="Courier New" w:hAnsi="Courier New" w:cs="Courier New"/>
          <w:sz w:val="20"/>
        </w:rPr>
        <w:t>C</w:t>
      </w:r>
      <w:r w:rsidR="00604AF2" w:rsidRPr="00E267A0">
        <w:rPr>
          <w:rFonts w:ascii="Courier New" w:hAnsi="Courier New" w:cs="Courier New"/>
          <w:sz w:val="20"/>
        </w:rPr>
        <w:t>226.20,</w:t>
      </w:r>
      <w:r>
        <w:rPr>
          <w:rFonts w:ascii="Courier New" w:hAnsi="Courier New" w:cs="Courier New"/>
          <w:sz w:val="20"/>
        </w:rPr>
        <w:t>V</w:t>
      </w:r>
      <w:r w:rsidR="00604AF2" w:rsidRPr="00E267A0">
        <w:rPr>
          <w:rFonts w:ascii="Courier New" w:hAnsi="Courier New" w:cs="Courier New"/>
          <w:sz w:val="20"/>
        </w:rPr>
        <w:t>14.085,</w:t>
      </w:r>
      <w:r>
        <w:rPr>
          <w:rFonts w:ascii="Courier New" w:hAnsi="Courier New" w:cs="Courier New"/>
          <w:sz w:val="20"/>
        </w:rPr>
        <w:t>A</w:t>
      </w:r>
      <w:r w:rsidR="00604AF2" w:rsidRPr="00E267A0">
        <w:rPr>
          <w:rFonts w:ascii="Courier New" w:hAnsi="Courier New" w:cs="Courier New"/>
          <w:sz w:val="20"/>
        </w:rPr>
        <w:t>0.298</w:t>
      </w:r>
    </w:p>
    <w:p w:rsidR="00D90A0F" w:rsidRDefault="00D90A0F" w:rsidP="00155C39">
      <w:pPr>
        <w:pStyle w:val="Heading2"/>
      </w:pPr>
      <w:bookmarkStart w:id="14" w:name="_Toc275609455"/>
      <w:r>
        <w:t>Raw</w:t>
      </w:r>
      <w:r w:rsidR="009A3596">
        <w:t xml:space="preserve"> </w:t>
      </w:r>
      <w:r w:rsidR="00155C39">
        <w:t>IMU</w:t>
      </w:r>
      <w:r>
        <w:t xml:space="preserve"> sensor data output</w:t>
      </w:r>
      <w:bookmarkEnd w:id="14"/>
    </w:p>
    <w:p w:rsidR="00D12BE4" w:rsidRDefault="00644924" w:rsidP="00060F18">
      <w:pPr>
        <w:spacing w:line="360" w:lineRule="auto"/>
      </w:pPr>
      <w:r>
        <w:t>Figures 4.6, 4.7, 4.8, 4.9, 4.10 and 4.11 show the raw IMU sensor data outputs for rateX, rateY, rateZ, accX, accY and accZ when the platform attitude is changed.</w:t>
      </w:r>
    </w:p>
    <w:p w:rsidR="00F97954" w:rsidRDefault="00F97954" w:rsidP="0055112F">
      <w:pPr>
        <w:keepNext/>
        <w:spacing w:line="360" w:lineRule="auto"/>
        <w:jc w:val="center"/>
      </w:pPr>
      <w:r>
        <w:rPr>
          <w:noProof/>
          <w:snapToGrid/>
          <w:lang w:eastAsia="en-AU"/>
        </w:rPr>
        <w:lastRenderedPageBreak/>
        <w:drawing>
          <wp:inline distT="0" distB="0" distL="0" distR="0">
            <wp:extent cx="4808572" cy="3600000"/>
            <wp:effectExtent l="19050" t="0" r="0" b="0"/>
            <wp:docPr id="8" name="Picture 7" descr="r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X.png"/>
                    <pic:cNvPicPr/>
                  </pic:nvPicPr>
                  <pic:blipFill>
                    <a:blip r:embed="rId14" cstate="print"/>
                    <a:stretch>
                      <a:fillRect/>
                    </a:stretch>
                  </pic:blipFill>
                  <pic:spPr>
                    <a:xfrm>
                      <a:off x="0" y="0"/>
                      <a:ext cx="4808572" cy="3600000"/>
                    </a:xfrm>
                    <a:prstGeom prst="rect">
                      <a:avLst/>
                    </a:prstGeom>
                  </pic:spPr>
                </pic:pic>
              </a:graphicData>
            </a:graphic>
          </wp:inline>
        </w:drawing>
      </w:r>
    </w:p>
    <w:p w:rsidR="00F97954" w:rsidRDefault="00F97954" w:rsidP="0055112F">
      <w:pPr>
        <w:pStyle w:val="Caption"/>
      </w:pPr>
      <w:bookmarkStart w:id="15" w:name="_Toc275609438"/>
      <w:r>
        <w:t xml:space="preserve">Figure </w:t>
      </w:r>
      <w:fldSimple w:instr=" STYLEREF 1 \s ">
        <w:r w:rsidR="005F399B">
          <w:rPr>
            <w:noProof/>
          </w:rPr>
          <w:t>4</w:t>
        </w:r>
      </w:fldSimple>
      <w:r w:rsidR="005F399B">
        <w:t>.</w:t>
      </w:r>
      <w:fldSimple w:instr=" SEQ Figure \* ARABIC \s 1 ">
        <w:r w:rsidR="005F399B">
          <w:rPr>
            <w:noProof/>
          </w:rPr>
          <w:t>6</w:t>
        </w:r>
      </w:fldSimple>
      <w:r>
        <w:t xml:space="preserve"> - rateX sensor data (IMU)</w:t>
      </w:r>
      <w:bookmarkEnd w:id="15"/>
    </w:p>
    <w:p w:rsidR="00F05DA0" w:rsidRDefault="00F05DA0" w:rsidP="0055112F">
      <w:pPr>
        <w:keepNext/>
        <w:jc w:val="center"/>
      </w:pPr>
      <w:r>
        <w:rPr>
          <w:noProof/>
          <w:snapToGrid/>
          <w:lang w:eastAsia="en-AU"/>
        </w:rPr>
        <w:drawing>
          <wp:inline distT="0" distB="0" distL="0" distR="0">
            <wp:extent cx="4808572" cy="3600000"/>
            <wp:effectExtent l="19050" t="0" r="0" b="0"/>
            <wp:docPr id="12" name="Picture 11" descr="rat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Y.png"/>
                    <pic:cNvPicPr/>
                  </pic:nvPicPr>
                  <pic:blipFill>
                    <a:blip r:embed="rId15" cstate="print"/>
                    <a:stretch>
                      <a:fillRect/>
                    </a:stretch>
                  </pic:blipFill>
                  <pic:spPr>
                    <a:xfrm>
                      <a:off x="0" y="0"/>
                      <a:ext cx="4808572" cy="3600000"/>
                    </a:xfrm>
                    <a:prstGeom prst="rect">
                      <a:avLst/>
                    </a:prstGeom>
                  </pic:spPr>
                </pic:pic>
              </a:graphicData>
            </a:graphic>
          </wp:inline>
        </w:drawing>
      </w:r>
    </w:p>
    <w:p w:rsidR="00F97954" w:rsidRDefault="00F05DA0" w:rsidP="0055112F">
      <w:pPr>
        <w:pStyle w:val="Caption"/>
      </w:pPr>
      <w:bookmarkStart w:id="16" w:name="_Toc275609439"/>
      <w:r>
        <w:t xml:space="preserve">Figure </w:t>
      </w:r>
      <w:fldSimple w:instr=" STYLEREF 1 \s ">
        <w:r w:rsidR="005F399B">
          <w:rPr>
            <w:noProof/>
          </w:rPr>
          <w:t>4</w:t>
        </w:r>
      </w:fldSimple>
      <w:r w:rsidR="005F399B">
        <w:t>.</w:t>
      </w:r>
      <w:fldSimple w:instr=" SEQ Figure \* ARABIC \s 1 ">
        <w:r w:rsidR="005F399B">
          <w:rPr>
            <w:noProof/>
          </w:rPr>
          <w:t>7</w:t>
        </w:r>
      </w:fldSimple>
      <w:r>
        <w:t xml:space="preserve"> - rateY</w:t>
      </w:r>
      <w:r w:rsidRPr="00FC1CB1">
        <w:t xml:space="preserve"> sensor data (IMU)</w:t>
      </w:r>
      <w:bookmarkEnd w:id="16"/>
    </w:p>
    <w:p w:rsidR="00F05DA0" w:rsidRDefault="00F05DA0" w:rsidP="0055112F">
      <w:pPr>
        <w:jc w:val="center"/>
      </w:pPr>
    </w:p>
    <w:p w:rsidR="001E67BA" w:rsidRDefault="001E67BA" w:rsidP="0055112F">
      <w:pPr>
        <w:keepNext/>
        <w:jc w:val="center"/>
      </w:pPr>
      <w:r>
        <w:rPr>
          <w:noProof/>
          <w:snapToGrid/>
          <w:lang w:eastAsia="en-AU"/>
        </w:rPr>
        <w:lastRenderedPageBreak/>
        <w:drawing>
          <wp:inline distT="0" distB="0" distL="0" distR="0">
            <wp:extent cx="5342858" cy="4000000"/>
            <wp:effectExtent l="19050" t="0" r="0" b="0"/>
            <wp:docPr id="18" name="Picture 17" descr="rat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eZ.png"/>
                    <pic:cNvPicPr/>
                  </pic:nvPicPr>
                  <pic:blipFill>
                    <a:blip r:embed="rId16" cstate="print"/>
                    <a:stretch>
                      <a:fillRect/>
                    </a:stretch>
                  </pic:blipFill>
                  <pic:spPr>
                    <a:xfrm>
                      <a:off x="0" y="0"/>
                      <a:ext cx="5342858" cy="4000000"/>
                    </a:xfrm>
                    <a:prstGeom prst="rect">
                      <a:avLst/>
                    </a:prstGeom>
                  </pic:spPr>
                </pic:pic>
              </a:graphicData>
            </a:graphic>
          </wp:inline>
        </w:drawing>
      </w:r>
    </w:p>
    <w:p w:rsidR="00122D85" w:rsidRDefault="001E67BA" w:rsidP="0055112F">
      <w:pPr>
        <w:pStyle w:val="Caption"/>
      </w:pPr>
      <w:bookmarkStart w:id="17" w:name="_Toc275609440"/>
      <w:r>
        <w:t xml:space="preserve">Figure </w:t>
      </w:r>
      <w:fldSimple w:instr=" STYLEREF 1 \s ">
        <w:r w:rsidR="005F399B">
          <w:rPr>
            <w:noProof/>
          </w:rPr>
          <w:t>4</w:t>
        </w:r>
      </w:fldSimple>
      <w:r w:rsidR="005F399B">
        <w:t>.</w:t>
      </w:r>
      <w:fldSimple w:instr=" SEQ Figure \* ARABIC \s 1 ">
        <w:r w:rsidR="005F399B">
          <w:rPr>
            <w:noProof/>
          </w:rPr>
          <w:t>8</w:t>
        </w:r>
      </w:fldSimple>
      <w:r>
        <w:t xml:space="preserve"> - rateZ</w:t>
      </w:r>
      <w:r w:rsidRPr="00AC3765">
        <w:t xml:space="preserve"> sensor data (IMU)</w:t>
      </w:r>
      <w:bookmarkEnd w:id="17"/>
    </w:p>
    <w:p w:rsidR="00330A55" w:rsidRDefault="00330A55" w:rsidP="0055112F">
      <w:pPr>
        <w:keepNext/>
        <w:jc w:val="center"/>
      </w:pPr>
      <w:r>
        <w:rPr>
          <w:noProof/>
          <w:snapToGrid/>
          <w:lang w:eastAsia="en-AU"/>
        </w:rPr>
        <w:drawing>
          <wp:inline distT="0" distB="0" distL="0" distR="0">
            <wp:extent cx="4808572" cy="3600000"/>
            <wp:effectExtent l="19050" t="0" r="0" b="0"/>
            <wp:docPr id="24" name="Picture 23" descr="ac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X.png"/>
                    <pic:cNvPicPr/>
                  </pic:nvPicPr>
                  <pic:blipFill>
                    <a:blip r:embed="rId17" cstate="print"/>
                    <a:stretch>
                      <a:fillRect/>
                    </a:stretch>
                  </pic:blipFill>
                  <pic:spPr>
                    <a:xfrm>
                      <a:off x="0" y="0"/>
                      <a:ext cx="4808572" cy="3600000"/>
                    </a:xfrm>
                    <a:prstGeom prst="rect">
                      <a:avLst/>
                    </a:prstGeom>
                  </pic:spPr>
                </pic:pic>
              </a:graphicData>
            </a:graphic>
          </wp:inline>
        </w:drawing>
      </w:r>
    </w:p>
    <w:p w:rsidR="001E67BA" w:rsidRDefault="00330A55" w:rsidP="0055112F">
      <w:pPr>
        <w:pStyle w:val="Caption"/>
      </w:pPr>
      <w:bookmarkStart w:id="18" w:name="_Toc275609441"/>
      <w:r>
        <w:t xml:space="preserve">Figure </w:t>
      </w:r>
      <w:fldSimple w:instr=" STYLEREF 1 \s ">
        <w:r w:rsidR="005F399B">
          <w:rPr>
            <w:noProof/>
          </w:rPr>
          <w:t>4</w:t>
        </w:r>
      </w:fldSimple>
      <w:r w:rsidR="005F399B">
        <w:t>.</w:t>
      </w:r>
      <w:fldSimple w:instr=" SEQ Figure \* ARABIC \s 1 ">
        <w:r w:rsidR="005F399B">
          <w:rPr>
            <w:noProof/>
          </w:rPr>
          <w:t>9</w:t>
        </w:r>
      </w:fldSimple>
      <w:r>
        <w:t xml:space="preserve"> - acc</w:t>
      </w:r>
      <w:r w:rsidRPr="008A4CF4">
        <w:t>X sensor data (IMU)</w:t>
      </w:r>
      <w:bookmarkEnd w:id="18"/>
    </w:p>
    <w:p w:rsidR="007D22E3" w:rsidRDefault="007D22E3" w:rsidP="0055112F">
      <w:pPr>
        <w:keepNext/>
        <w:jc w:val="center"/>
      </w:pPr>
      <w:r>
        <w:rPr>
          <w:noProof/>
          <w:snapToGrid/>
          <w:lang w:eastAsia="en-AU"/>
        </w:rPr>
        <w:lastRenderedPageBreak/>
        <w:drawing>
          <wp:inline distT="0" distB="0" distL="0" distR="0">
            <wp:extent cx="4808572" cy="3600000"/>
            <wp:effectExtent l="19050" t="0" r="0" b="0"/>
            <wp:docPr id="25" name="Picture 24" descr="ac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Y.png"/>
                    <pic:cNvPicPr/>
                  </pic:nvPicPr>
                  <pic:blipFill>
                    <a:blip r:embed="rId18" cstate="print"/>
                    <a:stretch>
                      <a:fillRect/>
                    </a:stretch>
                  </pic:blipFill>
                  <pic:spPr>
                    <a:xfrm>
                      <a:off x="0" y="0"/>
                      <a:ext cx="4808572" cy="3600000"/>
                    </a:xfrm>
                    <a:prstGeom prst="rect">
                      <a:avLst/>
                    </a:prstGeom>
                  </pic:spPr>
                </pic:pic>
              </a:graphicData>
            </a:graphic>
          </wp:inline>
        </w:drawing>
      </w:r>
    </w:p>
    <w:p w:rsidR="00330A55" w:rsidRDefault="007D22E3" w:rsidP="0055112F">
      <w:pPr>
        <w:pStyle w:val="Caption"/>
      </w:pPr>
      <w:bookmarkStart w:id="19" w:name="_Toc275609442"/>
      <w:r>
        <w:t xml:space="preserve">Figure </w:t>
      </w:r>
      <w:fldSimple w:instr=" STYLEREF 1 \s ">
        <w:r w:rsidR="005F399B">
          <w:rPr>
            <w:noProof/>
          </w:rPr>
          <w:t>4</w:t>
        </w:r>
      </w:fldSimple>
      <w:r w:rsidR="005F399B">
        <w:t>.</w:t>
      </w:r>
      <w:fldSimple w:instr=" SEQ Figure \* ARABIC \s 1 ">
        <w:r w:rsidR="005F399B">
          <w:rPr>
            <w:noProof/>
          </w:rPr>
          <w:t>10</w:t>
        </w:r>
      </w:fldSimple>
      <w:r>
        <w:t xml:space="preserve"> - accY</w:t>
      </w:r>
      <w:r w:rsidRPr="00514694">
        <w:t xml:space="preserve"> sensor data (IMU)</w:t>
      </w:r>
      <w:bookmarkEnd w:id="19"/>
    </w:p>
    <w:p w:rsidR="0055112F" w:rsidRDefault="0055112F" w:rsidP="0055112F">
      <w:pPr>
        <w:keepNext/>
        <w:jc w:val="center"/>
      </w:pPr>
      <w:r>
        <w:rPr>
          <w:noProof/>
          <w:snapToGrid/>
          <w:lang w:eastAsia="en-AU"/>
        </w:rPr>
        <w:drawing>
          <wp:inline distT="0" distB="0" distL="0" distR="0">
            <wp:extent cx="4808572" cy="3600000"/>
            <wp:effectExtent l="19050" t="0" r="0" b="0"/>
            <wp:docPr id="26" name="Picture 25" descr="ac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Z.png"/>
                    <pic:cNvPicPr/>
                  </pic:nvPicPr>
                  <pic:blipFill>
                    <a:blip r:embed="rId19" cstate="print"/>
                    <a:stretch>
                      <a:fillRect/>
                    </a:stretch>
                  </pic:blipFill>
                  <pic:spPr>
                    <a:xfrm>
                      <a:off x="0" y="0"/>
                      <a:ext cx="4808572" cy="3600000"/>
                    </a:xfrm>
                    <a:prstGeom prst="rect">
                      <a:avLst/>
                    </a:prstGeom>
                  </pic:spPr>
                </pic:pic>
              </a:graphicData>
            </a:graphic>
          </wp:inline>
        </w:drawing>
      </w:r>
    </w:p>
    <w:p w:rsidR="007D22E3" w:rsidRDefault="0055112F" w:rsidP="0055112F">
      <w:pPr>
        <w:pStyle w:val="Caption"/>
      </w:pPr>
      <w:bookmarkStart w:id="20" w:name="_Toc275609443"/>
      <w:r>
        <w:t xml:space="preserve">Figure </w:t>
      </w:r>
      <w:fldSimple w:instr=" STYLEREF 1 \s ">
        <w:r w:rsidR="005F399B">
          <w:rPr>
            <w:noProof/>
          </w:rPr>
          <w:t>4</w:t>
        </w:r>
      </w:fldSimple>
      <w:r w:rsidR="005F399B">
        <w:t>.</w:t>
      </w:r>
      <w:fldSimple w:instr=" SEQ Figure \* ARABIC \s 1 ">
        <w:r w:rsidR="005F399B">
          <w:rPr>
            <w:noProof/>
          </w:rPr>
          <w:t>11</w:t>
        </w:r>
      </w:fldSimple>
      <w:r>
        <w:t xml:space="preserve"> - accZ</w:t>
      </w:r>
      <w:r w:rsidRPr="006B6AE5">
        <w:t xml:space="preserve"> sensor data (IMU)</w:t>
      </w:r>
      <w:bookmarkEnd w:id="20"/>
    </w:p>
    <w:p w:rsidR="00217929" w:rsidRDefault="00217929" w:rsidP="00217929"/>
    <w:p w:rsidR="002742DF" w:rsidRDefault="002742DF" w:rsidP="00CB7DB7">
      <w:pPr>
        <w:pStyle w:val="Heading2"/>
      </w:pPr>
      <w:bookmarkStart w:id="21" w:name="_Toc275609456"/>
      <w:r>
        <w:lastRenderedPageBreak/>
        <w:t>Raw Arduino sensor output</w:t>
      </w:r>
      <w:bookmarkEnd w:id="21"/>
    </w:p>
    <w:p w:rsidR="00011B4A" w:rsidRDefault="00011B4A" w:rsidP="00E434A7">
      <w:pPr>
        <w:spacing w:line="360" w:lineRule="auto"/>
      </w:pPr>
      <w:r>
        <w:t xml:space="preserve">Figures 4.12, 4.13 and 4.14 show the raw Arduino sensor output including the magnetic compass data, the </w:t>
      </w:r>
      <w:r w:rsidR="0060007C">
        <w:t>ultrasonic</w:t>
      </w:r>
      <w:r w:rsidR="002B5A46">
        <w:t xml:space="preserve"> (altitude)</w:t>
      </w:r>
      <w:r>
        <w:t xml:space="preserve"> sensor data and the battery voltage.</w:t>
      </w:r>
    </w:p>
    <w:p w:rsidR="005F399B" w:rsidRDefault="005F399B" w:rsidP="005F399B">
      <w:pPr>
        <w:keepNext/>
        <w:spacing w:line="360" w:lineRule="auto"/>
        <w:jc w:val="center"/>
      </w:pPr>
      <w:r>
        <w:rPr>
          <w:noProof/>
          <w:snapToGrid/>
          <w:lang w:eastAsia="en-AU"/>
        </w:rPr>
        <w:drawing>
          <wp:inline distT="0" distB="0" distL="0" distR="0">
            <wp:extent cx="5610001" cy="4200000"/>
            <wp:effectExtent l="19050" t="0" r="0" b="0"/>
            <wp:docPr id="27" name="Picture 26" descr="com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ss.png"/>
                    <pic:cNvPicPr/>
                  </pic:nvPicPr>
                  <pic:blipFill>
                    <a:blip r:embed="rId20" cstate="print"/>
                    <a:stretch>
                      <a:fillRect/>
                    </a:stretch>
                  </pic:blipFill>
                  <pic:spPr>
                    <a:xfrm>
                      <a:off x="0" y="0"/>
                      <a:ext cx="5610001" cy="4200000"/>
                    </a:xfrm>
                    <a:prstGeom prst="rect">
                      <a:avLst/>
                    </a:prstGeom>
                  </pic:spPr>
                </pic:pic>
              </a:graphicData>
            </a:graphic>
          </wp:inline>
        </w:drawing>
      </w:r>
    </w:p>
    <w:p w:rsidR="00E434A7" w:rsidRDefault="005F399B" w:rsidP="005F399B">
      <w:pPr>
        <w:pStyle w:val="Caption"/>
      </w:pPr>
      <w:bookmarkStart w:id="22" w:name="_Toc275609444"/>
      <w:r>
        <w:t xml:space="preserve">Figure </w:t>
      </w:r>
      <w:fldSimple w:instr=" STYLEREF 1 \s ">
        <w:r>
          <w:rPr>
            <w:noProof/>
          </w:rPr>
          <w:t>4</w:t>
        </w:r>
      </w:fldSimple>
      <w:r>
        <w:t>.</w:t>
      </w:r>
      <w:fldSimple w:instr=" SEQ Figure \* ARABIC \s 1 ">
        <w:r>
          <w:rPr>
            <w:noProof/>
          </w:rPr>
          <w:t>12</w:t>
        </w:r>
      </w:fldSimple>
      <w:r>
        <w:t xml:space="preserve"> - Compass sensor output (from Arduino)</w:t>
      </w:r>
      <w:bookmarkEnd w:id="22"/>
    </w:p>
    <w:p w:rsidR="005F399B" w:rsidRDefault="005F399B" w:rsidP="005F399B">
      <w:pPr>
        <w:keepNext/>
        <w:spacing w:line="360" w:lineRule="auto"/>
        <w:jc w:val="center"/>
      </w:pPr>
      <w:r>
        <w:rPr>
          <w:noProof/>
          <w:snapToGrid/>
          <w:lang w:eastAsia="en-AU"/>
        </w:rPr>
        <w:lastRenderedPageBreak/>
        <w:drawing>
          <wp:inline distT="0" distB="0" distL="0" distR="0">
            <wp:extent cx="4808572" cy="3600000"/>
            <wp:effectExtent l="19050" t="0" r="0" b="0"/>
            <wp:docPr id="28" name="Picture 27" descr="ultras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png"/>
                    <pic:cNvPicPr/>
                  </pic:nvPicPr>
                  <pic:blipFill>
                    <a:blip r:embed="rId21" cstate="print"/>
                    <a:stretch>
                      <a:fillRect/>
                    </a:stretch>
                  </pic:blipFill>
                  <pic:spPr>
                    <a:xfrm>
                      <a:off x="0" y="0"/>
                      <a:ext cx="4808572" cy="3600000"/>
                    </a:xfrm>
                    <a:prstGeom prst="rect">
                      <a:avLst/>
                    </a:prstGeom>
                  </pic:spPr>
                </pic:pic>
              </a:graphicData>
            </a:graphic>
          </wp:inline>
        </w:drawing>
      </w:r>
    </w:p>
    <w:p w:rsidR="005F399B" w:rsidRDefault="005F399B" w:rsidP="005F399B">
      <w:pPr>
        <w:pStyle w:val="Caption"/>
      </w:pPr>
      <w:bookmarkStart w:id="23" w:name="_Toc275609445"/>
      <w:r>
        <w:t xml:space="preserve">Figure </w:t>
      </w:r>
      <w:fldSimple w:instr=" STYLEREF 1 \s ">
        <w:r>
          <w:rPr>
            <w:noProof/>
          </w:rPr>
          <w:t>4</w:t>
        </w:r>
      </w:fldSimple>
      <w:r>
        <w:t>.</w:t>
      </w:r>
      <w:fldSimple w:instr=" SEQ Figure \* ARABIC \s 1 ">
        <w:r>
          <w:rPr>
            <w:noProof/>
          </w:rPr>
          <w:t>13</w:t>
        </w:r>
      </w:fldSimple>
      <w:r>
        <w:t xml:space="preserve"> - Ultrasonic sensor output (from Arduino)</w:t>
      </w:r>
      <w:bookmarkEnd w:id="23"/>
    </w:p>
    <w:p w:rsidR="005F399B" w:rsidRDefault="005F399B" w:rsidP="005F399B">
      <w:pPr>
        <w:keepNext/>
        <w:spacing w:line="360" w:lineRule="auto"/>
        <w:jc w:val="center"/>
      </w:pPr>
      <w:r>
        <w:rPr>
          <w:noProof/>
          <w:snapToGrid/>
          <w:lang w:eastAsia="en-AU"/>
        </w:rPr>
        <w:drawing>
          <wp:inline distT="0" distB="0" distL="0" distR="0">
            <wp:extent cx="4808572" cy="3600000"/>
            <wp:effectExtent l="19050" t="0" r="0" b="0"/>
            <wp:docPr id="29" name="Picture 28" descr="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png"/>
                    <pic:cNvPicPr/>
                  </pic:nvPicPr>
                  <pic:blipFill>
                    <a:blip r:embed="rId22" cstate="print"/>
                    <a:stretch>
                      <a:fillRect/>
                    </a:stretch>
                  </pic:blipFill>
                  <pic:spPr>
                    <a:xfrm>
                      <a:off x="0" y="0"/>
                      <a:ext cx="4808572" cy="3600000"/>
                    </a:xfrm>
                    <a:prstGeom prst="rect">
                      <a:avLst/>
                    </a:prstGeom>
                  </pic:spPr>
                </pic:pic>
              </a:graphicData>
            </a:graphic>
          </wp:inline>
        </w:drawing>
      </w:r>
    </w:p>
    <w:p w:rsidR="005F399B" w:rsidRDefault="005F399B" w:rsidP="005F399B">
      <w:pPr>
        <w:pStyle w:val="Caption"/>
      </w:pPr>
      <w:bookmarkStart w:id="24" w:name="_Toc275609446"/>
      <w:r>
        <w:t xml:space="preserve">Figure </w:t>
      </w:r>
      <w:fldSimple w:instr=" STYLEREF 1 \s ">
        <w:r>
          <w:rPr>
            <w:noProof/>
          </w:rPr>
          <w:t>4</w:t>
        </w:r>
      </w:fldSimple>
      <w:r>
        <w:t>.</w:t>
      </w:r>
      <w:fldSimple w:instr=" SEQ Figure \* ARABIC \s 1 ">
        <w:r>
          <w:rPr>
            <w:noProof/>
          </w:rPr>
          <w:t>14</w:t>
        </w:r>
      </w:fldSimple>
      <w:r>
        <w:t xml:space="preserve"> - Battery voltage sensor output (from Arduino)</w:t>
      </w:r>
      <w:bookmarkEnd w:id="24"/>
    </w:p>
    <w:p w:rsidR="00B432FB" w:rsidRDefault="00DF1761" w:rsidP="00C62453">
      <w:pPr>
        <w:pStyle w:val="Heading1"/>
      </w:pPr>
      <w:bookmarkStart w:id="25" w:name="_Toc275609457"/>
      <w:r>
        <w:lastRenderedPageBreak/>
        <w:t>Analysis</w:t>
      </w:r>
      <w:bookmarkEnd w:id="25"/>
    </w:p>
    <w:p w:rsidR="00140D2E" w:rsidRDefault="00140D2E" w:rsidP="00140D2E">
      <w:r>
        <w:t xml:space="preserve">The </w:t>
      </w:r>
      <w:r w:rsidR="00B60A08">
        <w:t>analysis</w:t>
      </w:r>
      <w:r>
        <w:t xml:space="preserve"> will be presented per the testing procedures as specified in section 3.</w:t>
      </w:r>
    </w:p>
    <w:p w:rsidR="00F777AE" w:rsidRDefault="00F777AE" w:rsidP="00F777AE">
      <w:pPr>
        <w:pStyle w:val="Heading2"/>
      </w:pPr>
      <w:bookmarkStart w:id="26" w:name="_Toc275609458"/>
      <w:r>
        <w:t>Thread update rates</w:t>
      </w:r>
      <w:bookmarkEnd w:id="26"/>
    </w:p>
    <w:p w:rsidR="00F777AE" w:rsidRDefault="00F777AE" w:rsidP="00140D2E">
      <w:r>
        <w:t>A</w:t>
      </w:r>
      <w:r w:rsidR="00BC1E44">
        <w:t>ll threads are being updated above the minimum 50Hz specification</w:t>
      </w:r>
      <w:r w:rsidR="00F83674">
        <w:t xml:space="preserve"> on the flight computer</w:t>
      </w:r>
      <w:r w:rsidR="00BC1E44">
        <w:t>.</w:t>
      </w:r>
    </w:p>
    <w:p w:rsidR="00F777AE" w:rsidRDefault="00F777AE" w:rsidP="00F777AE">
      <w:pPr>
        <w:pStyle w:val="Heading2"/>
      </w:pPr>
      <w:bookmarkStart w:id="27" w:name="_Toc275609459"/>
      <w:r>
        <w:t>Reconfigure the IMU</w:t>
      </w:r>
      <w:bookmarkEnd w:id="27"/>
    </w:p>
    <w:p w:rsidR="00F777AE" w:rsidRDefault="003D12BF" w:rsidP="00132CA5">
      <w:pPr>
        <w:spacing w:line="360" w:lineRule="auto"/>
      </w:pPr>
      <w:r>
        <w:t>The IMU has been successfully reconfigured</w:t>
      </w:r>
      <w:r w:rsidR="00BA0A9C">
        <w:t xml:space="preserve"> on the flight computer</w:t>
      </w:r>
      <w:r w:rsidR="000F4E98">
        <w:t xml:space="preserve"> with the appropriate MR2 rate and </w:t>
      </w:r>
      <w:r w:rsidR="00055959">
        <w:t>accelerometer</w:t>
      </w:r>
      <w:r w:rsidR="000F4E98">
        <w:t xml:space="preserve"> outputs and 115200 baud rate.</w:t>
      </w:r>
    </w:p>
    <w:p w:rsidR="00F777AE" w:rsidRDefault="00F777AE" w:rsidP="00F777AE">
      <w:pPr>
        <w:pStyle w:val="Heading2"/>
      </w:pPr>
      <w:bookmarkStart w:id="28" w:name="_Toc275609460"/>
      <w:r>
        <w:t>IMU 16 bit data collection and conversion</w:t>
      </w:r>
      <w:bookmarkEnd w:id="28"/>
    </w:p>
    <w:p w:rsidR="00F777AE" w:rsidRDefault="00D802FF" w:rsidP="00132CA5">
      <w:pPr>
        <w:spacing w:line="360" w:lineRule="auto"/>
      </w:pPr>
      <w:r>
        <w:t xml:space="preserve">The IMU raw sensor data </w:t>
      </w:r>
      <w:r w:rsidR="00BD37EE">
        <w:t>has b</w:t>
      </w:r>
      <w:r w:rsidR="00A32417">
        <w:t>een successfully convert from its 16 bit representation to the required double data type.</w:t>
      </w:r>
    </w:p>
    <w:p w:rsidR="00F777AE" w:rsidRDefault="00F777AE" w:rsidP="00F777AE">
      <w:pPr>
        <w:pStyle w:val="Heading2"/>
      </w:pPr>
      <w:bookmarkStart w:id="29" w:name="_Toc275609461"/>
      <w:r>
        <w:t>Arduino sensor data</w:t>
      </w:r>
      <w:bookmarkEnd w:id="29"/>
    </w:p>
    <w:p w:rsidR="00F777AE" w:rsidRDefault="006D69A6" w:rsidP="00132CA5">
      <w:pPr>
        <w:spacing w:line="360" w:lineRule="auto"/>
      </w:pPr>
      <w:r>
        <w:t>T</w:t>
      </w:r>
      <w:r w:rsidR="006A6A9B">
        <w:t>he Arudino</w:t>
      </w:r>
      <w:r w:rsidR="0087051F">
        <w:t xml:space="preserve"> has collected the compass data, the battery voltage and the </w:t>
      </w:r>
      <w:r w:rsidR="00A4469F">
        <w:t>altitude data and transmitted the output sentence to the flight computer.</w:t>
      </w:r>
    </w:p>
    <w:p w:rsidR="00F777AE" w:rsidRDefault="00F777AE" w:rsidP="00F777AE">
      <w:pPr>
        <w:pStyle w:val="Heading2"/>
      </w:pPr>
      <w:bookmarkStart w:id="30" w:name="_Toc275609462"/>
      <w:r>
        <w:t>Raw IMU sensor data output</w:t>
      </w:r>
      <w:bookmarkEnd w:id="30"/>
    </w:p>
    <w:p w:rsidR="00F777AE" w:rsidRDefault="00FE4920" w:rsidP="00132CA5">
      <w:pPr>
        <w:spacing w:line="360" w:lineRule="auto"/>
      </w:pPr>
      <w:r>
        <w:t>Raw IMU sensor data is being sent from the flight computer to the ground control station. All rates and accelerometer values are correctly represented.</w:t>
      </w:r>
    </w:p>
    <w:p w:rsidR="00F777AE" w:rsidRDefault="00F777AE" w:rsidP="00F777AE">
      <w:pPr>
        <w:pStyle w:val="Heading2"/>
      </w:pPr>
      <w:bookmarkStart w:id="31" w:name="_Toc275609463"/>
      <w:r>
        <w:t>Raw Arduino sensor output</w:t>
      </w:r>
      <w:bookmarkEnd w:id="31"/>
    </w:p>
    <w:p w:rsidR="00F777AE" w:rsidRDefault="005877E8" w:rsidP="00132CA5">
      <w:pPr>
        <w:spacing w:line="360" w:lineRule="auto"/>
      </w:pPr>
      <w:r>
        <w:t>Raw Arduino data is being sent from the flight computer to the ground control station. Some errors in serial readings do occur</w:t>
      </w:r>
      <w:r w:rsidR="00FB1ADA">
        <w:t xml:space="preserve"> which is most evident in the </w:t>
      </w:r>
      <w:r w:rsidR="00573AE7">
        <w:t>ultrasonic sensor</w:t>
      </w:r>
      <w:r w:rsidR="00FE41AA">
        <w:t xml:space="preserve"> output</w:t>
      </w:r>
      <w:r w:rsidR="00573AE7">
        <w:t>.</w:t>
      </w:r>
    </w:p>
    <w:p w:rsidR="00FC2A06" w:rsidRDefault="00FC2A06" w:rsidP="00140D2E"/>
    <w:p w:rsidR="00140D2E" w:rsidRPr="00140D2E" w:rsidRDefault="00140D2E" w:rsidP="00140D2E"/>
    <w:p w:rsidR="00B432FB" w:rsidRDefault="00DF1761" w:rsidP="00C62453">
      <w:pPr>
        <w:pStyle w:val="Heading1"/>
      </w:pPr>
      <w:bookmarkStart w:id="32" w:name="_Toc275609464"/>
      <w:r>
        <w:lastRenderedPageBreak/>
        <w:t>Conclusions</w:t>
      </w:r>
      <w:bookmarkEnd w:id="32"/>
    </w:p>
    <w:p w:rsidR="00764F0D" w:rsidRDefault="004D2FC4" w:rsidP="00FE37C8">
      <w:pPr>
        <w:spacing w:line="360" w:lineRule="auto"/>
      </w:pPr>
      <w:r>
        <w:t xml:space="preserve">From the plot and data outputs it can be concluded that the flight computer is functioning correctly. </w:t>
      </w:r>
      <w:r w:rsidR="00A60A90">
        <w:t xml:space="preserve">Hence requirements </w:t>
      </w:r>
      <w:r w:rsidR="00630A69">
        <w:t xml:space="preserve">SR-D-05 and SR-D-06 have been successfully met. </w:t>
      </w:r>
      <w:r w:rsidR="001B0053">
        <w:t xml:space="preserve">Furthermore other requirements relating to the communications </w:t>
      </w:r>
      <w:r w:rsidR="00937A71">
        <w:t xml:space="preserve">sub system </w:t>
      </w:r>
      <w:r w:rsidR="00965246">
        <w:t xml:space="preserve">e.g. </w:t>
      </w:r>
      <w:r w:rsidR="00965246" w:rsidRPr="00965246">
        <w:t>SR-B-09</w:t>
      </w:r>
      <w:r w:rsidR="00965246">
        <w:t xml:space="preserve"> have also been achieved</w:t>
      </w:r>
      <w:r w:rsidR="00C94149">
        <w:t xml:space="preserve">. This is because all graphed sensor data in this test report was </w:t>
      </w:r>
      <w:r w:rsidR="004E1A7C">
        <w:t xml:space="preserve">received via the Wi-Fi link between the flight computer and the GCS. </w:t>
      </w:r>
    </w:p>
    <w:p w:rsidR="00764F0D" w:rsidRDefault="00764F0D" w:rsidP="00FE37C8">
      <w:pPr>
        <w:spacing w:line="360" w:lineRule="auto"/>
      </w:pPr>
    </w:p>
    <w:p w:rsidR="006254F9" w:rsidRDefault="00DF1761" w:rsidP="00C62453">
      <w:pPr>
        <w:pStyle w:val="Heading1"/>
      </w:pPr>
      <w:bookmarkStart w:id="33" w:name="_Toc275609465"/>
      <w:r>
        <w:lastRenderedPageBreak/>
        <w:t>Recommendations</w:t>
      </w:r>
      <w:bookmarkEnd w:id="33"/>
    </w:p>
    <w:p w:rsidR="00E3669F" w:rsidRPr="004525F9" w:rsidRDefault="00EF403E" w:rsidP="00180ECB">
      <w:pPr>
        <w:spacing w:line="360" w:lineRule="auto"/>
        <w:rPr>
          <w:i/>
        </w:rPr>
      </w:pPr>
      <w:r>
        <w:t xml:space="preserve">It is recommended that the </w:t>
      </w:r>
      <w:r w:rsidR="00251461">
        <w:t xml:space="preserve">serial </w:t>
      </w:r>
      <w:r w:rsidR="00434CDA">
        <w:t xml:space="preserve">communication library which connects the Arduino to the flight computer </w:t>
      </w:r>
      <w:r w:rsidR="00E7528D">
        <w:t xml:space="preserve">be redesigned. </w:t>
      </w:r>
      <w:r w:rsidR="00EB714F">
        <w:t>Either a query/</w:t>
      </w:r>
      <w:r w:rsidR="00B106E8">
        <w:t xml:space="preserve">response serial system or </w:t>
      </w:r>
      <w:r w:rsidR="002D3279">
        <w:t>a new implementation of the canonical serial connection</w:t>
      </w:r>
      <w:r w:rsidR="00261F08">
        <w:t xml:space="preserve"> should be designed. Doing so will enable correct sensor collection between the Arduino and the flight computer on the Overo Fire.</w:t>
      </w:r>
    </w:p>
    <w:sectPr w:rsidR="00E3669F" w:rsidRPr="004525F9" w:rsidSect="002B0DCB">
      <w:headerReference w:type="default" r:id="rId23"/>
      <w:footerReference w:type="default" r:id="rId24"/>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946" w:rsidRDefault="00FB1946">
      <w:pPr>
        <w:spacing w:before="0"/>
      </w:pPr>
      <w:r>
        <w:separator/>
      </w:r>
    </w:p>
  </w:endnote>
  <w:endnote w:type="continuationSeparator" w:id="0">
    <w:p w:rsidR="00FB1946" w:rsidRDefault="00FB194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2FB" w:rsidRDefault="00DF1761">
    <w:pPr>
      <w:pStyle w:val="Footer"/>
      <w:tabs>
        <w:tab w:val="clear" w:pos="8306"/>
        <w:tab w:val="right" w:pos="8647"/>
      </w:tabs>
      <w:jc w:val="center"/>
      <w:rPr>
        <w:bCs/>
        <w:sz w:val="16"/>
      </w:rPr>
    </w:pPr>
    <w:r>
      <w:rPr>
        <w:sz w:val="16"/>
      </w:rPr>
      <w:t xml:space="preserve">· Last updated by </w:t>
    </w:r>
    <w:fldSimple w:instr=" AUTHOR  \* MERGEFORMAT ">
      <w:r w:rsidR="000F7877" w:rsidRPr="000F7877">
        <w:rPr>
          <w:noProof/>
          <w:sz w:val="16"/>
        </w:rPr>
        <w:t>Liam O'Sullivan</w:t>
      </w:r>
    </w:fldSimple>
    <w:r>
      <w:rPr>
        <w:sz w:val="16"/>
      </w:rPr>
      <w:t xml:space="preserve"> on </w:t>
    </w:r>
    <w:fldSimple w:instr=" SAVEDATE  \* MERGEFORMAT ">
      <w:r w:rsidR="00451E5E" w:rsidRPr="00451E5E">
        <w:rPr>
          <w:noProof/>
          <w:sz w:val="16"/>
        </w:rPr>
        <w:t>23/10/2010 3:01:00 PM</w:t>
      </w:r>
    </w:fldSimple>
    <w:r>
      <w:rPr>
        <w:sz w:val="16"/>
      </w:rPr>
      <w:t xml:space="preserve"> · Filename: </w:t>
    </w:r>
    <w:fldSimple w:instr=" FILENAME \* FirstCap \* MERGEFORMAT ">
      <w:r w:rsidR="00451E5E" w:rsidRPr="00451E5E">
        <w:rPr>
          <w:noProof/>
          <w:sz w:val="16"/>
        </w:rPr>
        <w:t>AHNS-2010-AP-TR-002</w:t>
      </w:r>
    </w:fldSimple>
    <w:r>
      <w:rPr>
        <w:sz w:val="16"/>
      </w:rPr>
      <w:t xml:space="preserve"> · FileSize; </w:t>
    </w:r>
    <w:fldSimple w:instr=" FILESIZE  \* MERGEFORMAT ">
      <w:r w:rsidR="0026586F">
        <w:rPr>
          <w:noProof/>
          <w:sz w:val="16"/>
        </w:rPr>
        <w:t>27631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0F7877" w:rsidRPr="000F7877">
        <w:rPr>
          <w:bCs/>
          <w:noProof/>
          <w:sz w:val="16"/>
        </w:rPr>
        <w:t>Avionics_TR.dot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946" w:rsidRDefault="00FB1946">
      <w:pPr>
        <w:spacing w:before="0"/>
      </w:pPr>
      <w:r>
        <w:separator/>
      </w:r>
    </w:p>
  </w:footnote>
  <w:footnote w:type="continuationSeparator" w:id="0">
    <w:p w:rsidR="00FB1946" w:rsidRDefault="00FB194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B432FB">
      <w:trPr>
        <w:cantSplit/>
        <w:jc w:val="center"/>
      </w:trPr>
      <w:tc>
        <w:tcPr>
          <w:tcW w:w="3579" w:type="dxa"/>
          <w:tcBorders>
            <w:top w:val="single" w:sz="6" w:space="0" w:color="auto"/>
            <w:left w:val="single" w:sz="6" w:space="0" w:color="auto"/>
            <w:bottom w:val="single" w:sz="6" w:space="0" w:color="auto"/>
            <w:right w:val="single" w:sz="6" w:space="0" w:color="auto"/>
          </w:tcBorders>
        </w:tcPr>
        <w:p w:rsidR="00B432FB" w:rsidRDefault="006254F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B432FB" w:rsidRDefault="00F010ED">
          <w:pPr>
            <w:jc w:val="center"/>
            <w:rPr>
              <w:bCs/>
              <w:spacing w:val="80"/>
              <w:sz w:val="32"/>
            </w:rPr>
          </w:pPr>
          <w:fldSimple w:instr=" SUBJECT  \* MERGEFORMAT ">
            <w:r w:rsidR="000F7877" w:rsidRPr="000F7877">
              <w:rPr>
                <w:bCs/>
                <w:spacing w:val="80"/>
                <w:sz w:val="32"/>
              </w:rPr>
              <w:t>QUT Avionics</w:t>
            </w:r>
          </w:fldSimple>
        </w:p>
        <w:p w:rsidR="00B432FB" w:rsidRDefault="00DF1761">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B432FB" w:rsidRDefault="00DF1761">
          <w:pPr>
            <w:tabs>
              <w:tab w:val="left" w:pos="1009"/>
            </w:tabs>
            <w:spacing w:before="0"/>
            <w:ind w:left="113"/>
            <w:jc w:val="left"/>
            <w:rPr>
              <w:sz w:val="20"/>
            </w:rPr>
          </w:pPr>
          <w:r>
            <w:rPr>
              <w:sz w:val="20"/>
            </w:rPr>
            <w:t xml:space="preserve">Report No: </w:t>
          </w:r>
          <w:fldSimple w:instr=" DOCPROPERTY &quot;Document number&quot;  \* MERGEFORMAT ">
            <w:r w:rsidR="00B3074B" w:rsidRPr="00B3074B">
              <w:rPr>
                <w:sz w:val="20"/>
              </w:rPr>
              <w:t>AHNS-2010-AP-TR-002</w:t>
            </w:r>
          </w:fldSimple>
        </w:p>
        <w:p w:rsidR="00B432FB" w:rsidRDefault="00DF1761">
          <w:pPr>
            <w:tabs>
              <w:tab w:val="left" w:pos="1009"/>
            </w:tabs>
            <w:spacing w:before="0"/>
            <w:ind w:left="112"/>
            <w:jc w:val="left"/>
            <w:rPr>
              <w:sz w:val="20"/>
            </w:rPr>
          </w:pPr>
          <w:r>
            <w:rPr>
              <w:sz w:val="20"/>
            </w:rPr>
            <w:t xml:space="preserve">Page: </w:t>
          </w:r>
          <w:r w:rsidR="00F010ED">
            <w:rPr>
              <w:sz w:val="20"/>
            </w:rPr>
            <w:fldChar w:fldCharType="begin"/>
          </w:r>
          <w:r>
            <w:rPr>
              <w:sz w:val="20"/>
            </w:rPr>
            <w:instrText>page \\* arabic</w:instrText>
          </w:r>
          <w:r w:rsidR="00F010ED">
            <w:rPr>
              <w:sz w:val="20"/>
            </w:rPr>
            <w:fldChar w:fldCharType="separate"/>
          </w:r>
          <w:r w:rsidR="00010BBD">
            <w:rPr>
              <w:noProof/>
              <w:sz w:val="20"/>
            </w:rPr>
            <w:t>1</w:t>
          </w:r>
          <w:r w:rsidR="00F010ED">
            <w:rPr>
              <w:sz w:val="20"/>
            </w:rPr>
            <w:fldChar w:fldCharType="end"/>
          </w:r>
          <w:r>
            <w:rPr>
              <w:sz w:val="20"/>
            </w:rPr>
            <w:t xml:space="preserve"> of </w:t>
          </w:r>
          <w:r>
            <w:rPr>
              <w:sz w:val="20"/>
            </w:rPr>
            <w:tab/>
          </w:r>
          <w:fldSimple w:instr=" NUMPAGES  \* MERGEFORMAT ">
            <w:r w:rsidR="00010BBD" w:rsidRPr="00010BBD">
              <w:rPr>
                <w:noProof/>
                <w:sz w:val="20"/>
              </w:rPr>
              <w:t>19</w:t>
            </w:r>
          </w:fldSimple>
        </w:p>
        <w:p w:rsidR="00B432FB" w:rsidRDefault="00DF1761">
          <w:pPr>
            <w:tabs>
              <w:tab w:val="left" w:pos="1009"/>
            </w:tabs>
            <w:spacing w:before="0" w:after="120"/>
            <w:ind w:left="113"/>
            <w:jc w:val="left"/>
            <w:rPr>
              <w:sz w:val="22"/>
            </w:rPr>
          </w:pPr>
          <w:r>
            <w:rPr>
              <w:sz w:val="20"/>
            </w:rPr>
            <w:t xml:space="preserve">Test Completion Date: </w:t>
          </w:r>
          <w:fldSimple w:instr=" DOCPROPERTY &quot;Date completed&quot;  \* MERGEFORMAT ">
            <w:r w:rsidR="00B3074B" w:rsidRPr="00B3074B">
              <w:rPr>
                <w:sz w:val="20"/>
              </w:rPr>
              <w:t>23 Oct 2010</w:t>
            </w:r>
          </w:fldSimple>
        </w:p>
      </w:tc>
    </w:tr>
  </w:tbl>
  <w:p w:rsidR="00B432FB" w:rsidRDefault="00B432FB">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E46"/>
    <w:multiLevelType w:val="hybridMultilevel"/>
    <w:tmpl w:val="1EEA76AA"/>
    <w:lvl w:ilvl="0" w:tplc="AE4078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1544957"/>
    <w:multiLevelType w:val="hybridMultilevel"/>
    <w:tmpl w:val="B492FA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7CD3DC7"/>
    <w:multiLevelType w:val="hybridMultilevel"/>
    <w:tmpl w:val="64AC96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11"/>
  </w:num>
  <w:num w:numId="7">
    <w:abstractNumId w:val="9"/>
  </w:num>
  <w:num w:numId="8">
    <w:abstractNumId w:val="0"/>
  </w:num>
  <w:num w:numId="9">
    <w:abstractNumId w:val="7"/>
  </w:num>
  <w:num w:numId="10">
    <w:abstractNumId w:val="3"/>
  </w:num>
  <w:num w:numId="11">
    <w:abstractNumId w:val="10"/>
  </w:num>
  <w:num w:numId="12">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5602" fillcolor="white">
      <v:fill color="white"/>
    </o:shapedefaults>
  </w:hdrShapeDefaults>
  <w:footnotePr>
    <w:footnote w:id="-1"/>
    <w:footnote w:id="0"/>
  </w:footnotePr>
  <w:endnotePr>
    <w:numFmt w:val="lowerLetter"/>
    <w:endnote w:id="-1"/>
    <w:endnote w:id="0"/>
  </w:endnotePr>
  <w:compat>
    <w:useFELayout/>
  </w:compat>
  <w:rsids>
    <w:rsidRoot w:val="000F38BF"/>
    <w:rsid w:val="00010BBD"/>
    <w:rsid w:val="00011A9B"/>
    <w:rsid w:val="00011B4A"/>
    <w:rsid w:val="00012B7D"/>
    <w:rsid w:val="00013571"/>
    <w:rsid w:val="00013733"/>
    <w:rsid w:val="00026901"/>
    <w:rsid w:val="00026F55"/>
    <w:rsid w:val="00030901"/>
    <w:rsid w:val="000317B0"/>
    <w:rsid w:val="00032DC3"/>
    <w:rsid w:val="00042CE9"/>
    <w:rsid w:val="00044325"/>
    <w:rsid w:val="00052687"/>
    <w:rsid w:val="00055959"/>
    <w:rsid w:val="00057EF9"/>
    <w:rsid w:val="00060F18"/>
    <w:rsid w:val="00061D31"/>
    <w:rsid w:val="00062DDC"/>
    <w:rsid w:val="00064C3B"/>
    <w:rsid w:val="00074D09"/>
    <w:rsid w:val="00082553"/>
    <w:rsid w:val="00084914"/>
    <w:rsid w:val="00084CC3"/>
    <w:rsid w:val="00086AFB"/>
    <w:rsid w:val="00086C14"/>
    <w:rsid w:val="00090353"/>
    <w:rsid w:val="00091A29"/>
    <w:rsid w:val="000946BD"/>
    <w:rsid w:val="000A338D"/>
    <w:rsid w:val="000A6E70"/>
    <w:rsid w:val="000A795E"/>
    <w:rsid w:val="000B537B"/>
    <w:rsid w:val="000B7309"/>
    <w:rsid w:val="000C5DA0"/>
    <w:rsid w:val="000D42AA"/>
    <w:rsid w:val="000D4CE9"/>
    <w:rsid w:val="000D7C71"/>
    <w:rsid w:val="000E70F6"/>
    <w:rsid w:val="000E76A4"/>
    <w:rsid w:val="000F38BF"/>
    <w:rsid w:val="000F4A39"/>
    <w:rsid w:val="000F4E98"/>
    <w:rsid w:val="000F4F17"/>
    <w:rsid w:val="000F55A6"/>
    <w:rsid w:val="000F70D8"/>
    <w:rsid w:val="000F7877"/>
    <w:rsid w:val="001045E1"/>
    <w:rsid w:val="001050FC"/>
    <w:rsid w:val="00115C34"/>
    <w:rsid w:val="0011658B"/>
    <w:rsid w:val="001178A3"/>
    <w:rsid w:val="00117CE6"/>
    <w:rsid w:val="00122D85"/>
    <w:rsid w:val="0012411A"/>
    <w:rsid w:val="00125C41"/>
    <w:rsid w:val="00132CA5"/>
    <w:rsid w:val="0013382F"/>
    <w:rsid w:val="00135D23"/>
    <w:rsid w:val="00137BEA"/>
    <w:rsid w:val="001407A1"/>
    <w:rsid w:val="00140D2E"/>
    <w:rsid w:val="00150F8A"/>
    <w:rsid w:val="001514C2"/>
    <w:rsid w:val="00155C39"/>
    <w:rsid w:val="0015621D"/>
    <w:rsid w:val="001617F1"/>
    <w:rsid w:val="00165E19"/>
    <w:rsid w:val="00172827"/>
    <w:rsid w:val="00180ECB"/>
    <w:rsid w:val="001811BA"/>
    <w:rsid w:val="0018160D"/>
    <w:rsid w:val="00181CF4"/>
    <w:rsid w:val="0018394B"/>
    <w:rsid w:val="00185DAD"/>
    <w:rsid w:val="0018776F"/>
    <w:rsid w:val="00195412"/>
    <w:rsid w:val="001A2500"/>
    <w:rsid w:val="001A2671"/>
    <w:rsid w:val="001A7759"/>
    <w:rsid w:val="001B0053"/>
    <w:rsid w:val="001B05E5"/>
    <w:rsid w:val="001B0E08"/>
    <w:rsid w:val="001B3AFD"/>
    <w:rsid w:val="001B60F7"/>
    <w:rsid w:val="001B752F"/>
    <w:rsid w:val="001C0539"/>
    <w:rsid w:val="001C3F48"/>
    <w:rsid w:val="001C4F83"/>
    <w:rsid w:val="001C67E1"/>
    <w:rsid w:val="001D253A"/>
    <w:rsid w:val="001D3A9A"/>
    <w:rsid w:val="001D5A3D"/>
    <w:rsid w:val="001D6E55"/>
    <w:rsid w:val="001E2ECD"/>
    <w:rsid w:val="001E3E90"/>
    <w:rsid w:val="001E5D08"/>
    <w:rsid w:val="001E67BA"/>
    <w:rsid w:val="001E71A2"/>
    <w:rsid w:val="001F0B32"/>
    <w:rsid w:val="001F2A33"/>
    <w:rsid w:val="001F2EED"/>
    <w:rsid w:val="001F2FEC"/>
    <w:rsid w:val="001F54DA"/>
    <w:rsid w:val="001F5FFE"/>
    <w:rsid w:val="0020417C"/>
    <w:rsid w:val="00217929"/>
    <w:rsid w:val="00221189"/>
    <w:rsid w:val="00225240"/>
    <w:rsid w:val="00226B4E"/>
    <w:rsid w:val="00227014"/>
    <w:rsid w:val="0022751B"/>
    <w:rsid w:val="00230C6F"/>
    <w:rsid w:val="00231E30"/>
    <w:rsid w:val="00234455"/>
    <w:rsid w:val="00234982"/>
    <w:rsid w:val="002349E4"/>
    <w:rsid w:val="00236862"/>
    <w:rsid w:val="00237E34"/>
    <w:rsid w:val="00244B82"/>
    <w:rsid w:val="00247C8E"/>
    <w:rsid w:val="00251461"/>
    <w:rsid w:val="00255300"/>
    <w:rsid w:val="00261F08"/>
    <w:rsid w:val="0026586F"/>
    <w:rsid w:val="00267345"/>
    <w:rsid w:val="002726BA"/>
    <w:rsid w:val="002742DF"/>
    <w:rsid w:val="002811B2"/>
    <w:rsid w:val="00290930"/>
    <w:rsid w:val="002A1A8A"/>
    <w:rsid w:val="002A3C64"/>
    <w:rsid w:val="002A4DC2"/>
    <w:rsid w:val="002A6D27"/>
    <w:rsid w:val="002A717B"/>
    <w:rsid w:val="002B03BF"/>
    <w:rsid w:val="002B0DCB"/>
    <w:rsid w:val="002B19EF"/>
    <w:rsid w:val="002B279E"/>
    <w:rsid w:val="002B4ED6"/>
    <w:rsid w:val="002B5A46"/>
    <w:rsid w:val="002B78A8"/>
    <w:rsid w:val="002C219B"/>
    <w:rsid w:val="002C29E3"/>
    <w:rsid w:val="002C2B35"/>
    <w:rsid w:val="002C4360"/>
    <w:rsid w:val="002D3279"/>
    <w:rsid w:val="002D74C5"/>
    <w:rsid w:val="002D76D5"/>
    <w:rsid w:val="002E078B"/>
    <w:rsid w:val="002E10B4"/>
    <w:rsid w:val="002E257A"/>
    <w:rsid w:val="002E4578"/>
    <w:rsid w:val="002E4D99"/>
    <w:rsid w:val="002E7182"/>
    <w:rsid w:val="002F0778"/>
    <w:rsid w:val="002F084A"/>
    <w:rsid w:val="002F2E6E"/>
    <w:rsid w:val="0030205A"/>
    <w:rsid w:val="00316612"/>
    <w:rsid w:val="003171ED"/>
    <w:rsid w:val="00325BE2"/>
    <w:rsid w:val="003268E5"/>
    <w:rsid w:val="003308F6"/>
    <w:rsid w:val="00330A55"/>
    <w:rsid w:val="00331A5E"/>
    <w:rsid w:val="00341C51"/>
    <w:rsid w:val="00345360"/>
    <w:rsid w:val="00355F60"/>
    <w:rsid w:val="00362E61"/>
    <w:rsid w:val="00363B0D"/>
    <w:rsid w:val="00373148"/>
    <w:rsid w:val="00374E07"/>
    <w:rsid w:val="00375155"/>
    <w:rsid w:val="00380619"/>
    <w:rsid w:val="003837D3"/>
    <w:rsid w:val="00383F5E"/>
    <w:rsid w:val="003840D1"/>
    <w:rsid w:val="0038484E"/>
    <w:rsid w:val="00385558"/>
    <w:rsid w:val="00385A28"/>
    <w:rsid w:val="003865DC"/>
    <w:rsid w:val="0038775A"/>
    <w:rsid w:val="00390A40"/>
    <w:rsid w:val="00390F24"/>
    <w:rsid w:val="00391534"/>
    <w:rsid w:val="00392C87"/>
    <w:rsid w:val="00393BC4"/>
    <w:rsid w:val="00396C49"/>
    <w:rsid w:val="003A35BB"/>
    <w:rsid w:val="003A4102"/>
    <w:rsid w:val="003A607E"/>
    <w:rsid w:val="003B1CEF"/>
    <w:rsid w:val="003B6743"/>
    <w:rsid w:val="003C04C7"/>
    <w:rsid w:val="003C1C28"/>
    <w:rsid w:val="003C681E"/>
    <w:rsid w:val="003D12BF"/>
    <w:rsid w:val="003D1A08"/>
    <w:rsid w:val="003D2B84"/>
    <w:rsid w:val="003D79B8"/>
    <w:rsid w:val="003E0F0A"/>
    <w:rsid w:val="003E556D"/>
    <w:rsid w:val="003E5F1B"/>
    <w:rsid w:val="003E6F1A"/>
    <w:rsid w:val="003E7CEE"/>
    <w:rsid w:val="003F0886"/>
    <w:rsid w:val="003F1FF3"/>
    <w:rsid w:val="003F6616"/>
    <w:rsid w:val="00401BFE"/>
    <w:rsid w:val="00404948"/>
    <w:rsid w:val="00404A61"/>
    <w:rsid w:val="004073BE"/>
    <w:rsid w:val="004074D2"/>
    <w:rsid w:val="00413535"/>
    <w:rsid w:val="0042322C"/>
    <w:rsid w:val="00426531"/>
    <w:rsid w:val="00433A90"/>
    <w:rsid w:val="00434CDA"/>
    <w:rsid w:val="00437DDB"/>
    <w:rsid w:val="00440A83"/>
    <w:rsid w:val="00451E5E"/>
    <w:rsid w:val="004525F9"/>
    <w:rsid w:val="0045393D"/>
    <w:rsid w:val="00462465"/>
    <w:rsid w:val="00462EF7"/>
    <w:rsid w:val="00463550"/>
    <w:rsid w:val="0046372F"/>
    <w:rsid w:val="00463B9F"/>
    <w:rsid w:val="00464D09"/>
    <w:rsid w:val="004716DC"/>
    <w:rsid w:val="004716F2"/>
    <w:rsid w:val="00471ACD"/>
    <w:rsid w:val="00480EAA"/>
    <w:rsid w:val="00482A3F"/>
    <w:rsid w:val="00482E45"/>
    <w:rsid w:val="00482EF8"/>
    <w:rsid w:val="004837C4"/>
    <w:rsid w:val="00485058"/>
    <w:rsid w:val="004863AC"/>
    <w:rsid w:val="00497140"/>
    <w:rsid w:val="004A3034"/>
    <w:rsid w:val="004A3707"/>
    <w:rsid w:val="004A3CE5"/>
    <w:rsid w:val="004B1B5A"/>
    <w:rsid w:val="004B33A9"/>
    <w:rsid w:val="004C3151"/>
    <w:rsid w:val="004C45FA"/>
    <w:rsid w:val="004C5880"/>
    <w:rsid w:val="004D2FC4"/>
    <w:rsid w:val="004D3523"/>
    <w:rsid w:val="004D4135"/>
    <w:rsid w:val="004D5253"/>
    <w:rsid w:val="004E1A7C"/>
    <w:rsid w:val="004E2C96"/>
    <w:rsid w:val="004E744E"/>
    <w:rsid w:val="004F5409"/>
    <w:rsid w:val="004F64FF"/>
    <w:rsid w:val="004F6874"/>
    <w:rsid w:val="00512E71"/>
    <w:rsid w:val="00512FA7"/>
    <w:rsid w:val="00513462"/>
    <w:rsid w:val="00514718"/>
    <w:rsid w:val="0051516A"/>
    <w:rsid w:val="005365C1"/>
    <w:rsid w:val="005366AE"/>
    <w:rsid w:val="00540035"/>
    <w:rsid w:val="00541E7C"/>
    <w:rsid w:val="00544002"/>
    <w:rsid w:val="00545FEF"/>
    <w:rsid w:val="0055112F"/>
    <w:rsid w:val="00555B89"/>
    <w:rsid w:val="00566601"/>
    <w:rsid w:val="00566AFD"/>
    <w:rsid w:val="005717A7"/>
    <w:rsid w:val="00572BD4"/>
    <w:rsid w:val="005732A4"/>
    <w:rsid w:val="00573673"/>
    <w:rsid w:val="00573AE7"/>
    <w:rsid w:val="00574E46"/>
    <w:rsid w:val="005772AA"/>
    <w:rsid w:val="005776B0"/>
    <w:rsid w:val="00581876"/>
    <w:rsid w:val="00584638"/>
    <w:rsid w:val="005877E8"/>
    <w:rsid w:val="00591A92"/>
    <w:rsid w:val="00593425"/>
    <w:rsid w:val="0059389C"/>
    <w:rsid w:val="005950E7"/>
    <w:rsid w:val="0059574C"/>
    <w:rsid w:val="005966C5"/>
    <w:rsid w:val="005A3FD2"/>
    <w:rsid w:val="005B140B"/>
    <w:rsid w:val="005B4749"/>
    <w:rsid w:val="005B6B35"/>
    <w:rsid w:val="005B7B35"/>
    <w:rsid w:val="005C06E7"/>
    <w:rsid w:val="005C2740"/>
    <w:rsid w:val="005C48F0"/>
    <w:rsid w:val="005D1E9A"/>
    <w:rsid w:val="005D1EFF"/>
    <w:rsid w:val="005D24FA"/>
    <w:rsid w:val="005D6CCB"/>
    <w:rsid w:val="005D726A"/>
    <w:rsid w:val="005E0797"/>
    <w:rsid w:val="005E38ED"/>
    <w:rsid w:val="005E69AF"/>
    <w:rsid w:val="005E6A8D"/>
    <w:rsid w:val="005E7439"/>
    <w:rsid w:val="005F1E1E"/>
    <w:rsid w:val="005F207E"/>
    <w:rsid w:val="005F399B"/>
    <w:rsid w:val="005F3D87"/>
    <w:rsid w:val="005F72D1"/>
    <w:rsid w:val="0060007C"/>
    <w:rsid w:val="00604AF2"/>
    <w:rsid w:val="0060540F"/>
    <w:rsid w:val="006057AD"/>
    <w:rsid w:val="00611324"/>
    <w:rsid w:val="006254F9"/>
    <w:rsid w:val="00630A69"/>
    <w:rsid w:val="0063497D"/>
    <w:rsid w:val="006354CB"/>
    <w:rsid w:val="00637FD4"/>
    <w:rsid w:val="00644924"/>
    <w:rsid w:val="00645905"/>
    <w:rsid w:val="00646FC2"/>
    <w:rsid w:val="00650A4C"/>
    <w:rsid w:val="00663031"/>
    <w:rsid w:val="006632BC"/>
    <w:rsid w:val="006654EA"/>
    <w:rsid w:val="0067276F"/>
    <w:rsid w:val="0067558D"/>
    <w:rsid w:val="00677119"/>
    <w:rsid w:val="00680C14"/>
    <w:rsid w:val="00682C4E"/>
    <w:rsid w:val="00684BA5"/>
    <w:rsid w:val="0068734A"/>
    <w:rsid w:val="00691A33"/>
    <w:rsid w:val="00697F78"/>
    <w:rsid w:val="006A5096"/>
    <w:rsid w:val="006A6A9B"/>
    <w:rsid w:val="006A6C8B"/>
    <w:rsid w:val="006B212D"/>
    <w:rsid w:val="006B454C"/>
    <w:rsid w:val="006D4DEE"/>
    <w:rsid w:val="006D520D"/>
    <w:rsid w:val="006D69A6"/>
    <w:rsid w:val="006D6C5B"/>
    <w:rsid w:val="006E0F41"/>
    <w:rsid w:val="006E1172"/>
    <w:rsid w:val="006F3876"/>
    <w:rsid w:val="006F7A3F"/>
    <w:rsid w:val="00710046"/>
    <w:rsid w:val="00711336"/>
    <w:rsid w:val="0071155A"/>
    <w:rsid w:val="0072133E"/>
    <w:rsid w:val="00721347"/>
    <w:rsid w:val="00726528"/>
    <w:rsid w:val="007272E4"/>
    <w:rsid w:val="00727B36"/>
    <w:rsid w:val="0073198D"/>
    <w:rsid w:val="00734602"/>
    <w:rsid w:val="00734DED"/>
    <w:rsid w:val="007378CF"/>
    <w:rsid w:val="00737EBE"/>
    <w:rsid w:val="007423D4"/>
    <w:rsid w:val="0074678B"/>
    <w:rsid w:val="0075795B"/>
    <w:rsid w:val="00761A0D"/>
    <w:rsid w:val="00764C27"/>
    <w:rsid w:val="00764F0D"/>
    <w:rsid w:val="00772A60"/>
    <w:rsid w:val="00775DAD"/>
    <w:rsid w:val="007805F2"/>
    <w:rsid w:val="007826C5"/>
    <w:rsid w:val="007900F0"/>
    <w:rsid w:val="007901C7"/>
    <w:rsid w:val="007905D0"/>
    <w:rsid w:val="00797D03"/>
    <w:rsid w:val="007B4E21"/>
    <w:rsid w:val="007B62A1"/>
    <w:rsid w:val="007C23C5"/>
    <w:rsid w:val="007C2DB2"/>
    <w:rsid w:val="007C4216"/>
    <w:rsid w:val="007D22E3"/>
    <w:rsid w:val="007D71C5"/>
    <w:rsid w:val="007E289C"/>
    <w:rsid w:val="007E5146"/>
    <w:rsid w:val="007F0835"/>
    <w:rsid w:val="007F11C9"/>
    <w:rsid w:val="007F16C1"/>
    <w:rsid w:val="007F27F3"/>
    <w:rsid w:val="007F525B"/>
    <w:rsid w:val="007F53C5"/>
    <w:rsid w:val="007F7236"/>
    <w:rsid w:val="007F7B03"/>
    <w:rsid w:val="008014F8"/>
    <w:rsid w:val="00805124"/>
    <w:rsid w:val="00806615"/>
    <w:rsid w:val="00832CE0"/>
    <w:rsid w:val="008337D6"/>
    <w:rsid w:val="008344EF"/>
    <w:rsid w:val="00836D24"/>
    <w:rsid w:val="00841ACF"/>
    <w:rsid w:val="008431D5"/>
    <w:rsid w:val="008460C3"/>
    <w:rsid w:val="008700DA"/>
    <w:rsid w:val="0087051F"/>
    <w:rsid w:val="00875A94"/>
    <w:rsid w:val="00877A61"/>
    <w:rsid w:val="00882CDB"/>
    <w:rsid w:val="008857DF"/>
    <w:rsid w:val="00886B8E"/>
    <w:rsid w:val="0089253E"/>
    <w:rsid w:val="0089690B"/>
    <w:rsid w:val="008A339B"/>
    <w:rsid w:val="008A7DE8"/>
    <w:rsid w:val="008B6AB6"/>
    <w:rsid w:val="008C2809"/>
    <w:rsid w:val="008C3FC3"/>
    <w:rsid w:val="008C5A1E"/>
    <w:rsid w:val="008C71BA"/>
    <w:rsid w:val="008D225F"/>
    <w:rsid w:val="008D29A1"/>
    <w:rsid w:val="008D48AA"/>
    <w:rsid w:val="008E2157"/>
    <w:rsid w:val="008E60E9"/>
    <w:rsid w:val="008F2E9F"/>
    <w:rsid w:val="00900374"/>
    <w:rsid w:val="00920FE3"/>
    <w:rsid w:val="00922F01"/>
    <w:rsid w:val="00922F7D"/>
    <w:rsid w:val="00924479"/>
    <w:rsid w:val="009256D0"/>
    <w:rsid w:val="009306DA"/>
    <w:rsid w:val="009311DB"/>
    <w:rsid w:val="00935D6D"/>
    <w:rsid w:val="00936C12"/>
    <w:rsid w:val="00937908"/>
    <w:rsid w:val="00937A71"/>
    <w:rsid w:val="00941BCD"/>
    <w:rsid w:val="00952B2E"/>
    <w:rsid w:val="00955D2F"/>
    <w:rsid w:val="009635E6"/>
    <w:rsid w:val="00965246"/>
    <w:rsid w:val="00974218"/>
    <w:rsid w:val="00980895"/>
    <w:rsid w:val="00980D5D"/>
    <w:rsid w:val="00984D9C"/>
    <w:rsid w:val="00985B03"/>
    <w:rsid w:val="0099128D"/>
    <w:rsid w:val="00992BFD"/>
    <w:rsid w:val="009939B8"/>
    <w:rsid w:val="00996945"/>
    <w:rsid w:val="009A197A"/>
    <w:rsid w:val="009A1F4E"/>
    <w:rsid w:val="009A27CB"/>
    <w:rsid w:val="009A3596"/>
    <w:rsid w:val="009A67E4"/>
    <w:rsid w:val="009B5238"/>
    <w:rsid w:val="009C083D"/>
    <w:rsid w:val="009C3071"/>
    <w:rsid w:val="009C50FC"/>
    <w:rsid w:val="009C6E90"/>
    <w:rsid w:val="009D1786"/>
    <w:rsid w:val="009D30D2"/>
    <w:rsid w:val="009D543E"/>
    <w:rsid w:val="009D5B7F"/>
    <w:rsid w:val="009D5D08"/>
    <w:rsid w:val="009D6954"/>
    <w:rsid w:val="009E0FCA"/>
    <w:rsid w:val="009E18C6"/>
    <w:rsid w:val="009E2196"/>
    <w:rsid w:val="009E4180"/>
    <w:rsid w:val="009F3BE9"/>
    <w:rsid w:val="009F44FF"/>
    <w:rsid w:val="009F56E4"/>
    <w:rsid w:val="009F5979"/>
    <w:rsid w:val="009F6CED"/>
    <w:rsid w:val="00A010E7"/>
    <w:rsid w:val="00A02517"/>
    <w:rsid w:val="00A107A8"/>
    <w:rsid w:val="00A125D9"/>
    <w:rsid w:val="00A12ED8"/>
    <w:rsid w:val="00A15B5A"/>
    <w:rsid w:val="00A23034"/>
    <w:rsid w:val="00A23C46"/>
    <w:rsid w:val="00A25931"/>
    <w:rsid w:val="00A27D1A"/>
    <w:rsid w:val="00A32417"/>
    <w:rsid w:val="00A34AB6"/>
    <w:rsid w:val="00A366BC"/>
    <w:rsid w:val="00A37504"/>
    <w:rsid w:val="00A40C27"/>
    <w:rsid w:val="00A44500"/>
    <w:rsid w:val="00A4469F"/>
    <w:rsid w:val="00A4798B"/>
    <w:rsid w:val="00A514CA"/>
    <w:rsid w:val="00A53F1C"/>
    <w:rsid w:val="00A60A90"/>
    <w:rsid w:val="00A623DB"/>
    <w:rsid w:val="00A705C1"/>
    <w:rsid w:val="00A72339"/>
    <w:rsid w:val="00A80AAD"/>
    <w:rsid w:val="00A833EC"/>
    <w:rsid w:val="00A918F4"/>
    <w:rsid w:val="00A9536E"/>
    <w:rsid w:val="00A9603F"/>
    <w:rsid w:val="00AA0726"/>
    <w:rsid w:val="00AA187E"/>
    <w:rsid w:val="00AA2DDA"/>
    <w:rsid w:val="00AA440E"/>
    <w:rsid w:val="00AA4702"/>
    <w:rsid w:val="00AA75D7"/>
    <w:rsid w:val="00AB20F3"/>
    <w:rsid w:val="00AB4700"/>
    <w:rsid w:val="00AB74C4"/>
    <w:rsid w:val="00AC1393"/>
    <w:rsid w:val="00AC2481"/>
    <w:rsid w:val="00AC2677"/>
    <w:rsid w:val="00AC6982"/>
    <w:rsid w:val="00AE08B3"/>
    <w:rsid w:val="00AE2C70"/>
    <w:rsid w:val="00AE32B2"/>
    <w:rsid w:val="00AE515C"/>
    <w:rsid w:val="00AE72C5"/>
    <w:rsid w:val="00AF7C48"/>
    <w:rsid w:val="00B06F7C"/>
    <w:rsid w:val="00B106E8"/>
    <w:rsid w:val="00B12223"/>
    <w:rsid w:val="00B14189"/>
    <w:rsid w:val="00B14236"/>
    <w:rsid w:val="00B23159"/>
    <w:rsid w:val="00B25C47"/>
    <w:rsid w:val="00B27BAF"/>
    <w:rsid w:val="00B30310"/>
    <w:rsid w:val="00B3074B"/>
    <w:rsid w:val="00B30E41"/>
    <w:rsid w:val="00B336B3"/>
    <w:rsid w:val="00B34036"/>
    <w:rsid w:val="00B357D2"/>
    <w:rsid w:val="00B4001A"/>
    <w:rsid w:val="00B432FB"/>
    <w:rsid w:val="00B56A4E"/>
    <w:rsid w:val="00B56A6C"/>
    <w:rsid w:val="00B60833"/>
    <w:rsid w:val="00B608EB"/>
    <w:rsid w:val="00B60A08"/>
    <w:rsid w:val="00B65C3A"/>
    <w:rsid w:val="00B66CFB"/>
    <w:rsid w:val="00B71138"/>
    <w:rsid w:val="00B719CC"/>
    <w:rsid w:val="00B73C49"/>
    <w:rsid w:val="00B763BC"/>
    <w:rsid w:val="00B812CF"/>
    <w:rsid w:val="00B933DE"/>
    <w:rsid w:val="00B93A89"/>
    <w:rsid w:val="00B97F57"/>
    <w:rsid w:val="00BA0A9C"/>
    <w:rsid w:val="00BA2DFF"/>
    <w:rsid w:val="00BA7CCF"/>
    <w:rsid w:val="00BB0902"/>
    <w:rsid w:val="00BB1DE6"/>
    <w:rsid w:val="00BB3D16"/>
    <w:rsid w:val="00BB766C"/>
    <w:rsid w:val="00BC1E44"/>
    <w:rsid w:val="00BD37EE"/>
    <w:rsid w:val="00BD4714"/>
    <w:rsid w:val="00BD4ADF"/>
    <w:rsid w:val="00BD699C"/>
    <w:rsid w:val="00C03483"/>
    <w:rsid w:val="00C07514"/>
    <w:rsid w:val="00C12C58"/>
    <w:rsid w:val="00C33F5D"/>
    <w:rsid w:val="00C34B78"/>
    <w:rsid w:val="00C415EE"/>
    <w:rsid w:val="00C43CA1"/>
    <w:rsid w:val="00C44CB7"/>
    <w:rsid w:val="00C47517"/>
    <w:rsid w:val="00C50CFB"/>
    <w:rsid w:val="00C52E23"/>
    <w:rsid w:val="00C555DD"/>
    <w:rsid w:val="00C56B8A"/>
    <w:rsid w:val="00C575D8"/>
    <w:rsid w:val="00C60361"/>
    <w:rsid w:val="00C62453"/>
    <w:rsid w:val="00C630A0"/>
    <w:rsid w:val="00C653E7"/>
    <w:rsid w:val="00C65FE0"/>
    <w:rsid w:val="00C675E3"/>
    <w:rsid w:val="00C67D16"/>
    <w:rsid w:val="00C72996"/>
    <w:rsid w:val="00C82866"/>
    <w:rsid w:val="00C83375"/>
    <w:rsid w:val="00C8709F"/>
    <w:rsid w:val="00C87B2A"/>
    <w:rsid w:val="00C93C13"/>
    <w:rsid w:val="00C94149"/>
    <w:rsid w:val="00C94568"/>
    <w:rsid w:val="00C969E6"/>
    <w:rsid w:val="00CA3B8C"/>
    <w:rsid w:val="00CA4950"/>
    <w:rsid w:val="00CA653C"/>
    <w:rsid w:val="00CA65ED"/>
    <w:rsid w:val="00CA6932"/>
    <w:rsid w:val="00CA7DC0"/>
    <w:rsid w:val="00CB0725"/>
    <w:rsid w:val="00CB4597"/>
    <w:rsid w:val="00CB491B"/>
    <w:rsid w:val="00CB4E11"/>
    <w:rsid w:val="00CB7DB7"/>
    <w:rsid w:val="00CC13F9"/>
    <w:rsid w:val="00CC2691"/>
    <w:rsid w:val="00CC3DAD"/>
    <w:rsid w:val="00CC4637"/>
    <w:rsid w:val="00CC5BF1"/>
    <w:rsid w:val="00CC650E"/>
    <w:rsid w:val="00CC6EF3"/>
    <w:rsid w:val="00CE322A"/>
    <w:rsid w:val="00CE7394"/>
    <w:rsid w:val="00CF4284"/>
    <w:rsid w:val="00D0169A"/>
    <w:rsid w:val="00D05FED"/>
    <w:rsid w:val="00D0628D"/>
    <w:rsid w:val="00D12BE4"/>
    <w:rsid w:val="00D23BDD"/>
    <w:rsid w:val="00D26C27"/>
    <w:rsid w:val="00D27777"/>
    <w:rsid w:val="00D27A94"/>
    <w:rsid w:val="00D44C23"/>
    <w:rsid w:val="00D511E1"/>
    <w:rsid w:val="00D51D7A"/>
    <w:rsid w:val="00D56296"/>
    <w:rsid w:val="00D5794B"/>
    <w:rsid w:val="00D61BD4"/>
    <w:rsid w:val="00D640C1"/>
    <w:rsid w:val="00D65DF8"/>
    <w:rsid w:val="00D741D6"/>
    <w:rsid w:val="00D773A8"/>
    <w:rsid w:val="00D7797F"/>
    <w:rsid w:val="00D802FF"/>
    <w:rsid w:val="00D81228"/>
    <w:rsid w:val="00D85AFC"/>
    <w:rsid w:val="00D86DC3"/>
    <w:rsid w:val="00D9093E"/>
    <w:rsid w:val="00D90A0F"/>
    <w:rsid w:val="00D91A79"/>
    <w:rsid w:val="00D93B41"/>
    <w:rsid w:val="00D94121"/>
    <w:rsid w:val="00D944F2"/>
    <w:rsid w:val="00DA0DA4"/>
    <w:rsid w:val="00DA635A"/>
    <w:rsid w:val="00DB7B78"/>
    <w:rsid w:val="00DC0861"/>
    <w:rsid w:val="00DC0B1E"/>
    <w:rsid w:val="00DC2F7D"/>
    <w:rsid w:val="00DC3F5B"/>
    <w:rsid w:val="00DC47F4"/>
    <w:rsid w:val="00DC5204"/>
    <w:rsid w:val="00DD032E"/>
    <w:rsid w:val="00DD3396"/>
    <w:rsid w:val="00DE151E"/>
    <w:rsid w:val="00DE1BDC"/>
    <w:rsid w:val="00DE6A83"/>
    <w:rsid w:val="00DF1761"/>
    <w:rsid w:val="00DF3874"/>
    <w:rsid w:val="00DF5D08"/>
    <w:rsid w:val="00DF6B20"/>
    <w:rsid w:val="00DF7E1D"/>
    <w:rsid w:val="00E00535"/>
    <w:rsid w:val="00E02F03"/>
    <w:rsid w:val="00E03F06"/>
    <w:rsid w:val="00E06B08"/>
    <w:rsid w:val="00E116DA"/>
    <w:rsid w:val="00E153DE"/>
    <w:rsid w:val="00E267A0"/>
    <w:rsid w:val="00E31660"/>
    <w:rsid w:val="00E34852"/>
    <w:rsid w:val="00E3669F"/>
    <w:rsid w:val="00E368A6"/>
    <w:rsid w:val="00E41EA2"/>
    <w:rsid w:val="00E434A7"/>
    <w:rsid w:val="00E50EFB"/>
    <w:rsid w:val="00E51F42"/>
    <w:rsid w:val="00E5270B"/>
    <w:rsid w:val="00E547B4"/>
    <w:rsid w:val="00E56CCE"/>
    <w:rsid w:val="00E62C43"/>
    <w:rsid w:val="00E7528D"/>
    <w:rsid w:val="00E773BD"/>
    <w:rsid w:val="00E83776"/>
    <w:rsid w:val="00E9493D"/>
    <w:rsid w:val="00E9677E"/>
    <w:rsid w:val="00EA0454"/>
    <w:rsid w:val="00EA0AC2"/>
    <w:rsid w:val="00EA50A8"/>
    <w:rsid w:val="00EA76D4"/>
    <w:rsid w:val="00EB01CF"/>
    <w:rsid w:val="00EB0E96"/>
    <w:rsid w:val="00EB28C5"/>
    <w:rsid w:val="00EB714F"/>
    <w:rsid w:val="00EB7C06"/>
    <w:rsid w:val="00EC48CD"/>
    <w:rsid w:val="00EC6AFA"/>
    <w:rsid w:val="00ED5F73"/>
    <w:rsid w:val="00EE0714"/>
    <w:rsid w:val="00EE1736"/>
    <w:rsid w:val="00EE3412"/>
    <w:rsid w:val="00EF0042"/>
    <w:rsid w:val="00EF18D8"/>
    <w:rsid w:val="00EF1DFD"/>
    <w:rsid w:val="00EF30C9"/>
    <w:rsid w:val="00EF403E"/>
    <w:rsid w:val="00EF6D7A"/>
    <w:rsid w:val="00F010ED"/>
    <w:rsid w:val="00F03F5E"/>
    <w:rsid w:val="00F05DA0"/>
    <w:rsid w:val="00F06579"/>
    <w:rsid w:val="00F13F94"/>
    <w:rsid w:val="00F14EA1"/>
    <w:rsid w:val="00F20A73"/>
    <w:rsid w:val="00F21BA3"/>
    <w:rsid w:val="00F21D78"/>
    <w:rsid w:val="00F243A1"/>
    <w:rsid w:val="00F2516D"/>
    <w:rsid w:val="00F30D1C"/>
    <w:rsid w:val="00F32AA2"/>
    <w:rsid w:val="00F34A96"/>
    <w:rsid w:val="00F355F5"/>
    <w:rsid w:val="00F41FE9"/>
    <w:rsid w:val="00F468DA"/>
    <w:rsid w:val="00F47C4B"/>
    <w:rsid w:val="00F5097C"/>
    <w:rsid w:val="00F55E4F"/>
    <w:rsid w:val="00F57D68"/>
    <w:rsid w:val="00F61043"/>
    <w:rsid w:val="00F626DE"/>
    <w:rsid w:val="00F75537"/>
    <w:rsid w:val="00F777AE"/>
    <w:rsid w:val="00F807A5"/>
    <w:rsid w:val="00F811D8"/>
    <w:rsid w:val="00F81CC5"/>
    <w:rsid w:val="00F82918"/>
    <w:rsid w:val="00F83674"/>
    <w:rsid w:val="00F9020E"/>
    <w:rsid w:val="00F90C35"/>
    <w:rsid w:val="00F94469"/>
    <w:rsid w:val="00F974CA"/>
    <w:rsid w:val="00F97954"/>
    <w:rsid w:val="00FA55FC"/>
    <w:rsid w:val="00FB0129"/>
    <w:rsid w:val="00FB08EC"/>
    <w:rsid w:val="00FB1946"/>
    <w:rsid w:val="00FB1ADA"/>
    <w:rsid w:val="00FC2A06"/>
    <w:rsid w:val="00FC3AF3"/>
    <w:rsid w:val="00FC4333"/>
    <w:rsid w:val="00FC6AA9"/>
    <w:rsid w:val="00FD1526"/>
    <w:rsid w:val="00FD3257"/>
    <w:rsid w:val="00FD338F"/>
    <w:rsid w:val="00FD6926"/>
    <w:rsid w:val="00FD7B82"/>
    <w:rsid w:val="00FE089A"/>
    <w:rsid w:val="00FE37C8"/>
    <w:rsid w:val="00FE41AA"/>
    <w:rsid w:val="00FE44E7"/>
    <w:rsid w:val="00FE4920"/>
    <w:rsid w:val="00FF1CAE"/>
    <w:rsid w:val="00FF3E18"/>
    <w:rsid w:val="00FF4944"/>
    <w:rsid w:val="00FF6A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uiPriority w:val="39"/>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DE151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5593E-064F-49DB-9E1D-CFF48969B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122</TotalTime>
  <Pages>19</Pages>
  <Words>1894</Words>
  <Characters>10799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12668</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Liam O'Sullivan</dc:creator>
  <cp:lastModifiedBy>Liam</cp:lastModifiedBy>
  <cp:revision>299</cp:revision>
  <cp:lastPrinted>2009-08-13T17:04:00Z</cp:lastPrinted>
  <dcterms:created xsi:type="dcterms:W3CDTF">2010-10-23T02:57:00Z</dcterms:created>
  <dcterms:modified xsi:type="dcterms:W3CDTF">2010-10-23T05:08:00Z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23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AHNS-2010-AP-TR-002</vt:lpwstr>
  </property>
  <property fmtid="{D5CDD505-2E9C-101B-9397-08002B2CF9AE}" pid="8" name="Issue">
    <vt:lpwstr>1.0</vt:lpwstr>
  </property>
  <property fmtid="{D5CDD505-2E9C-101B-9397-08002B2CF9AE}" pid="9" name="Student_Manager">
    <vt:lpwstr>Daniel Fitzgerald</vt:lpwstr>
  </property>
</Properties>
</file>