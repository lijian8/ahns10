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7"/>
        <w:gridCol w:w="595"/>
        <w:gridCol w:w="1116"/>
        <w:gridCol w:w="326"/>
        <w:gridCol w:w="1346"/>
        <w:gridCol w:w="1029"/>
        <w:gridCol w:w="649"/>
        <w:gridCol w:w="1654"/>
        <w:gridCol w:w="57"/>
      </w:tblGrid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jc w:val="center"/>
              <w:rPr>
                <w:b/>
                <w:lang w:val="en-AU"/>
              </w:rPr>
            </w:pPr>
          </w:p>
          <w:p w:rsidR="000D5B8E" w:rsidRDefault="00586A77">
            <w:pPr>
              <w:pStyle w:val="Heading1"/>
              <w:rPr>
                <w:bCs w:val="0"/>
                <w:spacing w:val="80"/>
                <w:sz w:val="32"/>
                <w:lang w:val="en-AU"/>
              </w:rPr>
            </w:pPr>
            <w:r>
              <w:rPr>
                <w:rFonts w:ascii="Times" w:hAnsi="Times"/>
                <w:b w:val="0"/>
                <w:noProof/>
                <w:sz w:val="20"/>
                <w:lang w:val="en-AU" w:eastAsia="en-AU"/>
              </w:rPr>
              <w:drawing>
                <wp:inline distT="0" distB="0" distL="0" distR="0">
                  <wp:extent cx="1781175" cy="552450"/>
                  <wp:effectExtent l="19050" t="0" r="9525" b="0"/>
                  <wp:docPr id="1" name="Picture 1" descr="ma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B8E">
              <w:rPr>
                <w:b w:val="0"/>
                <w:bCs w:val="0"/>
                <w:spacing w:val="20"/>
                <w:sz w:val="48"/>
                <w:lang w:val="en-AU"/>
              </w:rPr>
              <w:t>QUT Avionics</w:t>
            </w:r>
            <w:r w:rsidR="00CD6740">
              <w:rPr>
                <w:bCs w:val="0"/>
                <w:spacing w:val="80"/>
                <w:sz w:val="32"/>
                <w:lang w:val="en-AU"/>
              </w:rPr>
              <w:fldChar w:fldCharType="begin"/>
            </w:r>
            <w:r w:rsidR="000D5B8E">
              <w:rPr>
                <w:bCs w:val="0"/>
                <w:spacing w:val="80"/>
                <w:sz w:val="32"/>
                <w:lang w:val="en-AU"/>
              </w:rPr>
              <w:instrText xml:space="preserve"> SUBJECT  \* MERGEFORMAT </w:instrText>
            </w:r>
            <w:r w:rsidR="00CD6740">
              <w:rPr>
                <w:bCs w:val="0"/>
                <w:spacing w:val="80"/>
                <w:sz w:val="32"/>
                <w:lang w:val="en-AU"/>
              </w:rPr>
              <w:fldChar w:fldCharType="end"/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pStyle w:val="Heading1"/>
              <w:jc w:val="center"/>
              <w:rPr>
                <w:lang w:val="en-AU"/>
              </w:rPr>
            </w:pPr>
            <w:r>
              <w:rPr>
                <w:lang w:val="en-AU"/>
              </w:rPr>
              <w:t>MINUTES OF MEETING</w:t>
            </w:r>
          </w:p>
          <w:p w:rsidR="000D5B8E" w:rsidRDefault="000D5B8E">
            <w:pPr>
              <w:rPr>
                <w:b/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1757" w:type="dxa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Place:</w:t>
            </w:r>
            <w:r w:rsidR="00276CC2">
              <w:rPr>
                <w:lang w:val="en-AU"/>
              </w:rPr>
              <w:t xml:space="preserve"> S1113</w:t>
            </w:r>
          </w:p>
        </w:tc>
        <w:tc>
          <w:tcPr>
            <w:tcW w:w="4412" w:type="dxa"/>
            <w:gridSpan w:val="5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Author: </w:t>
            </w:r>
            <w:r w:rsidR="008B2A87">
              <w:rPr>
                <w:lang w:val="en-AU"/>
              </w:rPr>
              <w:t>Michael Hamilton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Date:</w:t>
            </w:r>
            <w:r w:rsidR="00276CC2">
              <w:rPr>
                <w:lang w:val="en-AU"/>
              </w:rPr>
              <w:t xml:space="preserve"> </w:t>
            </w:r>
            <w:r w:rsidR="0004686C">
              <w:rPr>
                <w:lang w:val="en-AU"/>
              </w:rPr>
              <w:t>16</w:t>
            </w:r>
            <w:r w:rsidR="008B2A87">
              <w:rPr>
                <w:lang w:val="en-AU"/>
              </w:rPr>
              <w:t>/</w:t>
            </w:r>
            <w:r w:rsidR="0004686C">
              <w:rPr>
                <w:lang w:val="en-AU"/>
              </w:rPr>
              <w:t>04</w:t>
            </w:r>
            <w:r w:rsidR="00276CC2">
              <w:rPr>
                <w:lang w:val="en-AU"/>
              </w:rPr>
              <w:t>/</w:t>
            </w:r>
            <w:r w:rsidR="0004686C">
              <w:rPr>
                <w:lang w:val="en-AU"/>
              </w:rPr>
              <w:t>10</w:t>
            </w:r>
          </w:p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Start Time:</w:t>
            </w:r>
            <w:r w:rsidR="00276CC2">
              <w:rPr>
                <w:lang w:val="en-AU"/>
              </w:rPr>
              <w:t xml:space="preserve"> </w:t>
            </w:r>
            <w:r w:rsidR="0004686C">
              <w:rPr>
                <w:lang w:val="en-AU"/>
              </w:rPr>
              <w:t>1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pm</w:t>
            </w:r>
          </w:p>
          <w:p w:rsidR="000D5B8E" w:rsidRDefault="000D5B8E" w:rsidP="008B2A87">
            <w:pPr>
              <w:rPr>
                <w:lang w:val="en-AU"/>
              </w:rPr>
            </w:pPr>
            <w:r>
              <w:rPr>
                <w:lang w:val="en-AU"/>
              </w:rPr>
              <w:t xml:space="preserve">End Time: 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 xml:space="preserve">3 </w:t>
            </w:r>
            <w:r w:rsidR="00276CC2">
              <w:rPr>
                <w:lang w:val="en-AU"/>
              </w:rPr>
              <w:t>pm</w:t>
            </w:r>
          </w:p>
        </w:tc>
      </w:tr>
      <w:tr w:rsidR="000D5B8E" w:rsidTr="003A60A2">
        <w:trPr>
          <w:cantSplit/>
        </w:trPr>
        <w:tc>
          <w:tcPr>
            <w:tcW w:w="6169" w:type="dxa"/>
            <w:gridSpan w:val="6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 xml:space="preserve">1. </w:t>
            </w:r>
            <w:r>
              <w:rPr>
                <w:u w:val="single"/>
                <w:lang w:val="en-AU"/>
              </w:rPr>
              <w:t>Subject</w:t>
            </w:r>
            <w:r>
              <w:rPr>
                <w:lang w:val="en-AU"/>
              </w:rPr>
              <w:t>: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 xml:space="preserve">AHNS </w:t>
            </w:r>
            <w:r w:rsidR="0004686C">
              <w:rPr>
                <w:lang w:val="en-AU"/>
              </w:rPr>
              <w:t>Semester 1</w:t>
            </w:r>
            <w:r w:rsidR="008B2A87">
              <w:rPr>
                <w:lang w:val="en-AU"/>
              </w:rPr>
              <w:t xml:space="preserve"> Schedule Organisation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4686C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 xml:space="preserve">Page: </w:t>
            </w:r>
            <w:r w:rsidR="001661D9">
              <w:rPr>
                <w:lang w:val="en-AU"/>
              </w:rPr>
              <w:t>2 / 2</w:t>
            </w:r>
          </w:p>
          <w:p w:rsidR="000D5B8E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>Annexes:</w:t>
            </w:r>
            <w:r w:rsidR="00276CC2">
              <w:rPr>
                <w:lang w:val="en-AU"/>
              </w:rPr>
              <w:t xml:space="preserve"> </w:t>
            </w:r>
            <w:r w:rsidR="00E06AE8">
              <w:rPr>
                <w:lang w:val="en-AU"/>
              </w:rPr>
              <w:t>N /A</w:t>
            </w:r>
          </w:p>
        </w:tc>
      </w:tr>
      <w:tr w:rsidR="000D5B8E" w:rsidTr="0004686C">
        <w:trPr>
          <w:cantSplit/>
          <w:trHeight w:val="1521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2.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Agenda:</w:t>
            </w:r>
          </w:p>
          <w:p w:rsidR="000D5B8E" w:rsidRDefault="000D5B8E">
            <w:pPr>
              <w:rPr>
                <w:lang w:val="en-AU"/>
              </w:rPr>
            </w:pPr>
          </w:p>
          <w:p w:rsidR="00586A77" w:rsidRPr="0004686C" w:rsidRDefault="0004686C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 w:rsidRPr="0004686C">
              <w:rPr>
                <w:lang w:val="en-AU"/>
              </w:rPr>
              <w:t>Develop defined</w:t>
            </w:r>
            <w:r>
              <w:rPr>
                <w:lang w:val="en-AU"/>
              </w:rPr>
              <w:t xml:space="preserve"> tasks</w:t>
            </w:r>
            <w:r w:rsidRPr="0004686C">
              <w:rPr>
                <w:lang w:val="en-AU"/>
              </w:rPr>
              <w:t xml:space="preserve"> for each person for semester 1</w:t>
            </w:r>
          </w:p>
          <w:p w:rsidR="0004686C" w:rsidRDefault="0004686C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Determine timeline for completion of each task.</w:t>
            </w:r>
          </w:p>
          <w:p w:rsidR="0004686C" w:rsidRPr="0004686C" w:rsidRDefault="0004686C" w:rsidP="0004686C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3.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Attendants: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E33A91" w:rsidTr="00E33A91">
        <w:trPr>
          <w:gridAfter w:val="1"/>
          <w:wAfter w:w="57" w:type="dxa"/>
        </w:trPr>
        <w:tc>
          <w:tcPr>
            <w:tcW w:w="2352" w:type="dxa"/>
            <w:gridSpan w:val="2"/>
          </w:tcPr>
          <w:p w:rsidR="00E33A91" w:rsidRDefault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</w:tc>
        <w:tc>
          <w:tcPr>
            <w:tcW w:w="1442" w:type="dxa"/>
            <w:gridSpan w:val="2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Code</w:t>
            </w:r>
          </w:p>
        </w:tc>
        <w:tc>
          <w:tcPr>
            <w:tcW w:w="4678" w:type="dxa"/>
            <w:gridSpan w:val="4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Organisation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MH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Kincel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MK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TM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0D5B8E" w:rsidTr="00E06AE8">
        <w:trPr>
          <w:cantSplit/>
          <w:trHeight w:val="1280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4.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Main conclusions and meetings planned</w:t>
            </w:r>
            <w:r>
              <w:rPr>
                <w:lang w:val="en-AU"/>
              </w:rPr>
              <w:t>:</w:t>
            </w:r>
          </w:p>
          <w:p w:rsidR="00C65A2C" w:rsidRDefault="00C65A2C">
            <w:pPr>
              <w:rPr>
                <w:lang w:val="en-AU"/>
              </w:rPr>
            </w:pPr>
          </w:p>
          <w:p w:rsidR="00843EA3" w:rsidRDefault="00E06AE8" w:rsidP="00E06AE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 xml:space="preserve">Division of </w:t>
            </w:r>
            <w:r w:rsidR="0004686C">
              <w:rPr>
                <w:lang w:val="en-AU"/>
              </w:rPr>
              <w:t>defined tasks and due dates.</w:t>
            </w:r>
          </w:p>
          <w:p w:rsidR="000D5B8E" w:rsidRPr="0004686C" w:rsidRDefault="000D5B8E" w:rsidP="0004686C">
            <w:pPr>
              <w:ind w:left="360"/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5140" w:type="dxa"/>
            <w:gridSpan w:val="5"/>
          </w:tcPr>
          <w:p w:rsidR="000D5B8E" w:rsidRDefault="000D5B8E">
            <w:pPr>
              <w:rPr>
                <w:u w:val="single"/>
                <w:lang w:val="en-AU"/>
              </w:rPr>
            </w:pPr>
            <w:r>
              <w:rPr>
                <w:b/>
                <w:lang w:val="en-AU"/>
              </w:rPr>
              <w:t>5.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 xml:space="preserve">Distribution: </w:t>
            </w:r>
          </w:p>
          <w:p w:rsidR="008B2A87" w:rsidRDefault="00E06AE8">
            <w:pPr>
              <w:rPr>
                <w:lang w:val="en-AU"/>
              </w:rPr>
            </w:pPr>
            <w:r>
              <w:rPr>
                <w:lang w:val="en-AU"/>
              </w:rPr>
              <w:t>AHNS Members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389" w:type="dxa"/>
            <w:gridSpan w:val="4"/>
          </w:tcPr>
          <w:p w:rsidR="000D5B8E" w:rsidRDefault="000D5B8E">
            <w:pPr>
              <w:pStyle w:val="Heading2"/>
              <w:rPr>
                <w:u w:val="none"/>
                <w:lang w:val="en-AU"/>
              </w:rPr>
            </w:pPr>
            <w:r>
              <w:rPr>
                <w:lang w:val="en-AU"/>
              </w:rPr>
              <w:t>QUT internal distribution</w:t>
            </w:r>
            <w:r>
              <w:rPr>
                <w:u w:val="none"/>
                <w:lang w:val="en-AU"/>
              </w:rPr>
              <w:t>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6.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Signatures</w:t>
            </w:r>
            <w:r>
              <w:rPr>
                <w:lang w:val="en-AU"/>
              </w:rPr>
              <w:t>: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Organisations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</w:t>
            </w:r>
            <w:r>
              <w:rPr>
                <w:lang w:val="en-AU"/>
              </w:rPr>
              <w:t>l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</w:tr>
      <w:tr w:rsidR="000D5B8E" w:rsidTr="008B2A87">
        <w:trPr>
          <w:trHeight w:val="418"/>
        </w:trPr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Signatures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2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8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</w:tr>
    </w:tbl>
    <w:p w:rsidR="000D5B8E" w:rsidRDefault="000D5B8E">
      <w:pPr>
        <w:rPr>
          <w:lang w:val="en-AU"/>
        </w:rPr>
      </w:pPr>
      <w:r>
        <w:rPr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1"/>
        <w:gridCol w:w="559"/>
        <w:gridCol w:w="1669"/>
        <w:gridCol w:w="1070"/>
      </w:tblGrid>
      <w:tr w:rsidR="000D5B8E">
        <w:trPr>
          <w:cantSplit/>
        </w:trPr>
        <w:tc>
          <w:tcPr>
            <w:tcW w:w="5231" w:type="dxa"/>
            <w:vMerge w:val="restart"/>
            <w:vAlign w:val="bottom"/>
          </w:tcPr>
          <w:p w:rsidR="000D5B8E" w:rsidRDefault="000D5B8E">
            <w:pPr>
              <w:pStyle w:val="Heading3"/>
              <w:rPr>
                <w:lang w:val="en-AU"/>
              </w:rPr>
            </w:pPr>
            <w:r>
              <w:rPr>
                <w:lang w:val="en-AU"/>
              </w:rPr>
              <w:lastRenderedPageBreak/>
              <w:t>MINUTES OF MEETING</w:t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298" w:type="dxa"/>
            <w:gridSpan w:val="3"/>
          </w:tcPr>
          <w:p w:rsidR="000D5B8E" w:rsidRDefault="000D5B8E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lang w:val="en-AU"/>
              </w:rPr>
            </w:pPr>
            <w:r>
              <w:rPr>
                <w:lang w:val="en-AU"/>
              </w:rPr>
              <w:tab/>
              <w:t xml:space="preserve">Page:  2 / </w:t>
            </w:r>
            <w:r w:rsidR="001661D9">
              <w:rPr>
                <w:lang w:val="en-AU"/>
              </w:rPr>
              <w:t>2</w:t>
            </w:r>
          </w:p>
          <w:p w:rsidR="000D5B8E" w:rsidRDefault="000D5B8E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>
              <w:rPr>
                <w:lang w:val="en-AU"/>
              </w:rPr>
              <w:t>ACTIONS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N°</w:t>
            </w: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Responsible person</w:t>
            </w: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0D5B8E" w:rsidRPr="00832503" w:rsidRDefault="0004686C" w:rsidP="00E33A91">
            <w:r w:rsidRPr="00832503">
              <w:t>Platform:</w:t>
            </w:r>
          </w:p>
          <w:p w:rsidR="0004686C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Designing Electrical Circuit Diagrams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Designing Enclosure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Submit Electrical Circuits to QUT Manufacturing Facility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Construct and assemble electrical circuits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</w:pPr>
            <w:r w:rsidRPr="00832503">
              <w:t>Construct and assemble enclosure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32503">
              <w:t>Integrate Enclosure into Airframe</w:t>
            </w:r>
          </w:p>
        </w:tc>
        <w:tc>
          <w:tcPr>
            <w:tcW w:w="559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01/04</w:t>
            </w:r>
          </w:p>
        </w:tc>
        <w:tc>
          <w:tcPr>
            <w:tcW w:w="1669" w:type="dxa"/>
          </w:tcPr>
          <w:p w:rsidR="000D5B8E" w:rsidRDefault="00832503">
            <w:pPr>
              <w:rPr>
                <w:lang w:val="en-AU"/>
              </w:rPr>
            </w:pPr>
            <w:r>
              <w:rPr>
                <w:lang w:val="en-AU"/>
              </w:rPr>
              <w:t>Michael Kincel</w:t>
            </w:r>
          </w:p>
        </w:tc>
        <w:tc>
          <w:tcPr>
            <w:tcW w:w="1070" w:type="dxa"/>
          </w:tcPr>
          <w:p w:rsidR="00832503" w:rsidRDefault="00832503">
            <w:pPr>
              <w:rPr>
                <w:lang w:val="en-AU"/>
              </w:rPr>
            </w:pP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14/05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23/06</w:t>
            </w:r>
          </w:p>
          <w:p w:rsidR="00832503" w:rsidRDefault="00832503">
            <w:pPr>
              <w:rPr>
                <w:lang w:val="en-AU"/>
              </w:rPr>
            </w:pP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832503" w:rsidP="00E33A91">
            <w:r>
              <w:t>Control: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Code flight control software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Develop Controller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4"/>
              </w:numPr>
            </w:pPr>
            <w:r>
              <w:t>Code GCS software</w:t>
            </w:r>
          </w:p>
        </w:tc>
        <w:tc>
          <w:tcPr>
            <w:tcW w:w="559" w:type="dxa"/>
          </w:tcPr>
          <w:p w:rsidR="00E33A91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02/04</w:t>
            </w:r>
          </w:p>
        </w:tc>
        <w:tc>
          <w:tcPr>
            <w:tcW w:w="1669" w:type="dxa"/>
          </w:tcPr>
          <w:p w:rsidR="00E33A91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Tim Molloy</w:t>
            </w:r>
          </w:p>
        </w:tc>
        <w:tc>
          <w:tcPr>
            <w:tcW w:w="1070" w:type="dxa"/>
          </w:tcPr>
          <w:p w:rsidR="00E33A91" w:rsidRDefault="00E33A91" w:rsidP="00E22D84">
            <w:pPr>
              <w:rPr>
                <w:lang w:val="en-AU"/>
              </w:rPr>
            </w:pP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30/06</w:t>
            </w:r>
          </w:p>
          <w:p w:rsidR="00832503" w:rsidRDefault="00832503" w:rsidP="00E22D84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Localisation &amp; State Estimator: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Develop Karman Filter</w:t>
            </w:r>
          </w:p>
          <w:p w:rsid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Image detection software</w:t>
            </w:r>
          </w:p>
          <w:p w:rsidR="00832503" w:rsidRPr="00832503" w:rsidRDefault="00832503" w:rsidP="00832503">
            <w:pPr>
              <w:pStyle w:val="ListParagraph"/>
              <w:numPr>
                <w:ilvl w:val="0"/>
                <w:numId w:val="25"/>
              </w:numPr>
              <w:rPr>
                <w:lang w:val="en-AU"/>
              </w:rPr>
            </w:pPr>
            <w:r>
              <w:rPr>
                <w:lang w:val="en-AU"/>
              </w:rPr>
              <w:t>Helicopter localisation</w:t>
            </w:r>
          </w:p>
        </w:tc>
        <w:tc>
          <w:tcPr>
            <w:tcW w:w="559" w:type="dxa"/>
          </w:tcPr>
          <w:p w:rsidR="000D5B8E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03/04</w:t>
            </w:r>
          </w:p>
        </w:tc>
        <w:tc>
          <w:tcPr>
            <w:tcW w:w="1669" w:type="dxa"/>
          </w:tcPr>
          <w:p w:rsidR="000D5B8E" w:rsidRDefault="00832503">
            <w:pPr>
              <w:rPr>
                <w:lang w:val="en-AU"/>
              </w:rPr>
            </w:pPr>
            <w:r>
              <w:rPr>
                <w:lang w:val="en-AU"/>
              </w:rPr>
              <w:t>Liam O’Sullivan</w:t>
            </w:r>
          </w:p>
        </w:tc>
        <w:tc>
          <w:tcPr>
            <w:tcW w:w="1070" w:type="dxa"/>
          </w:tcPr>
          <w:p w:rsidR="000D5B8E" w:rsidRDefault="000D5B8E" w:rsidP="006C6C74">
            <w:pPr>
              <w:jc w:val="center"/>
              <w:rPr>
                <w:lang w:val="en-AU"/>
              </w:rPr>
            </w:pP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28/05</w:t>
            </w: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  <w:p w:rsidR="00832503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13/08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E33A91" w:rsidRDefault="00832503" w:rsidP="00E33A91">
            <w:r w:rsidRPr="00832503">
              <w:t>PM &amp; Communications:</w:t>
            </w:r>
          </w:p>
          <w:p w:rsidR="001661D9" w:rsidRDefault="001661D9" w:rsidP="00832503">
            <w:pPr>
              <w:pStyle w:val="ListParagraph"/>
              <w:numPr>
                <w:ilvl w:val="0"/>
                <w:numId w:val="26"/>
              </w:numPr>
            </w:pPr>
            <w:r>
              <w:t>Risk Management Plan</w:t>
            </w:r>
          </w:p>
          <w:p w:rsidR="001661D9" w:rsidRDefault="001661D9" w:rsidP="00832503">
            <w:pPr>
              <w:pStyle w:val="ListParagraph"/>
              <w:numPr>
                <w:ilvl w:val="0"/>
                <w:numId w:val="26"/>
              </w:numPr>
            </w:pPr>
            <w:r>
              <w:t>Ad-hoc Network</w:t>
            </w:r>
          </w:p>
          <w:p w:rsidR="001661D9" w:rsidRDefault="001661D9" w:rsidP="001661D9">
            <w:pPr>
              <w:pStyle w:val="ListParagraph"/>
              <w:numPr>
                <w:ilvl w:val="0"/>
                <w:numId w:val="26"/>
              </w:numPr>
            </w:pPr>
            <w:r>
              <w:t>Prepare Presentation</w:t>
            </w:r>
          </w:p>
          <w:p w:rsidR="001661D9" w:rsidRPr="00832503" w:rsidRDefault="001661D9" w:rsidP="001661D9">
            <w:pPr>
              <w:pStyle w:val="ListParagraph"/>
              <w:numPr>
                <w:ilvl w:val="0"/>
                <w:numId w:val="26"/>
              </w:numPr>
            </w:pPr>
            <w:r>
              <w:t>Define Header Files</w:t>
            </w:r>
          </w:p>
        </w:tc>
        <w:tc>
          <w:tcPr>
            <w:tcW w:w="559" w:type="dxa"/>
          </w:tcPr>
          <w:p w:rsidR="00E33A91" w:rsidRDefault="00832503" w:rsidP="00832503">
            <w:pPr>
              <w:rPr>
                <w:lang w:val="en-AU"/>
              </w:rPr>
            </w:pPr>
            <w:r>
              <w:rPr>
                <w:lang w:val="en-AU"/>
              </w:rPr>
              <w:t>04/04</w:t>
            </w:r>
          </w:p>
        </w:tc>
        <w:tc>
          <w:tcPr>
            <w:tcW w:w="1669" w:type="dxa"/>
          </w:tcPr>
          <w:p w:rsidR="00E33A91" w:rsidRDefault="001661D9">
            <w:pPr>
              <w:rPr>
                <w:lang w:val="en-AU"/>
              </w:rPr>
            </w:pPr>
            <w:r>
              <w:rPr>
                <w:lang w:val="en-AU"/>
              </w:rPr>
              <w:t>Michael Hamilton</w:t>
            </w:r>
          </w:p>
        </w:tc>
        <w:tc>
          <w:tcPr>
            <w:tcW w:w="1070" w:type="dxa"/>
          </w:tcPr>
          <w:p w:rsidR="00E33A91" w:rsidRDefault="00E33A91" w:rsidP="006C6C74">
            <w:pPr>
              <w:jc w:val="center"/>
              <w:rPr>
                <w:lang w:val="en-AU"/>
              </w:rPr>
            </w:pP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10/05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15/05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23/06</w:t>
            </w:r>
          </w:p>
          <w:p w:rsidR="001661D9" w:rsidRDefault="001661D9" w:rsidP="001661D9">
            <w:pPr>
              <w:rPr>
                <w:lang w:val="en-AU"/>
              </w:rPr>
            </w:pPr>
            <w:r>
              <w:rPr>
                <w:lang w:val="en-AU"/>
              </w:rPr>
              <w:t>18/07</w:t>
            </w:r>
          </w:p>
        </w:tc>
      </w:tr>
    </w:tbl>
    <w:p w:rsidR="00EE3560" w:rsidRDefault="00EE3560">
      <w:pPr>
        <w:rPr>
          <w:lang w:val="en-AU"/>
        </w:rPr>
      </w:pPr>
    </w:p>
    <w:sectPr w:rsidR="00EE3560" w:rsidSect="005C6C21">
      <w:footerReference w:type="default" r:id="rId8"/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690" w:rsidRDefault="00D06690">
      <w:r>
        <w:separator/>
      </w:r>
    </w:p>
  </w:endnote>
  <w:endnote w:type="continuationSeparator" w:id="0">
    <w:p w:rsidR="00D06690" w:rsidRDefault="00D0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228" w:rsidRDefault="00316228" w:rsidP="00E06AE8">
    <w:r>
      <w:rPr>
        <w:sz w:val="16"/>
      </w:rPr>
      <w:t xml:space="preserve">· Last updated by </w:t>
    </w:r>
    <w:r w:rsidR="00E06AE8" w:rsidRPr="00E06AE8">
      <w:rPr>
        <w:sz w:val="16"/>
        <w:szCs w:val="16"/>
      </w:rPr>
      <w:t>Michael Hamilton</w:t>
    </w:r>
    <w:r w:rsidRPr="00E06AE8">
      <w:rPr>
        <w:sz w:val="16"/>
        <w:szCs w:val="16"/>
      </w:rPr>
      <w:t xml:space="preserve"> on</w:t>
    </w:r>
    <w:r w:rsidRPr="00E06AE8">
      <w:rPr>
        <w:sz w:val="10"/>
      </w:rPr>
      <w:t xml:space="preserve"> </w:t>
    </w:r>
    <w:fldSimple w:instr=" SAVEDATE  \* MERGEFORMAT ">
      <w:r w:rsidR="0004686C" w:rsidRPr="0004686C">
        <w:rPr>
          <w:noProof/>
          <w:sz w:val="16"/>
        </w:rPr>
        <w:t>05/03/2010 19:36:00</w:t>
      </w:r>
    </w:fldSimple>
    <w:r>
      <w:rPr>
        <w:sz w:val="16"/>
      </w:rPr>
      <w:t xml:space="preserve"> · Filename: </w:t>
    </w:r>
    <w:fldSimple w:instr=" FILENAME \* FirstCap \* MERGEFORMAT ">
      <w:r w:rsidR="006E3B75" w:rsidRPr="006E3B75">
        <w:rPr>
          <w:noProof/>
          <w:sz w:val="16"/>
        </w:rPr>
        <w:t>AHNS-2010-SY-MM-001</w:t>
      </w:r>
    </w:fldSimple>
    <w:r>
      <w:rPr>
        <w:sz w:val="16"/>
      </w:rPr>
      <w:t xml:space="preserve"> · FileSize; </w:t>
    </w:r>
    <w:fldSimple w:instr=" FILESIZE  \* MERGEFORMAT ">
      <w:r w:rsidR="001051EA" w:rsidRPr="001051EA">
        <w:rPr>
          <w:noProof/>
          <w:sz w:val="16"/>
        </w:rPr>
        <w:t>26753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200A9D">
        <w:rPr>
          <w:bCs/>
          <w:noProof/>
          <w:sz w:val="16"/>
        </w:rPr>
        <w:t>MoM.dot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690" w:rsidRDefault="00D06690">
      <w:r>
        <w:separator/>
      </w:r>
    </w:p>
  </w:footnote>
  <w:footnote w:type="continuationSeparator" w:id="0">
    <w:p w:rsidR="00D06690" w:rsidRDefault="00D06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ADF"/>
    <w:multiLevelType w:val="multilevel"/>
    <w:tmpl w:val="39D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82434"/>
    <w:multiLevelType w:val="multilevel"/>
    <w:tmpl w:val="281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26F"/>
    <w:multiLevelType w:val="multilevel"/>
    <w:tmpl w:val="D9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42F70"/>
    <w:multiLevelType w:val="multilevel"/>
    <w:tmpl w:val="293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D2EA5"/>
    <w:multiLevelType w:val="multilevel"/>
    <w:tmpl w:val="6F1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E51F7"/>
    <w:multiLevelType w:val="hybridMultilevel"/>
    <w:tmpl w:val="721AB09C"/>
    <w:lvl w:ilvl="0" w:tplc="2B00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22F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3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E0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26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6F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29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AE4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0688B"/>
    <w:multiLevelType w:val="hybridMultilevel"/>
    <w:tmpl w:val="BA04E27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286"/>
    <w:multiLevelType w:val="hybridMultilevel"/>
    <w:tmpl w:val="6CF2E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870EB"/>
    <w:multiLevelType w:val="hybridMultilevel"/>
    <w:tmpl w:val="7D0EF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816F3"/>
    <w:multiLevelType w:val="hybridMultilevel"/>
    <w:tmpl w:val="48B84D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CF30E1"/>
    <w:multiLevelType w:val="hybridMultilevel"/>
    <w:tmpl w:val="E10E8EE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1F87624"/>
    <w:multiLevelType w:val="hybridMultilevel"/>
    <w:tmpl w:val="3098808E"/>
    <w:lvl w:ilvl="0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4B203A2"/>
    <w:multiLevelType w:val="hybridMultilevel"/>
    <w:tmpl w:val="A7D052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291546"/>
    <w:multiLevelType w:val="hybridMultilevel"/>
    <w:tmpl w:val="9A08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34FA9"/>
    <w:multiLevelType w:val="hybridMultilevel"/>
    <w:tmpl w:val="E758A43C"/>
    <w:lvl w:ilvl="0" w:tplc="BA36476E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AA424F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1D035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CF20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FC4F9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074C5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01AEF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DB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CC6A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9427399"/>
    <w:multiLevelType w:val="hybridMultilevel"/>
    <w:tmpl w:val="22624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10A6B"/>
    <w:multiLevelType w:val="hybridMultilevel"/>
    <w:tmpl w:val="DE7CCCB4"/>
    <w:lvl w:ilvl="0" w:tplc="47DE8C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2CB8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0E68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685E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20C4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BC2E2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864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5DE2E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9C4C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DFE2633"/>
    <w:multiLevelType w:val="hybridMultilevel"/>
    <w:tmpl w:val="355EB2FA"/>
    <w:lvl w:ilvl="0" w:tplc="BC34A4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D07C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B6A3C0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E3C14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7C05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7A68A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E6FC0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62283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B6BF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1332FCC"/>
    <w:multiLevelType w:val="hybridMultilevel"/>
    <w:tmpl w:val="721AB09C"/>
    <w:lvl w:ilvl="0" w:tplc="947C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C0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D61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03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B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64D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16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4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EE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2A7024"/>
    <w:multiLevelType w:val="multilevel"/>
    <w:tmpl w:val="E72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C12714"/>
    <w:multiLevelType w:val="hybridMultilevel"/>
    <w:tmpl w:val="36E68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5865D86"/>
    <w:multiLevelType w:val="multilevel"/>
    <w:tmpl w:val="651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922A84"/>
    <w:multiLevelType w:val="multilevel"/>
    <w:tmpl w:val="7E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8"/>
  </w:num>
  <w:num w:numId="5">
    <w:abstractNumId w:val="16"/>
  </w:num>
  <w:num w:numId="6">
    <w:abstractNumId w:val="23"/>
  </w:num>
  <w:num w:numId="7">
    <w:abstractNumId w:val="14"/>
  </w:num>
  <w:num w:numId="8">
    <w:abstractNumId w:val="1"/>
  </w:num>
  <w:num w:numId="9">
    <w:abstractNumId w:val="22"/>
  </w:num>
  <w:num w:numId="10">
    <w:abstractNumId w:val="10"/>
  </w:num>
  <w:num w:numId="11">
    <w:abstractNumId w:val="11"/>
  </w:num>
  <w:num w:numId="12">
    <w:abstractNumId w:val="12"/>
  </w:num>
  <w:num w:numId="13">
    <w:abstractNumId w:val="7"/>
  </w:num>
  <w:num w:numId="14">
    <w:abstractNumId w:val="2"/>
  </w:num>
  <w:num w:numId="15">
    <w:abstractNumId w:val="24"/>
  </w:num>
  <w:num w:numId="16">
    <w:abstractNumId w:val="5"/>
  </w:num>
  <w:num w:numId="17">
    <w:abstractNumId w:val="3"/>
  </w:num>
  <w:num w:numId="18">
    <w:abstractNumId w:val="0"/>
  </w:num>
  <w:num w:numId="19">
    <w:abstractNumId w:val="21"/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7"/>
  </w:num>
  <w:num w:numId="25">
    <w:abstractNumId w:val="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60"/>
    <w:rsid w:val="000354B3"/>
    <w:rsid w:val="0004686C"/>
    <w:rsid w:val="000A1B5E"/>
    <w:rsid w:val="000C285B"/>
    <w:rsid w:val="000D5B8E"/>
    <w:rsid w:val="001051EA"/>
    <w:rsid w:val="001533F2"/>
    <w:rsid w:val="00155B4E"/>
    <w:rsid w:val="001661D9"/>
    <w:rsid w:val="00200A9D"/>
    <w:rsid w:val="00210209"/>
    <w:rsid w:val="00212F93"/>
    <w:rsid w:val="00213FAA"/>
    <w:rsid w:val="00214602"/>
    <w:rsid w:val="00276CC2"/>
    <w:rsid w:val="002D0BCD"/>
    <w:rsid w:val="00316228"/>
    <w:rsid w:val="00324172"/>
    <w:rsid w:val="003472DC"/>
    <w:rsid w:val="003A60A2"/>
    <w:rsid w:val="0042387E"/>
    <w:rsid w:val="00467928"/>
    <w:rsid w:val="004A1E22"/>
    <w:rsid w:val="004B24D8"/>
    <w:rsid w:val="004B4867"/>
    <w:rsid w:val="004F3D30"/>
    <w:rsid w:val="0051198E"/>
    <w:rsid w:val="0057199A"/>
    <w:rsid w:val="00586A77"/>
    <w:rsid w:val="005C6C21"/>
    <w:rsid w:val="005E56B6"/>
    <w:rsid w:val="006260A2"/>
    <w:rsid w:val="00626891"/>
    <w:rsid w:val="00652DF0"/>
    <w:rsid w:val="00655A7C"/>
    <w:rsid w:val="006650FA"/>
    <w:rsid w:val="00667D85"/>
    <w:rsid w:val="00672704"/>
    <w:rsid w:val="006A06A3"/>
    <w:rsid w:val="006A6AB3"/>
    <w:rsid w:val="006C0BEF"/>
    <w:rsid w:val="006C6C74"/>
    <w:rsid w:val="006E3B75"/>
    <w:rsid w:val="00716D0E"/>
    <w:rsid w:val="00732152"/>
    <w:rsid w:val="0074713F"/>
    <w:rsid w:val="00755085"/>
    <w:rsid w:val="007662FE"/>
    <w:rsid w:val="00766A5C"/>
    <w:rsid w:val="007A5A9A"/>
    <w:rsid w:val="00832503"/>
    <w:rsid w:val="00843EA3"/>
    <w:rsid w:val="00844374"/>
    <w:rsid w:val="008675C8"/>
    <w:rsid w:val="00881AFF"/>
    <w:rsid w:val="008B2A87"/>
    <w:rsid w:val="008C483B"/>
    <w:rsid w:val="008F2369"/>
    <w:rsid w:val="009322B2"/>
    <w:rsid w:val="00A26718"/>
    <w:rsid w:val="00A570AE"/>
    <w:rsid w:val="00AA3C7B"/>
    <w:rsid w:val="00AD1B54"/>
    <w:rsid w:val="00AD5E6B"/>
    <w:rsid w:val="00B172E9"/>
    <w:rsid w:val="00B903EC"/>
    <w:rsid w:val="00BC142A"/>
    <w:rsid w:val="00BE3010"/>
    <w:rsid w:val="00C25F14"/>
    <w:rsid w:val="00C65A2C"/>
    <w:rsid w:val="00C90DBE"/>
    <w:rsid w:val="00C9486B"/>
    <w:rsid w:val="00CD6740"/>
    <w:rsid w:val="00CD6E9D"/>
    <w:rsid w:val="00D06690"/>
    <w:rsid w:val="00D55164"/>
    <w:rsid w:val="00D8798C"/>
    <w:rsid w:val="00D95C55"/>
    <w:rsid w:val="00E06AE8"/>
    <w:rsid w:val="00E21128"/>
    <w:rsid w:val="00E33A91"/>
    <w:rsid w:val="00E654B0"/>
    <w:rsid w:val="00E87C8A"/>
    <w:rsid w:val="00E943B1"/>
    <w:rsid w:val="00E95BF9"/>
    <w:rsid w:val="00EC344F"/>
    <w:rsid w:val="00EC65C2"/>
    <w:rsid w:val="00EE3560"/>
    <w:rsid w:val="00F24E94"/>
    <w:rsid w:val="00F4517A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n6308627\LOCALS~1\Temp\M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</Template>
  <TotalTime>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Armin Mehmedagic</dc:creator>
  <cp:lastModifiedBy>Michael Hamilton</cp:lastModifiedBy>
  <cp:revision>2</cp:revision>
  <cp:lastPrinted>2000-04-27T07:15:00Z</cp:lastPrinted>
  <dcterms:created xsi:type="dcterms:W3CDTF">2010-04-26T08:46:00Z</dcterms:created>
  <dcterms:modified xsi:type="dcterms:W3CDTF">2010-04-26T08:46:00Z</dcterms:modified>
</cp:coreProperties>
</file>