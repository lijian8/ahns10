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09"/>
        <w:gridCol w:w="2506"/>
        <w:gridCol w:w="2508"/>
      </w:tblGrid>
      <w:tr w:rsidR="00B432FB" w14:paraId="3ED3E50A" w14:textId="77777777">
        <w:trPr>
          <w:cantSplit/>
        </w:trPr>
        <w:tc>
          <w:tcPr>
            <w:tcW w:w="2499" w:type="pct"/>
          </w:tcPr>
          <w:p w14:paraId="42418F54" w14:textId="77777777" w:rsidR="00B432FB" w:rsidRDefault="00DF1761">
            <w:pPr>
              <w:pStyle w:val="FigureTitle"/>
              <w:jc w:val="left"/>
              <w:rPr>
                <w:rFonts w:ascii="Times" w:hAnsi="Times"/>
              </w:rPr>
            </w:pPr>
            <w:bookmarkStart w:id="0" w:name="_Toc310922053"/>
            <w:r>
              <w:rPr>
                <w:bCs/>
              </w:rPr>
              <w:t xml:space="preserve">Project: </w:t>
            </w:r>
            <w:r w:rsidR="007D7700">
              <w:fldChar w:fldCharType="begin"/>
            </w:r>
            <w:r w:rsidR="007D7700">
              <w:instrText xml:space="preserve"> DOCPROPERTY "Category"  \* MERGEFORMAT </w:instrText>
            </w:r>
            <w:r w:rsidR="007D7700">
              <w:fldChar w:fldCharType="separate"/>
            </w:r>
            <w:r w:rsidR="00DB7B78" w:rsidRPr="00DB7B78">
              <w:rPr>
                <w:rFonts w:ascii="Times" w:hAnsi="Times"/>
              </w:rPr>
              <w:t>AHNS10</w:t>
            </w:r>
            <w:r w:rsidR="007D7700">
              <w:rPr>
                <w:rFonts w:ascii="Times" w:hAnsi="Times"/>
              </w:rPr>
              <w:fldChar w:fldCharType="end"/>
            </w:r>
          </w:p>
          <w:p w14:paraId="68245651" w14:textId="24BA4BB8" w:rsidR="00B432FB" w:rsidRDefault="00DF1761">
            <w:pPr>
              <w:pStyle w:val="FigureTitle"/>
              <w:jc w:val="left"/>
              <w:rPr>
                <w:rFonts w:ascii="Times" w:hAnsi="Times"/>
              </w:rPr>
            </w:pPr>
            <w:r>
              <w:rPr>
                <w:rFonts w:ascii="Times" w:hAnsi="Times"/>
              </w:rPr>
              <w:t>WP Name:</w:t>
            </w:r>
            <w:r w:rsidR="00734DED">
              <w:rPr>
                <w:rFonts w:ascii="Times" w:hAnsi="Times"/>
              </w:rPr>
              <w:t xml:space="preserve"> </w:t>
            </w:r>
            <w:r w:rsidR="00F74EC9">
              <w:rPr>
                <w:rFonts w:ascii="Times" w:hAnsi="Times"/>
              </w:rPr>
              <w:t>Station Keeping Test Report</w:t>
            </w:r>
          </w:p>
          <w:p w14:paraId="5510423B" w14:textId="1CAF7D9B" w:rsidR="00B432FB" w:rsidRDefault="00DF1761" w:rsidP="00F74EC9">
            <w:pPr>
              <w:pStyle w:val="FigureTitle"/>
              <w:jc w:val="left"/>
              <w:rPr>
                <w:bCs/>
              </w:rPr>
            </w:pPr>
            <w:r>
              <w:rPr>
                <w:rFonts w:ascii="Times" w:hAnsi="Times"/>
              </w:rPr>
              <w:t>WP Number:</w:t>
            </w:r>
            <w:r w:rsidR="00734DED">
              <w:rPr>
                <w:rFonts w:ascii="Times" w:hAnsi="Times"/>
              </w:rPr>
              <w:t xml:space="preserve"> WP-S</w:t>
            </w:r>
            <w:r w:rsidR="00DA3494">
              <w:rPr>
                <w:rFonts w:ascii="Times" w:hAnsi="Times"/>
              </w:rPr>
              <w:t>Y</w:t>
            </w:r>
            <w:r w:rsidR="00734DED">
              <w:rPr>
                <w:rFonts w:ascii="Times" w:hAnsi="Times"/>
              </w:rPr>
              <w:t>-0</w:t>
            </w:r>
            <w:r w:rsidR="00F74EC9">
              <w:rPr>
                <w:rFonts w:ascii="Times" w:hAnsi="Times"/>
              </w:rPr>
              <w:t>6</w:t>
            </w:r>
          </w:p>
        </w:tc>
        <w:tc>
          <w:tcPr>
            <w:tcW w:w="1250" w:type="pct"/>
          </w:tcPr>
          <w:p w14:paraId="6BC9C558" w14:textId="77777777" w:rsidR="00B432FB" w:rsidRDefault="00DF1761">
            <w:pPr>
              <w:pStyle w:val="FigureTitle"/>
              <w:jc w:val="left"/>
              <w:rPr>
                <w:bCs/>
              </w:rPr>
            </w:pPr>
            <w:r>
              <w:rPr>
                <w:bCs/>
              </w:rPr>
              <w:t>Type of Test:</w:t>
            </w:r>
          </w:p>
          <w:p w14:paraId="36A4C119" w14:textId="77777777" w:rsidR="00B432FB" w:rsidRPr="009A67E4" w:rsidRDefault="00C61D1A">
            <w:pPr>
              <w:pStyle w:val="FigureTitle"/>
              <w:jc w:val="left"/>
              <w:rPr>
                <w:b w:val="0"/>
                <w:bCs/>
              </w:rPr>
            </w:pPr>
            <w:r>
              <w:rPr>
                <w:b w:val="0"/>
                <w:bCs/>
              </w:rPr>
              <w:t>Verification</w:t>
            </w:r>
          </w:p>
        </w:tc>
        <w:tc>
          <w:tcPr>
            <w:tcW w:w="1251" w:type="pct"/>
          </w:tcPr>
          <w:p w14:paraId="6990A6EF" w14:textId="77777777" w:rsidR="00B432FB" w:rsidRDefault="00DF1761">
            <w:pPr>
              <w:pStyle w:val="FigureTitle"/>
              <w:jc w:val="left"/>
              <w:rPr>
                <w:bCs/>
              </w:rPr>
            </w:pPr>
            <w:r>
              <w:rPr>
                <w:bCs/>
              </w:rPr>
              <w:t>Test Procedure:</w:t>
            </w:r>
          </w:p>
          <w:p w14:paraId="6D610A45" w14:textId="5566962F" w:rsidR="00B432FB" w:rsidRPr="00FF4944" w:rsidRDefault="00DA3494" w:rsidP="00BF49CA">
            <w:pPr>
              <w:pStyle w:val="FigureTitle"/>
              <w:jc w:val="left"/>
              <w:rPr>
                <w:b w:val="0"/>
                <w:bCs/>
              </w:rPr>
            </w:pPr>
            <w:r>
              <w:rPr>
                <w:b w:val="0"/>
                <w:bCs/>
              </w:rPr>
              <w:t xml:space="preserve">Flight test platform to verify </w:t>
            </w:r>
            <w:r w:rsidR="00BF49CA">
              <w:rPr>
                <w:b w:val="0"/>
                <w:bCs/>
              </w:rPr>
              <w:t>altitude</w:t>
            </w:r>
            <w:r>
              <w:rPr>
                <w:b w:val="0"/>
                <w:bCs/>
              </w:rPr>
              <w:t xml:space="preserve"> hold.</w:t>
            </w:r>
          </w:p>
        </w:tc>
      </w:tr>
      <w:tr w:rsidR="00B432FB" w14:paraId="6B4F29DA" w14:textId="77777777">
        <w:trPr>
          <w:cantSplit/>
        </w:trPr>
        <w:tc>
          <w:tcPr>
            <w:tcW w:w="2499" w:type="pct"/>
          </w:tcPr>
          <w:p w14:paraId="620680BB" w14:textId="77777777" w:rsidR="00B432FB" w:rsidRDefault="00DF1761">
            <w:pPr>
              <w:pStyle w:val="FigureTitle"/>
              <w:jc w:val="left"/>
              <w:rPr>
                <w:bCs/>
              </w:rPr>
            </w:pPr>
            <w:r>
              <w:rPr>
                <w:bCs/>
              </w:rPr>
              <w:t>Test Article:</w:t>
            </w:r>
          </w:p>
          <w:p w14:paraId="2E856671" w14:textId="5B9C6BC1" w:rsidR="00EC48CD" w:rsidRPr="00EC48CD" w:rsidRDefault="00F74EC9">
            <w:pPr>
              <w:pStyle w:val="FigureTitle"/>
              <w:jc w:val="left"/>
              <w:rPr>
                <w:b w:val="0"/>
                <w:bCs/>
              </w:rPr>
            </w:pPr>
            <w:r>
              <w:rPr>
                <w:b w:val="0"/>
                <w:bCs/>
              </w:rPr>
              <w:t xml:space="preserve">Position </w:t>
            </w:r>
            <w:r w:rsidR="00DA3494">
              <w:rPr>
                <w:b w:val="0"/>
                <w:bCs/>
              </w:rPr>
              <w:t>Stabilisation</w:t>
            </w:r>
            <w:r w:rsidR="00BF49CA">
              <w:rPr>
                <w:b w:val="0"/>
                <w:bCs/>
              </w:rPr>
              <w:t xml:space="preserve"> (altitude)</w:t>
            </w:r>
          </w:p>
        </w:tc>
        <w:tc>
          <w:tcPr>
            <w:tcW w:w="1250" w:type="pct"/>
          </w:tcPr>
          <w:p w14:paraId="4EB7D517" w14:textId="77777777" w:rsidR="00B432FB" w:rsidRDefault="00DF1761">
            <w:pPr>
              <w:pStyle w:val="FigureTitle"/>
              <w:jc w:val="left"/>
              <w:rPr>
                <w:bCs/>
              </w:rPr>
            </w:pPr>
            <w:r>
              <w:rPr>
                <w:bCs/>
              </w:rPr>
              <w:t>Part Number:</w:t>
            </w:r>
          </w:p>
          <w:p w14:paraId="7D76BD9A" w14:textId="77777777" w:rsidR="00B432FB" w:rsidRPr="00230C6F" w:rsidRDefault="00230C6F">
            <w:pPr>
              <w:pStyle w:val="FigureTitle"/>
              <w:jc w:val="left"/>
              <w:rPr>
                <w:b w:val="0"/>
                <w:bCs/>
              </w:rPr>
            </w:pPr>
            <w:r>
              <w:rPr>
                <w:b w:val="0"/>
                <w:bCs/>
              </w:rPr>
              <w:t>None</w:t>
            </w:r>
          </w:p>
        </w:tc>
        <w:tc>
          <w:tcPr>
            <w:tcW w:w="1251" w:type="pct"/>
          </w:tcPr>
          <w:p w14:paraId="4F54AC83" w14:textId="77777777" w:rsidR="00B432FB" w:rsidRDefault="00DF1761">
            <w:pPr>
              <w:pStyle w:val="FigureTitle"/>
              <w:jc w:val="left"/>
              <w:rPr>
                <w:bCs/>
              </w:rPr>
            </w:pPr>
            <w:r>
              <w:rPr>
                <w:bCs/>
              </w:rPr>
              <w:t>Serial Number:</w:t>
            </w:r>
          </w:p>
          <w:p w14:paraId="7E6B0942" w14:textId="77777777" w:rsidR="00B432FB" w:rsidRPr="00230C6F" w:rsidRDefault="00230C6F">
            <w:pPr>
              <w:pStyle w:val="FigureTitle"/>
              <w:jc w:val="left"/>
              <w:rPr>
                <w:b w:val="0"/>
                <w:bCs/>
              </w:rPr>
            </w:pPr>
            <w:r>
              <w:rPr>
                <w:b w:val="0"/>
                <w:bCs/>
              </w:rPr>
              <w:t>None</w:t>
            </w:r>
          </w:p>
        </w:tc>
      </w:tr>
      <w:tr w:rsidR="00B432FB" w14:paraId="5F47E65E" w14:textId="77777777">
        <w:tc>
          <w:tcPr>
            <w:tcW w:w="2499" w:type="pct"/>
          </w:tcPr>
          <w:p w14:paraId="57057A38" w14:textId="77777777" w:rsidR="00B432FB" w:rsidRDefault="00DF1761">
            <w:pPr>
              <w:pStyle w:val="FigureTitle"/>
              <w:jc w:val="left"/>
              <w:rPr>
                <w:bCs/>
              </w:rPr>
            </w:pPr>
            <w:r>
              <w:rPr>
                <w:bCs/>
              </w:rPr>
              <w:t>Test Specification:</w:t>
            </w:r>
          </w:p>
          <w:p w14:paraId="082E9116" w14:textId="518CF219" w:rsidR="00B432FB" w:rsidRPr="00AC2481" w:rsidRDefault="00DA3494" w:rsidP="00BF49CA">
            <w:pPr>
              <w:pStyle w:val="FigureTitle"/>
              <w:jc w:val="left"/>
              <w:rPr>
                <w:b w:val="0"/>
                <w:bCs/>
              </w:rPr>
            </w:pPr>
            <w:r>
              <w:rPr>
                <w:b w:val="0"/>
                <w:bCs/>
              </w:rPr>
              <w:t xml:space="preserve">Achieve </w:t>
            </w:r>
            <w:r w:rsidR="00BF49CA">
              <w:rPr>
                <w:b w:val="0"/>
                <w:bCs/>
              </w:rPr>
              <w:t>altitude hold using the VICON localisation system.</w:t>
            </w:r>
            <w:r w:rsidR="005C48F0">
              <w:rPr>
                <w:b w:val="0"/>
                <w:bCs/>
              </w:rPr>
              <w:t xml:space="preserve"> </w:t>
            </w:r>
          </w:p>
        </w:tc>
        <w:tc>
          <w:tcPr>
            <w:tcW w:w="2501" w:type="pct"/>
            <w:gridSpan w:val="2"/>
          </w:tcPr>
          <w:p w14:paraId="7D80AB31" w14:textId="77777777" w:rsidR="00B432FB" w:rsidRDefault="00DF1761">
            <w:pPr>
              <w:pStyle w:val="FigureTitle"/>
              <w:jc w:val="left"/>
              <w:rPr>
                <w:bCs/>
              </w:rPr>
            </w:pPr>
            <w:r>
              <w:rPr>
                <w:bCs/>
              </w:rPr>
              <w:t>Test Equipment:</w:t>
            </w:r>
          </w:p>
          <w:p w14:paraId="4C346B77" w14:textId="77777777" w:rsidR="00D94884" w:rsidRDefault="00D94884" w:rsidP="00D94884">
            <w:pPr>
              <w:pStyle w:val="FigureTitle"/>
              <w:jc w:val="left"/>
              <w:rPr>
                <w:b w:val="0"/>
                <w:bCs/>
              </w:rPr>
            </w:pPr>
            <w:r>
              <w:rPr>
                <w:b w:val="0"/>
                <w:bCs/>
              </w:rPr>
              <w:t>Quadrotor platform with payload</w:t>
            </w:r>
          </w:p>
          <w:p w14:paraId="27307B6E" w14:textId="09FBF658" w:rsidR="00BF49CA" w:rsidRDefault="00BF49CA" w:rsidP="00D94884">
            <w:pPr>
              <w:pStyle w:val="FigureTitle"/>
              <w:jc w:val="left"/>
              <w:rPr>
                <w:b w:val="0"/>
                <w:bCs/>
              </w:rPr>
            </w:pPr>
            <w:r>
              <w:rPr>
                <w:b w:val="0"/>
                <w:bCs/>
              </w:rPr>
              <w:t>VICON</w:t>
            </w:r>
          </w:p>
          <w:p w14:paraId="120B8708" w14:textId="77777777" w:rsidR="00D31000" w:rsidRPr="008C3FC3" w:rsidRDefault="00D94884" w:rsidP="00DA3494">
            <w:pPr>
              <w:pStyle w:val="FigureTitle"/>
              <w:jc w:val="left"/>
              <w:rPr>
                <w:b w:val="0"/>
                <w:bCs/>
              </w:rPr>
            </w:pPr>
            <w:r>
              <w:rPr>
                <w:b w:val="0"/>
                <w:bCs/>
              </w:rPr>
              <w:t>Laptop (running GCS</w:t>
            </w:r>
            <w:r w:rsidR="00DA3494">
              <w:rPr>
                <w:b w:val="0"/>
                <w:bCs/>
              </w:rPr>
              <w:t>)</w:t>
            </w:r>
          </w:p>
        </w:tc>
      </w:tr>
      <w:tr w:rsidR="00B432FB" w14:paraId="4820D95B" w14:textId="77777777">
        <w:tc>
          <w:tcPr>
            <w:tcW w:w="2499" w:type="pct"/>
          </w:tcPr>
          <w:p w14:paraId="645D8148" w14:textId="77777777" w:rsidR="00B432FB" w:rsidRDefault="00DF1761">
            <w:pPr>
              <w:pStyle w:val="FigureTitle"/>
              <w:jc w:val="left"/>
              <w:rPr>
                <w:bCs/>
              </w:rPr>
            </w:pPr>
            <w:r>
              <w:rPr>
                <w:bCs/>
              </w:rPr>
              <w:t>Test Operators:</w:t>
            </w:r>
          </w:p>
          <w:p w14:paraId="72359EE4" w14:textId="77777777" w:rsidR="00B432FB" w:rsidRDefault="00DA3494">
            <w:pPr>
              <w:pStyle w:val="FigureTitle"/>
              <w:jc w:val="left"/>
              <w:rPr>
                <w:bCs/>
              </w:rPr>
            </w:pPr>
            <w:r>
              <w:rPr>
                <w:b w:val="0"/>
              </w:rPr>
              <w:t>All AHNS Members</w:t>
            </w:r>
          </w:p>
        </w:tc>
        <w:tc>
          <w:tcPr>
            <w:tcW w:w="2501" w:type="pct"/>
            <w:gridSpan w:val="2"/>
          </w:tcPr>
          <w:p w14:paraId="0E1D74B6" w14:textId="77777777" w:rsidR="00B432FB" w:rsidRDefault="00DF1761">
            <w:pPr>
              <w:pStyle w:val="FigureTitle"/>
              <w:jc w:val="left"/>
              <w:rPr>
                <w:bCs/>
              </w:rPr>
            </w:pPr>
            <w:r>
              <w:rPr>
                <w:bCs/>
              </w:rPr>
              <w:t>Test Engineer:</w:t>
            </w:r>
          </w:p>
          <w:p w14:paraId="1B13228A" w14:textId="77777777" w:rsidR="00B432FB" w:rsidRDefault="00DA3494">
            <w:pPr>
              <w:pStyle w:val="FigureTitle"/>
              <w:jc w:val="left"/>
              <w:rPr>
                <w:bCs/>
              </w:rPr>
            </w:pPr>
            <w:r>
              <w:rPr>
                <w:b w:val="0"/>
              </w:rPr>
              <w:t>All AHNS Members</w:t>
            </w:r>
          </w:p>
        </w:tc>
      </w:tr>
      <w:tr w:rsidR="00B432FB" w14:paraId="76AE17CC" w14:textId="77777777">
        <w:tc>
          <w:tcPr>
            <w:tcW w:w="2499" w:type="pct"/>
          </w:tcPr>
          <w:p w14:paraId="2F3F4E01" w14:textId="77777777" w:rsidR="00B432FB" w:rsidRDefault="00DF1761">
            <w:pPr>
              <w:pStyle w:val="FigureTitle"/>
              <w:jc w:val="left"/>
              <w:rPr>
                <w:bCs/>
              </w:rPr>
            </w:pPr>
            <w:r>
              <w:rPr>
                <w:bCs/>
              </w:rPr>
              <w:t>WP Group Manager:</w:t>
            </w:r>
          </w:p>
          <w:p w14:paraId="2AA03CF4" w14:textId="77777777" w:rsidR="00107B51" w:rsidRDefault="00107B51" w:rsidP="00107B51">
            <w:pPr>
              <w:pStyle w:val="FigureTitle"/>
              <w:jc w:val="left"/>
              <w:rPr>
                <w:bCs/>
              </w:rPr>
            </w:pPr>
            <w:r>
              <w:rPr>
                <w:b w:val="0"/>
              </w:rPr>
              <w:t>Michael Hamilton</w:t>
            </w:r>
          </w:p>
          <w:p w14:paraId="604F2625" w14:textId="16BF4079" w:rsidR="00B432FB" w:rsidRDefault="0004738A">
            <w:pPr>
              <w:pStyle w:val="FigureTitle"/>
              <w:jc w:val="left"/>
              <w:rPr>
                <w:bCs/>
              </w:rPr>
            </w:pPr>
            <w:r>
              <w:rPr>
                <w:noProof/>
                <w:snapToGrid/>
                <w:color w:val="FF0000"/>
                <w:sz w:val="20"/>
                <w:lang w:val="en-US"/>
              </w:rPr>
              <mc:AlternateContent>
                <mc:Choice Requires="wps">
                  <w:drawing>
                    <wp:anchor distT="0" distB="0" distL="114300" distR="114300" simplePos="0" relativeHeight="251657728" behindDoc="0" locked="0" layoutInCell="1" allowOverlap="1" wp14:anchorId="4ECB3415" wp14:editId="42191E33">
                      <wp:simplePos x="0" y="0"/>
                      <wp:positionH relativeFrom="column">
                        <wp:posOffset>-76200</wp:posOffset>
                      </wp:positionH>
                      <wp:positionV relativeFrom="paragraph">
                        <wp:posOffset>226060</wp:posOffset>
                      </wp:positionV>
                      <wp:extent cx="6328410" cy="2439670"/>
                      <wp:effectExtent l="0" t="0" r="21590" b="24130"/>
                      <wp:wrapNone/>
                      <wp:docPr id="4" name="Text Box 6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8410" cy="2439670"/>
                              </a:xfrm>
                              <a:prstGeom prst="rect">
                                <a:avLst/>
                              </a:prstGeom>
                              <a:solidFill>
                                <a:srgbClr val="FFFFFF"/>
                              </a:solidFill>
                              <a:ln w="9525">
                                <a:solidFill>
                                  <a:srgbClr val="000000"/>
                                </a:solidFill>
                                <a:miter lim="800000"/>
                                <a:headEnd/>
                                <a:tailEnd/>
                              </a:ln>
                            </wps:spPr>
                            <wps:txbx>
                              <w:txbxContent>
                                <w:p w14:paraId="277BB0DC" w14:textId="77777777" w:rsidR="0004738A" w:rsidRDefault="0004738A">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14:paraId="4F3CAAE8" w14:textId="5180E4D2" w:rsidR="0004738A" w:rsidRDefault="0004738A" w:rsidP="00506FA8">
                                  <w:pPr>
                                    <w:spacing w:line="360" w:lineRule="auto"/>
                                  </w:pPr>
                                  <w:r>
                                    <w:t>Altitude position hold tests were undertaken at ARCAA’s helicopter test flight area utilising the VICON positioning system. The helicopter, under RC gyro attitude stabilisation, was taken off manually, and changed into the position hold mode mid-flight. The platform attempted to maintain the desired altitude with success. Through testing it was found that the battery voltage greatly affected the performance of altitude hold. The implementation of an accumulator that changed the natural points with respect to the battery voltage was used to counter this, but through further testing the airframe engaged all engines to maximum. This sent the helicopter to the roof, but the engines were cut before impact. This outlined the danger of testing position hold, and testing was stopped.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38" o:spid="_x0000_s1026" type="#_x0000_t202" style="position:absolute;margin-left:-5.95pt;margin-top:17.8pt;width:498.3pt;height:19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">
                      <v:textbox>
                        <w:txbxContent>
                          <w:p w14:paraId="277BB0DC" w14:textId="77777777" w:rsidR="0004738A" w:rsidRDefault="0004738A">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14:paraId="4F3CAAE8" w14:textId="5180E4D2" w:rsidR="0004738A" w:rsidRDefault="0004738A" w:rsidP="00506FA8">
                            <w:pPr>
                              <w:spacing w:line="360" w:lineRule="auto"/>
                            </w:pPr>
                            <w:r>
                              <w:t>Altitude position hold tests were undertaken at ARCAA’s helicopter test flight area utilising the VICON positioning system. The helicopter, under RC gyro attitude stabilisation, was taken off manually, and changed into the position hold mode mid-flight. The platform attempted to maintain the desired altitude with success. Through testing it was found that the battery voltage greatly affected the performance of altitude hold. The implementation of an accumulator that changed the natural points with respect to the battery voltage was used to counter this, but through further testing the airframe engaged all engines to maximum. This sent the helicopter to the roof, but the engines were cut before impact. This outlined the danger of testing position hold, and testing was stopped.</w:t>
                            </w:r>
                          </w:p>
                        </w:txbxContent>
                      </v:textbox>
                    </v:shape>
                  </w:pict>
                </mc:Fallback>
              </mc:AlternateContent>
            </w:r>
          </w:p>
        </w:tc>
        <w:tc>
          <w:tcPr>
            <w:tcW w:w="2501" w:type="pct"/>
            <w:gridSpan w:val="2"/>
          </w:tcPr>
          <w:p w14:paraId="57773A8C" w14:textId="77777777" w:rsidR="00B432FB" w:rsidRDefault="00DF1761">
            <w:pPr>
              <w:pStyle w:val="FigureTitle"/>
              <w:jc w:val="left"/>
              <w:rPr>
                <w:bCs/>
              </w:rPr>
            </w:pPr>
            <w:r>
              <w:rPr>
                <w:bCs/>
              </w:rPr>
              <w:t>WP Supervisor:</w:t>
            </w:r>
          </w:p>
          <w:p w14:paraId="140DF649" w14:textId="77777777" w:rsidR="00B432FB" w:rsidRDefault="00107B51">
            <w:pPr>
              <w:pStyle w:val="FigureTitle"/>
              <w:jc w:val="left"/>
              <w:rPr>
                <w:b w:val="0"/>
              </w:rPr>
            </w:pPr>
            <w:r>
              <w:rPr>
                <w:b w:val="0"/>
              </w:rPr>
              <w:t xml:space="preserve">Dr. Luis </w:t>
            </w:r>
            <w:proofErr w:type="spellStart"/>
            <w:r>
              <w:rPr>
                <w:b w:val="0"/>
              </w:rPr>
              <w:t>Mejias</w:t>
            </w:r>
            <w:proofErr w:type="spellEnd"/>
          </w:p>
        </w:tc>
      </w:tr>
    </w:tbl>
    <w:p w14:paraId="0FD3DFAE" w14:textId="77777777"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rPr>
          <w:b/>
          <w:bCs/>
        </w:rPr>
      </w:pPr>
      <w:r>
        <w:rPr>
          <w:b/>
          <w:bCs/>
        </w:rPr>
        <w:t>QUT Avionics</w:t>
      </w:r>
    </w:p>
    <w:p w14:paraId="4E38BF59" w14:textId="77777777"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Queensland University of Technology</w:t>
      </w:r>
    </w:p>
    <w:p w14:paraId="72118874" w14:textId="77777777"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CRCSS-EESE, GPO Box 2434</w:t>
      </w:r>
      <w:r>
        <w:tab/>
      </w:r>
    </w:p>
    <w:p w14:paraId="25ACC327" w14:textId="77777777"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Gardens Point Campus</w:t>
      </w:r>
    </w:p>
    <w:p w14:paraId="6FC77021" w14:textId="77777777"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Brisbane, Australia, 4001.</w:t>
      </w:r>
      <w:r>
        <w:tab/>
      </w:r>
    </w:p>
    <w:p w14:paraId="51258E55" w14:textId="77777777" w:rsidR="00B432FB" w:rsidRDefault="00DF1761" w:rsidP="00BA7CCF">
      <w:pPr>
        <w:keepLines/>
        <w:framePr w:h="4006" w:hRule="exact" w:hSpace="181" w:wrap="around" w:vAnchor="page" w:hAnchor="page" w:x="1186" w:y="11371" w:anchorLock="1"/>
        <w:tabs>
          <w:tab w:val="left" w:pos="3828"/>
          <w:tab w:val="left" w:pos="5670"/>
        </w:tabs>
        <w:ind w:firstLine="2268"/>
        <w:jc w:val="left"/>
      </w:pPr>
      <w:r>
        <w:t>Telephone</w:t>
      </w:r>
      <w:r>
        <w:tab/>
        <w:t>(+61 7) 3864 1772</w:t>
      </w:r>
    </w:p>
    <w:p w14:paraId="28D245E5" w14:textId="77777777" w:rsidR="00B432FB" w:rsidRDefault="00DF1761" w:rsidP="00BA7CCF">
      <w:pPr>
        <w:keepLines/>
        <w:framePr w:h="4006" w:hRule="exact" w:hSpace="181" w:wrap="around" w:vAnchor="page" w:hAnchor="page" w:x="1186" w:y="11371" w:anchorLock="1"/>
        <w:tabs>
          <w:tab w:val="left" w:pos="3828"/>
          <w:tab w:val="left" w:pos="5670"/>
        </w:tabs>
        <w:spacing w:before="0"/>
        <w:ind w:firstLine="2268"/>
        <w:jc w:val="left"/>
      </w:pPr>
      <w:r>
        <w:t>Facsimile</w:t>
      </w:r>
      <w:r>
        <w:tab/>
        <w:t>(+61 7) 3864 1517</w:t>
      </w:r>
    </w:p>
    <w:p w14:paraId="25D03510" w14:textId="77777777"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proofErr w:type="gramStart"/>
      <w:r>
        <w:t>e</w:t>
      </w:r>
      <w:proofErr w:type="gramEnd"/>
      <w:r>
        <w:t>-mail</w:t>
      </w:r>
      <w:r>
        <w:tab/>
      </w:r>
      <w:r w:rsidRPr="003A04C9">
        <w:t>luis.mejias@qut.edu.au</w:t>
      </w:r>
    </w:p>
    <w:p w14:paraId="3F907C9B" w14:textId="77777777"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proofErr w:type="gramStart"/>
      <w:r>
        <w:t>web</w:t>
      </w:r>
      <w:proofErr w:type="gramEnd"/>
      <w:r>
        <w:tab/>
      </w:r>
      <w:hyperlink r:id="rId9" w:history="1">
        <w:r w:rsidRPr="00722396">
          <w:rPr>
            <w:rStyle w:val="Hyperlink"/>
          </w:rPr>
          <w:t>http://code.google.com/p/ahns10/</w:t>
        </w:r>
      </w:hyperlink>
    </w:p>
    <w:p w14:paraId="25091F53" w14:textId="77777777" w:rsidR="00B432FB" w:rsidRPr="00BA7CCF"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rPr>
          <w:sz w:val="16"/>
          <w:szCs w:val="16"/>
        </w:rPr>
      </w:pPr>
    </w:p>
    <w:p w14:paraId="6A0384E6" w14:textId="77777777" w:rsidR="00B432FB" w:rsidRDefault="00FD1526" w:rsidP="00BA7CCF">
      <w:pPr>
        <w:framePr w:h="4006" w:hRule="exact" w:hSpace="181" w:wrap="around" w:vAnchor="page" w:hAnchor="page" w:x="1186" w:y="11371" w:anchorLock="1"/>
        <w:rPr>
          <w:sz w:val="20"/>
        </w:rPr>
      </w:pPr>
      <w:r>
        <w:rPr>
          <w:sz w:val="20"/>
        </w:rPr>
        <w:t>This document is Copyright 2010</w:t>
      </w:r>
      <w:r w:rsidR="00DF1761">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14:paraId="240E4BEA" w14:textId="77777777" w:rsidR="00B432FB"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pPr>
    </w:p>
    <w:p w14:paraId="53831A1C" w14:textId="55DCE80E" w:rsidR="00B432FB" w:rsidRDefault="00B432F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14:paraId="678D96A9" w14:textId="77777777" w:rsidR="00B432FB" w:rsidRDefault="00B432F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14:paraId="3DD9C037" w14:textId="77777777" w:rsidR="00B432FB" w:rsidRDefault="00DF176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14:paraId="65AFCA41" w14:textId="77777777" w:rsidR="00B432FB" w:rsidRDefault="00DF1761">
      <w:pPr>
        <w:tabs>
          <w:tab w:val="left" w:pos="7371"/>
        </w:tabs>
        <w:jc w:val="center"/>
        <w:outlineLvl w:val="0"/>
        <w:rPr>
          <w:b/>
          <w:color w:val="FF0000"/>
        </w:rPr>
      </w:pPr>
      <w:r>
        <w:rPr>
          <w:b/>
        </w:rPr>
        <w:lastRenderedPageBreak/>
        <w:t>Table of Contents</w:t>
      </w:r>
    </w:p>
    <w:p w14:paraId="23EF1C5F" w14:textId="77777777" w:rsidR="00B432FB" w:rsidRDefault="00B432FB">
      <w:pPr>
        <w:pStyle w:val="Header"/>
        <w:tabs>
          <w:tab w:val="clear" w:pos="4153"/>
          <w:tab w:val="clear" w:pos="8306"/>
        </w:tabs>
      </w:pPr>
    </w:p>
    <w:p w14:paraId="27202C8C" w14:textId="77777777" w:rsidR="00B432FB" w:rsidRDefault="00DF1761">
      <w:pPr>
        <w:tabs>
          <w:tab w:val="left" w:pos="8505"/>
        </w:tabs>
        <w:rPr>
          <w:b/>
          <w:u w:val="single"/>
        </w:rPr>
      </w:pPr>
      <w:r>
        <w:t>Paragraph</w:t>
      </w:r>
      <w:r>
        <w:rPr>
          <w:noProof/>
          <w:webHidden/>
        </w:rPr>
        <w:tab/>
      </w:r>
      <w:r>
        <w:t>Page No.</w:t>
      </w:r>
    </w:p>
    <w:bookmarkEnd w:id="0"/>
    <w:p w14:paraId="1859CE01" w14:textId="77777777" w:rsidR="00B432FB" w:rsidRDefault="00B432FB"/>
    <w:p w14:paraId="1F17BD37" w14:textId="77777777" w:rsidR="007D7700" w:rsidRDefault="00140888">
      <w:pPr>
        <w:pStyle w:val="TOC1"/>
        <w:tabs>
          <w:tab w:val="left" w:pos="360"/>
        </w:tabs>
        <w:rPr>
          <w:rFonts w:asciiTheme="minorHAnsi" w:eastAsiaTheme="minorEastAsia" w:hAnsiTheme="minorHAnsi" w:cstheme="minorBidi"/>
          <w:noProof/>
          <w:snapToGrid/>
          <w:color w:val="auto"/>
          <w:szCs w:val="24"/>
          <w:lang w:val="en-US" w:eastAsia="ja-JP"/>
        </w:rPr>
      </w:pPr>
      <w:r>
        <w:rPr>
          <w:b/>
        </w:rPr>
        <w:fldChar w:fldCharType="begin"/>
      </w:r>
      <w:r w:rsidR="00DF1761">
        <w:rPr>
          <w:b/>
        </w:rPr>
        <w:instrText xml:space="preserve"> TOC \o "1-3" \h \z </w:instrText>
      </w:r>
      <w:r>
        <w:rPr>
          <w:b/>
        </w:rPr>
        <w:fldChar w:fldCharType="separate"/>
      </w:r>
      <w:r w:rsidR="007D7700">
        <w:rPr>
          <w:noProof/>
        </w:rPr>
        <w:t>1</w:t>
      </w:r>
      <w:r w:rsidR="007D7700">
        <w:rPr>
          <w:rFonts w:asciiTheme="minorHAnsi" w:eastAsiaTheme="minorEastAsia" w:hAnsiTheme="minorHAnsi" w:cstheme="minorBidi"/>
          <w:noProof/>
          <w:snapToGrid/>
          <w:color w:val="auto"/>
          <w:szCs w:val="24"/>
          <w:lang w:val="en-US" w:eastAsia="ja-JP"/>
        </w:rPr>
        <w:tab/>
      </w:r>
      <w:r w:rsidR="007D7700">
        <w:rPr>
          <w:noProof/>
        </w:rPr>
        <w:t>Test Objectives</w:t>
      </w:r>
      <w:r w:rsidR="007D7700">
        <w:rPr>
          <w:noProof/>
        </w:rPr>
        <w:tab/>
      </w:r>
      <w:r w:rsidR="007D7700">
        <w:rPr>
          <w:noProof/>
        </w:rPr>
        <w:fldChar w:fldCharType="begin"/>
      </w:r>
      <w:r w:rsidR="007D7700">
        <w:rPr>
          <w:noProof/>
        </w:rPr>
        <w:instrText xml:space="preserve"> PAGEREF _Toc149576907 \h </w:instrText>
      </w:r>
      <w:r w:rsidR="007D7700">
        <w:rPr>
          <w:noProof/>
        </w:rPr>
      </w:r>
      <w:r w:rsidR="007D7700">
        <w:rPr>
          <w:noProof/>
        </w:rPr>
        <w:fldChar w:fldCharType="separate"/>
      </w:r>
      <w:r w:rsidR="007D7700">
        <w:rPr>
          <w:noProof/>
        </w:rPr>
        <w:t>3</w:t>
      </w:r>
      <w:r w:rsidR="007D7700">
        <w:rPr>
          <w:noProof/>
        </w:rPr>
        <w:fldChar w:fldCharType="end"/>
      </w:r>
    </w:p>
    <w:p w14:paraId="6CC2B487" w14:textId="77777777" w:rsidR="007D7700" w:rsidRDefault="007D7700">
      <w:pPr>
        <w:pStyle w:val="TOC1"/>
        <w:tabs>
          <w:tab w:val="left" w:pos="360"/>
        </w:tabs>
        <w:rPr>
          <w:rFonts w:asciiTheme="minorHAnsi" w:eastAsiaTheme="minorEastAsia" w:hAnsiTheme="minorHAnsi" w:cstheme="minorBidi"/>
          <w:noProof/>
          <w:snapToGrid/>
          <w:color w:val="auto"/>
          <w:szCs w:val="24"/>
          <w:lang w:val="en-US" w:eastAsia="ja-JP"/>
        </w:rPr>
      </w:pPr>
      <w:r>
        <w:rPr>
          <w:noProof/>
        </w:rPr>
        <w:t>2</w:t>
      </w:r>
      <w:r>
        <w:rPr>
          <w:rFonts w:asciiTheme="minorHAnsi" w:eastAsiaTheme="minorEastAsia" w:hAnsiTheme="minorHAnsi" w:cstheme="minorBidi"/>
          <w:noProof/>
          <w:snapToGrid/>
          <w:color w:val="auto"/>
          <w:szCs w:val="24"/>
          <w:lang w:val="en-US" w:eastAsia="ja-JP"/>
        </w:rPr>
        <w:tab/>
      </w:r>
      <w:r>
        <w:rPr>
          <w:noProof/>
        </w:rPr>
        <w:t>Test Set-up &amp; Equipment</w:t>
      </w:r>
      <w:r>
        <w:rPr>
          <w:noProof/>
        </w:rPr>
        <w:tab/>
      </w:r>
      <w:r>
        <w:rPr>
          <w:noProof/>
        </w:rPr>
        <w:fldChar w:fldCharType="begin"/>
      </w:r>
      <w:r>
        <w:rPr>
          <w:noProof/>
        </w:rPr>
        <w:instrText xml:space="preserve"> PAGEREF _Toc149576908 \h </w:instrText>
      </w:r>
      <w:r>
        <w:rPr>
          <w:noProof/>
        </w:rPr>
      </w:r>
      <w:r>
        <w:rPr>
          <w:noProof/>
        </w:rPr>
        <w:fldChar w:fldCharType="separate"/>
      </w:r>
      <w:r>
        <w:rPr>
          <w:noProof/>
        </w:rPr>
        <w:t>4</w:t>
      </w:r>
      <w:r>
        <w:rPr>
          <w:noProof/>
        </w:rPr>
        <w:fldChar w:fldCharType="end"/>
      </w:r>
    </w:p>
    <w:p w14:paraId="04949F2D" w14:textId="77777777" w:rsidR="007D7700" w:rsidRDefault="007D7700">
      <w:pPr>
        <w:pStyle w:val="TOC1"/>
        <w:tabs>
          <w:tab w:val="left" w:pos="360"/>
        </w:tabs>
        <w:rPr>
          <w:rFonts w:asciiTheme="minorHAnsi" w:eastAsiaTheme="minorEastAsia" w:hAnsiTheme="minorHAnsi" w:cstheme="minorBidi"/>
          <w:noProof/>
          <w:snapToGrid/>
          <w:color w:val="auto"/>
          <w:szCs w:val="24"/>
          <w:lang w:val="en-US" w:eastAsia="ja-JP"/>
        </w:rPr>
      </w:pPr>
      <w:r>
        <w:rPr>
          <w:noProof/>
        </w:rPr>
        <w:t>3</w:t>
      </w:r>
      <w:r>
        <w:rPr>
          <w:rFonts w:asciiTheme="minorHAnsi" w:eastAsiaTheme="minorEastAsia" w:hAnsiTheme="minorHAnsi" w:cstheme="minorBidi"/>
          <w:noProof/>
          <w:snapToGrid/>
          <w:color w:val="auto"/>
          <w:szCs w:val="24"/>
          <w:lang w:val="en-US" w:eastAsia="ja-JP"/>
        </w:rPr>
        <w:tab/>
      </w:r>
      <w:r>
        <w:rPr>
          <w:noProof/>
        </w:rPr>
        <w:t>Procedure</w:t>
      </w:r>
      <w:r>
        <w:rPr>
          <w:noProof/>
        </w:rPr>
        <w:tab/>
      </w:r>
      <w:r>
        <w:rPr>
          <w:noProof/>
        </w:rPr>
        <w:fldChar w:fldCharType="begin"/>
      </w:r>
      <w:r>
        <w:rPr>
          <w:noProof/>
        </w:rPr>
        <w:instrText xml:space="preserve"> PAGEREF _Toc149576909 \h </w:instrText>
      </w:r>
      <w:r>
        <w:rPr>
          <w:noProof/>
        </w:rPr>
      </w:r>
      <w:r>
        <w:rPr>
          <w:noProof/>
        </w:rPr>
        <w:fldChar w:fldCharType="separate"/>
      </w:r>
      <w:r>
        <w:rPr>
          <w:noProof/>
        </w:rPr>
        <w:t>5</w:t>
      </w:r>
      <w:r>
        <w:rPr>
          <w:noProof/>
        </w:rPr>
        <w:fldChar w:fldCharType="end"/>
      </w:r>
    </w:p>
    <w:p w14:paraId="54AB25D6" w14:textId="77777777" w:rsidR="007D7700" w:rsidRDefault="007D7700">
      <w:pPr>
        <w:pStyle w:val="TOC1"/>
        <w:tabs>
          <w:tab w:val="left" w:pos="360"/>
        </w:tabs>
        <w:rPr>
          <w:rFonts w:asciiTheme="minorHAnsi" w:eastAsiaTheme="minorEastAsia" w:hAnsiTheme="minorHAnsi" w:cstheme="minorBidi"/>
          <w:noProof/>
          <w:snapToGrid/>
          <w:color w:val="auto"/>
          <w:szCs w:val="24"/>
          <w:lang w:val="en-US" w:eastAsia="ja-JP"/>
        </w:rPr>
      </w:pPr>
      <w:r>
        <w:rPr>
          <w:noProof/>
        </w:rPr>
        <w:t>4</w:t>
      </w:r>
      <w:r>
        <w:rPr>
          <w:rFonts w:asciiTheme="minorHAnsi" w:eastAsiaTheme="minorEastAsia" w:hAnsiTheme="minorHAnsi" w:cstheme="minorBidi"/>
          <w:noProof/>
          <w:snapToGrid/>
          <w:color w:val="auto"/>
          <w:szCs w:val="24"/>
          <w:lang w:val="en-US" w:eastAsia="ja-JP"/>
        </w:rPr>
        <w:tab/>
      </w:r>
      <w:r>
        <w:rPr>
          <w:noProof/>
        </w:rPr>
        <w:t>Results</w:t>
      </w:r>
      <w:r>
        <w:rPr>
          <w:noProof/>
        </w:rPr>
        <w:tab/>
      </w:r>
      <w:r>
        <w:rPr>
          <w:noProof/>
        </w:rPr>
        <w:fldChar w:fldCharType="begin"/>
      </w:r>
      <w:r>
        <w:rPr>
          <w:noProof/>
        </w:rPr>
        <w:instrText xml:space="preserve"> PAGEREF _Toc149576910 \h </w:instrText>
      </w:r>
      <w:r>
        <w:rPr>
          <w:noProof/>
        </w:rPr>
      </w:r>
      <w:r>
        <w:rPr>
          <w:noProof/>
        </w:rPr>
        <w:fldChar w:fldCharType="separate"/>
      </w:r>
      <w:r>
        <w:rPr>
          <w:noProof/>
        </w:rPr>
        <w:t>6</w:t>
      </w:r>
      <w:r>
        <w:rPr>
          <w:noProof/>
        </w:rPr>
        <w:fldChar w:fldCharType="end"/>
      </w:r>
    </w:p>
    <w:p w14:paraId="44D76E30" w14:textId="77777777" w:rsidR="007D7700" w:rsidRDefault="007D7700">
      <w:pPr>
        <w:pStyle w:val="TOC1"/>
        <w:tabs>
          <w:tab w:val="left" w:pos="360"/>
        </w:tabs>
        <w:rPr>
          <w:rFonts w:asciiTheme="minorHAnsi" w:eastAsiaTheme="minorEastAsia" w:hAnsiTheme="minorHAnsi" w:cstheme="minorBidi"/>
          <w:noProof/>
          <w:snapToGrid/>
          <w:color w:val="auto"/>
          <w:szCs w:val="24"/>
          <w:lang w:val="en-US" w:eastAsia="ja-JP"/>
        </w:rPr>
      </w:pPr>
      <w:r>
        <w:rPr>
          <w:noProof/>
        </w:rPr>
        <w:t>5</w:t>
      </w:r>
      <w:r>
        <w:rPr>
          <w:rFonts w:asciiTheme="minorHAnsi" w:eastAsiaTheme="minorEastAsia" w:hAnsiTheme="minorHAnsi" w:cstheme="minorBidi"/>
          <w:noProof/>
          <w:snapToGrid/>
          <w:color w:val="auto"/>
          <w:szCs w:val="24"/>
          <w:lang w:val="en-US" w:eastAsia="ja-JP"/>
        </w:rPr>
        <w:tab/>
      </w:r>
      <w:r>
        <w:rPr>
          <w:noProof/>
        </w:rPr>
        <w:t>Conclusions</w:t>
      </w:r>
      <w:r>
        <w:rPr>
          <w:noProof/>
        </w:rPr>
        <w:tab/>
      </w:r>
      <w:r>
        <w:rPr>
          <w:noProof/>
        </w:rPr>
        <w:fldChar w:fldCharType="begin"/>
      </w:r>
      <w:r>
        <w:rPr>
          <w:noProof/>
        </w:rPr>
        <w:instrText xml:space="preserve"> PAGEREF _Toc149576911 \h </w:instrText>
      </w:r>
      <w:r>
        <w:rPr>
          <w:noProof/>
        </w:rPr>
      </w:r>
      <w:r>
        <w:rPr>
          <w:noProof/>
        </w:rPr>
        <w:fldChar w:fldCharType="separate"/>
      </w:r>
      <w:r>
        <w:rPr>
          <w:noProof/>
        </w:rPr>
        <w:t>7</w:t>
      </w:r>
      <w:r>
        <w:rPr>
          <w:noProof/>
        </w:rPr>
        <w:fldChar w:fldCharType="end"/>
      </w:r>
    </w:p>
    <w:p w14:paraId="465E563E" w14:textId="77777777" w:rsidR="00B432FB" w:rsidRDefault="00140888">
      <w:pPr>
        <w:rPr>
          <w:rFonts w:ascii="Times" w:hAnsi="Times"/>
          <w:color w:val="FF0000"/>
        </w:rPr>
      </w:pPr>
      <w:r>
        <w:rPr>
          <w:b/>
        </w:rPr>
        <w:fldChar w:fldCharType="end"/>
      </w:r>
    </w:p>
    <w:p w14:paraId="2C1F5494" w14:textId="77777777" w:rsidR="00B432FB" w:rsidRDefault="00B432FB">
      <w:pPr>
        <w:tabs>
          <w:tab w:val="left" w:pos="7371"/>
        </w:tabs>
        <w:jc w:val="left"/>
        <w:outlineLvl w:val="0"/>
        <w:rPr>
          <w:b/>
          <w:sz w:val="28"/>
          <w:u w:val="single"/>
        </w:rPr>
      </w:pPr>
    </w:p>
    <w:p w14:paraId="48FC7341" w14:textId="77777777" w:rsidR="00B432FB" w:rsidRDefault="00DF1761">
      <w:pPr>
        <w:tabs>
          <w:tab w:val="left" w:pos="7371"/>
        </w:tabs>
        <w:jc w:val="center"/>
        <w:outlineLvl w:val="0"/>
        <w:rPr>
          <w:b/>
          <w:color w:val="FF0000"/>
        </w:rPr>
      </w:pPr>
      <w:r>
        <w:rPr>
          <w:b/>
        </w:rPr>
        <w:t>List of Figures</w:t>
      </w:r>
    </w:p>
    <w:p w14:paraId="17DE5504" w14:textId="77777777" w:rsidR="00B432FB" w:rsidRDefault="00B432FB"/>
    <w:p w14:paraId="47702A1B" w14:textId="77777777" w:rsidR="00B432FB" w:rsidRDefault="00DF1761">
      <w:pPr>
        <w:tabs>
          <w:tab w:val="left" w:pos="8505"/>
        </w:tabs>
        <w:rPr>
          <w:b/>
          <w:u w:val="single"/>
        </w:rPr>
      </w:pPr>
      <w:r>
        <w:t>Figure</w:t>
      </w:r>
      <w:r>
        <w:rPr>
          <w:noProof/>
          <w:webHidden/>
        </w:rPr>
        <w:tab/>
      </w:r>
      <w:r>
        <w:t>Page No.</w:t>
      </w:r>
    </w:p>
    <w:p w14:paraId="350C3BBB" w14:textId="77777777" w:rsidR="00B432FB" w:rsidRDefault="00B432FB"/>
    <w:p w14:paraId="31898718" w14:textId="77777777" w:rsidR="007D7700" w:rsidRDefault="00140888">
      <w:pPr>
        <w:pStyle w:val="TableofFigures"/>
        <w:tabs>
          <w:tab w:val="right" w:leader="dot" w:pos="9797"/>
        </w:tabs>
        <w:rPr>
          <w:rFonts w:asciiTheme="minorHAnsi" w:eastAsiaTheme="minorEastAsia" w:hAnsiTheme="minorHAnsi" w:cstheme="minorBidi"/>
          <w:noProof/>
          <w:snapToGrid/>
          <w:color w:val="auto"/>
          <w:szCs w:val="24"/>
          <w:lang w:val="en-US" w:eastAsia="ja-JP"/>
        </w:rPr>
      </w:pPr>
      <w:r>
        <w:fldChar w:fldCharType="begin"/>
      </w:r>
      <w:r w:rsidR="00DF1761">
        <w:instrText xml:space="preserve"> TOC \h \z \c "Figure" </w:instrText>
      </w:r>
      <w:r>
        <w:fldChar w:fldCharType="separate"/>
      </w:r>
      <w:r w:rsidR="007D7700">
        <w:rPr>
          <w:noProof/>
        </w:rPr>
        <w:t>Figure 1 – Altitude Control from Flight Test 35</w:t>
      </w:r>
      <w:r w:rsidR="007D7700">
        <w:rPr>
          <w:noProof/>
        </w:rPr>
        <w:tab/>
      </w:r>
      <w:r w:rsidR="007D7700">
        <w:rPr>
          <w:noProof/>
        </w:rPr>
        <w:fldChar w:fldCharType="begin"/>
      </w:r>
      <w:r w:rsidR="007D7700">
        <w:rPr>
          <w:noProof/>
        </w:rPr>
        <w:instrText xml:space="preserve"> PAGEREF _Toc149576912 \h </w:instrText>
      </w:r>
      <w:r w:rsidR="007D7700">
        <w:rPr>
          <w:noProof/>
        </w:rPr>
      </w:r>
      <w:r w:rsidR="007D7700">
        <w:rPr>
          <w:noProof/>
        </w:rPr>
        <w:fldChar w:fldCharType="separate"/>
      </w:r>
      <w:r w:rsidR="007D7700">
        <w:rPr>
          <w:noProof/>
        </w:rPr>
        <w:t>6</w:t>
      </w:r>
      <w:r w:rsidR="007D7700">
        <w:rPr>
          <w:noProof/>
        </w:rPr>
        <w:fldChar w:fldCharType="end"/>
      </w:r>
    </w:p>
    <w:p w14:paraId="4AF5E21D" w14:textId="77777777" w:rsidR="00B432FB" w:rsidRDefault="00140888">
      <w:r>
        <w:fldChar w:fldCharType="end"/>
      </w:r>
    </w:p>
    <w:p w14:paraId="55F03F30" w14:textId="77777777" w:rsidR="00B432FB" w:rsidRDefault="00B432FB">
      <w:pPr>
        <w:tabs>
          <w:tab w:val="left" w:pos="7371"/>
        </w:tabs>
        <w:jc w:val="left"/>
        <w:outlineLvl w:val="0"/>
        <w:rPr>
          <w:b/>
          <w:sz w:val="28"/>
          <w:u w:val="single"/>
        </w:rPr>
      </w:pPr>
    </w:p>
    <w:p w14:paraId="7CB4E74E" w14:textId="77777777" w:rsidR="00B432FB" w:rsidRDefault="00DF1761">
      <w:pPr>
        <w:tabs>
          <w:tab w:val="left" w:pos="7371"/>
        </w:tabs>
        <w:jc w:val="center"/>
        <w:outlineLvl w:val="0"/>
        <w:rPr>
          <w:b/>
          <w:color w:val="FF0000"/>
        </w:rPr>
      </w:pPr>
      <w:r>
        <w:rPr>
          <w:b/>
        </w:rPr>
        <w:t>List of Tables</w:t>
      </w:r>
    </w:p>
    <w:p w14:paraId="75AF5971" w14:textId="441E2EBD" w:rsidR="007D7700" w:rsidRDefault="007D7700" w:rsidP="007D7700">
      <w:pPr>
        <w:tabs>
          <w:tab w:val="left" w:pos="8505"/>
        </w:tabs>
      </w:pPr>
      <w:r>
        <w:t>Table</w:t>
      </w:r>
      <w:r>
        <w:rPr>
          <w:noProof/>
          <w:webHidden/>
        </w:rPr>
        <w:tab/>
      </w:r>
      <w:r>
        <w:t>Page No.</w:t>
      </w:r>
    </w:p>
    <w:p w14:paraId="63073677" w14:textId="77777777" w:rsidR="007D7700" w:rsidRDefault="007D7700" w:rsidP="007D7700">
      <w:pPr>
        <w:tabs>
          <w:tab w:val="left" w:pos="8505"/>
        </w:tabs>
        <w:rPr>
          <w:b/>
          <w:u w:val="single"/>
        </w:rPr>
      </w:pPr>
    </w:p>
    <w:p w14:paraId="26C15B28" w14:textId="77777777" w:rsidR="007D7700" w:rsidRDefault="007D7700" w:rsidP="007D7700">
      <w:pPr>
        <w:pStyle w:val="TableofFigures"/>
        <w:tabs>
          <w:tab w:val="right" w:leader="dot" w:pos="9797"/>
        </w:tabs>
        <w:rPr>
          <w:rFonts w:asciiTheme="minorHAnsi" w:eastAsiaTheme="minorEastAsia" w:hAnsiTheme="minorHAnsi" w:cstheme="minorBidi"/>
          <w:noProof/>
          <w:snapToGrid/>
          <w:color w:val="auto"/>
          <w:szCs w:val="24"/>
          <w:lang w:val="en-US" w:eastAsia="ja-JP"/>
        </w:rPr>
      </w:pPr>
      <w:r>
        <w:fldChar w:fldCharType="begin"/>
      </w:r>
      <w:r>
        <w:instrText xml:space="preserve"> TOC \h \z \c "Table" </w:instrText>
      </w:r>
      <w:r>
        <w:fldChar w:fldCharType="separate"/>
      </w:r>
      <w:r>
        <w:rPr>
          <w:noProof/>
        </w:rPr>
        <w:t>Table 1 - PID Gains for Roll, Pitch and Yaw</w:t>
      </w:r>
      <w:r>
        <w:rPr>
          <w:noProof/>
        </w:rPr>
        <w:tab/>
      </w:r>
      <w:r>
        <w:rPr>
          <w:noProof/>
        </w:rPr>
        <w:fldChar w:fldCharType="begin"/>
      </w:r>
      <w:r>
        <w:rPr>
          <w:noProof/>
        </w:rPr>
        <w:instrText xml:space="preserve"> PAGEREF _Toc149575229 \h </w:instrText>
      </w:r>
      <w:r>
        <w:rPr>
          <w:noProof/>
        </w:rPr>
      </w:r>
      <w:r>
        <w:rPr>
          <w:noProof/>
        </w:rPr>
        <w:fldChar w:fldCharType="separate"/>
      </w:r>
      <w:r>
        <w:rPr>
          <w:noProof/>
        </w:rPr>
        <w:t>6</w:t>
      </w:r>
      <w:r>
        <w:rPr>
          <w:noProof/>
        </w:rPr>
        <w:fldChar w:fldCharType="end"/>
      </w:r>
    </w:p>
    <w:p w14:paraId="62D2E4E5" w14:textId="77777777" w:rsidR="007D7700" w:rsidRPr="004716F2" w:rsidRDefault="007D7700" w:rsidP="007D7700">
      <w:pPr>
        <w:pStyle w:val="TableofFigures"/>
        <w:tabs>
          <w:tab w:val="right" w:leader="dot" w:pos="9797"/>
        </w:tabs>
      </w:pPr>
      <w:r>
        <w:fldChar w:fldCharType="end"/>
      </w:r>
    </w:p>
    <w:p w14:paraId="25AC1801" w14:textId="77777777" w:rsidR="00B432FB" w:rsidRPr="004716F2" w:rsidRDefault="00140888" w:rsidP="008431D5">
      <w:pPr>
        <w:pStyle w:val="TableofFigures"/>
        <w:tabs>
          <w:tab w:val="right" w:leader="dot" w:pos="9797"/>
        </w:tabs>
      </w:pPr>
      <w:r>
        <w:fldChar w:fldCharType="begin"/>
      </w:r>
      <w:r w:rsidR="003A4102">
        <w:instrText xml:space="preserve"> TOC \h \z \c "Table" </w:instrText>
      </w:r>
      <w:r>
        <w:fldChar w:fldCharType="end"/>
      </w:r>
    </w:p>
    <w:p w14:paraId="5621943C" w14:textId="77777777" w:rsidR="00357B8C" w:rsidRDefault="00357B8C" w:rsidP="00357B8C">
      <w:pPr>
        <w:pStyle w:val="Heading1"/>
      </w:pPr>
      <w:bookmarkStart w:id="1" w:name="_Toc275290625"/>
      <w:bookmarkStart w:id="2" w:name="_Toc149576907"/>
      <w:r>
        <w:lastRenderedPageBreak/>
        <w:t>Test Objectives</w:t>
      </w:r>
      <w:bookmarkEnd w:id="1"/>
      <w:bookmarkEnd w:id="2"/>
    </w:p>
    <w:p w14:paraId="6140B2A3" w14:textId="77777777" w:rsidR="00357B8C" w:rsidRDefault="00357B8C" w:rsidP="00357B8C">
      <w:pPr>
        <w:pStyle w:val="BodyText"/>
      </w:pPr>
      <w:r>
        <w:t>The test report has the following test objectives:</w:t>
      </w:r>
    </w:p>
    <w:p w14:paraId="0A120630" w14:textId="50464F84" w:rsidR="00357B8C" w:rsidRDefault="004F5E6F" w:rsidP="005B5171">
      <w:pPr>
        <w:pStyle w:val="BodyText"/>
        <w:numPr>
          <w:ilvl w:val="0"/>
          <w:numId w:val="7"/>
        </w:numPr>
      </w:pPr>
      <w:r>
        <w:t xml:space="preserve">Achieve </w:t>
      </w:r>
      <w:r w:rsidR="0004738A">
        <w:t>altitude hold of the helicopter using VICON tracking system.</w:t>
      </w:r>
    </w:p>
    <w:p w14:paraId="15E4CC09" w14:textId="3AD0CC92" w:rsidR="00464E34" w:rsidRDefault="004F5E6F" w:rsidP="005B5171">
      <w:pPr>
        <w:pStyle w:val="BodyText"/>
        <w:numPr>
          <w:ilvl w:val="0"/>
          <w:numId w:val="7"/>
        </w:numPr>
      </w:pPr>
      <w:r>
        <w:t>Observe flight characteristics of platform using ground control station, including IMU, compass and ultrasonic sensor data.</w:t>
      </w:r>
    </w:p>
    <w:p w14:paraId="346565E0" w14:textId="5DAEE9CB" w:rsidR="0004738A" w:rsidRDefault="0004738A" w:rsidP="005B5171">
      <w:pPr>
        <w:pStyle w:val="BodyText"/>
        <w:numPr>
          <w:ilvl w:val="0"/>
          <w:numId w:val="7"/>
        </w:numPr>
      </w:pPr>
      <w:r>
        <w:t>Record all data from the ground control station.</w:t>
      </w:r>
    </w:p>
    <w:p w14:paraId="05743A22" w14:textId="77777777" w:rsidR="00357B8C" w:rsidRDefault="00357B8C" w:rsidP="00357B8C">
      <w:pPr>
        <w:pStyle w:val="Heading1"/>
      </w:pPr>
      <w:bookmarkStart w:id="3" w:name="_Toc275290626"/>
      <w:bookmarkStart w:id="4" w:name="_Toc149576908"/>
      <w:r>
        <w:lastRenderedPageBreak/>
        <w:t>Test Set-up &amp; Equipment</w:t>
      </w:r>
      <w:bookmarkEnd w:id="3"/>
      <w:bookmarkEnd w:id="4"/>
    </w:p>
    <w:p w14:paraId="56E6DB0E" w14:textId="77777777" w:rsidR="00357B8C" w:rsidRPr="0046372F" w:rsidRDefault="00357B8C" w:rsidP="00357B8C">
      <w:pPr>
        <w:spacing w:line="360" w:lineRule="auto"/>
      </w:pPr>
      <w:r>
        <w:t>The following test setup and equipment was used to conduct the test report:</w:t>
      </w:r>
    </w:p>
    <w:p w14:paraId="383FA8A2" w14:textId="2847986F" w:rsidR="004328D1" w:rsidRDefault="00357B8C" w:rsidP="004328D1">
      <w:pPr>
        <w:pStyle w:val="Caption"/>
        <w:numPr>
          <w:ilvl w:val="0"/>
          <w:numId w:val="4"/>
        </w:numPr>
        <w:jc w:val="left"/>
        <w:rPr>
          <w:sz w:val="24"/>
          <w:szCs w:val="24"/>
        </w:rPr>
      </w:pPr>
      <w:r w:rsidRPr="003C04F7">
        <w:rPr>
          <w:sz w:val="24"/>
          <w:szCs w:val="24"/>
        </w:rPr>
        <w:t>PC with a Linux based operating system installed</w:t>
      </w:r>
      <w:r w:rsidR="004328D1">
        <w:rPr>
          <w:sz w:val="24"/>
          <w:szCs w:val="24"/>
        </w:rPr>
        <w:t>.</w:t>
      </w:r>
    </w:p>
    <w:p w14:paraId="628997C3" w14:textId="4366245F" w:rsidR="004328D1" w:rsidRPr="004328D1" w:rsidRDefault="004328D1" w:rsidP="004328D1">
      <w:pPr>
        <w:pStyle w:val="ListParagraph"/>
        <w:numPr>
          <w:ilvl w:val="0"/>
          <w:numId w:val="4"/>
        </w:numPr>
      </w:pPr>
      <w:r>
        <w:t>Ground control station software installed to Linux PC.</w:t>
      </w:r>
    </w:p>
    <w:p w14:paraId="5DAF9511" w14:textId="1F8C4040" w:rsidR="004328D1" w:rsidRDefault="00357B8C" w:rsidP="004328D1">
      <w:pPr>
        <w:pStyle w:val="Caption"/>
        <w:numPr>
          <w:ilvl w:val="0"/>
          <w:numId w:val="4"/>
        </w:numPr>
        <w:jc w:val="left"/>
        <w:rPr>
          <w:sz w:val="24"/>
          <w:szCs w:val="24"/>
        </w:rPr>
      </w:pPr>
      <w:r>
        <w:rPr>
          <w:sz w:val="24"/>
          <w:szCs w:val="24"/>
        </w:rPr>
        <w:t xml:space="preserve">Quadrotor platform with payload attached (including the </w:t>
      </w:r>
      <w:r w:rsidR="004328D1">
        <w:rPr>
          <w:sz w:val="24"/>
          <w:szCs w:val="24"/>
        </w:rPr>
        <w:t xml:space="preserve">RC gyro, </w:t>
      </w:r>
      <w:r>
        <w:rPr>
          <w:sz w:val="24"/>
          <w:szCs w:val="24"/>
        </w:rPr>
        <w:t>IMU, Arduino and compass sensors)</w:t>
      </w:r>
      <w:r w:rsidR="004328D1">
        <w:rPr>
          <w:sz w:val="24"/>
          <w:szCs w:val="24"/>
        </w:rPr>
        <w:t>.</w:t>
      </w:r>
    </w:p>
    <w:p w14:paraId="408E3BF6" w14:textId="0EF0A7C9" w:rsidR="004328D1" w:rsidRPr="004328D1" w:rsidRDefault="004328D1" w:rsidP="004328D1">
      <w:pPr>
        <w:pStyle w:val="ListParagraph"/>
        <w:numPr>
          <w:ilvl w:val="0"/>
          <w:numId w:val="4"/>
        </w:numPr>
      </w:pPr>
      <w:proofErr w:type="gramStart"/>
      <w:r>
        <w:t xml:space="preserve">2.4 </w:t>
      </w:r>
      <w:proofErr w:type="spellStart"/>
      <w:r>
        <w:t>Ghz</w:t>
      </w:r>
      <w:proofErr w:type="spellEnd"/>
      <w:proofErr w:type="gramEnd"/>
      <w:r>
        <w:t xml:space="preserve"> ‘</w:t>
      </w:r>
      <w:proofErr w:type="spellStart"/>
      <w:r>
        <w:t>heliconnect</w:t>
      </w:r>
      <w:proofErr w:type="spellEnd"/>
      <w:r>
        <w:t>’ wireless modem.</w:t>
      </w:r>
    </w:p>
    <w:p w14:paraId="31B1993D" w14:textId="2DE0C99A" w:rsidR="0077501E" w:rsidRPr="0077501E" w:rsidRDefault="0004738A" w:rsidP="004328D1">
      <w:pPr>
        <w:pStyle w:val="ListParagraph"/>
        <w:numPr>
          <w:ilvl w:val="0"/>
          <w:numId w:val="4"/>
        </w:numPr>
      </w:pPr>
      <w:r>
        <w:t>ARCAA flight-testing hanger, with VICON tracing system.</w:t>
      </w:r>
    </w:p>
    <w:p w14:paraId="21BF2C3C" w14:textId="068F5E2D" w:rsidR="00357B8C" w:rsidRDefault="004328D1" w:rsidP="004328D1">
      <w:pPr>
        <w:numPr>
          <w:ilvl w:val="0"/>
          <w:numId w:val="5"/>
        </w:numPr>
      </w:pPr>
      <w:r>
        <w:t>Spare batteries and battery charging station.</w:t>
      </w:r>
    </w:p>
    <w:p w14:paraId="3807F380" w14:textId="24153737" w:rsidR="004328D1" w:rsidRDefault="004328D1" w:rsidP="004328D1">
      <w:pPr>
        <w:numPr>
          <w:ilvl w:val="0"/>
          <w:numId w:val="5"/>
        </w:numPr>
      </w:pPr>
      <w:r>
        <w:t>Spare hardware mounting platters to replace in the event of a crash.</w:t>
      </w:r>
    </w:p>
    <w:p w14:paraId="7E7C6DDB" w14:textId="599ACE7D" w:rsidR="004328D1" w:rsidRDefault="004328D1" w:rsidP="004328D1">
      <w:pPr>
        <w:numPr>
          <w:ilvl w:val="0"/>
          <w:numId w:val="5"/>
        </w:numPr>
      </w:pPr>
      <w:r>
        <w:t>Tools and equipment to make on the spot modifications/repairs to the platform if necessary.</w:t>
      </w:r>
    </w:p>
    <w:p w14:paraId="5AFDE72F" w14:textId="53816EB2" w:rsidR="004328D1" w:rsidRDefault="004328D1" w:rsidP="00357B8C">
      <w:pPr>
        <w:numPr>
          <w:ilvl w:val="0"/>
          <w:numId w:val="5"/>
        </w:numPr>
      </w:pPr>
      <w:r>
        <w:t>Safety glasses for all group members.</w:t>
      </w:r>
    </w:p>
    <w:p w14:paraId="5CF3F7EB" w14:textId="5EDC24AD" w:rsidR="004328D1" w:rsidRDefault="004328D1" w:rsidP="00357B8C">
      <w:pPr>
        <w:numPr>
          <w:ilvl w:val="0"/>
          <w:numId w:val="5"/>
        </w:numPr>
      </w:pPr>
      <w:r>
        <w:t>Fire extinguisher and first aid equipment.</w:t>
      </w:r>
    </w:p>
    <w:p w14:paraId="278096E1" w14:textId="1819FCE7" w:rsidR="004328D1" w:rsidRDefault="004328D1" w:rsidP="00357B8C">
      <w:pPr>
        <w:numPr>
          <w:ilvl w:val="0"/>
          <w:numId w:val="5"/>
        </w:numPr>
      </w:pPr>
      <w:r>
        <w:t>Printed copy of risk management plan.</w:t>
      </w:r>
    </w:p>
    <w:p w14:paraId="3E77DD03" w14:textId="17667F9A" w:rsidR="004328D1" w:rsidRDefault="004328D1" w:rsidP="00357B8C">
      <w:pPr>
        <w:numPr>
          <w:ilvl w:val="0"/>
          <w:numId w:val="5"/>
        </w:numPr>
      </w:pPr>
      <w:r>
        <w:t>Working bench for ground control station and tools.</w:t>
      </w:r>
    </w:p>
    <w:p w14:paraId="3E10CDA4" w14:textId="77777777" w:rsidR="00357B8C" w:rsidRPr="00011A9B" w:rsidRDefault="00357B8C" w:rsidP="00357B8C"/>
    <w:p w14:paraId="25ADF03C" w14:textId="77777777" w:rsidR="00357B8C" w:rsidRDefault="00357B8C" w:rsidP="00357B8C">
      <w:pPr>
        <w:pStyle w:val="Heading1"/>
      </w:pPr>
      <w:bookmarkStart w:id="5" w:name="_Toc275290627"/>
      <w:bookmarkStart w:id="6" w:name="_Toc149576909"/>
      <w:r>
        <w:lastRenderedPageBreak/>
        <w:t>Procedure</w:t>
      </w:r>
      <w:bookmarkEnd w:id="5"/>
      <w:bookmarkEnd w:id="6"/>
    </w:p>
    <w:p w14:paraId="1CE5F79B" w14:textId="77777777" w:rsidR="00357B8C" w:rsidRDefault="00357B8C" w:rsidP="00357B8C">
      <w:pPr>
        <w:spacing w:line="360" w:lineRule="auto"/>
      </w:pPr>
      <w:r>
        <w:t>The test report utilised the following procedure:</w:t>
      </w:r>
    </w:p>
    <w:p w14:paraId="3D58A590" w14:textId="704E3F4A" w:rsidR="00357B8C" w:rsidRDefault="001D3A47" w:rsidP="00357B8C">
      <w:pPr>
        <w:pStyle w:val="ListParagraph"/>
        <w:numPr>
          <w:ilvl w:val="0"/>
          <w:numId w:val="8"/>
        </w:numPr>
        <w:spacing w:line="360" w:lineRule="auto"/>
      </w:pPr>
      <w:r>
        <w:t>Ensure all connections on the AHNS platform are correct before powering the system.</w:t>
      </w:r>
    </w:p>
    <w:p w14:paraId="0CD45E41" w14:textId="5810D500" w:rsidR="00FB439E" w:rsidRPr="00FB439E" w:rsidRDefault="001D3A47" w:rsidP="00FB439E">
      <w:pPr>
        <w:pStyle w:val="ListParagraph"/>
        <w:numPr>
          <w:ilvl w:val="0"/>
          <w:numId w:val="8"/>
        </w:numPr>
        <w:spacing w:line="360" w:lineRule="auto"/>
      </w:pPr>
      <w:r>
        <w:t xml:space="preserve">Turn on the main power switch and wait until the wireless on the </w:t>
      </w:r>
      <w:proofErr w:type="spellStart"/>
      <w:r>
        <w:t>Overo</w:t>
      </w:r>
      <w:proofErr w:type="spellEnd"/>
      <w:r>
        <w:t xml:space="preserve"> is initialised.</w:t>
      </w:r>
    </w:p>
    <w:p w14:paraId="4A30AE64" w14:textId="0011E71F" w:rsidR="00357B8C" w:rsidRDefault="001D3A47" w:rsidP="00357B8C">
      <w:pPr>
        <w:pStyle w:val="ListParagraph"/>
        <w:numPr>
          <w:ilvl w:val="0"/>
          <w:numId w:val="8"/>
        </w:numPr>
        <w:spacing w:line="360" w:lineRule="auto"/>
        <w:rPr>
          <w:snapToGrid/>
          <w:color w:val="auto"/>
        </w:rPr>
      </w:pPr>
      <w:r>
        <w:rPr>
          <w:snapToGrid/>
          <w:color w:val="auto"/>
        </w:rPr>
        <w:t>Connect to the platform through ‘</w:t>
      </w:r>
      <w:proofErr w:type="spellStart"/>
      <w:r>
        <w:rPr>
          <w:snapToGrid/>
          <w:color w:val="auto"/>
        </w:rPr>
        <w:t>heliconnect</w:t>
      </w:r>
      <w:proofErr w:type="spellEnd"/>
      <w:r>
        <w:rPr>
          <w:snapToGrid/>
          <w:color w:val="auto"/>
        </w:rPr>
        <w:t>’ and ensure that all systems are working correctly.</w:t>
      </w:r>
    </w:p>
    <w:p w14:paraId="489F16CF" w14:textId="1B74FE08" w:rsidR="00AB148F" w:rsidRPr="00AB148F" w:rsidRDefault="001D3A47" w:rsidP="00357B8C">
      <w:pPr>
        <w:pStyle w:val="ListParagraph"/>
        <w:numPr>
          <w:ilvl w:val="0"/>
          <w:numId w:val="8"/>
        </w:numPr>
        <w:spacing w:line="360" w:lineRule="auto"/>
        <w:rPr>
          <w:rFonts w:ascii="Courier New" w:hAnsi="Courier New" w:cs="Courier New"/>
          <w:sz w:val="20"/>
        </w:rPr>
      </w:pPr>
      <w:r>
        <w:rPr>
          <w:snapToGrid/>
          <w:color w:val="auto"/>
        </w:rPr>
        <w:t>Open the ground control station and open the connection to display and record the data transmitted from the on-board sensors.</w:t>
      </w:r>
    </w:p>
    <w:p w14:paraId="1A3ACCEE" w14:textId="284F3138" w:rsidR="00357B8C" w:rsidRPr="001D3A47" w:rsidRDefault="001D3A47" w:rsidP="00357B8C">
      <w:pPr>
        <w:pStyle w:val="ListParagraph"/>
        <w:numPr>
          <w:ilvl w:val="0"/>
          <w:numId w:val="8"/>
        </w:numPr>
        <w:spacing w:line="360" w:lineRule="auto"/>
        <w:rPr>
          <w:rFonts w:ascii="Courier New" w:hAnsi="Courier New" w:cs="Courier New"/>
          <w:sz w:val="20"/>
        </w:rPr>
      </w:pPr>
      <w:r>
        <w:rPr>
          <w:snapToGrid/>
          <w:color w:val="auto"/>
        </w:rPr>
        <w:t>Initialise the Electronic Speed Controllers (ESC) and engines and to observe each engine start.</w:t>
      </w:r>
    </w:p>
    <w:p w14:paraId="55D004A6" w14:textId="139AB966" w:rsidR="001D3A47" w:rsidRPr="00C64572" w:rsidRDefault="001D3A47" w:rsidP="00357B8C">
      <w:pPr>
        <w:pStyle w:val="ListParagraph"/>
        <w:numPr>
          <w:ilvl w:val="0"/>
          <w:numId w:val="8"/>
        </w:numPr>
        <w:spacing w:line="360" w:lineRule="auto"/>
        <w:rPr>
          <w:rFonts w:ascii="Courier New" w:hAnsi="Courier New" w:cs="Courier New"/>
          <w:sz w:val="20"/>
        </w:rPr>
      </w:pPr>
      <w:r>
        <w:rPr>
          <w:snapToGrid/>
          <w:color w:val="auto"/>
        </w:rPr>
        <w:t>Preform a small input engine test under RC control to observe that all engines are working and rotating the correct way.</w:t>
      </w:r>
    </w:p>
    <w:p w14:paraId="1BF567C3" w14:textId="42404004" w:rsidR="00C64572" w:rsidRPr="00C64572" w:rsidRDefault="00C64572" w:rsidP="00357B8C">
      <w:pPr>
        <w:pStyle w:val="ListParagraph"/>
        <w:numPr>
          <w:ilvl w:val="0"/>
          <w:numId w:val="8"/>
        </w:numPr>
        <w:spacing w:line="360" w:lineRule="auto"/>
        <w:rPr>
          <w:rFonts w:ascii="Courier New" w:hAnsi="Courier New" w:cs="Courier New"/>
          <w:sz w:val="20"/>
        </w:rPr>
      </w:pPr>
      <w:r>
        <w:rPr>
          <w:snapToGrid/>
          <w:color w:val="auto"/>
        </w:rPr>
        <w:t>Place platform in the centre of the testing area and trim the control inputs.</w:t>
      </w:r>
    </w:p>
    <w:p w14:paraId="77FA3EF1" w14:textId="2F9AFAD2" w:rsidR="00C64572" w:rsidRPr="00B7292B" w:rsidRDefault="00C64572" w:rsidP="00357B8C">
      <w:pPr>
        <w:pStyle w:val="ListParagraph"/>
        <w:numPr>
          <w:ilvl w:val="0"/>
          <w:numId w:val="8"/>
        </w:numPr>
        <w:spacing w:line="360" w:lineRule="auto"/>
        <w:rPr>
          <w:rFonts w:ascii="Courier New" w:hAnsi="Courier New" w:cs="Courier New"/>
          <w:sz w:val="20"/>
        </w:rPr>
      </w:pPr>
      <w:r>
        <w:rPr>
          <w:snapToGrid/>
          <w:color w:val="auto"/>
        </w:rPr>
        <w:t xml:space="preserve">After the pilot and project members are satisfied the system is safe to fly, commence the </w:t>
      </w:r>
      <w:r w:rsidR="00B7292B">
        <w:rPr>
          <w:snapToGrid/>
          <w:color w:val="auto"/>
        </w:rPr>
        <w:t>flight-testing</w:t>
      </w:r>
      <w:r>
        <w:rPr>
          <w:snapToGrid/>
          <w:color w:val="auto"/>
        </w:rPr>
        <w:t>.</w:t>
      </w:r>
    </w:p>
    <w:p w14:paraId="14A27E57" w14:textId="732AD1B0" w:rsidR="00B7292B" w:rsidRPr="00B7292B" w:rsidRDefault="00B7292B" w:rsidP="00357B8C">
      <w:pPr>
        <w:pStyle w:val="ListParagraph"/>
        <w:numPr>
          <w:ilvl w:val="0"/>
          <w:numId w:val="8"/>
        </w:numPr>
        <w:spacing w:line="360" w:lineRule="auto"/>
        <w:rPr>
          <w:rFonts w:ascii="Courier New" w:hAnsi="Courier New" w:cs="Courier New"/>
          <w:sz w:val="20"/>
        </w:rPr>
      </w:pPr>
      <w:r>
        <w:rPr>
          <w:snapToGrid/>
          <w:color w:val="auto"/>
        </w:rPr>
        <w:t>Pilot to position the helicopter one meter off the ground, keeping it as still as possible.</w:t>
      </w:r>
    </w:p>
    <w:p w14:paraId="38D58A63" w14:textId="4455146E" w:rsidR="00B7292B" w:rsidRPr="00B7292B" w:rsidRDefault="00B7292B" w:rsidP="00357B8C">
      <w:pPr>
        <w:pStyle w:val="ListParagraph"/>
        <w:numPr>
          <w:ilvl w:val="0"/>
          <w:numId w:val="8"/>
        </w:numPr>
        <w:spacing w:line="360" w:lineRule="auto"/>
        <w:rPr>
          <w:rFonts w:ascii="Courier New" w:hAnsi="Courier New" w:cs="Courier New"/>
          <w:sz w:val="20"/>
        </w:rPr>
      </w:pPr>
      <w:r>
        <w:rPr>
          <w:snapToGrid/>
          <w:color w:val="auto"/>
        </w:rPr>
        <w:t>Pilot to change from RC (red light) to position hold (green light) and observe helicopter. If pilot at any time believes helicopter no longer in a safe position, they must change back to RC (red light) and stabilise the platform.</w:t>
      </w:r>
    </w:p>
    <w:p w14:paraId="6795233A" w14:textId="5F755936" w:rsidR="00B7292B" w:rsidRPr="00C64572" w:rsidRDefault="00B7292B" w:rsidP="00357B8C">
      <w:pPr>
        <w:pStyle w:val="ListParagraph"/>
        <w:numPr>
          <w:ilvl w:val="0"/>
          <w:numId w:val="8"/>
        </w:numPr>
        <w:spacing w:line="360" w:lineRule="auto"/>
        <w:rPr>
          <w:rFonts w:ascii="Courier New" w:hAnsi="Courier New" w:cs="Courier New"/>
          <w:sz w:val="20"/>
        </w:rPr>
      </w:pPr>
      <w:r>
        <w:rPr>
          <w:snapToGrid/>
          <w:color w:val="auto"/>
        </w:rPr>
        <w:t>If the altitude position hold is unstable, or does not track the desired position, change the loop gains and re-start from step seven.</w:t>
      </w:r>
    </w:p>
    <w:p w14:paraId="356A18A5" w14:textId="7915C646" w:rsidR="00C64572" w:rsidRPr="00137BEA" w:rsidRDefault="00C64572" w:rsidP="00357B8C">
      <w:pPr>
        <w:pStyle w:val="ListParagraph"/>
        <w:numPr>
          <w:ilvl w:val="0"/>
          <w:numId w:val="8"/>
        </w:numPr>
        <w:spacing w:line="360" w:lineRule="auto"/>
        <w:rPr>
          <w:rFonts w:ascii="Courier New" w:hAnsi="Courier New" w:cs="Courier New"/>
          <w:sz w:val="20"/>
        </w:rPr>
      </w:pPr>
      <w:r>
        <w:rPr>
          <w:snapToGrid/>
          <w:color w:val="auto"/>
        </w:rPr>
        <w:t xml:space="preserve">Record the flights data from the ground control system and observe any anomalies during flight. </w:t>
      </w:r>
    </w:p>
    <w:p w14:paraId="5CD4961C" w14:textId="77777777" w:rsidR="00357B8C" w:rsidRPr="00137BEA" w:rsidRDefault="00357B8C" w:rsidP="00357B8C">
      <w:pPr>
        <w:spacing w:line="360" w:lineRule="auto"/>
        <w:ind w:left="360"/>
        <w:rPr>
          <w:snapToGrid/>
          <w:color w:val="auto"/>
        </w:rPr>
      </w:pPr>
    </w:p>
    <w:p w14:paraId="628F8D3B" w14:textId="77777777" w:rsidR="00357B8C" w:rsidRDefault="00357B8C" w:rsidP="00357B8C">
      <w:pPr>
        <w:pStyle w:val="Heading1"/>
      </w:pPr>
      <w:bookmarkStart w:id="7" w:name="_Toc275290628"/>
      <w:bookmarkStart w:id="8" w:name="_Toc149576910"/>
      <w:r>
        <w:lastRenderedPageBreak/>
        <w:t>Results</w:t>
      </w:r>
      <w:bookmarkEnd w:id="7"/>
      <w:bookmarkEnd w:id="8"/>
    </w:p>
    <w:p w14:paraId="708A344B" w14:textId="5AA7DEE3" w:rsidR="00530462" w:rsidRPr="00530462" w:rsidRDefault="00530462" w:rsidP="00530462">
      <w:pPr>
        <w:spacing w:line="360" w:lineRule="auto"/>
      </w:pPr>
      <w:r>
        <w:t xml:space="preserve">The altitude was tested using the VICON system, and at 1465 seconds into the test the altitude were inputted as one meter, which it oscillates around 40 cm near the desired point.  At 1495 seconds the test is concluded. </w:t>
      </w:r>
      <w:r>
        <w:fldChar w:fldCharType="begin"/>
      </w:r>
      <w:r>
        <w:instrText xml:space="preserve"> REF _Ref149574288 \h </w:instrText>
      </w:r>
      <w:r>
        <w:fldChar w:fldCharType="separate"/>
      </w:r>
      <w:r w:rsidR="007D7700" w:rsidRPr="00DC2376">
        <w:t xml:space="preserve">Table </w:t>
      </w:r>
      <w:r w:rsidR="007D7700">
        <w:rPr>
          <w:noProof/>
        </w:rPr>
        <w:t>1</w:t>
      </w:r>
      <w:r>
        <w:fldChar w:fldCharType="end"/>
      </w:r>
      <w:r>
        <w:t xml:space="preserve"> outlines the gains used for the z-axis stabilisation loops.</w:t>
      </w:r>
    </w:p>
    <w:p w14:paraId="02EFFC2B" w14:textId="77777777" w:rsidR="00530462" w:rsidRPr="00530462" w:rsidRDefault="00530462" w:rsidP="00530462"/>
    <w:p w14:paraId="2423A9CC" w14:textId="28795A60" w:rsidR="00530462" w:rsidRPr="00DC2376" w:rsidRDefault="00530462" w:rsidP="00530462">
      <w:pPr>
        <w:pStyle w:val="Caption"/>
      </w:pPr>
      <w:bookmarkStart w:id="9" w:name="_Ref149574288"/>
      <w:bookmarkStart w:id="10" w:name="_Toc149575229"/>
      <w:bookmarkStart w:id="11" w:name="_Toc149576924"/>
      <w:r w:rsidRPr="00DC2376">
        <w:t xml:space="preserve">Table </w:t>
      </w:r>
      <w:r>
        <w:fldChar w:fldCharType="begin"/>
      </w:r>
      <w:r>
        <w:instrText xml:space="preserve"> SEQ Table \* ARABIC </w:instrText>
      </w:r>
      <w:r>
        <w:fldChar w:fldCharType="separate"/>
      </w:r>
      <w:r w:rsidR="007D7700">
        <w:rPr>
          <w:noProof/>
        </w:rPr>
        <w:t>1</w:t>
      </w:r>
      <w:r>
        <w:fldChar w:fldCharType="end"/>
      </w:r>
      <w:bookmarkEnd w:id="9"/>
      <w:r w:rsidRPr="00DC2376">
        <w:t xml:space="preserve"> - PID Gains for </w:t>
      </w:r>
      <w:bookmarkEnd w:id="10"/>
      <w:bookmarkEnd w:id="11"/>
      <w:r w:rsidR="007D7700">
        <w:t>Z-axis</w:t>
      </w:r>
      <w:bookmarkStart w:id="12" w:name="_GoBack"/>
      <w:bookmarkEnd w:id="12"/>
    </w:p>
    <w:tbl>
      <w:tblPr>
        <w:tblStyle w:val="TableGrid"/>
        <w:tblW w:w="0" w:type="auto"/>
        <w:jc w:val="center"/>
        <w:tblInd w:w="108" w:type="dxa"/>
        <w:tblLook w:val="04A0" w:firstRow="1" w:lastRow="0" w:firstColumn="1" w:lastColumn="0" w:noHBand="0" w:noVBand="1"/>
      </w:tblPr>
      <w:tblGrid>
        <w:gridCol w:w="979"/>
        <w:gridCol w:w="2139"/>
        <w:gridCol w:w="2127"/>
        <w:gridCol w:w="1984"/>
      </w:tblGrid>
      <w:tr w:rsidR="00530462" w14:paraId="0AF34BDF" w14:textId="77777777" w:rsidTr="00CF72E8">
        <w:trPr>
          <w:jc w:val="center"/>
        </w:trPr>
        <w:tc>
          <w:tcPr>
            <w:tcW w:w="979" w:type="dxa"/>
            <w:tcBorders>
              <w:top w:val="nil"/>
              <w:left w:val="nil"/>
            </w:tcBorders>
          </w:tcPr>
          <w:p w14:paraId="0735C27E" w14:textId="77777777" w:rsidR="00530462" w:rsidRDefault="00530462" w:rsidP="00CF72E8">
            <w:pPr>
              <w:spacing w:line="360" w:lineRule="auto"/>
            </w:pPr>
          </w:p>
        </w:tc>
        <w:tc>
          <w:tcPr>
            <w:tcW w:w="2139" w:type="dxa"/>
          </w:tcPr>
          <w:p w14:paraId="347304E9" w14:textId="77777777" w:rsidR="00530462" w:rsidRPr="00345F97" w:rsidRDefault="00530462" w:rsidP="00CF72E8">
            <w:pPr>
              <w:spacing w:line="360" w:lineRule="auto"/>
              <w:jc w:val="center"/>
              <w:rPr>
                <w:b/>
              </w:rPr>
            </w:pPr>
            <w:r w:rsidRPr="00345F97">
              <w:rPr>
                <w:b/>
              </w:rPr>
              <w:t>Proportional Gain</w:t>
            </w:r>
          </w:p>
        </w:tc>
        <w:tc>
          <w:tcPr>
            <w:tcW w:w="2127" w:type="dxa"/>
          </w:tcPr>
          <w:p w14:paraId="3B902DC5" w14:textId="77777777" w:rsidR="00530462" w:rsidRPr="00345F97" w:rsidRDefault="00530462" w:rsidP="00CF72E8">
            <w:pPr>
              <w:spacing w:line="360" w:lineRule="auto"/>
              <w:jc w:val="center"/>
              <w:rPr>
                <w:b/>
              </w:rPr>
            </w:pPr>
            <w:r w:rsidRPr="00345F97">
              <w:rPr>
                <w:b/>
              </w:rPr>
              <w:t>Integral Gain</w:t>
            </w:r>
          </w:p>
        </w:tc>
        <w:tc>
          <w:tcPr>
            <w:tcW w:w="1984" w:type="dxa"/>
          </w:tcPr>
          <w:p w14:paraId="2538B137" w14:textId="77777777" w:rsidR="00530462" w:rsidRPr="00345F97" w:rsidRDefault="00530462" w:rsidP="00CF72E8">
            <w:pPr>
              <w:spacing w:line="360" w:lineRule="auto"/>
              <w:jc w:val="center"/>
              <w:rPr>
                <w:b/>
              </w:rPr>
            </w:pPr>
            <w:r w:rsidRPr="00345F97">
              <w:rPr>
                <w:b/>
              </w:rPr>
              <w:t>Derivative Gain</w:t>
            </w:r>
          </w:p>
        </w:tc>
      </w:tr>
      <w:tr w:rsidR="00530462" w14:paraId="6A718709" w14:textId="77777777" w:rsidTr="00CF72E8">
        <w:trPr>
          <w:jc w:val="center"/>
        </w:trPr>
        <w:tc>
          <w:tcPr>
            <w:tcW w:w="979" w:type="dxa"/>
          </w:tcPr>
          <w:p w14:paraId="32B26907" w14:textId="49E487C5" w:rsidR="00530462" w:rsidRPr="00345F97" w:rsidRDefault="00530462" w:rsidP="00CF72E8">
            <w:pPr>
              <w:spacing w:line="360" w:lineRule="auto"/>
              <w:rPr>
                <w:b/>
              </w:rPr>
            </w:pPr>
            <w:r>
              <w:rPr>
                <w:b/>
              </w:rPr>
              <w:t>Z-axis</w:t>
            </w:r>
          </w:p>
        </w:tc>
        <w:tc>
          <w:tcPr>
            <w:tcW w:w="2139" w:type="dxa"/>
          </w:tcPr>
          <w:p w14:paraId="0174022C" w14:textId="3A93F3DB" w:rsidR="00530462" w:rsidRDefault="00530462" w:rsidP="00CF72E8">
            <w:pPr>
              <w:spacing w:line="360" w:lineRule="auto"/>
              <w:jc w:val="center"/>
            </w:pPr>
            <w:r>
              <w:t>1.15</w:t>
            </w:r>
          </w:p>
        </w:tc>
        <w:tc>
          <w:tcPr>
            <w:tcW w:w="2127" w:type="dxa"/>
          </w:tcPr>
          <w:p w14:paraId="5A83F02E" w14:textId="77777777" w:rsidR="00530462" w:rsidRDefault="00530462" w:rsidP="00CF72E8">
            <w:pPr>
              <w:spacing w:line="360" w:lineRule="auto"/>
              <w:jc w:val="center"/>
            </w:pPr>
            <w:r>
              <w:t>0</w:t>
            </w:r>
          </w:p>
        </w:tc>
        <w:tc>
          <w:tcPr>
            <w:tcW w:w="1984" w:type="dxa"/>
          </w:tcPr>
          <w:p w14:paraId="12A1F646" w14:textId="47EDE17E" w:rsidR="00530462" w:rsidRDefault="00530462" w:rsidP="00CF72E8">
            <w:pPr>
              <w:spacing w:line="360" w:lineRule="auto"/>
              <w:jc w:val="center"/>
            </w:pPr>
            <w:r>
              <w:t>-</w:t>
            </w:r>
            <w:r>
              <w:t>1</w:t>
            </w:r>
            <w:r>
              <w:t>.15</w:t>
            </w:r>
          </w:p>
        </w:tc>
      </w:tr>
    </w:tbl>
    <w:p w14:paraId="66766914" w14:textId="77777777" w:rsidR="00530462" w:rsidRDefault="00530462" w:rsidP="00530462">
      <w:pPr>
        <w:spacing w:line="360" w:lineRule="auto"/>
      </w:pPr>
    </w:p>
    <w:p w14:paraId="6029E527" w14:textId="045CA09C" w:rsidR="00530462" w:rsidRDefault="00530462" w:rsidP="00530462">
      <w:pPr>
        <w:spacing w:line="360" w:lineRule="auto"/>
      </w:pPr>
      <w:r>
        <w:t xml:space="preserve">The figures below outline the </w:t>
      </w:r>
      <w:r>
        <w:t>altitude</w:t>
      </w:r>
      <w:r>
        <w:t xml:space="preserve"> response of the system.</w:t>
      </w:r>
    </w:p>
    <w:p w14:paraId="0455D194" w14:textId="40F3DBB8" w:rsidR="00530462" w:rsidRDefault="00530462" w:rsidP="00530462">
      <w:pPr>
        <w:spacing w:line="360" w:lineRule="auto"/>
      </w:pPr>
      <w:r>
        <w:rPr>
          <w:noProof/>
          <w:snapToGrid/>
          <w:lang w:val="en-US"/>
        </w:rPr>
        <w:drawing>
          <wp:anchor distT="0" distB="0" distL="114300" distR="114300" simplePos="0" relativeHeight="251658752" behindDoc="0" locked="0" layoutInCell="1" allowOverlap="1" wp14:anchorId="7893DB65" wp14:editId="6640F0D1">
            <wp:simplePos x="0" y="0"/>
            <wp:positionH relativeFrom="column">
              <wp:posOffset>152400</wp:posOffset>
            </wp:positionH>
            <wp:positionV relativeFrom="paragraph">
              <wp:posOffset>84455</wp:posOffset>
            </wp:positionV>
            <wp:extent cx="6047105" cy="4510405"/>
            <wp:effectExtent l="0" t="0" r="0" b="10795"/>
            <wp:wrapNone/>
            <wp:docPr id="2" name="Picture 1" descr="Macintosh HD:Users:Michael:Dropbox:AHNS/Other Assignment Stuff:AHNS Stuff:Some Plots: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ael:Dropbox:AHNS/Other Assignment Stuff:AHNS Stuff:Some Plots:f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7105" cy="451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5D728" w14:textId="77777777" w:rsidR="00530462" w:rsidRDefault="00530462" w:rsidP="00530462">
      <w:pPr>
        <w:spacing w:line="360" w:lineRule="auto"/>
      </w:pPr>
    </w:p>
    <w:p w14:paraId="572C02CE" w14:textId="77777777" w:rsidR="00530462" w:rsidRDefault="00530462" w:rsidP="00530462">
      <w:pPr>
        <w:spacing w:line="360" w:lineRule="auto"/>
      </w:pPr>
    </w:p>
    <w:p w14:paraId="2AD7CE86" w14:textId="5A8F27B9" w:rsidR="00530462" w:rsidRDefault="00530462" w:rsidP="00530462"/>
    <w:p w14:paraId="64636CFF" w14:textId="77777777" w:rsidR="00530462" w:rsidRDefault="00530462" w:rsidP="00530462"/>
    <w:p w14:paraId="55596221" w14:textId="77777777" w:rsidR="00530462" w:rsidRDefault="00530462" w:rsidP="00530462"/>
    <w:p w14:paraId="6116709E" w14:textId="77777777" w:rsidR="00530462" w:rsidRDefault="00530462" w:rsidP="00530462"/>
    <w:p w14:paraId="34EB3511" w14:textId="77777777" w:rsidR="00530462" w:rsidRDefault="00530462" w:rsidP="00530462"/>
    <w:p w14:paraId="3E5F9495" w14:textId="77777777" w:rsidR="00530462" w:rsidRDefault="00530462" w:rsidP="00530462"/>
    <w:p w14:paraId="73D3F5F0" w14:textId="77777777" w:rsidR="00530462" w:rsidRDefault="00530462" w:rsidP="00530462"/>
    <w:p w14:paraId="258EE1EA" w14:textId="77777777" w:rsidR="00530462" w:rsidRDefault="00530462" w:rsidP="00530462"/>
    <w:p w14:paraId="757D8CDF" w14:textId="77777777" w:rsidR="00530462" w:rsidRDefault="00530462" w:rsidP="00530462"/>
    <w:p w14:paraId="6C92300F" w14:textId="77777777" w:rsidR="00530462" w:rsidRDefault="00530462" w:rsidP="00530462"/>
    <w:p w14:paraId="3F4AA2C4" w14:textId="77777777" w:rsidR="00530462" w:rsidRDefault="00530462" w:rsidP="00530462"/>
    <w:p w14:paraId="2D5301A9" w14:textId="77777777" w:rsidR="00530462" w:rsidRDefault="00530462" w:rsidP="00530462"/>
    <w:p w14:paraId="64737CAB" w14:textId="77777777" w:rsidR="00530462" w:rsidRDefault="00530462" w:rsidP="00530462"/>
    <w:p w14:paraId="3D82A8E1" w14:textId="77777777" w:rsidR="00530462" w:rsidRDefault="00530462" w:rsidP="00530462"/>
    <w:p w14:paraId="7AED1A11" w14:textId="2563E533" w:rsidR="00530462" w:rsidRDefault="00530462" w:rsidP="00530462">
      <w:pPr>
        <w:pStyle w:val="Caption"/>
      </w:pPr>
      <w:bookmarkStart w:id="13" w:name="_Toc149575112"/>
      <w:bookmarkStart w:id="14" w:name="_Toc149576912"/>
      <w:r>
        <w:t xml:space="preserve">Figure </w:t>
      </w:r>
      <w:r>
        <w:fldChar w:fldCharType="begin"/>
      </w:r>
      <w:r>
        <w:instrText xml:space="preserve"> SEQ Figure \* ARABIC </w:instrText>
      </w:r>
      <w:r>
        <w:fldChar w:fldCharType="separate"/>
      </w:r>
      <w:r w:rsidR="007D7700">
        <w:rPr>
          <w:noProof/>
        </w:rPr>
        <w:t>1</w:t>
      </w:r>
      <w:r>
        <w:rPr>
          <w:noProof/>
        </w:rPr>
        <w:fldChar w:fldCharType="end"/>
      </w:r>
      <w:r>
        <w:t xml:space="preserve"> – </w:t>
      </w:r>
      <w:r>
        <w:t>Altitude</w:t>
      </w:r>
      <w:r>
        <w:t xml:space="preserve"> Control from Flight Test</w:t>
      </w:r>
      <w:bookmarkEnd w:id="13"/>
      <w:r>
        <w:t xml:space="preserve"> 35</w:t>
      </w:r>
      <w:bookmarkEnd w:id="14"/>
    </w:p>
    <w:p w14:paraId="589583C6" w14:textId="77777777" w:rsidR="00530462" w:rsidRPr="00530462" w:rsidRDefault="00530462" w:rsidP="00530462"/>
    <w:p w14:paraId="27DF2ED7" w14:textId="77777777" w:rsidR="00357B8C" w:rsidRDefault="00357B8C" w:rsidP="00357B8C">
      <w:pPr>
        <w:pStyle w:val="Heading1"/>
      </w:pPr>
      <w:bookmarkStart w:id="15" w:name="_Toc275290630"/>
      <w:bookmarkStart w:id="16" w:name="_Toc149576911"/>
      <w:r>
        <w:lastRenderedPageBreak/>
        <w:t>Conclusions</w:t>
      </w:r>
      <w:bookmarkEnd w:id="15"/>
      <w:bookmarkEnd w:id="16"/>
    </w:p>
    <w:p w14:paraId="3F3AD35C" w14:textId="6F468CC5" w:rsidR="00357B8C" w:rsidRPr="00684600" w:rsidRDefault="00530462" w:rsidP="00357B8C">
      <w:pPr>
        <w:spacing w:line="360" w:lineRule="auto"/>
      </w:pPr>
      <w:r>
        <w:t>In conclusion the z-position using the VICON system was implemented, with the steady state error of approximately 40 cm. It is recommended that this be improved with further testing.</w:t>
      </w:r>
    </w:p>
    <w:sectPr w:rsidR="00357B8C" w:rsidRPr="00684600" w:rsidSect="002B0DCB">
      <w:headerReference w:type="default" r:id="rId11"/>
      <w:footerReference w:type="default" r:id="rId12"/>
      <w:endnotePr>
        <w:numFmt w:val="lowerLetter"/>
      </w:endnotePr>
      <w:pgSz w:w="12240" w:h="15840" w:code="1"/>
      <w:pgMar w:top="1582" w:right="1021" w:bottom="1021" w:left="1412" w:header="731" w:footer="397"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5D70D" w14:textId="77777777" w:rsidR="0004738A" w:rsidRDefault="0004738A">
      <w:pPr>
        <w:spacing w:before="0"/>
      </w:pPr>
      <w:r>
        <w:separator/>
      </w:r>
    </w:p>
  </w:endnote>
  <w:endnote w:type="continuationSeparator" w:id="0">
    <w:p w14:paraId="321CAD11" w14:textId="77777777" w:rsidR="0004738A" w:rsidRDefault="0004738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0000000000000000000"/>
    <w:charset w:val="88"/>
    <w:family w:val="auto"/>
    <w:notTrueType/>
    <w:pitch w:val="variable"/>
    <w:sig w:usb0="00000001" w:usb1="08080000" w:usb2="00000010" w:usb3="00000000" w:csb0="001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1CCB5" w14:textId="77777777" w:rsidR="0004738A" w:rsidRDefault="0004738A">
    <w:pPr>
      <w:pStyle w:val="Footer"/>
      <w:tabs>
        <w:tab w:val="clear" w:pos="8306"/>
        <w:tab w:val="right" w:pos="8647"/>
      </w:tabs>
      <w:jc w:val="center"/>
      <w:rPr>
        <w:bCs/>
        <w:sz w:val="16"/>
      </w:rPr>
    </w:pPr>
    <w:r>
      <w:rPr>
        <w:sz w:val="16"/>
      </w:rPr>
      <w:t xml:space="preserve">· Last updated by </w:t>
    </w:r>
    <w:r w:rsidR="007D7700">
      <w:fldChar w:fldCharType="begin"/>
    </w:r>
    <w:r w:rsidR="007D7700">
      <w:instrText xml:space="preserve"> AUTHOR  \* MERGEFORMAT </w:instrText>
    </w:r>
    <w:r w:rsidR="007D7700">
      <w:fldChar w:fldCharType="separate"/>
    </w:r>
    <w:r w:rsidR="007D7700" w:rsidRPr="007D7700">
      <w:rPr>
        <w:noProof/>
        <w:sz w:val="16"/>
      </w:rPr>
      <w:t>Michael Hamilton</w:t>
    </w:r>
    <w:r w:rsidR="007D7700">
      <w:rPr>
        <w:noProof/>
        <w:sz w:val="16"/>
      </w:rPr>
      <w:fldChar w:fldCharType="end"/>
    </w:r>
    <w:r>
      <w:rPr>
        <w:sz w:val="16"/>
      </w:rPr>
      <w:t xml:space="preserve"> on </w:t>
    </w:r>
    <w:r w:rsidR="007D7700">
      <w:fldChar w:fldCharType="begin"/>
    </w:r>
    <w:r w:rsidR="007D7700">
      <w:instrText xml:space="preserve"> SAVEDATE  \* MERGEFORMAT </w:instrText>
    </w:r>
    <w:r w:rsidR="007D7700">
      <w:fldChar w:fldCharType="separate"/>
    </w:r>
    <w:r w:rsidR="007D7700" w:rsidRPr="007D7700">
      <w:rPr>
        <w:noProof/>
        <w:sz w:val="16"/>
      </w:rPr>
      <w:t>24/10/10 9:59 PM</w:t>
    </w:r>
    <w:r w:rsidR="007D7700">
      <w:rPr>
        <w:noProof/>
        <w:sz w:val="16"/>
      </w:rPr>
      <w:fldChar w:fldCharType="end"/>
    </w:r>
    <w:r>
      <w:rPr>
        <w:sz w:val="16"/>
      </w:rPr>
      <w:t xml:space="preserve"> · Filename: </w:t>
    </w:r>
    <w:r w:rsidR="007D7700">
      <w:fldChar w:fldCharType="begin"/>
    </w:r>
    <w:r w:rsidR="007D7700">
      <w:instrText xml:space="preserve"> FILENAME \* FirstCap \* MERGEFORMAT </w:instrText>
    </w:r>
    <w:r w:rsidR="007D7700">
      <w:fldChar w:fldCharType="separate"/>
    </w:r>
    <w:r w:rsidR="007D7700" w:rsidRPr="007D7700">
      <w:rPr>
        <w:noProof/>
        <w:sz w:val="16"/>
      </w:rPr>
      <w:t>AHNS-2010-SY-TR-003.docx</w:t>
    </w:r>
    <w:r w:rsidR="007D7700">
      <w:rPr>
        <w:noProof/>
        <w:sz w:val="16"/>
      </w:rPr>
      <w:fldChar w:fldCharType="end"/>
    </w:r>
    <w:r>
      <w:rPr>
        <w:sz w:val="16"/>
      </w:rPr>
      <w:t xml:space="preserve"> · </w:t>
    </w:r>
    <w:proofErr w:type="spellStart"/>
    <w:r>
      <w:rPr>
        <w:sz w:val="16"/>
      </w:rPr>
      <w:t>FileSize</w:t>
    </w:r>
    <w:proofErr w:type="spellEnd"/>
    <w:r>
      <w:rPr>
        <w:sz w:val="16"/>
      </w:rPr>
      <w:t xml:space="preserve">; </w:t>
    </w:r>
    <w:r w:rsidR="007D7700">
      <w:fldChar w:fldCharType="begin"/>
    </w:r>
    <w:r w:rsidR="007D7700">
      <w:instrText xml:space="preserve"> FILESIZE  \* MERGEFORMAT </w:instrText>
    </w:r>
    <w:r w:rsidR="007D7700">
      <w:fldChar w:fldCharType="separate"/>
    </w:r>
    <w:r w:rsidRPr="004F5E6F">
      <w:rPr>
        <w:noProof/>
        <w:sz w:val="16"/>
      </w:rPr>
      <w:t>152745</w:t>
    </w:r>
    <w:r w:rsidR="007D7700">
      <w:rPr>
        <w:noProof/>
        <w:sz w:val="16"/>
      </w:rPr>
      <w:fldChar w:fldCharType="end"/>
    </w:r>
    <w:r>
      <w:rPr>
        <w:sz w:val="16"/>
      </w:rPr>
      <w:t xml:space="preserve"> bytes</w:t>
    </w:r>
    <w:r>
      <w:rPr>
        <w:bCs/>
        <w:sz w:val="16"/>
      </w:rPr>
      <w:t xml:space="preserve"> </w:t>
    </w:r>
    <w:r>
      <w:rPr>
        <w:sz w:val="16"/>
      </w:rPr>
      <w:t xml:space="preserve">· </w:t>
    </w:r>
    <w:r>
      <w:rPr>
        <w:bCs/>
        <w:sz w:val="16"/>
      </w:rPr>
      <w:t xml:space="preserve">Template: </w:t>
    </w:r>
    <w:r w:rsidR="007D7700">
      <w:fldChar w:fldCharType="begin"/>
    </w:r>
    <w:r w:rsidR="007D7700">
      <w:instrText xml:space="preserve"> TEMPLATE  \* MERGEFORMAT </w:instrText>
    </w:r>
    <w:r w:rsidR="007D7700">
      <w:fldChar w:fldCharType="separate"/>
    </w:r>
    <w:r w:rsidR="007D7700" w:rsidRPr="007D7700">
      <w:rPr>
        <w:bCs/>
        <w:noProof/>
        <w:sz w:val="16"/>
      </w:rPr>
      <w:t>\Users\Liam\</w:t>
    </w:r>
    <w:r w:rsidR="007D7700">
      <w:rPr>
        <w:noProof/>
      </w:rPr>
      <w:t>Documents\QUT\Semester 2 2009\ENB355\Avionics_TR.dot</w:t>
    </w:r>
    <w:r w:rsidR="007D7700">
      <w:rPr>
        <w:bCs/>
        <w:noProof/>
        <w:sz w:val="16"/>
      </w:rPr>
      <w:fldChar w:fldCharType="end"/>
    </w:r>
    <w:r>
      <w:rPr>
        <w:bCs/>
        <w:sz w:val="16"/>
      </w:rPr>
      <w:t xml:space="preserve"> </w:t>
    </w:r>
    <w:r>
      <w:rPr>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2A928" w14:textId="77777777" w:rsidR="0004738A" w:rsidRDefault="0004738A">
      <w:pPr>
        <w:spacing w:before="0"/>
      </w:pPr>
      <w:r>
        <w:separator/>
      </w:r>
    </w:p>
  </w:footnote>
  <w:footnote w:type="continuationSeparator" w:id="0">
    <w:p w14:paraId="3FA4C103" w14:textId="77777777" w:rsidR="0004738A" w:rsidRDefault="0004738A">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30" w:type="dxa"/>
        <w:right w:w="30" w:type="dxa"/>
      </w:tblCellMar>
      <w:tblLook w:val="0000" w:firstRow="0" w:lastRow="0" w:firstColumn="0" w:lastColumn="0" w:noHBand="0" w:noVBand="0"/>
    </w:tblPr>
    <w:tblGrid>
      <w:gridCol w:w="3579"/>
      <w:gridCol w:w="3107"/>
      <w:gridCol w:w="3141"/>
    </w:tblGrid>
    <w:tr w:rsidR="0004738A" w14:paraId="2CF392E4" w14:textId="77777777">
      <w:trPr>
        <w:cantSplit/>
        <w:jc w:val="center"/>
      </w:trPr>
      <w:tc>
        <w:tcPr>
          <w:tcW w:w="3579" w:type="dxa"/>
          <w:tcBorders>
            <w:top w:val="single" w:sz="6" w:space="0" w:color="auto"/>
            <w:left w:val="single" w:sz="6" w:space="0" w:color="auto"/>
            <w:bottom w:val="single" w:sz="6" w:space="0" w:color="auto"/>
            <w:right w:val="single" w:sz="6" w:space="0" w:color="auto"/>
          </w:tcBorders>
        </w:tcPr>
        <w:p w14:paraId="5070A957" w14:textId="77777777" w:rsidR="0004738A" w:rsidRDefault="0004738A">
          <w:pPr>
            <w:spacing w:before="60" w:after="60"/>
            <w:ind w:left="289"/>
            <w:jc w:val="center"/>
            <w:rPr>
              <w:sz w:val="26"/>
            </w:rPr>
          </w:pPr>
          <w:r>
            <w:rPr>
              <w:rFonts w:ascii="Times" w:hAnsi="Times"/>
              <w:b/>
              <w:noProof/>
              <w:snapToGrid/>
              <w:sz w:val="20"/>
              <w:lang w:val="en-US"/>
            </w:rPr>
            <w:drawing>
              <wp:inline distT="0" distB="0" distL="0" distR="0" wp14:anchorId="6E6F6ED4" wp14:editId="43FBA1D1">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14:paraId="0D1D48F9" w14:textId="77777777" w:rsidR="0004738A" w:rsidRDefault="007D7700">
          <w:pPr>
            <w:jc w:val="center"/>
            <w:rPr>
              <w:bCs/>
              <w:spacing w:val="80"/>
              <w:sz w:val="32"/>
            </w:rPr>
          </w:pPr>
          <w:r>
            <w:fldChar w:fldCharType="begin"/>
          </w:r>
          <w:r>
            <w:instrText xml:space="preserve"> SUBJECT  \* MERGEFORMAT </w:instrText>
          </w:r>
          <w:r>
            <w:fldChar w:fldCharType="separate"/>
          </w:r>
          <w:r w:rsidRPr="007D7700">
            <w:rPr>
              <w:bCs/>
              <w:spacing w:val="80"/>
              <w:sz w:val="32"/>
            </w:rPr>
            <w:t>QUT Avionics</w:t>
          </w:r>
          <w:r>
            <w:rPr>
              <w:bCs/>
              <w:spacing w:val="80"/>
              <w:sz w:val="32"/>
            </w:rPr>
            <w:fldChar w:fldCharType="end"/>
          </w:r>
        </w:p>
        <w:p w14:paraId="37852E2E" w14:textId="77777777" w:rsidR="0004738A" w:rsidRDefault="0004738A">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14:paraId="0B497D9F" w14:textId="77777777" w:rsidR="0004738A" w:rsidRDefault="0004738A">
          <w:pPr>
            <w:tabs>
              <w:tab w:val="left" w:pos="1009"/>
            </w:tabs>
            <w:spacing w:before="0"/>
            <w:ind w:left="113"/>
            <w:jc w:val="left"/>
            <w:rPr>
              <w:sz w:val="20"/>
            </w:rPr>
          </w:pPr>
          <w:r>
            <w:rPr>
              <w:sz w:val="20"/>
            </w:rPr>
            <w:t xml:space="preserve">Report No: </w:t>
          </w:r>
          <w:r w:rsidR="007D7700">
            <w:fldChar w:fldCharType="begin"/>
          </w:r>
          <w:r w:rsidR="007D7700">
            <w:instrText xml:space="preserve"> DOCPROPERTY "Document number"  \* MERGEFORMAT </w:instrText>
          </w:r>
          <w:r w:rsidR="007D7700">
            <w:fldChar w:fldCharType="separate"/>
          </w:r>
          <w:r w:rsidR="007D7700" w:rsidRPr="007D7700">
            <w:rPr>
              <w:sz w:val="20"/>
            </w:rPr>
            <w:t>AHNS-2010-SY-TR-001</w:t>
          </w:r>
          <w:r w:rsidR="007D7700">
            <w:rPr>
              <w:sz w:val="20"/>
            </w:rPr>
            <w:fldChar w:fldCharType="end"/>
          </w:r>
        </w:p>
        <w:p w14:paraId="1D64E740" w14:textId="77777777" w:rsidR="0004738A" w:rsidRDefault="0004738A">
          <w:pPr>
            <w:tabs>
              <w:tab w:val="left" w:pos="1009"/>
            </w:tabs>
            <w:spacing w:before="0"/>
            <w:ind w:left="112"/>
            <w:jc w:val="left"/>
            <w:rPr>
              <w:sz w:val="20"/>
            </w:rPr>
          </w:pPr>
          <w:r>
            <w:rPr>
              <w:sz w:val="20"/>
            </w:rPr>
            <w:t xml:space="preserve">Page: </w:t>
          </w:r>
          <w:r>
            <w:rPr>
              <w:sz w:val="20"/>
            </w:rPr>
            <w:fldChar w:fldCharType="begin"/>
          </w:r>
          <w:r>
            <w:rPr>
              <w:sz w:val="20"/>
            </w:rPr>
            <w:instrText>page \\* arabic</w:instrText>
          </w:r>
          <w:r>
            <w:rPr>
              <w:sz w:val="20"/>
            </w:rPr>
            <w:fldChar w:fldCharType="separate"/>
          </w:r>
          <w:r w:rsidR="007D7700">
            <w:rPr>
              <w:noProof/>
              <w:sz w:val="20"/>
            </w:rPr>
            <w:t>7</w:t>
          </w:r>
          <w:r>
            <w:rPr>
              <w:sz w:val="20"/>
            </w:rPr>
            <w:fldChar w:fldCharType="end"/>
          </w:r>
          <w:r>
            <w:rPr>
              <w:sz w:val="20"/>
            </w:rPr>
            <w:t xml:space="preserve"> of </w:t>
          </w:r>
          <w:r>
            <w:rPr>
              <w:sz w:val="20"/>
            </w:rPr>
            <w:tab/>
          </w:r>
          <w:r w:rsidR="007D7700">
            <w:fldChar w:fldCharType="begin"/>
          </w:r>
          <w:r w:rsidR="007D7700">
            <w:instrText xml:space="preserve"> NUMPAGES  \* MERGEFORMAT </w:instrText>
          </w:r>
          <w:r w:rsidR="007D7700">
            <w:fldChar w:fldCharType="separate"/>
          </w:r>
          <w:r w:rsidR="007D7700" w:rsidRPr="007D7700">
            <w:rPr>
              <w:noProof/>
              <w:sz w:val="20"/>
            </w:rPr>
            <w:t>7</w:t>
          </w:r>
          <w:r w:rsidR="007D7700">
            <w:rPr>
              <w:noProof/>
              <w:sz w:val="20"/>
            </w:rPr>
            <w:fldChar w:fldCharType="end"/>
          </w:r>
        </w:p>
        <w:p w14:paraId="4308355A" w14:textId="77777777" w:rsidR="0004738A" w:rsidRDefault="0004738A">
          <w:pPr>
            <w:tabs>
              <w:tab w:val="left" w:pos="1009"/>
            </w:tabs>
            <w:spacing w:before="0" w:after="120"/>
            <w:ind w:left="113"/>
            <w:jc w:val="left"/>
            <w:rPr>
              <w:sz w:val="22"/>
            </w:rPr>
          </w:pPr>
          <w:r>
            <w:rPr>
              <w:sz w:val="20"/>
            </w:rPr>
            <w:t xml:space="preserve">Test Completion Date: </w:t>
          </w:r>
          <w:r w:rsidR="007D7700">
            <w:fldChar w:fldCharType="begin"/>
          </w:r>
          <w:r w:rsidR="007D7700">
            <w:instrText xml:space="preserve"> DOCPROPERTY "Date completed"  \* MERGEFORMAT </w:instrText>
          </w:r>
          <w:r w:rsidR="007D7700">
            <w:fldChar w:fldCharType="separate"/>
          </w:r>
          <w:r w:rsidR="007D7700" w:rsidRPr="007D7700">
            <w:rPr>
              <w:sz w:val="20"/>
            </w:rPr>
            <w:t>23 Oct 2010</w:t>
          </w:r>
          <w:r w:rsidR="007D7700">
            <w:rPr>
              <w:sz w:val="20"/>
            </w:rPr>
            <w:fldChar w:fldCharType="end"/>
          </w:r>
        </w:p>
      </w:tc>
    </w:tr>
  </w:tbl>
  <w:p w14:paraId="1756FC76" w14:textId="77777777" w:rsidR="0004738A" w:rsidRDefault="0004738A">
    <w:pPr>
      <w:pStyle w:val="Header"/>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44957"/>
    <w:multiLevelType w:val="hybridMultilevel"/>
    <w:tmpl w:val="573C21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9EC6A7C"/>
    <w:multiLevelType w:val="hybridMultilevel"/>
    <w:tmpl w:val="CB6C6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1EF596A"/>
    <w:multiLevelType w:val="hybridMultilevel"/>
    <w:tmpl w:val="EFE82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6367CEA"/>
    <w:multiLevelType w:val="hybridMultilevel"/>
    <w:tmpl w:val="F6582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90248F2"/>
    <w:multiLevelType w:val="multilevel"/>
    <w:tmpl w:val="BFB401A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39984271"/>
    <w:multiLevelType w:val="hybridMultilevel"/>
    <w:tmpl w:val="E40ACF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CF65ED6"/>
    <w:multiLevelType w:val="hybridMultilevel"/>
    <w:tmpl w:val="1D8AADCA"/>
    <w:lvl w:ilvl="0" w:tplc="CC043092">
      <w:start w:val="1"/>
      <w:numFmt w:val="decimal"/>
      <w:lvlText w:val="%1."/>
      <w:lvlJc w:val="left"/>
      <w:pPr>
        <w:ind w:left="720" w:hanging="360"/>
      </w:pPr>
      <w:rPr>
        <w:rFonts w:ascii="Times New Roman" w:hAnsi="Times New Roman" w:cs="Times New Roman"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A9E21EF"/>
    <w:multiLevelType w:val="hybridMultilevel"/>
    <w:tmpl w:val="2A9E4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F2F4DF8"/>
    <w:multiLevelType w:val="hybridMultilevel"/>
    <w:tmpl w:val="DC44A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3515EC2"/>
    <w:multiLevelType w:val="hybridMultilevel"/>
    <w:tmpl w:val="F976EE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F8A5505"/>
    <w:multiLevelType w:val="hybridMultilevel"/>
    <w:tmpl w:val="AC3E6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760722B"/>
    <w:multiLevelType w:val="hybridMultilevel"/>
    <w:tmpl w:val="63F05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10"/>
  </w:num>
  <w:num w:numId="7">
    <w:abstractNumId w:val="7"/>
  </w:num>
  <w:num w:numId="8">
    <w:abstractNumId w:val="6"/>
  </w:num>
  <w:num w:numId="9">
    <w:abstractNumId w:val="2"/>
  </w:num>
  <w:num w:numId="10">
    <w:abstractNumId w:val="8"/>
  </w:num>
  <w:num w:numId="11">
    <w:abstractNumId w:val="11"/>
  </w:num>
  <w:num w:numId="1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2051" fillcolor="white">
      <v:fill color="white"/>
    </o:shapedefaults>
  </w:hdrShapeDefaults>
  <w:footnotePr>
    <w:footnote w:id="-1"/>
    <w:footnote w:id="0"/>
  </w:footnotePr>
  <w:endnotePr>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8BF"/>
    <w:rsid w:val="00011A9B"/>
    <w:rsid w:val="00013571"/>
    <w:rsid w:val="000139B5"/>
    <w:rsid w:val="00026901"/>
    <w:rsid w:val="000321AE"/>
    <w:rsid w:val="00042CE9"/>
    <w:rsid w:val="00044325"/>
    <w:rsid w:val="0004738A"/>
    <w:rsid w:val="00052687"/>
    <w:rsid w:val="00052BA3"/>
    <w:rsid w:val="00057EF9"/>
    <w:rsid w:val="00060DD4"/>
    <w:rsid w:val="00061D31"/>
    <w:rsid w:val="00062DDC"/>
    <w:rsid w:val="00064C3B"/>
    <w:rsid w:val="00082553"/>
    <w:rsid w:val="00084914"/>
    <w:rsid w:val="00086C14"/>
    <w:rsid w:val="00087090"/>
    <w:rsid w:val="000A035C"/>
    <w:rsid w:val="000A338D"/>
    <w:rsid w:val="000A5318"/>
    <w:rsid w:val="000A5B62"/>
    <w:rsid w:val="000B153C"/>
    <w:rsid w:val="000B7309"/>
    <w:rsid w:val="000D42AA"/>
    <w:rsid w:val="000E70F6"/>
    <w:rsid w:val="000E790E"/>
    <w:rsid w:val="000F27F9"/>
    <w:rsid w:val="000F38BF"/>
    <w:rsid w:val="000F4F17"/>
    <w:rsid w:val="000F55A6"/>
    <w:rsid w:val="000F613E"/>
    <w:rsid w:val="000F7877"/>
    <w:rsid w:val="00103CE5"/>
    <w:rsid w:val="00107B0D"/>
    <w:rsid w:val="00107B51"/>
    <w:rsid w:val="00115C34"/>
    <w:rsid w:val="0011658B"/>
    <w:rsid w:val="001178A3"/>
    <w:rsid w:val="00122E9D"/>
    <w:rsid w:val="0012593A"/>
    <w:rsid w:val="0013382F"/>
    <w:rsid w:val="0013782C"/>
    <w:rsid w:val="00140888"/>
    <w:rsid w:val="00142645"/>
    <w:rsid w:val="00180ECB"/>
    <w:rsid w:val="0018160D"/>
    <w:rsid w:val="001B3AFD"/>
    <w:rsid w:val="001B4F39"/>
    <w:rsid w:val="001B752F"/>
    <w:rsid w:val="001C3994"/>
    <w:rsid w:val="001C4F83"/>
    <w:rsid w:val="001C67E1"/>
    <w:rsid w:val="001D3A47"/>
    <w:rsid w:val="001E5D08"/>
    <w:rsid w:val="001F0B32"/>
    <w:rsid w:val="001F2FEC"/>
    <w:rsid w:val="001F54DA"/>
    <w:rsid w:val="001F5FFE"/>
    <w:rsid w:val="0020417C"/>
    <w:rsid w:val="00211062"/>
    <w:rsid w:val="00215947"/>
    <w:rsid w:val="002235EF"/>
    <w:rsid w:val="00225240"/>
    <w:rsid w:val="00230C6F"/>
    <w:rsid w:val="00231E30"/>
    <w:rsid w:val="00244949"/>
    <w:rsid w:val="0026586F"/>
    <w:rsid w:val="002726BA"/>
    <w:rsid w:val="002A1A8A"/>
    <w:rsid w:val="002A3C64"/>
    <w:rsid w:val="002A4DC2"/>
    <w:rsid w:val="002A5289"/>
    <w:rsid w:val="002B0DCB"/>
    <w:rsid w:val="002B2A4E"/>
    <w:rsid w:val="002B4C91"/>
    <w:rsid w:val="002B78A8"/>
    <w:rsid w:val="002C219B"/>
    <w:rsid w:val="002C2B35"/>
    <w:rsid w:val="002D4BB2"/>
    <w:rsid w:val="002D74C5"/>
    <w:rsid w:val="002E10B4"/>
    <w:rsid w:val="002F0778"/>
    <w:rsid w:val="00316612"/>
    <w:rsid w:val="003171ED"/>
    <w:rsid w:val="00323B67"/>
    <w:rsid w:val="003268E5"/>
    <w:rsid w:val="003308F6"/>
    <w:rsid w:val="00330F5E"/>
    <w:rsid w:val="00331A5E"/>
    <w:rsid w:val="00334F50"/>
    <w:rsid w:val="00345360"/>
    <w:rsid w:val="00357B8C"/>
    <w:rsid w:val="0037253A"/>
    <w:rsid w:val="00373148"/>
    <w:rsid w:val="003837D3"/>
    <w:rsid w:val="00385460"/>
    <w:rsid w:val="00385558"/>
    <w:rsid w:val="003865DC"/>
    <w:rsid w:val="0038775A"/>
    <w:rsid w:val="00390F24"/>
    <w:rsid w:val="00391534"/>
    <w:rsid w:val="003919AD"/>
    <w:rsid w:val="00393BC4"/>
    <w:rsid w:val="003A4102"/>
    <w:rsid w:val="003A607E"/>
    <w:rsid w:val="003B1CEF"/>
    <w:rsid w:val="003B4BA2"/>
    <w:rsid w:val="003D21E7"/>
    <w:rsid w:val="003D2B84"/>
    <w:rsid w:val="003D656F"/>
    <w:rsid w:val="003E0F0A"/>
    <w:rsid w:val="003E556D"/>
    <w:rsid w:val="003F1FF3"/>
    <w:rsid w:val="003F2AAF"/>
    <w:rsid w:val="003F6616"/>
    <w:rsid w:val="00401BFE"/>
    <w:rsid w:val="0040233F"/>
    <w:rsid w:val="0041049F"/>
    <w:rsid w:val="0042322C"/>
    <w:rsid w:val="00426531"/>
    <w:rsid w:val="0043000A"/>
    <w:rsid w:val="004328D1"/>
    <w:rsid w:val="00435913"/>
    <w:rsid w:val="00441C06"/>
    <w:rsid w:val="00462465"/>
    <w:rsid w:val="0046372F"/>
    <w:rsid w:val="00463B9F"/>
    <w:rsid w:val="00464D09"/>
    <w:rsid w:val="00464E34"/>
    <w:rsid w:val="004716F2"/>
    <w:rsid w:val="00471ACD"/>
    <w:rsid w:val="00480A54"/>
    <w:rsid w:val="00480EAA"/>
    <w:rsid w:val="00482E45"/>
    <w:rsid w:val="00482EF8"/>
    <w:rsid w:val="00485058"/>
    <w:rsid w:val="00497140"/>
    <w:rsid w:val="004A3034"/>
    <w:rsid w:val="004A3707"/>
    <w:rsid w:val="004A3CE5"/>
    <w:rsid w:val="004A60F6"/>
    <w:rsid w:val="004B33A9"/>
    <w:rsid w:val="004C131D"/>
    <w:rsid w:val="004D152B"/>
    <w:rsid w:val="004D3523"/>
    <w:rsid w:val="004D4135"/>
    <w:rsid w:val="004E744E"/>
    <w:rsid w:val="004E7A75"/>
    <w:rsid w:val="004F5409"/>
    <w:rsid w:val="004F5E6F"/>
    <w:rsid w:val="004F64FF"/>
    <w:rsid w:val="004F6874"/>
    <w:rsid w:val="004F699D"/>
    <w:rsid w:val="00506FA8"/>
    <w:rsid w:val="00512E71"/>
    <w:rsid w:val="00512FA7"/>
    <w:rsid w:val="00523B84"/>
    <w:rsid w:val="00530462"/>
    <w:rsid w:val="005365C1"/>
    <w:rsid w:val="00544002"/>
    <w:rsid w:val="00545AB6"/>
    <w:rsid w:val="00550C05"/>
    <w:rsid w:val="00561FB6"/>
    <w:rsid w:val="00566AFD"/>
    <w:rsid w:val="00572BD4"/>
    <w:rsid w:val="00574E46"/>
    <w:rsid w:val="00581876"/>
    <w:rsid w:val="00582E8F"/>
    <w:rsid w:val="00591A92"/>
    <w:rsid w:val="005966C5"/>
    <w:rsid w:val="005A3FD2"/>
    <w:rsid w:val="005B0E9C"/>
    <w:rsid w:val="005B4749"/>
    <w:rsid w:val="005B5171"/>
    <w:rsid w:val="005B589B"/>
    <w:rsid w:val="005B67EE"/>
    <w:rsid w:val="005B6B35"/>
    <w:rsid w:val="005C48F0"/>
    <w:rsid w:val="005D1E9A"/>
    <w:rsid w:val="005D24FA"/>
    <w:rsid w:val="005D5EB4"/>
    <w:rsid w:val="005D726A"/>
    <w:rsid w:val="005E0797"/>
    <w:rsid w:val="005E64F5"/>
    <w:rsid w:val="005E6A8D"/>
    <w:rsid w:val="005E7439"/>
    <w:rsid w:val="005F139D"/>
    <w:rsid w:val="005F35AD"/>
    <w:rsid w:val="005F3D87"/>
    <w:rsid w:val="00603373"/>
    <w:rsid w:val="006057AD"/>
    <w:rsid w:val="00611324"/>
    <w:rsid w:val="006218DB"/>
    <w:rsid w:val="00623DC4"/>
    <w:rsid w:val="006254F9"/>
    <w:rsid w:val="00633C00"/>
    <w:rsid w:val="006354CB"/>
    <w:rsid w:val="00637FD4"/>
    <w:rsid w:val="00645905"/>
    <w:rsid w:val="00650A4C"/>
    <w:rsid w:val="00680C14"/>
    <w:rsid w:val="00682125"/>
    <w:rsid w:val="00682C4E"/>
    <w:rsid w:val="00684600"/>
    <w:rsid w:val="00684BA5"/>
    <w:rsid w:val="0068734A"/>
    <w:rsid w:val="00692903"/>
    <w:rsid w:val="006A1EC0"/>
    <w:rsid w:val="006A5096"/>
    <w:rsid w:val="006B22BD"/>
    <w:rsid w:val="006D520D"/>
    <w:rsid w:val="006D6C5B"/>
    <w:rsid w:val="006E0F41"/>
    <w:rsid w:val="006E1172"/>
    <w:rsid w:val="006F7A3F"/>
    <w:rsid w:val="0070035F"/>
    <w:rsid w:val="00702B88"/>
    <w:rsid w:val="00703D46"/>
    <w:rsid w:val="00711336"/>
    <w:rsid w:val="00713CD8"/>
    <w:rsid w:val="00714294"/>
    <w:rsid w:val="007336BD"/>
    <w:rsid w:val="00734602"/>
    <w:rsid w:val="00734DED"/>
    <w:rsid w:val="007378CF"/>
    <w:rsid w:val="00760476"/>
    <w:rsid w:val="00761A0D"/>
    <w:rsid w:val="00764F0D"/>
    <w:rsid w:val="0077501E"/>
    <w:rsid w:val="00775DAD"/>
    <w:rsid w:val="00781BD7"/>
    <w:rsid w:val="007826C5"/>
    <w:rsid w:val="00794B9F"/>
    <w:rsid w:val="007B24B1"/>
    <w:rsid w:val="007B4E21"/>
    <w:rsid w:val="007B62A1"/>
    <w:rsid w:val="007B6CF1"/>
    <w:rsid w:val="007D69FE"/>
    <w:rsid w:val="007D71C5"/>
    <w:rsid w:val="007D7700"/>
    <w:rsid w:val="007E2A87"/>
    <w:rsid w:val="007F11C9"/>
    <w:rsid w:val="007F27F3"/>
    <w:rsid w:val="007F525B"/>
    <w:rsid w:val="007F7B03"/>
    <w:rsid w:val="0080347C"/>
    <w:rsid w:val="00805124"/>
    <w:rsid w:val="00807973"/>
    <w:rsid w:val="00832CE0"/>
    <w:rsid w:val="008337D6"/>
    <w:rsid w:val="008344EF"/>
    <w:rsid w:val="00836D24"/>
    <w:rsid w:val="00841ACF"/>
    <w:rsid w:val="008431D5"/>
    <w:rsid w:val="008460C3"/>
    <w:rsid w:val="00860446"/>
    <w:rsid w:val="008700DA"/>
    <w:rsid w:val="00872B21"/>
    <w:rsid w:val="00875A94"/>
    <w:rsid w:val="00876886"/>
    <w:rsid w:val="0088048B"/>
    <w:rsid w:val="008861D0"/>
    <w:rsid w:val="00886B8E"/>
    <w:rsid w:val="0089253E"/>
    <w:rsid w:val="0089406E"/>
    <w:rsid w:val="008A339B"/>
    <w:rsid w:val="008A7A73"/>
    <w:rsid w:val="008C132E"/>
    <w:rsid w:val="008C3FC3"/>
    <w:rsid w:val="008D225F"/>
    <w:rsid w:val="008D29A1"/>
    <w:rsid w:val="008F6CAC"/>
    <w:rsid w:val="009103ED"/>
    <w:rsid w:val="00915CEA"/>
    <w:rsid w:val="00920FE3"/>
    <w:rsid w:val="009256D0"/>
    <w:rsid w:val="009311DB"/>
    <w:rsid w:val="00931569"/>
    <w:rsid w:val="009357BE"/>
    <w:rsid w:val="00946D43"/>
    <w:rsid w:val="00967654"/>
    <w:rsid w:val="00967C63"/>
    <w:rsid w:val="00972CE2"/>
    <w:rsid w:val="00974218"/>
    <w:rsid w:val="00980D5D"/>
    <w:rsid w:val="00984D9C"/>
    <w:rsid w:val="0099128D"/>
    <w:rsid w:val="00992BFD"/>
    <w:rsid w:val="009939B8"/>
    <w:rsid w:val="0099608F"/>
    <w:rsid w:val="00996945"/>
    <w:rsid w:val="009A1F4E"/>
    <w:rsid w:val="009A6247"/>
    <w:rsid w:val="009A67E4"/>
    <w:rsid w:val="009B11CE"/>
    <w:rsid w:val="009B5238"/>
    <w:rsid w:val="009C50FC"/>
    <w:rsid w:val="009C6E90"/>
    <w:rsid w:val="009D5D08"/>
    <w:rsid w:val="009D6B8E"/>
    <w:rsid w:val="009D6C19"/>
    <w:rsid w:val="009D7A24"/>
    <w:rsid w:val="009E2196"/>
    <w:rsid w:val="009E4180"/>
    <w:rsid w:val="009F44FF"/>
    <w:rsid w:val="009F5979"/>
    <w:rsid w:val="00A0750E"/>
    <w:rsid w:val="00A107A8"/>
    <w:rsid w:val="00A15B5A"/>
    <w:rsid w:val="00A2062D"/>
    <w:rsid w:val="00A25931"/>
    <w:rsid w:val="00A26F8E"/>
    <w:rsid w:val="00A34F58"/>
    <w:rsid w:val="00A366BC"/>
    <w:rsid w:val="00A40C27"/>
    <w:rsid w:val="00A41E2B"/>
    <w:rsid w:val="00A44C28"/>
    <w:rsid w:val="00A514CA"/>
    <w:rsid w:val="00A614A6"/>
    <w:rsid w:val="00A6418C"/>
    <w:rsid w:val="00A65AA8"/>
    <w:rsid w:val="00A705C1"/>
    <w:rsid w:val="00A80AAD"/>
    <w:rsid w:val="00A918F4"/>
    <w:rsid w:val="00AA2DDA"/>
    <w:rsid w:val="00AB148F"/>
    <w:rsid w:val="00AB20F3"/>
    <w:rsid w:val="00AC165F"/>
    <w:rsid w:val="00AC2481"/>
    <w:rsid w:val="00AC7848"/>
    <w:rsid w:val="00AE08B3"/>
    <w:rsid w:val="00AE2C70"/>
    <w:rsid w:val="00AE3243"/>
    <w:rsid w:val="00AE74DB"/>
    <w:rsid w:val="00AF151B"/>
    <w:rsid w:val="00AF7C48"/>
    <w:rsid w:val="00B06F7C"/>
    <w:rsid w:val="00B14189"/>
    <w:rsid w:val="00B14AC6"/>
    <w:rsid w:val="00B27BAF"/>
    <w:rsid w:val="00B30310"/>
    <w:rsid w:val="00B420FB"/>
    <w:rsid w:val="00B432FB"/>
    <w:rsid w:val="00B56A6C"/>
    <w:rsid w:val="00B6247B"/>
    <w:rsid w:val="00B63038"/>
    <w:rsid w:val="00B70756"/>
    <w:rsid w:val="00B71138"/>
    <w:rsid w:val="00B719CC"/>
    <w:rsid w:val="00B7292B"/>
    <w:rsid w:val="00B73C49"/>
    <w:rsid w:val="00B763BC"/>
    <w:rsid w:val="00B97F57"/>
    <w:rsid w:val="00BA7CCF"/>
    <w:rsid w:val="00BB0902"/>
    <w:rsid w:val="00BB0B30"/>
    <w:rsid w:val="00BB3D16"/>
    <w:rsid w:val="00BB766C"/>
    <w:rsid w:val="00BD08AB"/>
    <w:rsid w:val="00BD699C"/>
    <w:rsid w:val="00BF49CA"/>
    <w:rsid w:val="00C10DB8"/>
    <w:rsid w:val="00C14C1D"/>
    <w:rsid w:val="00C20478"/>
    <w:rsid w:val="00C40E76"/>
    <w:rsid w:val="00C415EE"/>
    <w:rsid w:val="00C44CB7"/>
    <w:rsid w:val="00C50CFB"/>
    <w:rsid w:val="00C575D8"/>
    <w:rsid w:val="00C61D1A"/>
    <w:rsid w:val="00C62453"/>
    <w:rsid w:val="00C630A0"/>
    <w:rsid w:val="00C64572"/>
    <w:rsid w:val="00C77210"/>
    <w:rsid w:val="00C86404"/>
    <w:rsid w:val="00C873EF"/>
    <w:rsid w:val="00C87B2A"/>
    <w:rsid w:val="00C93C13"/>
    <w:rsid w:val="00C94568"/>
    <w:rsid w:val="00CA3B8C"/>
    <w:rsid w:val="00CA402F"/>
    <w:rsid w:val="00CA4950"/>
    <w:rsid w:val="00CA653C"/>
    <w:rsid w:val="00CA7DC0"/>
    <w:rsid w:val="00CB4597"/>
    <w:rsid w:val="00CC13F9"/>
    <w:rsid w:val="00CC53B4"/>
    <w:rsid w:val="00CD0A78"/>
    <w:rsid w:val="00CD7AD9"/>
    <w:rsid w:val="00CE322A"/>
    <w:rsid w:val="00CF4284"/>
    <w:rsid w:val="00D0169A"/>
    <w:rsid w:val="00D0628D"/>
    <w:rsid w:val="00D1416A"/>
    <w:rsid w:val="00D14FAF"/>
    <w:rsid w:val="00D31000"/>
    <w:rsid w:val="00D56296"/>
    <w:rsid w:val="00D5794B"/>
    <w:rsid w:val="00D65DF8"/>
    <w:rsid w:val="00D71E47"/>
    <w:rsid w:val="00D72D4B"/>
    <w:rsid w:val="00D741D6"/>
    <w:rsid w:val="00D75678"/>
    <w:rsid w:val="00D81228"/>
    <w:rsid w:val="00D9093E"/>
    <w:rsid w:val="00D91A79"/>
    <w:rsid w:val="00D91B1E"/>
    <w:rsid w:val="00D94884"/>
    <w:rsid w:val="00DA0DA4"/>
    <w:rsid w:val="00DA3494"/>
    <w:rsid w:val="00DB1341"/>
    <w:rsid w:val="00DB7B78"/>
    <w:rsid w:val="00DC0861"/>
    <w:rsid w:val="00DC0B1E"/>
    <w:rsid w:val="00DC2F7D"/>
    <w:rsid w:val="00DD032E"/>
    <w:rsid w:val="00DD42F3"/>
    <w:rsid w:val="00DE1BDC"/>
    <w:rsid w:val="00DE6A83"/>
    <w:rsid w:val="00DF1761"/>
    <w:rsid w:val="00DF3874"/>
    <w:rsid w:val="00DF6B20"/>
    <w:rsid w:val="00DF76AE"/>
    <w:rsid w:val="00E03F06"/>
    <w:rsid w:val="00E10961"/>
    <w:rsid w:val="00E14B0E"/>
    <w:rsid w:val="00E153DE"/>
    <w:rsid w:val="00E3075C"/>
    <w:rsid w:val="00E35ACC"/>
    <w:rsid w:val="00E3669F"/>
    <w:rsid w:val="00E368A6"/>
    <w:rsid w:val="00E40C93"/>
    <w:rsid w:val="00E51F42"/>
    <w:rsid w:val="00E547B4"/>
    <w:rsid w:val="00E818BC"/>
    <w:rsid w:val="00E864D3"/>
    <w:rsid w:val="00E9493D"/>
    <w:rsid w:val="00EB01CF"/>
    <w:rsid w:val="00EB4EFD"/>
    <w:rsid w:val="00EC48CD"/>
    <w:rsid w:val="00EC6F9E"/>
    <w:rsid w:val="00EE2EA1"/>
    <w:rsid w:val="00EF0042"/>
    <w:rsid w:val="00EF18D8"/>
    <w:rsid w:val="00EF1DFD"/>
    <w:rsid w:val="00EF6D7A"/>
    <w:rsid w:val="00F21BA3"/>
    <w:rsid w:val="00F21D78"/>
    <w:rsid w:val="00F2516D"/>
    <w:rsid w:val="00F30D1C"/>
    <w:rsid w:val="00F32AA2"/>
    <w:rsid w:val="00F355F5"/>
    <w:rsid w:val="00F45489"/>
    <w:rsid w:val="00F460F9"/>
    <w:rsid w:val="00F468DA"/>
    <w:rsid w:val="00F5097C"/>
    <w:rsid w:val="00F61043"/>
    <w:rsid w:val="00F74EC9"/>
    <w:rsid w:val="00F75537"/>
    <w:rsid w:val="00F80794"/>
    <w:rsid w:val="00F807A5"/>
    <w:rsid w:val="00F811D8"/>
    <w:rsid w:val="00F87831"/>
    <w:rsid w:val="00F9020E"/>
    <w:rsid w:val="00F94469"/>
    <w:rsid w:val="00F96B0D"/>
    <w:rsid w:val="00FA03E3"/>
    <w:rsid w:val="00FB08EC"/>
    <w:rsid w:val="00FB439E"/>
    <w:rsid w:val="00FB5EFD"/>
    <w:rsid w:val="00FD0CB7"/>
    <w:rsid w:val="00FD1526"/>
    <w:rsid w:val="00FD1E28"/>
    <w:rsid w:val="00FD6926"/>
    <w:rsid w:val="00FD6D20"/>
    <w:rsid w:val="00FE089A"/>
    <w:rsid w:val="00FE37C8"/>
    <w:rsid w:val="00FE44E7"/>
    <w:rsid w:val="00FF494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fillcolor="white">
      <v:fill color="white"/>
    </o:shapedefaults>
    <o:shapelayout v:ext="edit">
      <o:idmap v:ext="edit" data="2"/>
    </o:shapelayout>
  </w:shapeDefaults>
  <w:decimalSymbol w:val="."/>
  <w:listSeparator w:val=","/>
  <w14:docId w14:val="3F23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2FB"/>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2453"/>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B432F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B432FB"/>
    <w:pPr>
      <w:keepNext/>
      <w:numPr>
        <w:ilvl w:val="2"/>
        <w:numId w:val="1"/>
      </w:numPr>
      <w:spacing w:before="240" w:after="120"/>
      <w:outlineLvl w:val="2"/>
    </w:pPr>
    <w:rPr>
      <w:b/>
    </w:rPr>
  </w:style>
  <w:style w:type="paragraph" w:styleId="Heading4">
    <w:name w:val="heading 4"/>
    <w:basedOn w:val="Normal"/>
    <w:next w:val="Normal"/>
    <w:autoRedefine/>
    <w:qFormat/>
    <w:rsid w:val="00B432FB"/>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B432FB"/>
    <w:pPr>
      <w:numPr>
        <w:ilvl w:val="4"/>
        <w:numId w:val="1"/>
      </w:numPr>
      <w:spacing w:before="240" w:after="60"/>
      <w:outlineLvl w:val="4"/>
    </w:pPr>
    <w:rPr>
      <w:b/>
    </w:rPr>
  </w:style>
  <w:style w:type="paragraph" w:styleId="Heading6">
    <w:name w:val="heading 6"/>
    <w:basedOn w:val="Normal"/>
    <w:next w:val="Normal"/>
    <w:autoRedefine/>
    <w:qFormat/>
    <w:rsid w:val="00B432FB"/>
    <w:pPr>
      <w:numPr>
        <w:ilvl w:val="5"/>
        <w:numId w:val="1"/>
      </w:numPr>
      <w:spacing w:before="240" w:after="60"/>
      <w:outlineLvl w:val="5"/>
    </w:pPr>
    <w:rPr>
      <w:b/>
    </w:rPr>
  </w:style>
  <w:style w:type="paragraph" w:styleId="Heading7">
    <w:name w:val="heading 7"/>
    <w:basedOn w:val="Normal"/>
    <w:next w:val="Normal"/>
    <w:autoRedefine/>
    <w:qFormat/>
    <w:rsid w:val="00B432FB"/>
    <w:pPr>
      <w:numPr>
        <w:ilvl w:val="6"/>
        <w:numId w:val="1"/>
      </w:numPr>
      <w:spacing w:before="240" w:after="60"/>
      <w:outlineLvl w:val="6"/>
    </w:pPr>
    <w:rPr>
      <w:b/>
    </w:rPr>
  </w:style>
  <w:style w:type="paragraph" w:styleId="Heading8">
    <w:name w:val="heading 8"/>
    <w:basedOn w:val="Normal"/>
    <w:next w:val="Normal"/>
    <w:autoRedefine/>
    <w:qFormat/>
    <w:rsid w:val="00B432FB"/>
    <w:pPr>
      <w:numPr>
        <w:ilvl w:val="7"/>
        <w:numId w:val="1"/>
      </w:numPr>
      <w:spacing w:before="240" w:after="60"/>
      <w:outlineLvl w:val="7"/>
    </w:pPr>
    <w:rPr>
      <w:b/>
    </w:rPr>
  </w:style>
  <w:style w:type="paragraph" w:styleId="Heading9">
    <w:name w:val="heading 9"/>
    <w:basedOn w:val="Normal"/>
    <w:next w:val="Normal"/>
    <w:autoRedefine/>
    <w:qFormat/>
    <w:rsid w:val="00B432FB"/>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432FB"/>
    <w:pPr>
      <w:tabs>
        <w:tab w:val="center" w:pos="4153"/>
        <w:tab w:val="right" w:pos="8306"/>
      </w:tabs>
    </w:pPr>
  </w:style>
  <w:style w:type="paragraph" w:styleId="Title">
    <w:name w:val="Title"/>
    <w:basedOn w:val="Normal"/>
    <w:qFormat/>
    <w:rsid w:val="00B432FB"/>
    <w:pPr>
      <w:spacing w:before="240" w:after="60"/>
      <w:jc w:val="center"/>
    </w:pPr>
    <w:rPr>
      <w:b/>
      <w:caps/>
      <w:kern w:val="28"/>
      <w:sz w:val="32"/>
    </w:rPr>
  </w:style>
  <w:style w:type="paragraph" w:styleId="TOC1">
    <w:name w:val="toc 1"/>
    <w:basedOn w:val="Normal"/>
    <w:next w:val="Normal"/>
    <w:autoRedefine/>
    <w:uiPriority w:val="39"/>
    <w:rsid w:val="00B432FB"/>
    <w:pPr>
      <w:tabs>
        <w:tab w:val="right" w:leader="dot" w:pos="9355"/>
      </w:tabs>
      <w:spacing w:before="240"/>
      <w:jc w:val="left"/>
    </w:pPr>
  </w:style>
  <w:style w:type="paragraph" w:styleId="TOC2">
    <w:name w:val="toc 2"/>
    <w:basedOn w:val="Normal"/>
    <w:next w:val="Normal"/>
    <w:autoRedefine/>
    <w:semiHidden/>
    <w:rsid w:val="00B432FB"/>
    <w:pPr>
      <w:tabs>
        <w:tab w:val="right" w:leader="dot" w:pos="9355"/>
      </w:tabs>
      <w:ind w:left="238"/>
      <w:jc w:val="left"/>
    </w:pPr>
  </w:style>
  <w:style w:type="paragraph" w:styleId="TOC7">
    <w:name w:val="toc 7"/>
    <w:basedOn w:val="Normal"/>
    <w:next w:val="Normal"/>
    <w:autoRedefine/>
    <w:semiHidden/>
    <w:rsid w:val="00B432FB"/>
    <w:pPr>
      <w:tabs>
        <w:tab w:val="right" w:leader="dot" w:pos="9355"/>
      </w:tabs>
      <w:spacing w:before="0"/>
      <w:ind w:left="1440"/>
      <w:jc w:val="left"/>
    </w:pPr>
    <w:rPr>
      <w:sz w:val="20"/>
    </w:rPr>
  </w:style>
  <w:style w:type="paragraph" w:styleId="TOC3">
    <w:name w:val="toc 3"/>
    <w:basedOn w:val="Normal"/>
    <w:next w:val="Normal"/>
    <w:autoRedefine/>
    <w:semiHidden/>
    <w:rsid w:val="00B432FB"/>
    <w:pPr>
      <w:tabs>
        <w:tab w:val="right" w:leader="dot" w:pos="9355"/>
      </w:tabs>
      <w:spacing w:before="0"/>
      <w:ind w:left="480"/>
      <w:jc w:val="left"/>
    </w:pPr>
  </w:style>
  <w:style w:type="paragraph" w:styleId="TOC4">
    <w:name w:val="toc 4"/>
    <w:basedOn w:val="Normal"/>
    <w:next w:val="Normal"/>
    <w:autoRedefine/>
    <w:semiHidden/>
    <w:rsid w:val="00B432FB"/>
    <w:pPr>
      <w:tabs>
        <w:tab w:val="right" w:leader="dot" w:pos="9355"/>
      </w:tabs>
      <w:spacing w:before="0"/>
      <w:ind w:left="720"/>
      <w:jc w:val="left"/>
    </w:pPr>
    <w:rPr>
      <w:sz w:val="20"/>
    </w:rPr>
  </w:style>
  <w:style w:type="paragraph" w:styleId="TOC5">
    <w:name w:val="toc 5"/>
    <w:basedOn w:val="Normal"/>
    <w:next w:val="Normal"/>
    <w:autoRedefine/>
    <w:semiHidden/>
    <w:rsid w:val="00B432FB"/>
    <w:pPr>
      <w:tabs>
        <w:tab w:val="right" w:leader="dot" w:pos="9355"/>
      </w:tabs>
      <w:spacing w:before="0"/>
      <w:ind w:left="960"/>
      <w:jc w:val="left"/>
    </w:pPr>
    <w:rPr>
      <w:sz w:val="20"/>
    </w:rPr>
  </w:style>
  <w:style w:type="paragraph" w:styleId="TOC6">
    <w:name w:val="toc 6"/>
    <w:basedOn w:val="Normal"/>
    <w:next w:val="Normal"/>
    <w:autoRedefine/>
    <w:semiHidden/>
    <w:rsid w:val="00B432FB"/>
    <w:pPr>
      <w:tabs>
        <w:tab w:val="right" w:leader="dot" w:pos="9355"/>
      </w:tabs>
      <w:spacing w:before="0"/>
      <w:ind w:left="1200"/>
      <w:jc w:val="left"/>
    </w:pPr>
    <w:rPr>
      <w:sz w:val="20"/>
    </w:rPr>
  </w:style>
  <w:style w:type="paragraph" w:styleId="TOC8">
    <w:name w:val="toc 8"/>
    <w:basedOn w:val="Normal"/>
    <w:next w:val="Normal"/>
    <w:autoRedefine/>
    <w:semiHidden/>
    <w:rsid w:val="00B432FB"/>
    <w:pPr>
      <w:tabs>
        <w:tab w:val="right" w:leader="dot" w:pos="9355"/>
      </w:tabs>
      <w:spacing w:before="0"/>
      <w:ind w:left="1680"/>
      <w:jc w:val="left"/>
    </w:pPr>
    <w:rPr>
      <w:sz w:val="20"/>
    </w:rPr>
  </w:style>
  <w:style w:type="paragraph" w:styleId="TOC9">
    <w:name w:val="toc 9"/>
    <w:basedOn w:val="Normal"/>
    <w:next w:val="Normal"/>
    <w:autoRedefine/>
    <w:semiHidden/>
    <w:rsid w:val="00B432FB"/>
    <w:pPr>
      <w:tabs>
        <w:tab w:val="right" w:leader="dot" w:pos="9355"/>
      </w:tabs>
      <w:spacing w:before="0"/>
      <w:ind w:left="1920"/>
      <w:jc w:val="left"/>
    </w:pPr>
    <w:rPr>
      <w:sz w:val="20"/>
    </w:rPr>
  </w:style>
  <w:style w:type="paragraph" w:styleId="Footer">
    <w:name w:val="footer"/>
    <w:basedOn w:val="Normal"/>
    <w:semiHidden/>
    <w:rsid w:val="00B432FB"/>
    <w:pPr>
      <w:tabs>
        <w:tab w:val="center" w:pos="4153"/>
        <w:tab w:val="right" w:pos="8306"/>
      </w:tabs>
    </w:pPr>
  </w:style>
  <w:style w:type="paragraph" w:customStyle="1" w:styleId="FigureTitle">
    <w:name w:val="Figure Title"/>
    <w:basedOn w:val="Normal"/>
    <w:rsid w:val="00B432FB"/>
    <w:pPr>
      <w:jc w:val="center"/>
    </w:pPr>
    <w:rPr>
      <w:b/>
    </w:rPr>
  </w:style>
  <w:style w:type="paragraph" w:customStyle="1" w:styleId="TableTitle">
    <w:name w:val="Table Title"/>
    <w:basedOn w:val="FigureTitle"/>
    <w:rsid w:val="00B432FB"/>
  </w:style>
  <w:style w:type="character" w:styleId="CommentReference">
    <w:name w:val="annotation reference"/>
    <w:basedOn w:val="DefaultParagraphFont"/>
    <w:semiHidden/>
    <w:rsid w:val="00B432FB"/>
    <w:rPr>
      <w:sz w:val="16"/>
    </w:rPr>
  </w:style>
  <w:style w:type="paragraph" w:styleId="CommentText">
    <w:name w:val="annotation text"/>
    <w:basedOn w:val="Normal"/>
    <w:semiHidden/>
    <w:rsid w:val="00B432FB"/>
    <w:rPr>
      <w:sz w:val="20"/>
    </w:rPr>
  </w:style>
  <w:style w:type="paragraph" w:styleId="FootnoteText">
    <w:name w:val="footnote text"/>
    <w:basedOn w:val="Normal"/>
    <w:semiHidden/>
    <w:rsid w:val="00B432FB"/>
    <w:rPr>
      <w:sz w:val="20"/>
    </w:rPr>
  </w:style>
  <w:style w:type="paragraph" w:styleId="BodyText">
    <w:name w:val="Body Text"/>
    <w:semiHidden/>
    <w:rsid w:val="00B432FB"/>
    <w:pPr>
      <w:keepLines/>
      <w:spacing w:before="120" w:after="120" w:line="360" w:lineRule="auto"/>
      <w:jc w:val="both"/>
    </w:pPr>
    <w:rPr>
      <w:sz w:val="24"/>
      <w:lang w:eastAsia="en-US"/>
    </w:rPr>
  </w:style>
  <w:style w:type="paragraph" w:styleId="TableofFigures">
    <w:name w:val="table of figures"/>
    <w:basedOn w:val="Normal"/>
    <w:next w:val="Normal"/>
    <w:uiPriority w:val="99"/>
    <w:rsid w:val="00B432FB"/>
    <w:pPr>
      <w:ind w:left="480" w:hanging="480"/>
    </w:pPr>
  </w:style>
  <w:style w:type="paragraph" w:styleId="Caption">
    <w:name w:val="caption"/>
    <w:basedOn w:val="Normal"/>
    <w:next w:val="Normal"/>
    <w:qFormat/>
    <w:rsid w:val="00B432FB"/>
    <w:pPr>
      <w:spacing w:after="120"/>
      <w:jc w:val="center"/>
    </w:pPr>
    <w:rPr>
      <w:bCs/>
      <w:sz w:val="20"/>
    </w:rPr>
  </w:style>
  <w:style w:type="paragraph" w:styleId="DocumentMap">
    <w:name w:val="Document Map"/>
    <w:basedOn w:val="Normal"/>
    <w:semiHidden/>
    <w:rsid w:val="00B432FB"/>
    <w:pPr>
      <w:shd w:val="clear" w:color="auto" w:fill="000080"/>
    </w:pPr>
    <w:rPr>
      <w:rFonts w:ascii="Tahoma" w:hAnsi="Tahoma"/>
    </w:rPr>
  </w:style>
  <w:style w:type="paragraph" w:styleId="Subtitle">
    <w:name w:val="Subtitle"/>
    <w:basedOn w:val="Normal"/>
    <w:qFormat/>
    <w:rsid w:val="00B432FB"/>
    <w:pPr>
      <w:widowControl/>
      <w:spacing w:before="0"/>
      <w:jc w:val="center"/>
    </w:pPr>
    <w:rPr>
      <w:b/>
      <w:noProof/>
      <w:snapToGrid/>
      <w:sz w:val="56"/>
    </w:rPr>
  </w:style>
  <w:style w:type="character" w:styleId="Hyperlink">
    <w:name w:val="Hyperlink"/>
    <w:basedOn w:val="DefaultParagraphFont"/>
    <w:uiPriority w:val="99"/>
    <w:rsid w:val="00B432FB"/>
    <w:rPr>
      <w:color w:val="0000FF"/>
      <w:u w:val="single"/>
    </w:rPr>
  </w:style>
  <w:style w:type="character" w:styleId="FollowedHyperlink">
    <w:name w:val="FollowedHyperlink"/>
    <w:basedOn w:val="DefaultParagraphFont"/>
    <w:semiHidden/>
    <w:rsid w:val="00B432FB"/>
    <w:rPr>
      <w:color w:val="800080"/>
      <w:u w:val="single"/>
    </w:rPr>
  </w:style>
  <w:style w:type="character" w:styleId="FootnoteReference">
    <w:name w:val="footnote reference"/>
    <w:basedOn w:val="DefaultParagraphFont"/>
    <w:semiHidden/>
    <w:rsid w:val="00B432FB"/>
    <w:rPr>
      <w:vertAlign w:val="superscript"/>
    </w:rPr>
  </w:style>
  <w:style w:type="paragraph" w:styleId="BodyText2">
    <w:name w:val="Body Text 2"/>
    <w:basedOn w:val="Normal"/>
    <w:semiHidden/>
    <w:rsid w:val="00B432FB"/>
    <w:pPr>
      <w:jc w:val="center"/>
    </w:pPr>
    <w:rPr>
      <w:b/>
      <w:bCs/>
      <w:sz w:val="40"/>
    </w:rPr>
  </w:style>
  <w:style w:type="paragraph" w:styleId="BalloonText">
    <w:name w:val="Balloon Text"/>
    <w:basedOn w:val="Normal"/>
    <w:link w:val="BalloonTextChar"/>
    <w:uiPriority w:val="99"/>
    <w:semiHidden/>
    <w:unhideWhenUsed/>
    <w:rsid w:val="000F38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BF"/>
    <w:rPr>
      <w:rFonts w:ascii="Tahoma" w:hAnsi="Tahoma" w:cs="Tahoma"/>
      <w:snapToGrid w:val="0"/>
      <w:color w:val="000000"/>
      <w:sz w:val="16"/>
      <w:szCs w:val="16"/>
      <w:lang w:eastAsia="en-US"/>
    </w:rPr>
  </w:style>
  <w:style w:type="paragraph" w:styleId="ListParagraph">
    <w:name w:val="List Paragraph"/>
    <w:basedOn w:val="Normal"/>
    <w:uiPriority w:val="34"/>
    <w:qFormat/>
    <w:rsid w:val="00064C3B"/>
    <w:pPr>
      <w:ind w:left="720"/>
      <w:contextualSpacing/>
    </w:pPr>
  </w:style>
  <w:style w:type="table" w:styleId="TableGrid">
    <w:name w:val="Table Grid"/>
    <w:basedOn w:val="TableNormal"/>
    <w:uiPriority w:val="59"/>
    <w:rsid w:val="00684B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11A9B"/>
    <w:rPr>
      <w:rFonts w:ascii="Courier New" w:eastAsia="Times New Roman" w:hAnsi="Courier New" w:cs="Courier New"/>
      <w:sz w:val="20"/>
      <w:szCs w:val="20"/>
    </w:rPr>
  </w:style>
  <w:style w:type="character" w:styleId="PlaceholderText">
    <w:name w:val="Placeholder Text"/>
    <w:basedOn w:val="DefaultParagraphFont"/>
    <w:uiPriority w:val="99"/>
    <w:semiHidden/>
    <w:rsid w:val="00A41E2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2FB"/>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2453"/>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B432F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B432FB"/>
    <w:pPr>
      <w:keepNext/>
      <w:numPr>
        <w:ilvl w:val="2"/>
        <w:numId w:val="1"/>
      </w:numPr>
      <w:spacing w:before="240" w:after="120"/>
      <w:outlineLvl w:val="2"/>
    </w:pPr>
    <w:rPr>
      <w:b/>
    </w:rPr>
  </w:style>
  <w:style w:type="paragraph" w:styleId="Heading4">
    <w:name w:val="heading 4"/>
    <w:basedOn w:val="Normal"/>
    <w:next w:val="Normal"/>
    <w:autoRedefine/>
    <w:qFormat/>
    <w:rsid w:val="00B432FB"/>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B432FB"/>
    <w:pPr>
      <w:numPr>
        <w:ilvl w:val="4"/>
        <w:numId w:val="1"/>
      </w:numPr>
      <w:spacing w:before="240" w:after="60"/>
      <w:outlineLvl w:val="4"/>
    </w:pPr>
    <w:rPr>
      <w:b/>
    </w:rPr>
  </w:style>
  <w:style w:type="paragraph" w:styleId="Heading6">
    <w:name w:val="heading 6"/>
    <w:basedOn w:val="Normal"/>
    <w:next w:val="Normal"/>
    <w:autoRedefine/>
    <w:qFormat/>
    <w:rsid w:val="00B432FB"/>
    <w:pPr>
      <w:numPr>
        <w:ilvl w:val="5"/>
        <w:numId w:val="1"/>
      </w:numPr>
      <w:spacing w:before="240" w:after="60"/>
      <w:outlineLvl w:val="5"/>
    </w:pPr>
    <w:rPr>
      <w:b/>
    </w:rPr>
  </w:style>
  <w:style w:type="paragraph" w:styleId="Heading7">
    <w:name w:val="heading 7"/>
    <w:basedOn w:val="Normal"/>
    <w:next w:val="Normal"/>
    <w:autoRedefine/>
    <w:qFormat/>
    <w:rsid w:val="00B432FB"/>
    <w:pPr>
      <w:numPr>
        <w:ilvl w:val="6"/>
        <w:numId w:val="1"/>
      </w:numPr>
      <w:spacing w:before="240" w:after="60"/>
      <w:outlineLvl w:val="6"/>
    </w:pPr>
    <w:rPr>
      <w:b/>
    </w:rPr>
  </w:style>
  <w:style w:type="paragraph" w:styleId="Heading8">
    <w:name w:val="heading 8"/>
    <w:basedOn w:val="Normal"/>
    <w:next w:val="Normal"/>
    <w:autoRedefine/>
    <w:qFormat/>
    <w:rsid w:val="00B432FB"/>
    <w:pPr>
      <w:numPr>
        <w:ilvl w:val="7"/>
        <w:numId w:val="1"/>
      </w:numPr>
      <w:spacing w:before="240" w:after="60"/>
      <w:outlineLvl w:val="7"/>
    </w:pPr>
    <w:rPr>
      <w:b/>
    </w:rPr>
  </w:style>
  <w:style w:type="paragraph" w:styleId="Heading9">
    <w:name w:val="heading 9"/>
    <w:basedOn w:val="Normal"/>
    <w:next w:val="Normal"/>
    <w:autoRedefine/>
    <w:qFormat/>
    <w:rsid w:val="00B432FB"/>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432FB"/>
    <w:pPr>
      <w:tabs>
        <w:tab w:val="center" w:pos="4153"/>
        <w:tab w:val="right" w:pos="8306"/>
      </w:tabs>
    </w:pPr>
  </w:style>
  <w:style w:type="paragraph" w:styleId="Title">
    <w:name w:val="Title"/>
    <w:basedOn w:val="Normal"/>
    <w:qFormat/>
    <w:rsid w:val="00B432FB"/>
    <w:pPr>
      <w:spacing w:before="240" w:after="60"/>
      <w:jc w:val="center"/>
    </w:pPr>
    <w:rPr>
      <w:b/>
      <w:caps/>
      <w:kern w:val="28"/>
      <w:sz w:val="32"/>
    </w:rPr>
  </w:style>
  <w:style w:type="paragraph" w:styleId="TOC1">
    <w:name w:val="toc 1"/>
    <w:basedOn w:val="Normal"/>
    <w:next w:val="Normal"/>
    <w:autoRedefine/>
    <w:uiPriority w:val="39"/>
    <w:rsid w:val="00B432FB"/>
    <w:pPr>
      <w:tabs>
        <w:tab w:val="right" w:leader="dot" w:pos="9355"/>
      </w:tabs>
      <w:spacing w:before="240"/>
      <w:jc w:val="left"/>
    </w:pPr>
  </w:style>
  <w:style w:type="paragraph" w:styleId="TOC2">
    <w:name w:val="toc 2"/>
    <w:basedOn w:val="Normal"/>
    <w:next w:val="Normal"/>
    <w:autoRedefine/>
    <w:semiHidden/>
    <w:rsid w:val="00B432FB"/>
    <w:pPr>
      <w:tabs>
        <w:tab w:val="right" w:leader="dot" w:pos="9355"/>
      </w:tabs>
      <w:ind w:left="238"/>
      <w:jc w:val="left"/>
    </w:pPr>
  </w:style>
  <w:style w:type="paragraph" w:styleId="TOC7">
    <w:name w:val="toc 7"/>
    <w:basedOn w:val="Normal"/>
    <w:next w:val="Normal"/>
    <w:autoRedefine/>
    <w:semiHidden/>
    <w:rsid w:val="00B432FB"/>
    <w:pPr>
      <w:tabs>
        <w:tab w:val="right" w:leader="dot" w:pos="9355"/>
      </w:tabs>
      <w:spacing w:before="0"/>
      <w:ind w:left="1440"/>
      <w:jc w:val="left"/>
    </w:pPr>
    <w:rPr>
      <w:sz w:val="20"/>
    </w:rPr>
  </w:style>
  <w:style w:type="paragraph" w:styleId="TOC3">
    <w:name w:val="toc 3"/>
    <w:basedOn w:val="Normal"/>
    <w:next w:val="Normal"/>
    <w:autoRedefine/>
    <w:semiHidden/>
    <w:rsid w:val="00B432FB"/>
    <w:pPr>
      <w:tabs>
        <w:tab w:val="right" w:leader="dot" w:pos="9355"/>
      </w:tabs>
      <w:spacing w:before="0"/>
      <w:ind w:left="480"/>
      <w:jc w:val="left"/>
    </w:pPr>
  </w:style>
  <w:style w:type="paragraph" w:styleId="TOC4">
    <w:name w:val="toc 4"/>
    <w:basedOn w:val="Normal"/>
    <w:next w:val="Normal"/>
    <w:autoRedefine/>
    <w:semiHidden/>
    <w:rsid w:val="00B432FB"/>
    <w:pPr>
      <w:tabs>
        <w:tab w:val="right" w:leader="dot" w:pos="9355"/>
      </w:tabs>
      <w:spacing w:before="0"/>
      <w:ind w:left="720"/>
      <w:jc w:val="left"/>
    </w:pPr>
    <w:rPr>
      <w:sz w:val="20"/>
    </w:rPr>
  </w:style>
  <w:style w:type="paragraph" w:styleId="TOC5">
    <w:name w:val="toc 5"/>
    <w:basedOn w:val="Normal"/>
    <w:next w:val="Normal"/>
    <w:autoRedefine/>
    <w:semiHidden/>
    <w:rsid w:val="00B432FB"/>
    <w:pPr>
      <w:tabs>
        <w:tab w:val="right" w:leader="dot" w:pos="9355"/>
      </w:tabs>
      <w:spacing w:before="0"/>
      <w:ind w:left="960"/>
      <w:jc w:val="left"/>
    </w:pPr>
    <w:rPr>
      <w:sz w:val="20"/>
    </w:rPr>
  </w:style>
  <w:style w:type="paragraph" w:styleId="TOC6">
    <w:name w:val="toc 6"/>
    <w:basedOn w:val="Normal"/>
    <w:next w:val="Normal"/>
    <w:autoRedefine/>
    <w:semiHidden/>
    <w:rsid w:val="00B432FB"/>
    <w:pPr>
      <w:tabs>
        <w:tab w:val="right" w:leader="dot" w:pos="9355"/>
      </w:tabs>
      <w:spacing w:before="0"/>
      <w:ind w:left="1200"/>
      <w:jc w:val="left"/>
    </w:pPr>
    <w:rPr>
      <w:sz w:val="20"/>
    </w:rPr>
  </w:style>
  <w:style w:type="paragraph" w:styleId="TOC8">
    <w:name w:val="toc 8"/>
    <w:basedOn w:val="Normal"/>
    <w:next w:val="Normal"/>
    <w:autoRedefine/>
    <w:semiHidden/>
    <w:rsid w:val="00B432FB"/>
    <w:pPr>
      <w:tabs>
        <w:tab w:val="right" w:leader="dot" w:pos="9355"/>
      </w:tabs>
      <w:spacing w:before="0"/>
      <w:ind w:left="1680"/>
      <w:jc w:val="left"/>
    </w:pPr>
    <w:rPr>
      <w:sz w:val="20"/>
    </w:rPr>
  </w:style>
  <w:style w:type="paragraph" w:styleId="TOC9">
    <w:name w:val="toc 9"/>
    <w:basedOn w:val="Normal"/>
    <w:next w:val="Normal"/>
    <w:autoRedefine/>
    <w:semiHidden/>
    <w:rsid w:val="00B432FB"/>
    <w:pPr>
      <w:tabs>
        <w:tab w:val="right" w:leader="dot" w:pos="9355"/>
      </w:tabs>
      <w:spacing w:before="0"/>
      <w:ind w:left="1920"/>
      <w:jc w:val="left"/>
    </w:pPr>
    <w:rPr>
      <w:sz w:val="20"/>
    </w:rPr>
  </w:style>
  <w:style w:type="paragraph" w:styleId="Footer">
    <w:name w:val="footer"/>
    <w:basedOn w:val="Normal"/>
    <w:semiHidden/>
    <w:rsid w:val="00B432FB"/>
    <w:pPr>
      <w:tabs>
        <w:tab w:val="center" w:pos="4153"/>
        <w:tab w:val="right" w:pos="8306"/>
      </w:tabs>
    </w:pPr>
  </w:style>
  <w:style w:type="paragraph" w:customStyle="1" w:styleId="FigureTitle">
    <w:name w:val="Figure Title"/>
    <w:basedOn w:val="Normal"/>
    <w:rsid w:val="00B432FB"/>
    <w:pPr>
      <w:jc w:val="center"/>
    </w:pPr>
    <w:rPr>
      <w:b/>
    </w:rPr>
  </w:style>
  <w:style w:type="paragraph" w:customStyle="1" w:styleId="TableTitle">
    <w:name w:val="Table Title"/>
    <w:basedOn w:val="FigureTitle"/>
    <w:rsid w:val="00B432FB"/>
  </w:style>
  <w:style w:type="character" w:styleId="CommentReference">
    <w:name w:val="annotation reference"/>
    <w:basedOn w:val="DefaultParagraphFont"/>
    <w:semiHidden/>
    <w:rsid w:val="00B432FB"/>
    <w:rPr>
      <w:sz w:val="16"/>
    </w:rPr>
  </w:style>
  <w:style w:type="paragraph" w:styleId="CommentText">
    <w:name w:val="annotation text"/>
    <w:basedOn w:val="Normal"/>
    <w:semiHidden/>
    <w:rsid w:val="00B432FB"/>
    <w:rPr>
      <w:sz w:val="20"/>
    </w:rPr>
  </w:style>
  <w:style w:type="paragraph" w:styleId="FootnoteText">
    <w:name w:val="footnote text"/>
    <w:basedOn w:val="Normal"/>
    <w:semiHidden/>
    <w:rsid w:val="00B432FB"/>
    <w:rPr>
      <w:sz w:val="20"/>
    </w:rPr>
  </w:style>
  <w:style w:type="paragraph" w:styleId="BodyText">
    <w:name w:val="Body Text"/>
    <w:semiHidden/>
    <w:rsid w:val="00B432FB"/>
    <w:pPr>
      <w:keepLines/>
      <w:spacing w:before="120" w:after="120" w:line="360" w:lineRule="auto"/>
      <w:jc w:val="both"/>
    </w:pPr>
    <w:rPr>
      <w:sz w:val="24"/>
      <w:lang w:eastAsia="en-US"/>
    </w:rPr>
  </w:style>
  <w:style w:type="paragraph" w:styleId="TableofFigures">
    <w:name w:val="table of figures"/>
    <w:basedOn w:val="Normal"/>
    <w:next w:val="Normal"/>
    <w:uiPriority w:val="99"/>
    <w:rsid w:val="00B432FB"/>
    <w:pPr>
      <w:ind w:left="480" w:hanging="480"/>
    </w:pPr>
  </w:style>
  <w:style w:type="paragraph" w:styleId="Caption">
    <w:name w:val="caption"/>
    <w:basedOn w:val="Normal"/>
    <w:next w:val="Normal"/>
    <w:qFormat/>
    <w:rsid w:val="00B432FB"/>
    <w:pPr>
      <w:spacing w:after="120"/>
      <w:jc w:val="center"/>
    </w:pPr>
    <w:rPr>
      <w:bCs/>
      <w:sz w:val="20"/>
    </w:rPr>
  </w:style>
  <w:style w:type="paragraph" w:styleId="DocumentMap">
    <w:name w:val="Document Map"/>
    <w:basedOn w:val="Normal"/>
    <w:semiHidden/>
    <w:rsid w:val="00B432FB"/>
    <w:pPr>
      <w:shd w:val="clear" w:color="auto" w:fill="000080"/>
    </w:pPr>
    <w:rPr>
      <w:rFonts w:ascii="Tahoma" w:hAnsi="Tahoma"/>
    </w:rPr>
  </w:style>
  <w:style w:type="paragraph" w:styleId="Subtitle">
    <w:name w:val="Subtitle"/>
    <w:basedOn w:val="Normal"/>
    <w:qFormat/>
    <w:rsid w:val="00B432FB"/>
    <w:pPr>
      <w:widowControl/>
      <w:spacing w:before="0"/>
      <w:jc w:val="center"/>
    </w:pPr>
    <w:rPr>
      <w:b/>
      <w:noProof/>
      <w:snapToGrid/>
      <w:sz w:val="56"/>
    </w:rPr>
  </w:style>
  <w:style w:type="character" w:styleId="Hyperlink">
    <w:name w:val="Hyperlink"/>
    <w:basedOn w:val="DefaultParagraphFont"/>
    <w:uiPriority w:val="99"/>
    <w:rsid w:val="00B432FB"/>
    <w:rPr>
      <w:color w:val="0000FF"/>
      <w:u w:val="single"/>
    </w:rPr>
  </w:style>
  <w:style w:type="character" w:styleId="FollowedHyperlink">
    <w:name w:val="FollowedHyperlink"/>
    <w:basedOn w:val="DefaultParagraphFont"/>
    <w:semiHidden/>
    <w:rsid w:val="00B432FB"/>
    <w:rPr>
      <w:color w:val="800080"/>
      <w:u w:val="single"/>
    </w:rPr>
  </w:style>
  <w:style w:type="character" w:styleId="FootnoteReference">
    <w:name w:val="footnote reference"/>
    <w:basedOn w:val="DefaultParagraphFont"/>
    <w:semiHidden/>
    <w:rsid w:val="00B432FB"/>
    <w:rPr>
      <w:vertAlign w:val="superscript"/>
    </w:rPr>
  </w:style>
  <w:style w:type="paragraph" w:styleId="BodyText2">
    <w:name w:val="Body Text 2"/>
    <w:basedOn w:val="Normal"/>
    <w:semiHidden/>
    <w:rsid w:val="00B432FB"/>
    <w:pPr>
      <w:jc w:val="center"/>
    </w:pPr>
    <w:rPr>
      <w:b/>
      <w:bCs/>
      <w:sz w:val="40"/>
    </w:rPr>
  </w:style>
  <w:style w:type="paragraph" w:styleId="BalloonText">
    <w:name w:val="Balloon Text"/>
    <w:basedOn w:val="Normal"/>
    <w:link w:val="BalloonTextChar"/>
    <w:uiPriority w:val="99"/>
    <w:semiHidden/>
    <w:unhideWhenUsed/>
    <w:rsid w:val="000F38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BF"/>
    <w:rPr>
      <w:rFonts w:ascii="Tahoma" w:hAnsi="Tahoma" w:cs="Tahoma"/>
      <w:snapToGrid w:val="0"/>
      <w:color w:val="000000"/>
      <w:sz w:val="16"/>
      <w:szCs w:val="16"/>
      <w:lang w:eastAsia="en-US"/>
    </w:rPr>
  </w:style>
  <w:style w:type="paragraph" w:styleId="ListParagraph">
    <w:name w:val="List Paragraph"/>
    <w:basedOn w:val="Normal"/>
    <w:uiPriority w:val="34"/>
    <w:qFormat/>
    <w:rsid w:val="00064C3B"/>
    <w:pPr>
      <w:ind w:left="720"/>
      <w:contextualSpacing/>
    </w:pPr>
  </w:style>
  <w:style w:type="table" w:styleId="TableGrid">
    <w:name w:val="Table Grid"/>
    <w:basedOn w:val="TableNormal"/>
    <w:uiPriority w:val="59"/>
    <w:rsid w:val="00684B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11A9B"/>
    <w:rPr>
      <w:rFonts w:ascii="Courier New" w:eastAsia="Times New Roman" w:hAnsi="Courier New" w:cs="Courier New"/>
      <w:sz w:val="20"/>
      <w:szCs w:val="20"/>
    </w:rPr>
  </w:style>
  <w:style w:type="character" w:styleId="PlaceholderText">
    <w:name w:val="Placeholder Text"/>
    <w:basedOn w:val="DefaultParagraphFont"/>
    <w:uiPriority w:val="99"/>
    <w:semiHidden/>
    <w:rsid w:val="00A41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de.google.com/p/ahns10/" TargetMode="Externa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Documents\QUT\Semester%202%202009\ENB355\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B0AEC-36ED-FE4E-BC4E-654A7104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\Users\Liam\Documents\QUT\Semester 2 2009\ENB355\Avionics_TR.dot</Template>
  <TotalTime>49</TotalTime>
  <Pages>7</Pages>
  <Words>763</Words>
  <Characters>4354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Avionics Architecture, Description of</vt:lpstr>
    </vt:vector>
  </TitlesOfParts>
  <Manager>Rodney A. Walker</Manager>
  <Company>Queensland University of Technology</Company>
  <LinksUpToDate>false</LinksUpToDate>
  <CharactersWithSpaces>5107</CharactersWithSpaces>
  <SharedDoc>false</SharedDoc>
  <HyperlinkBase/>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Avionics Architecture, Description of</dc:title>
  <dc:subject>QUT Avionics</dc:subject>
  <dc:creator>Michael Hamilton</dc:creator>
  <cp:keywords/>
  <dc:description/>
  <cp:lastModifiedBy>Michael Hamilton</cp:lastModifiedBy>
  <cp:revision>6</cp:revision>
  <cp:lastPrinted>2010-10-24T12:00:00Z</cp:lastPrinted>
  <dcterms:created xsi:type="dcterms:W3CDTF">2010-10-24T01:38:00Z</dcterms:created>
  <dcterms:modified xsi:type="dcterms:W3CDTF">2010-10-24T12:00:00Z</dcterms:modified>
  <cp:category>AHNS10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23 Oct 2010</vt:lpwstr>
  </property>
  <property fmtid="{D5CDD505-2E9C-101B-9397-08002B2CF9AE}" pid="4" name="Checked by">
    <vt:lpwstr>Michael Hamilton</vt:lpwstr>
  </property>
  <property fmtid="{D5CDD505-2E9C-101B-9397-08002B2CF9AE}" pid="5" name="Client">
    <vt:lpwstr>Rodney A. Walker</vt:lpwstr>
  </property>
  <property fmtid="{D5CDD505-2E9C-101B-9397-08002B2CF9AE}" pid="6" name="Group">
    <vt:lpwstr>AHNS10</vt:lpwstr>
  </property>
  <property fmtid="{D5CDD505-2E9C-101B-9397-08002B2CF9AE}" pid="7" name="Document number">
    <vt:lpwstr>AHNS-2010-SY-TR-001</vt:lpwstr>
  </property>
  <property fmtid="{D5CDD505-2E9C-101B-9397-08002B2CF9AE}" pid="8" name="Issue">
    <vt:lpwstr>1.0</vt:lpwstr>
  </property>
  <property fmtid="{D5CDD505-2E9C-101B-9397-08002B2CF9AE}" pid="9" name="Student_Manager">
    <vt:lpwstr>Michael Hamilton</vt:lpwstr>
  </property>
</Properties>
</file>