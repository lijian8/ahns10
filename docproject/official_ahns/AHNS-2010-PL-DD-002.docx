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DEDED3" w14:textId="77777777" w:rsidR="001912AE" w:rsidRDefault="001912AE">
      <w:pPr>
        <w:pStyle w:val="FigureTitle"/>
        <w:rPr>
          <w:bCs/>
        </w:rPr>
      </w:pPr>
      <w:bookmarkStart w:id="0" w:name="_Toc310922053"/>
    </w:p>
    <w:p w14:paraId="17170937" w14:textId="77777777" w:rsidR="001912AE" w:rsidRDefault="001912AE">
      <w:pPr>
        <w:pStyle w:val="FigureTitle"/>
        <w:rPr>
          <w:bCs/>
        </w:rPr>
      </w:pPr>
    </w:p>
    <w:p w14:paraId="69C93E2C" w14:textId="77777777" w:rsidR="001912AE" w:rsidRDefault="001912AE">
      <w:pPr>
        <w:pStyle w:val="FigureTitle"/>
        <w:rPr>
          <w:bCs/>
        </w:rPr>
      </w:pPr>
    </w:p>
    <w:p w14:paraId="68630ADA" w14:textId="77777777" w:rsidR="001912AE" w:rsidRDefault="001912AE">
      <w:pPr>
        <w:pStyle w:val="FigureTitle"/>
        <w:rPr>
          <w:bCs/>
        </w:rPr>
      </w:pPr>
    </w:p>
    <w:p w14:paraId="3AA44A7A" w14:textId="77777777" w:rsidR="001912AE" w:rsidRDefault="00614744">
      <w:pPr>
        <w:pStyle w:val="BodyText2"/>
      </w:pPr>
      <w:r>
        <w:t xml:space="preserve">Title: </w:t>
      </w:r>
      <w:fldSimple w:instr=" DOCPROPERTY &quot;Category&quot;  \* MERGEFORMAT ">
        <w:r w:rsidR="007D1EE9">
          <w:t>QUAV Project</w:t>
        </w:r>
      </w:fldSimple>
      <w:r>
        <w:t xml:space="preserve">, </w:t>
      </w:r>
      <w:bookmarkStart w:id="1" w:name="OLE_LINK3"/>
      <w:bookmarkStart w:id="2" w:name="OLE_LINK4"/>
      <w:r w:rsidR="001B0709">
        <w:fldChar w:fldCharType="begin"/>
      </w:r>
      <w:r w:rsidR="00C009D5">
        <w:instrText xml:space="preserve"> TITLE  \* MERGEFORMAT </w:instrText>
      </w:r>
      <w:r w:rsidR="001B0709">
        <w:fldChar w:fldCharType="separate"/>
      </w:r>
      <w:r w:rsidR="005A6DDB">
        <w:t xml:space="preserve">Autonomous Helicopter Navigation System, System Level, </w:t>
      </w:r>
      <w:proofErr w:type="gramStart"/>
      <w:r w:rsidR="005A6DDB">
        <w:t>Platform</w:t>
      </w:r>
      <w:proofErr w:type="gramEnd"/>
      <w:r w:rsidR="005A6DDB">
        <w:t xml:space="preserve"> Electronics Enclosure Design Document</w:t>
      </w:r>
      <w:r w:rsidR="001B0709">
        <w:fldChar w:fldCharType="end"/>
      </w:r>
      <w:bookmarkEnd w:id="1"/>
      <w:bookmarkEnd w:id="2"/>
    </w:p>
    <w:p w14:paraId="4BC9F8C5" w14:textId="77777777" w:rsidR="001912AE" w:rsidRDefault="00614744">
      <w:pPr>
        <w:keepLines/>
        <w:framePr w:h="10581" w:hRule="exact" w:hSpace="181" w:wrap="around" w:vAnchor="page" w:hAnchor="page" w:x="1296" w:y="5651" w:anchorLock="1"/>
        <w:tabs>
          <w:tab w:val="left" w:pos="2268"/>
          <w:tab w:val="left" w:pos="5812"/>
          <w:tab w:val="left" w:pos="6663"/>
        </w:tabs>
        <w:ind w:right="-30"/>
        <w:jc w:val="center"/>
        <w:rPr>
          <w:bCs/>
          <w:i/>
          <w:iCs/>
          <w:spacing w:val="100"/>
          <w:sz w:val="28"/>
        </w:rPr>
      </w:pPr>
      <w:r>
        <w:rPr>
          <w:bCs/>
          <w:i/>
          <w:iCs/>
          <w:spacing w:val="100"/>
          <w:sz w:val="28"/>
        </w:rPr>
        <w:t xml:space="preserve">“A </w:t>
      </w:r>
      <w:fldSimple w:instr=" SUBJECT  \* MERGEFORMAT ">
        <w:r w:rsidR="007D1EE9" w:rsidRPr="007D1EE9">
          <w:rPr>
            <w:bCs/>
            <w:i/>
            <w:iCs/>
            <w:spacing w:val="100"/>
            <w:sz w:val="28"/>
          </w:rPr>
          <w:t>QUT Avionics</w:t>
        </w:r>
      </w:fldSimple>
      <w:r>
        <w:rPr>
          <w:bCs/>
          <w:i/>
          <w:iCs/>
          <w:spacing w:val="100"/>
          <w:sz w:val="28"/>
        </w:rPr>
        <w:t xml:space="preserve"> Project”</w:t>
      </w:r>
    </w:p>
    <w:p w14:paraId="1E597E3A" w14:textId="77777777" w:rsidR="001912AE" w:rsidRDefault="001912AE">
      <w:pPr>
        <w:keepLines/>
        <w:framePr w:h="10581" w:hRule="exact" w:hSpace="181" w:wrap="around" w:vAnchor="page" w:hAnchor="page" w:x="1296" w:y="5651" w:anchorLock="1"/>
        <w:tabs>
          <w:tab w:val="left" w:pos="2268"/>
          <w:tab w:val="left" w:pos="5812"/>
          <w:tab w:val="left" w:pos="6663"/>
        </w:tabs>
        <w:ind w:right="-30"/>
        <w:jc w:val="center"/>
        <w:rPr>
          <w:bCs/>
          <w:i/>
          <w:iCs/>
          <w:spacing w:val="100"/>
          <w:sz w:val="28"/>
        </w:rPr>
      </w:pPr>
    </w:p>
    <w:p w14:paraId="6A4C36AF" w14:textId="77777777" w:rsidR="001912AE" w:rsidRDefault="001912AE">
      <w:pPr>
        <w:keepLines/>
        <w:framePr w:h="10581" w:hRule="exact" w:hSpace="181" w:wrap="around" w:vAnchor="page" w:hAnchor="page" w:x="1296" w:y="5651" w:anchorLock="1"/>
        <w:tabs>
          <w:tab w:val="left" w:pos="2268"/>
          <w:tab w:val="left" w:pos="5812"/>
          <w:tab w:val="left" w:pos="6663"/>
        </w:tabs>
        <w:ind w:right="-30"/>
        <w:jc w:val="center"/>
        <w:rPr>
          <w:bCs/>
          <w:i/>
          <w:iCs/>
          <w:spacing w:val="100"/>
          <w:sz w:val="28"/>
        </w:rPr>
      </w:pPr>
    </w:p>
    <w:p w14:paraId="08DAB996" w14:textId="77777777" w:rsidR="001912AE" w:rsidRDefault="001912AE">
      <w:pPr>
        <w:keepLines/>
        <w:framePr w:h="10581" w:hRule="exact" w:hSpace="181" w:wrap="around" w:vAnchor="page" w:hAnchor="page" w:x="1296" w:y="5651" w:anchorLock="1"/>
        <w:tabs>
          <w:tab w:val="left" w:pos="2268"/>
          <w:tab w:val="left" w:pos="5812"/>
          <w:tab w:val="left" w:pos="6663"/>
        </w:tabs>
        <w:ind w:right="-30"/>
        <w:jc w:val="center"/>
      </w:pPr>
    </w:p>
    <w:p w14:paraId="4A0E5315" w14:textId="77777777" w:rsidR="001912AE" w:rsidRDefault="00614744">
      <w:pPr>
        <w:keepLines/>
        <w:framePr w:h="10581" w:hRule="exact" w:hSpace="181" w:wrap="around" w:vAnchor="page" w:hAnchor="page" w:x="1296" w:y="5651" w:anchorLock="1"/>
        <w:tabs>
          <w:tab w:val="left" w:pos="2268"/>
          <w:tab w:val="left" w:pos="5812"/>
          <w:tab w:val="left" w:pos="6663"/>
        </w:tabs>
        <w:ind w:right="-30"/>
      </w:pPr>
      <w:r>
        <w:t>Prepared by</w:t>
      </w:r>
      <w:r>
        <w:tab/>
      </w:r>
      <w:r>
        <w:rPr>
          <w:u w:val="single"/>
        </w:rPr>
        <w:tab/>
      </w:r>
      <w:r>
        <w:tab/>
        <w:t>Date</w:t>
      </w:r>
      <w:r>
        <w:tab/>
        <w:t>_______________</w:t>
      </w:r>
    </w:p>
    <w:p w14:paraId="2296312F" w14:textId="77777777" w:rsidR="001912AE" w:rsidRDefault="00614744">
      <w:pPr>
        <w:keepLines/>
        <w:framePr w:h="10581" w:hRule="exact" w:hSpace="181" w:wrap="around" w:vAnchor="page" w:hAnchor="page" w:x="1296" w:y="5651" w:anchorLock="1"/>
        <w:tabs>
          <w:tab w:val="left" w:pos="2268"/>
          <w:tab w:val="left" w:pos="5812"/>
          <w:tab w:val="left" w:pos="6663"/>
        </w:tabs>
        <w:spacing w:before="0" w:after="360"/>
        <w:ind w:right="-30"/>
        <w:rPr>
          <w:color w:val="FF0000"/>
          <w:sz w:val="20"/>
        </w:rPr>
      </w:pPr>
      <w:r>
        <w:rPr>
          <w:sz w:val="20"/>
        </w:rPr>
        <w:tab/>
      </w:r>
      <w:fldSimple w:instr=" AUTHOR  \* MERGEFORMAT ">
        <w:r w:rsidR="005A6DDB" w:rsidRPr="005A6DDB">
          <w:rPr>
            <w:rFonts w:ascii="Times" w:hAnsi="Times"/>
            <w:noProof/>
            <w:color w:val="auto"/>
            <w:sz w:val="20"/>
          </w:rPr>
          <w:t>Michael Hamilton</w:t>
        </w:r>
      </w:fldSimple>
      <w:r>
        <w:rPr>
          <w:rFonts w:ascii="Times" w:hAnsi="Times"/>
          <w:color w:val="auto"/>
          <w:sz w:val="20"/>
        </w:rPr>
        <w:t xml:space="preserve">, </w:t>
      </w:r>
      <w:fldSimple w:instr=" DOCPROPERTY &quot;Group&quot;  \* MERGEFORMAT ">
        <w:r w:rsidR="007D1EE9" w:rsidRPr="007D1EE9">
          <w:rPr>
            <w:rFonts w:ascii="Times" w:hAnsi="Times"/>
            <w:color w:val="auto"/>
            <w:sz w:val="20"/>
          </w:rPr>
          <w:t>AHNS 2010</w:t>
        </w:r>
      </w:fldSimple>
      <w:r w:rsidR="003A04C9">
        <w:rPr>
          <w:rFonts w:ascii="Times" w:hAnsi="Times"/>
          <w:color w:val="auto"/>
          <w:sz w:val="20"/>
        </w:rPr>
        <w:t xml:space="preserve"> </w:t>
      </w:r>
    </w:p>
    <w:p w14:paraId="76E9A8C5" w14:textId="77777777" w:rsidR="001912AE" w:rsidRDefault="00614744">
      <w:pPr>
        <w:keepLines/>
        <w:framePr w:h="10581" w:hRule="exact" w:hSpace="181" w:wrap="around" w:vAnchor="page" w:hAnchor="page" w:x="1296" w:y="5651" w:anchorLock="1"/>
        <w:tabs>
          <w:tab w:val="left" w:pos="2268"/>
          <w:tab w:val="left" w:pos="5812"/>
          <w:tab w:val="left" w:pos="6663"/>
        </w:tabs>
        <w:ind w:right="-30"/>
      </w:pPr>
      <w:r>
        <w:t>Checked by</w:t>
      </w:r>
      <w:r>
        <w:tab/>
      </w:r>
      <w:r>
        <w:rPr>
          <w:u w:val="single"/>
        </w:rPr>
        <w:tab/>
      </w:r>
      <w:r>
        <w:tab/>
        <w:t>Date</w:t>
      </w:r>
      <w:r>
        <w:tab/>
        <w:t>_______________</w:t>
      </w:r>
    </w:p>
    <w:p w14:paraId="7CFC7F74" w14:textId="77777777" w:rsidR="001912AE" w:rsidRDefault="00614744">
      <w:pPr>
        <w:keepLines/>
        <w:framePr w:h="10581" w:hRule="exact" w:hSpace="181" w:wrap="around" w:vAnchor="page" w:hAnchor="page" w:x="1296" w:y="5651" w:anchorLock="1"/>
        <w:tabs>
          <w:tab w:val="left" w:pos="2268"/>
          <w:tab w:val="left" w:pos="5812"/>
          <w:tab w:val="left" w:pos="6663"/>
        </w:tabs>
        <w:spacing w:before="0" w:after="360"/>
        <w:ind w:right="-30"/>
        <w:rPr>
          <w:color w:val="FF0000"/>
          <w:sz w:val="18"/>
        </w:rPr>
      </w:pPr>
      <w:r>
        <w:rPr>
          <w:sz w:val="20"/>
        </w:rPr>
        <w:tab/>
      </w:r>
      <w:r w:rsidR="005A6DDB">
        <w:fldChar w:fldCharType="begin"/>
      </w:r>
      <w:r w:rsidR="005A6DDB">
        <w:instrText xml:space="preserve"> DOCPROPERTY "Checked by"  \* MERGEFORMAT </w:instrText>
      </w:r>
      <w:r w:rsidR="005A6DDB">
        <w:fldChar w:fldCharType="separate"/>
      </w:r>
      <w:r w:rsidR="005A6DDB" w:rsidRPr="005A6DDB">
        <w:rPr>
          <w:rFonts w:ascii="Times" w:hAnsi="Times"/>
          <w:color w:val="auto"/>
          <w:sz w:val="20"/>
        </w:rPr>
        <w:t xml:space="preserve">Michael </w:t>
      </w:r>
      <w:proofErr w:type="spellStart"/>
      <w:r w:rsidR="005A6DDB" w:rsidRPr="005A6DDB">
        <w:rPr>
          <w:rFonts w:ascii="Times" w:hAnsi="Times"/>
          <w:color w:val="auto"/>
          <w:sz w:val="20"/>
        </w:rPr>
        <w:t>Kincel</w:t>
      </w:r>
      <w:proofErr w:type="spellEnd"/>
      <w:r w:rsidR="005A6DDB">
        <w:rPr>
          <w:rFonts w:ascii="Times" w:hAnsi="Times"/>
          <w:color w:val="auto"/>
          <w:sz w:val="20"/>
        </w:rPr>
        <w:fldChar w:fldCharType="end"/>
      </w:r>
      <w:r>
        <w:rPr>
          <w:rFonts w:ascii="Times" w:hAnsi="Times"/>
          <w:color w:val="auto"/>
          <w:sz w:val="20"/>
        </w:rPr>
        <w:t xml:space="preserve">, </w:t>
      </w:r>
      <w:fldSimple w:instr=" DOCPROPERTY &quot;Group&quot;  \* MERGEFORMAT ">
        <w:r w:rsidR="007D1EE9" w:rsidRPr="007D1EE9">
          <w:rPr>
            <w:rFonts w:ascii="Times" w:hAnsi="Times"/>
            <w:color w:val="auto"/>
            <w:sz w:val="20"/>
          </w:rPr>
          <w:t>AHNS 2010</w:t>
        </w:r>
      </w:fldSimple>
    </w:p>
    <w:p w14:paraId="7DB288F0" w14:textId="77777777" w:rsidR="001912AE" w:rsidRDefault="00614744">
      <w:pPr>
        <w:keepLines/>
        <w:framePr w:h="10581" w:hRule="exact" w:hSpace="181" w:wrap="around" w:vAnchor="page" w:hAnchor="page" w:x="1296" w:y="5651" w:anchorLock="1"/>
        <w:tabs>
          <w:tab w:val="left" w:pos="2268"/>
          <w:tab w:val="left" w:pos="5812"/>
          <w:tab w:val="left" w:pos="6663"/>
        </w:tabs>
        <w:ind w:right="-30"/>
      </w:pPr>
      <w:r>
        <w:t>Approved by</w:t>
      </w:r>
      <w:r>
        <w:tab/>
      </w:r>
      <w:r>
        <w:rPr>
          <w:u w:val="single"/>
        </w:rPr>
        <w:tab/>
      </w:r>
      <w:r>
        <w:tab/>
        <w:t>Date</w:t>
      </w:r>
      <w:r>
        <w:tab/>
        <w:t>_______________</w:t>
      </w:r>
    </w:p>
    <w:p w14:paraId="453C4C82" w14:textId="77777777" w:rsidR="001912AE" w:rsidRDefault="00614744">
      <w:pPr>
        <w:keepLines/>
        <w:framePr w:h="10581" w:hRule="exact" w:hSpace="181" w:wrap="around" w:vAnchor="page" w:hAnchor="page" w:x="1296" w:y="5651" w:anchorLock="1"/>
        <w:tabs>
          <w:tab w:val="left" w:pos="2268"/>
          <w:tab w:val="left" w:pos="5812"/>
          <w:tab w:val="left" w:pos="6663"/>
        </w:tabs>
        <w:spacing w:before="0" w:after="360"/>
        <w:ind w:right="-30"/>
        <w:rPr>
          <w:rFonts w:ascii="Times" w:hAnsi="Times"/>
          <w:color w:val="auto"/>
          <w:sz w:val="20"/>
        </w:rPr>
      </w:pPr>
      <w:r>
        <w:rPr>
          <w:sz w:val="20"/>
        </w:rPr>
        <w:tab/>
      </w:r>
      <w:fldSimple w:instr=" DOCPROPERTY &quot;Student_Manager&quot;  \* MERGEFORMAT ">
        <w:r w:rsidR="007D1EE9" w:rsidRPr="007D1EE9">
          <w:rPr>
            <w:color w:val="auto"/>
            <w:sz w:val="20"/>
          </w:rPr>
          <w:t>Michael Hamilton</w:t>
        </w:r>
      </w:fldSimple>
      <w:r>
        <w:rPr>
          <w:rFonts w:ascii="Times" w:hAnsi="Times"/>
          <w:color w:val="auto"/>
          <w:sz w:val="20"/>
        </w:rPr>
        <w:t xml:space="preserve">, Student Manager </w:t>
      </w:r>
      <w:r w:rsidR="003A04C9">
        <w:rPr>
          <w:rFonts w:ascii="Times" w:hAnsi="Times"/>
          <w:color w:val="auto"/>
          <w:sz w:val="20"/>
        </w:rPr>
        <w:t>2010</w:t>
      </w:r>
    </w:p>
    <w:p w14:paraId="354FF1AA" w14:textId="77777777" w:rsidR="001912AE" w:rsidRDefault="00614744">
      <w:pPr>
        <w:keepLines/>
        <w:framePr w:h="10581" w:hRule="exact" w:hSpace="181" w:wrap="around" w:vAnchor="page" w:hAnchor="page" w:x="1296" w:y="5651" w:anchorLock="1"/>
        <w:tabs>
          <w:tab w:val="left" w:pos="2268"/>
          <w:tab w:val="left" w:pos="5812"/>
          <w:tab w:val="left" w:pos="6663"/>
        </w:tabs>
        <w:ind w:right="-30"/>
      </w:pPr>
      <w:r>
        <w:t>Authorised for use by</w:t>
      </w:r>
      <w:r>
        <w:tab/>
      </w:r>
      <w:r>
        <w:rPr>
          <w:u w:val="single"/>
        </w:rPr>
        <w:tab/>
      </w:r>
      <w:r>
        <w:tab/>
        <w:t>Date</w:t>
      </w:r>
      <w:r>
        <w:tab/>
        <w:t>_______________</w:t>
      </w:r>
    </w:p>
    <w:p w14:paraId="56F6E9D0" w14:textId="77777777" w:rsidR="001912AE" w:rsidRDefault="00614744">
      <w:pPr>
        <w:keepLines/>
        <w:framePr w:h="10581" w:hRule="exact" w:hSpace="181" w:wrap="around" w:vAnchor="page" w:hAnchor="page" w:x="1296" w:y="5651" w:anchorLock="1"/>
        <w:tabs>
          <w:tab w:val="left" w:pos="2268"/>
          <w:tab w:val="left" w:pos="5812"/>
          <w:tab w:val="left" w:pos="6663"/>
        </w:tabs>
        <w:spacing w:before="0" w:after="360"/>
        <w:ind w:right="-30"/>
        <w:rPr>
          <w:color w:val="FF0000"/>
          <w:sz w:val="20"/>
        </w:rPr>
      </w:pPr>
      <w:r>
        <w:rPr>
          <w:sz w:val="20"/>
        </w:rPr>
        <w:tab/>
      </w:r>
      <w:r w:rsidR="003A04C9">
        <w:rPr>
          <w:rFonts w:ascii="Times" w:hAnsi="Times"/>
          <w:color w:val="auto"/>
          <w:sz w:val="20"/>
        </w:rPr>
        <w:t xml:space="preserve">Dr Luis </w:t>
      </w:r>
      <w:proofErr w:type="spellStart"/>
      <w:r w:rsidR="003A04C9">
        <w:rPr>
          <w:rFonts w:ascii="Times" w:hAnsi="Times"/>
          <w:color w:val="auto"/>
          <w:sz w:val="20"/>
        </w:rPr>
        <w:t>Mejias</w:t>
      </w:r>
      <w:proofErr w:type="spellEnd"/>
      <w:r>
        <w:rPr>
          <w:rFonts w:ascii="Times" w:hAnsi="Times"/>
          <w:color w:val="auto"/>
          <w:sz w:val="20"/>
        </w:rPr>
        <w:t>, Project Coordinator</w:t>
      </w:r>
    </w:p>
    <w:p w14:paraId="5974AF58" w14:textId="77777777" w:rsidR="001912AE" w:rsidRDefault="001912AE">
      <w:pPr>
        <w:keepLines/>
        <w:framePr w:h="10581" w:hRule="exact" w:hSpace="181" w:wrap="around" w:vAnchor="page" w:hAnchor="page" w:x="1296" w:y="5651" w:anchorLock="1"/>
        <w:tabs>
          <w:tab w:val="left" w:pos="2268"/>
          <w:tab w:val="left" w:pos="4820"/>
        </w:tabs>
        <w:spacing w:before="0"/>
        <w:ind w:firstLine="2268"/>
        <w:jc w:val="left"/>
        <w:rPr>
          <w:b/>
          <w:bCs/>
        </w:rPr>
      </w:pPr>
    </w:p>
    <w:p w14:paraId="6C77BA8D" w14:textId="77777777" w:rsidR="001912AE" w:rsidRDefault="00614744">
      <w:pPr>
        <w:keepLines/>
        <w:framePr w:h="10581" w:hRule="exact" w:hSpace="181" w:wrap="around" w:vAnchor="page" w:hAnchor="page" w:x="1296" w:y="5651" w:anchorLock="1"/>
        <w:tabs>
          <w:tab w:val="left" w:pos="2268"/>
          <w:tab w:val="left" w:pos="4820"/>
        </w:tabs>
        <w:spacing w:before="0"/>
        <w:ind w:firstLine="2268"/>
        <w:jc w:val="left"/>
        <w:rPr>
          <w:b/>
          <w:bCs/>
        </w:rPr>
      </w:pPr>
      <w:r>
        <w:rPr>
          <w:b/>
          <w:bCs/>
        </w:rPr>
        <w:t>QUT Avionics</w:t>
      </w:r>
    </w:p>
    <w:p w14:paraId="483CAF87" w14:textId="77777777" w:rsidR="001912AE" w:rsidRDefault="00614744">
      <w:pPr>
        <w:keepLines/>
        <w:framePr w:h="10581" w:hRule="exact" w:hSpace="181" w:wrap="around" w:vAnchor="page" w:hAnchor="page" w:x="1296" w:y="5651" w:anchorLock="1"/>
        <w:tabs>
          <w:tab w:val="left" w:pos="2268"/>
          <w:tab w:val="left" w:pos="4820"/>
        </w:tabs>
        <w:spacing w:before="0"/>
        <w:ind w:firstLine="2268"/>
        <w:jc w:val="left"/>
      </w:pPr>
      <w:r>
        <w:t>Queensland University of Technology</w:t>
      </w:r>
    </w:p>
    <w:p w14:paraId="5B26B511" w14:textId="77777777" w:rsidR="001912AE" w:rsidRDefault="00614744">
      <w:pPr>
        <w:keepLines/>
        <w:framePr w:h="10581" w:hRule="exact" w:hSpace="181" w:wrap="around" w:vAnchor="page" w:hAnchor="page" w:x="1296" w:y="5651" w:anchorLock="1"/>
        <w:tabs>
          <w:tab w:val="left" w:pos="2268"/>
          <w:tab w:val="left" w:pos="4820"/>
        </w:tabs>
        <w:spacing w:before="0"/>
        <w:ind w:firstLine="2268"/>
        <w:jc w:val="left"/>
      </w:pPr>
      <w:r>
        <w:t>CRCSS-EESE, GPO Box 2434</w:t>
      </w:r>
      <w:r>
        <w:tab/>
      </w:r>
    </w:p>
    <w:p w14:paraId="76FD4402" w14:textId="77777777" w:rsidR="001912AE" w:rsidRDefault="00614744">
      <w:pPr>
        <w:keepLines/>
        <w:framePr w:h="10581" w:hRule="exact" w:hSpace="181" w:wrap="around" w:vAnchor="page" w:hAnchor="page" w:x="1296" w:y="5651" w:anchorLock="1"/>
        <w:tabs>
          <w:tab w:val="left" w:pos="2268"/>
          <w:tab w:val="left" w:pos="4820"/>
        </w:tabs>
        <w:spacing w:before="0"/>
        <w:ind w:firstLine="2268"/>
        <w:jc w:val="left"/>
      </w:pPr>
      <w:r>
        <w:t>Gardens Point Campus</w:t>
      </w:r>
    </w:p>
    <w:p w14:paraId="6D270413" w14:textId="77777777" w:rsidR="001912AE" w:rsidRDefault="00614744">
      <w:pPr>
        <w:keepLines/>
        <w:framePr w:h="10581" w:hRule="exact" w:hSpace="181" w:wrap="around" w:vAnchor="page" w:hAnchor="page" w:x="1296" w:y="5651" w:anchorLock="1"/>
        <w:tabs>
          <w:tab w:val="left" w:pos="2268"/>
          <w:tab w:val="left" w:pos="4820"/>
        </w:tabs>
        <w:spacing w:before="0"/>
        <w:ind w:firstLine="2268"/>
        <w:jc w:val="left"/>
      </w:pPr>
      <w:r>
        <w:t>Brisbane, Australia, 4001.</w:t>
      </w:r>
      <w:r>
        <w:tab/>
      </w:r>
    </w:p>
    <w:p w14:paraId="0CD436C8" w14:textId="77777777" w:rsidR="001912AE" w:rsidRDefault="00614744">
      <w:pPr>
        <w:keepLines/>
        <w:framePr w:h="10581" w:hRule="exact" w:hSpace="181" w:wrap="around" w:vAnchor="page" w:hAnchor="page" w:x="1296" w:y="5651" w:anchorLock="1"/>
        <w:tabs>
          <w:tab w:val="left" w:pos="2268"/>
          <w:tab w:val="left" w:pos="4820"/>
        </w:tabs>
        <w:spacing w:before="0"/>
        <w:ind w:firstLine="2268"/>
        <w:jc w:val="left"/>
      </w:pPr>
      <w:r>
        <w:tab/>
      </w:r>
    </w:p>
    <w:p w14:paraId="44463D18" w14:textId="77777777" w:rsidR="001912AE" w:rsidRDefault="00614744">
      <w:pPr>
        <w:keepLines/>
        <w:framePr w:h="10581" w:hRule="exact" w:hSpace="181" w:wrap="around" w:vAnchor="page" w:hAnchor="page" w:x="1296" w:y="5651" w:anchorLock="1"/>
        <w:tabs>
          <w:tab w:val="left" w:pos="3828"/>
          <w:tab w:val="left" w:pos="5670"/>
        </w:tabs>
        <w:ind w:firstLine="2268"/>
        <w:jc w:val="left"/>
      </w:pPr>
      <w:r>
        <w:t>Telephone</w:t>
      </w:r>
      <w:r>
        <w:tab/>
        <w:t>(+61 7) 3864 1772</w:t>
      </w:r>
    </w:p>
    <w:p w14:paraId="55A2A286" w14:textId="77777777" w:rsidR="001912AE" w:rsidRDefault="00614744">
      <w:pPr>
        <w:keepLines/>
        <w:framePr w:h="10581" w:hRule="exact" w:hSpace="181" w:wrap="around" w:vAnchor="page" w:hAnchor="page" w:x="1296" w:y="5651" w:anchorLock="1"/>
        <w:tabs>
          <w:tab w:val="left" w:pos="3828"/>
          <w:tab w:val="left" w:pos="5670"/>
        </w:tabs>
        <w:spacing w:before="0"/>
        <w:ind w:firstLine="2268"/>
        <w:jc w:val="left"/>
      </w:pPr>
      <w:r>
        <w:t>Facsimile</w:t>
      </w:r>
      <w:r>
        <w:tab/>
        <w:t>(+61 7) 3864 1517</w:t>
      </w:r>
    </w:p>
    <w:p w14:paraId="5B41E298" w14:textId="77777777" w:rsidR="001912AE" w:rsidRDefault="00614744">
      <w:pPr>
        <w:keepLines/>
        <w:framePr w:h="10581" w:hRule="exact" w:hSpace="181" w:wrap="around" w:vAnchor="page" w:hAnchor="page" w:x="1296" w:y="5651" w:anchorLock="1"/>
        <w:tabs>
          <w:tab w:val="left" w:pos="2268"/>
          <w:tab w:val="left" w:pos="3828"/>
          <w:tab w:val="left" w:pos="5670"/>
        </w:tabs>
        <w:spacing w:before="0"/>
        <w:ind w:firstLine="2268"/>
        <w:jc w:val="left"/>
      </w:pPr>
      <w:proofErr w:type="gramStart"/>
      <w:r>
        <w:t>e</w:t>
      </w:r>
      <w:proofErr w:type="gramEnd"/>
      <w:r>
        <w:t>-mail</w:t>
      </w:r>
      <w:r>
        <w:tab/>
      </w:r>
      <w:r w:rsidR="003A04C9" w:rsidRPr="003A04C9">
        <w:t>luis.mejias@qut.edu.au</w:t>
      </w:r>
    </w:p>
    <w:p w14:paraId="099EBAFD" w14:textId="77777777" w:rsidR="001912AE" w:rsidRDefault="00614744">
      <w:pPr>
        <w:keepLines/>
        <w:framePr w:h="10581" w:hRule="exact" w:hSpace="181" w:wrap="around" w:vAnchor="page" w:hAnchor="page" w:x="1296" w:y="5651" w:anchorLock="1"/>
        <w:tabs>
          <w:tab w:val="left" w:pos="2268"/>
          <w:tab w:val="left" w:pos="3828"/>
          <w:tab w:val="left" w:pos="5670"/>
        </w:tabs>
        <w:spacing w:before="0"/>
        <w:ind w:firstLine="2268"/>
        <w:jc w:val="left"/>
      </w:pPr>
      <w:proofErr w:type="gramStart"/>
      <w:r>
        <w:t>web</w:t>
      </w:r>
      <w:proofErr w:type="gramEnd"/>
      <w:r>
        <w:tab/>
      </w:r>
      <w:hyperlink r:id="rId9" w:history="1">
        <w:r w:rsidR="00DC424F" w:rsidRPr="00722396">
          <w:rPr>
            <w:rStyle w:val="Hyperlink"/>
          </w:rPr>
          <w:t>http://code.google.com/p/ahns10/</w:t>
        </w:r>
      </w:hyperlink>
    </w:p>
    <w:p w14:paraId="29782041" w14:textId="77777777" w:rsidR="001912AE" w:rsidRDefault="001912AE">
      <w:pPr>
        <w:keepLines/>
        <w:framePr w:h="10581" w:hRule="exact" w:hSpace="181" w:wrap="around" w:vAnchor="page" w:hAnchor="page" w:x="1296" w:y="5651" w:anchorLock="1"/>
        <w:tabs>
          <w:tab w:val="left" w:pos="2268"/>
          <w:tab w:val="left" w:pos="3828"/>
          <w:tab w:val="left" w:pos="5670"/>
        </w:tabs>
        <w:spacing w:before="0"/>
        <w:ind w:firstLine="2268"/>
        <w:jc w:val="left"/>
      </w:pPr>
    </w:p>
    <w:p w14:paraId="007A14C4" w14:textId="77777777" w:rsidR="001912AE" w:rsidRDefault="003A04C9">
      <w:pPr>
        <w:framePr w:h="10581" w:hRule="exact" w:hSpace="181" w:wrap="around" w:vAnchor="page" w:hAnchor="page" w:x="1296" w:y="5651" w:anchorLock="1"/>
        <w:rPr>
          <w:sz w:val="20"/>
        </w:rPr>
      </w:pPr>
      <w:r>
        <w:rPr>
          <w:sz w:val="20"/>
        </w:rPr>
        <w:t>This document is Copyright 2010</w:t>
      </w:r>
      <w:r w:rsidR="00614744">
        <w:rPr>
          <w:sz w:val="20"/>
        </w:rPr>
        <w:t xml:space="preserve"> by the QUT.  The content of this document, except that information which is in the public domain, is the proprietary property of the QUT and shall not be disclosed or reproduced in part or in whole other than for the purpose for which it has been prepared without the express permission of the QUT</w:t>
      </w:r>
    </w:p>
    <w:p w14:paraId="667B4AB0" w14:textId="77777777" w:rsidR="001912AE" w:rsidRDefault="001912AE">
      <w:pPr>
        <w:keepLines/>
        <w:framePr w:h="10581" w:hRule="exact" w:hSpace="181" w:wrap="around" w:vAnchor="page" w:hAnchor="page" w:x="1296" w:y="5651" w:anchorLock="1"/>
        <w:tabs>
          <w:tab w:val="left" w:pos="2268"/>
          <w:tab w:val="left" w:pos="3828"/>
          <w:tab w:val="left" w:pos="5670"/>
        </w:tabs>
        <w:spacing w:before="0"/>
        <w:ind w:firstLine="2268"/>
        <w:jc w:val="left"/>
      </w:pPr>
    </w:p>
    <w:p w14:paraId="22ED3794" w14:textId="77777777" w:rsidR="001912AE" w:rsidRDefault="001912AE" w:rsidP="005A6DDB">
      <w:pPr>
        <w:rPr>
          <w:bCs/>
          <w:sz w:val="28"/>
        </w:rPr>
      </w:pPr>
    </w:p>
    <w:p w14:paraId="0179EE74" w14:textId="77777777" w:rsidR="001912AE" w:rsidRDefault="00614744">
      <w:pPr>
        <w:jc w:val="center"/>
        <w:rPr>
          <w:b/>
          <w:bCs/>
          <w:sz w:val="28"/>
        </w:rPr>
      </w:pPr>
      <w:r>
        <w:rPr>
          <w:b/>
          <w:bCs/>
        </w:rPr>
        <w:lastRenderedPageBreak/>
        <w:t>Revision Record</w:t>
      </w:r>
    </w:p>
    <w:p w14:paraId="3DBD88C5" w14:textId="77777777" w:rsidR="001912AE" w:rsidRDefault="001912AE">
      <w:pPr>
        <w:rPr>
          <w:rFonts w:ascii="Times" w:hAnsi="Times"/>
          <w:color w:val="FF0000"/>
          <w:sz w:val="28"/>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08"/>
        <w:gridCol w:w="4294"/>
        <w:gridCol w:w="1695"/>
        <w:gridCol w:w="1559"/>
      </w:tblGrid>
      <w:tr w:rsidR="001912AE" w14:paraId="75303EDB" w14:textId="77777777">
        <w:tc>
          <w:tcPr>
            <w:tcW w:w="1808" w:type="dxa"/>
          </w:tcPr>
          <w:p w14:paraId="2B34C2FD" w14:textId="77777777" w:rsidR="001912AE" w:rsidRDefault="00614744">
            <w:pPr>
              <w:pStyle w:val="FigureTitle"/>
            </w:pPr>
            <w:r>
              <w:t>Document Issue/Revision Status</w:t>
            </w:r>
          </w:p>
        </w:tc>
        <w:tc>
          <w:tcPr>
            <w:tcW w:w="4294" w:type="dxa"/>
          </w:tcPr>
          <w:p w14:paraId="2229258D" w14:textId="77777777" w:rsidR="001912AE" w:rsidRDefault="00614744">
            <w:pPr>
              <w:jc w:val="center"/>
              <w:rPr>
                <w:b/>
              </w:rPr>
            </w:pPr>
            <w:r>
              <w:rPr>
                <w:b/>
              </w:rPr>
              <w:t>Description of Change</w:t>
            </w:r>
          </w:p>
        </w:tc>
        <w:tc>
          <w:tcPr>
            <w:tcW w:w="1695" w:type="dxa"/>
          </w:tcPr>
          <w:p w14:paraId="1F924A32" w14:textId="77777777" w:rsidR="001912AE" w:rsidRDefault="00614744">
            <w:pPr>
              <w:ind w:left="-108" w:firstLine="108"/>
              <w:jc w:val="center"/>
              <w:rPr>
                <w:b/>
              </w:rPr>
            </w:pPr>
            <w:r>
              <w:rPr>
                <w:b/>
              </w:rPr>
              <w:t>Date</w:t>
            </w:r>
          </w:p>
        </w:tc>
        <w:tc>
          <w:tcPr>
            <w:tcW w:w="1559" w:type="dxa"/>
          </w:tcPr>
          <w:p w14:paraId="4A352DF0" w14:textId="77777777" w:rsidR="001912AE" w:rsidRDefault="00614744">
            <w:pPr>
              <w:jc w:val="center"/>
              <w:rPr>
                <w:b/>
              </w:rPr>
            </w:pPr>
            <w:r>
              <w:rPr>
                <w:b/>
              </w:rPr>
              <w:t>Approved</w:t>
            </w:r>
          </w:p>
        </w:tc>
      </w:tr>
      <w:tr w:rsidR="001912AE" w14:paraId="309EA97A" w14:textId="77777777">
        <w:tc>
          <w:tcPr>
            <w:tcW w:w="1808" w:type="dxa"/>
          </w:tcPr>
          <w:p w14:paraId="56E83C43" w14:textId="77777777" w:rsidR="001912AE" w:rsidRDefault="006E5E8C">
            <w:pPr>
              <w:spacing w:after="120"/>
              <w:jc w:val="center"/>
            </w:pPr>
            <w:fldSimple w:instr=" DOCPROPERTY &quot;Issue&quot;  \* MERGEFORMAT ">
              <w:r w:rsidR="007D1EE9">
                <w:t>1.0</w:t>
              </w:r>
            </w:fldSimple>
          </w:p>
        </w:tc>
        <w:tc>
          <w:tcPr>
            <w:tcW w:w="4294" w:type="dxa"/>
          </w:tcPr>
          <w:p w14:paraId="265CB4FA" w14:textId="77777777" w:rsidR="001912AE" w:rsidRDefault="00614744">
            <w:pPr>
              <w:spacing w:after="120"/>
              <w:jc w:val="left"/>
            </w:pPr>
            <w:r>
              <w:t>Initial Issue</w:t>
            </w:r>
          </w:p>
        </w:tc>
        <w:tc>
          <w:tcPr>
            <w:tcW w:w="1695" w:type="dxa"/>
          </w:tcPr>
          <w:p w14:paraId="4D979E1B" w14:textId="77777777" w:rsidR="001912AE" w:rsidRDefault="006E5E8C">
            <w:pPr>
              <w:spacing w:after="120"/>
              <w:jc w:val="center"/>
            </w:pPr>
            <w:fldSimple w:instr=" DOCPROPERTY &quot;Date completed&quot;  \* MERGEFORMAT ">
              <w:r w:rsidR="007D1EE9" w:rsidRPr="007D1EE9">
                <w:rPr>
                  <w:rFonts w:ascii="Times" w:hAnsi="Times"/>
                </w:rPr>
                <w:t>16 Oct 2010</w:t>
              </w:r>
            </w:fldSimple>
          </w:p>
        </w:tc>
        <w:tc>
          <w:tcPr>
            <w:tcW w:w="1559" w:type="dxa"/>
          </w:tcPr>
          <w:p w14:paraId="4C994FFE" w14:textId="77777777" w:rsidR="001912AE" w:rsidRDefault="006E5E8C">
            <w:pPr>
              <w:spacing w:after="120"/>
              <w:jc w:val="center"/>
            </w:pPr>
            <w:fldSimple w:instr=" DOCPROPERTY &quot;Student_Manager&quot;  \* MERGEFORMAT ">
              <w:r w:rsidR="007D1EE9" w:rsidRPr="007D1EE9">
                <w:rPr>
                  <w:color w:val="auto"/>
                </w:rPr>
                <w:t>Michael Hamilton</w:t>
              </w:r>
            </w:fldSimple>
          </w:p>
        </w:tc>
      </w:tr>
    </w:tbl>
    <w:p w14:paraId="51D87DDE" w14:textId="77777777" w:rsidR="001912AE" w:rsidRDefault="00614744">
      <w:pPr>
        <w:tabs>
          <w:tab w:val="left" w:pos="958"/>
          <w:tab w:val="left" w:pos="1376"/>
          <w:tab w:val="left" w:pos="1794"/>
          <w:tab w:val="left" w:pos="2212"/>
          <w:tab w:val="left" w:pos="2630"/>
          <w:tab w:val="left" w:pos="3048"/>
          <w:tab w:val="left" w:pos="3466"/>
          <w:tab w:val="left" w:pos="3884"/>
          <w:tab w:val="left" w:pos="4302"/>
          <w:tab w:val="left" w:pos="4720"/>
          <w:tab w:val="left" w:pos="5138"/>
          <w:tab w:val="left" w:pos="5556"/>
          <w:tab w:val="left" w:pos="5974"/>
          <w:tab w:val="left" w:pos="6392"/>
          <w:tab w:val="left" w:pos="6810"/>
          <w:tab w:val="left" w:pos="7228"/>
          <w:tab w:val="left" w:pos="7646"/>
          <w:tab w:val="left" w:pos="8064"/>
          <w:tab w:val="left" w:pos="8482"/>
          <w:tab w:val="left" w:pos="8900"/>
          <w:tab w:val="left" w:pos="9318"/>
        </w:tabs>
        <w:jc w:val="left"/>
        <w:rPr>
          <w:color w:val="FF0000"/>
        </w:rPr>
      </w:pPr>
      <w:r>
        <w:rPr>
          <w:color w:val="FF0000"/>
        </w:rPr>
        <w:br w:type="page"/>
      </w:r>
    </w:p>
    <w:p w14:paraId="79619199" w14:textId="77777777" w:rsidR="005A6DDB" w:rsidRDefault="005A6DDB">
      <w:pPr>
        <w:jc w:val="center"/>
        <w:outlineLvl w:val="0"/>
        <w:rPr>
          <w:b/>
        </w:rPr>
      </w:pPr>
    </w:p>
    <w:p w14:paraId="2F1BA6A0" w14:textId="77777777" w:rsidR="001912AE" w:rsidRDefault="00614744">
      <w:pPr>
        <w:jc w:val="center"/>
        <w:outlineLvl w:val="0"/>
        <w:rPr>
          <w:b/>
        </w:rPr>
      </w:pPr>
      <w:r>
        <w:rPr>
          <w:b/>
        </w:rPr>
        <w:t>Distribution List</w:t>
      </w:r>
    </w:p>
    <w:p w14:paraId="52D40E55" w14:textId="77777777" w:rsidR="001912AE" w:rsidRDefault="001912AE">
      <w:pPr>
        <w:jc w:val="left"/>
        <w:outlineLvl w:val="0"/>
        <w:rPr>
          <w:rFonts w:ascii="Times" w:hAnsi="Times"/>
          <w:b/>
          <w:color w:val="FF0000"/>
          <w:sz w:val="28"/>
          <w:u w:val="single"/>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70"/>
        <w:gridCol w:w="3919"/>
        <w:gridCol w:w="1808"/>
        <w:gridCol w:w="1559"/>
      </w:tblGrid>
      <w:tr w:rsidR="001912AE" w14:paraId="08EA5130" w14:textId="77777777">
        <w:tc>
          <w:tcPr>
            <w:tcW w:w="2070" w:type="dxa"/>
          </w:tcPr>
          <w:p w14:paraId="2C36B44A" w14:textId="77777777" w:rsidR="001912AE" w:rsidRDefault="00614744">
            <w:pPr>
              <w:jc w:val="center"/>
              <w:rPr>
                <w:b/>
              </w:rPr>
            </w:pPr>
            <w:r>
              <w:rPr>
                <w:b/>
              </w:rPr>
              <w:t>Name</w:t>
            </w:r>
          </w:p>
        </w:tc>
        <w:tc>
          <w:tcPr>
            <w:tcW w:w="3919" w:type="dxa"/>
          </w:tcPr>
          <w:p w14:paraId="49AF3374" w14:textId="77777777" w:rsidR="001912AE" w:rsidRDefault="00614744">
            <w:pPr>
              <w:jc w:val="center"/>
              <w:rPr>
                <w:b/>
              </w:rPr>
            </w:pPr>
            <w:r>
              <w:rPr>
                <w:b/>
              </w:rPr>
              <w:t>Affiliation</w:t>
            </w:r>
          </w:p>
        </w:tc>
        <w:tc>
          <w:tcPr>
            <w:tcW w:w="1808" w:type="dxa"/>
          </w:tcPr>
          <w:p w14:paraId="6155C84C" w14:textId="77777777" w:rsidR="001912AE" w:rsidRDefault="00614744">
            <w:pPr>
              <w:ind w:left="-108" w:firstLine="108"/>
              <w:jc w:val="center"/>
              <w:rPr>
                <w:b/>
              </w:rPr>
            </w:pPr>
            <w:r>
              <w:rPr>
                <w:b/>
              </w:rPr>
              <w:t>Distribution Date</w:t>
            </w:r>
          </w:p>
        </w:tc>
        <w:tc>
          <w:tcPr>
            <w:tcW w:w="1559" w:type="dxa"/>
          </w:tcPr>
          <w:p w14:paraId="32F1FFAD" w14:textId="77777777" w:rsidR="001912AE" w:rsidRDefault="00614744">
            <w:pPr>
              <w:jc w:val="center"/>
              <w:rPr>
                <w:b/>
              </w:rPr>
            </w:pPr>
            <w:r>
              <w:rPr>
                <w:b/>
              </w:rPr>
              <w:t>Approved</w:t>
            </w:r>
          </w:p>
        </w:tc>
      </w:tr>
      <w:tr w:rsidR="001912AE" w14:paraId="4EFD9689" w14:textId="77777777">
        <w:tc>
          <w:tcPr>
            <w:tcW w:w="2070" w:type="dxa"/>
          </w:tcPr>
          <w:p w14:paraId="203960E7" w14:textId="77777777" w:rsidR="001912AE" w:rsidRDefault="00614744">
            <w:pPr>
              <w:spacing w:after="120"/>
              <w:jc w:val="center"/>
              <w:rPr>
                <w:rFonts w:ascii="Times" w:hAnsi="Times"/>
              </w:rPr>
            </w:pPr>
            <w:r>
              <w:rPr>
                <w:rFonts w:ascii="Times" w:hAnsi="Times"/>
              </w:rPr>
              <w:t>Avionics Lab File Archive</w:t>
            </w:r>
          </w:p>
        </w:tc>
        <w:tc>
          <w:tcPr>
            <w:tcW w:w="3919" w:type="dxa"/>
          </w:tcPr>
          <w:p w14:paraId="544735D0" w14:textId="77777777" w:rsidR="001912AE" w:rsidRDefault="00614744">
            <w:pPr>
              <w:spacing w:after="120"/>
              <w:jc w:val="left"/>
              <w:rPr>
                <w:rFonts w:ascii="Times" w:hAnsi="Times"/>
              </w:rPr>
            </w:pPr>
            <w:r>
              <w:rPr>
                <w:rFonts w:ascii="Times" w:hAnsi="Times"/>
              </w:rPr>
              <w:t>QUT Avionics</w:t>
            </w:r>
          </w:p>
        </w:tc>
        <w:tc>
          <w:tcPr>
            <w:tcW w:w="1808" w:type="dxa"/>
          </w:tcPr>
          <w:p w14:paraId="4AE859BC" w14:textId="77777777" w:rsidR="001912AE" w:rsidRDefault="006E5E8C">
            <w:pPr>
              <w:spacing w:after="120"/>
              <w:jc w:val="center"/>
              <w:rPr>
                <w:rFonts w:ascii="Times" w:hAnsi="Times"/>
              </w:rPr>
            </w:pPr>
            <w:fldSimple w:instr=" DOCPROPERTY &quot;Date completed&quot;  \* MERGEFORMAT ">
              <w:r w:rsidR="007D1EE9">
                <w:t>16 Oct 2010</w:t>
              </w:r>
            </w:fldSimple>
          </w:p>
        </w:tc>
        <w:tc>
          <w:tcPr>
            <w:tcW w:w="1559" w:type="dxa"/>
          </w:tcPr>
          <w:p w14:paraId="4EC74DB9" w14:textId="77777777" w:rsidR="001912AE" w:rsidRDefault="006E5E8C">
            <w:pPr>
              <w:spacing w:after="120"/>
              <w:jc w:val="center"/>
              <w:rPr>
                <w:rFonts w:ascii="Times" w:hAnsi="Times"/>
              </w:rPr>
            </w:pPr>
            <w:fldSimple w:instr=" DOCPROPERTY &quot;Student_Manager&quot;  \* MERGEFORMAT ">
              <w:r w:rsidR="007D1EE9" w:rsidRPr="007D1EE9">
                <w:rPr>
                  <w:color w:val="auto"/>
                </w:rPr>
                <w:t>Michael Hamilton</w:t>
              </w:r>
            </w:fldSimple>
          </w:p>
        </w:tc>
      </w:tr>
    </w:tbl>
    <w:p w14:paraId="7184E7EC" w14:textId="77777777" w:rsidR="001912AE" w:rsidRDefault="001912AE">
      <w:pPr>
        <w:jc w:val="left"/>
        <w:outlineLvl w:val="0"/>
        <w:rPr>
          <w:b/>
          <w:sz w:val="28"/>
          <w:u w:val="single"/>
        </w:rPr>
      </w:pPr>
    </w:p>
    <w:p w14:paraId="12C246FE" w14:textId="77777777" w:rsidR="001912AE" w:rsidRDefault="00614744">
      <w:pPr>
        <w:jc w:val="left"/>
        <w:outlineLvl w:val="0"/>
        <w:rPr>
          <w:b/>
          <w:sz w:val="28"/>
          <w:u w:val="single"/>
        </w:rPr>
      </w:pPr>
      <w:r>
        <w:rPr>
          <w:b/>
          <w:sz w:val="28"/>
          <w:u w:val="single"/>
        </w:rPr>
        <w:br w:type="page"/>
      </w:r>
    </w:p>
    <w:p w14:paraId="422A344C" w14:textId="77777777" w:rsidR="001912AE" w:rsidRDefault="00614744" w:rsidP="00B01D0B">
      <w:pPr>
        <w:tabs>
          <w:tab w:val="left" w:pos="958"/>
          <w:tab w:val="left" w:pos="1376"/>
          <w:tab w:val="left" w:pos="1794"/>
          <w:tab w:val="left" w:pos="2212"/>
          <w:tab w:val="left" w:pos="2630"/>
          <w:tab w:val="left" w:pos="3048"/>
          <w:tab w:val="left" w:pos="3466"/>
          <w:tab w:val="left" w:pos="3884"/>
          <w:tab w:val="left" w:pos="4302"/>
          <w:tab w:val="left" w:pos="4720"/>
          <w:tab w:val="left" w:pos="5138"/>
          <w:tab w:val="left" w:pos="5556"/>
          <w:tab w:val="left" w:pos="5974"/>
          <w:tab w:val="left" w:pos="6392"/>
          <w:tab w:val="left" w:pos="6810"/>
          <w:tab w:val="left" w:pos="7228"/>
          <w:tab w:val="left" w:pos="7646"/>
          <w:tab w:val="left" w:pos="8064"/>
          <w:tab w:val="left" w:pos="8482"/>
          <w:tab w:val="left" w:pos="8900"/>
          <w:tab w:val="left" w:pos="9318"/>
        </w:tabs>
        <w:jc w:val="center"/>
        <w:rPr>
          <w:b/>
        </w:rPr>
      </w:pPr>
      <w:r>
        <w:rPr>
          <w:b/>
        </w:rPr>
        <w:lastRenderedPageBreak/>
        <w:t>Foreword</w:t>
      </w:r>
    </w:p>
    <w:p w14:paraId="68252006" w14:textId="0A5BFDCC" w:rsidR="009A3315" w:rsidRDefault="00682871" w:rsidP="005A6DDB">
      <w:pPr>
        <w:spacing w:line="360" w:lineRule="auto"/>
      </w:pPr>
      <w:r>
        <w:t xml:space="preserve">This document outlines </w:t>
      </w:r>
      <w:r w:rsidR="00C970C9">
        <w:t>the design chosen to mount on-board hardware for the 2010 autonomous helicopter navigation system 2010 to the platform. The initial design incorporated two levels of platters, which held the assortment of payload, but throughout testing it was found that the low centre of gravity negatively affected flying conditions. A second design was implemented which removed the bottom tier, and moved the battery to on top of the main airframe. This improved both flying conditions but reduced the overall weight of the payload, which inturn increases flight time. This design was used in the final product to house the hardware, and also offers protection against impacts during flight incidents</w:t>
      </w:r>
      <w:bookmarkStart w:id="3" w:name="_GoBack"/>
      <w:bookmarkEnd w:id="3"/>
      <w:r w:rsidR="00C970C9">
        <w:t>.</w:t>
      </w:r>
    </w:p>
    <w:p w14:paraId="734A6CE7" w14:textId="77777777" w:rsidR="001912AE" w:rsidRDefault="00614744">
      <w:pPr>
        <w:tabs>
          <w:tab w:val="left" w:pos="7371"/>
        </w:tabs>
        <w:jc w:val="left"/>
        <w:outlineLvl w:val="0"/>
        <w:rPr>
          <w:b/>
          <w:sz w:val="28"/>
          <w:u w:val="single"/>
        </w:rPr>
      </w:pPr>
      <w:r>
        <w:rPr>
          <w:b/>
          <w:sz w:val="28"/>
          <w:u w:val="single"/>
        </w:rPr>
        <w:br w:type="page"/>
      </w:r>
    </w:p>
    <w:p w14:paraId="0940DB3F" w14:textId="77777777" w:rsidR="001912AE" w:rsidRDefault="00614744">
      <w:pPr>
        <w:tabs>
          <w:tab w:val="left" w:pos="7371"/>
        </w:tabs>
        <w:jc w:val="center"/>
        <w:outlineLvl w:val="0"/>
        <w:rPr>
          <w:b/>
          <w:color w:val="FF0000"/>
        </w:rPr>
      </w:pPr>
      <w:r>
        <w:rPr>
          <w:b/>
        </w:rPr>
        <w:lastRenderedPageBreak/>
        <w:t>Table of Contents</w:t>
      </w:r>
    </w:p>
    <w:p w14:paraId="1827C725" w14:textId="77777777" w:rsidR="001912AE" w:rsidRDefault="001912AE">
      <w:pPr>
        <w:pStyle w:val="Header"/>
        <w:tabs>
          <w:tab w:val="clear" w:pos="4153"/>
          <w:tab w:val="clear" w:pos="8306"/>
        </w:tabs>
      </w:pPr>
    </w:p>
    <w:p w14:paraId="490FA651" w14:textId="77777777" w:rsidR="001912AE" w:rsidRDefault="00614744">
      <w:pPr>
        <w:tabs>
          <w:tab w:val="left" w:pos="8505"/>
        </w:tabs>
        <w:rPr>
          <w:b/>
          <w:u w:val="single"/>
        </w:rPr>
      </w:pPr>
      <w:r>
        <w:t>Paragraph</w:t>
      </w:r>
      <w:r>
        <w:rPr>
          <w:noProof/>
          <w:webHidden/>
        </w:rPr>
        <w:tab/>
      </w:r>
      <w:r>
        <w:t>Page No.</w:t>
      </w:r>
    </w:p>
    <w:bookmarkEnd w:id="0"/>
    <w:p w14:paraId="786C3D06" w14:textId="77777777" w:rsidR="001912AE" w:rsidRDefault="001912AE"/>
    <w:p w14:paraId="21C1D20C" w14:textId="77777777" w:rsidR="00682871" w:rsidRDefault="001B0709">
      <w:pPr>
        <w:pStyle w:val="TOC1"/>
        <w:tabs>
          <w:tab w:val="left" w:pos="360"/>
        </w:tabs>
        <w:rPr>
          <w:rFonts w:asciiTheme="minorHAnsi" w:eastAsiaTheme="minorEastAsia" w:hAnsiTheme="minorHAnsi" w:cstheme="minorBidi"/>
          <w:noProof/>
          <w:snapToGrid/>
          <w:color w:val="auto"/>
          <w:szCs w:val="24"/>
          <w:lang w:val="en-US" w:eastAsia="ja-JP"/>
        </w:rPr>
      </w:pPr>
      <w:r>
        <w:rPr>
          <w:b/>
        </w:rPr>
        <w:fldChar w:fldCharType="begin"/>
      </w:r>
      <w:r w:rsidR="00614744">
        <w:rPr>
          <w:b/>
        </w:rPr>
        <w:instrText xml:space="preserve"> TOC \o "1-3" \h \z </w:instrText>
      </w:r>
      <w:r>
        <w:rPr>
          <w:b/>
        </w:rPr>
        <w:fldChar w:fldCharType="separate"/>
      </w:r>
      <w:r w:rsidR="00682871">
        <w:rPr>
          <w:noProof/>
        </w:rPr>
        <w:t>1</w:t>
      </w:r>
      <w:r w:rsidR="00682871">
        <w:rPr>
          <w:rFonts w:asciiTheme="minorHAnsi" w:eastAsiaTheme="minorEastAsia" w:hAnsiTheme="minorHAnsi" w:cstheme="minorBidi"/>
          <w:noProof/>
          <w:snapToGrid/>
          <w:color w:val="auto"/>
          <w:szCs w:val="24"/>
          <w:lang w:val="en-US" w:eastAsia="ja-JP"/>
        </w:rPr>
        <w:tab/>
      </w:r>
      <w:r w:rsidR="00682871">
        <w:rPr>
          <w:noProof/>
        </w:rPr>
        <w:t>Introduction</w:t>
      </w:r>
      <w:r w:rsidR="00682871">
        <w:rPr>
          <w:noProof/>
        </w:rPr>
        <w:tab/>
      </w:r>
      <w:r w:rsidR="00682871">
        <w:rPr>
          <w:noProof/>
        </w:rPr>
        <w:fldChar w:fldCharType="begin"/>
      </w:r>
      <w:r w:rsidR="00682871">
        <w:rPr>
          <w:noProof/>
        </w:rPr>
        <w:instrText xml:space="preserve"> PAGEREF _Toc149292965 \h </w:instrText>
      </w:r>
      <w:r w:rsidR="00682871">
        <w:rPr>
          <w:noProof/>
        </w:rPr>
      </w:r>
      <w:r w:rsidR="00682871">
        <w:rPr>
          <w:noProof/>
        </w:rPr>
        <w:fldChar w:fldCharType="separate"/>
      </w:r>
      <w:r w:rsidR="00682871">
        <w:rPr>
          <w:noProof/>
        </w:rPr>
        <w:t>8</w:t>
      </w:r>
      <w:r w:rsidR="00682871">
        <w:rPr>
          <w:noProof/>
        </w:rPr>
        <w:fldChar w:fldCharType="end"/>
      </w:r>
    </w:p>
    <w:p w14:paraId="23A3CAD0" w14:textId="77777777" w:rsidR="00682871" w:rsidRDefault="00682871">
      <w:pPr>
        <w:pStyle w:val="TOC2"/>
        <w:tabs>
          <w:tab w:val="left" w:pos="778"/>
        </w:tabs>
        <w:rPr>
          <w:rFonts w:asciiTheme="minorHAnsi" w:eastAsiaTheme="minorEastAsia" w:hAnsiTheme="minorHAnsi" w:cstheme="minorBidi"/>
          <w:noProof/>
          <w:snapToGrid/>
          <w:color w:val="auto"/>
          <w:szCs w:val="24"/>
          <w:lang w:val="en-US" w:eastAsia="ja-JP"/>
        </w:rPr>
      </w:pPr>
      <w:r w:rsidRPr="004471AF">
        <w:rPr>
          <w:noProof/>
          <w:snapToGrid/>
        </w:rPr>
        <w:t>1.1</w:t>
      </w:r>
      <w:r>
        <w:rPr>
          <w:rFonts w:asciiTheme="minorHAnsi" w:eastAsiaTheme="minorEastAsia" w:hAnsiTheme="minorHAnsi" w:cstheme="minorBidi"/>
          <w:noProof/>
          <w:snapToGrid/>
          <w:color w:val="auto"/>
          <w:szCs w:val="24"/>
          <w:lang w:val="en-US" w:eastAsia="ja-JP"/>
        </w:rPr>
        <w:tab/>
      </w:r>
      <w:r w:rsidRPr="004471AF">
        <w:rPr>
          <w:noProof/>
          <w:snapToGrid/>
        </w:rPr>
        <w:t>Scope</w:t>
      </w:r>
      <w:r>
        <w:rPr>
          <w:noProof/>
        </w:rPr>
        <w:tab/>
      </w:r>
      <w:r>
        <w:rPr>
          <w:noProof/>
        </w:rPr>
        <w:fldChar w:fldCharType="begin"/>
      </w:r>
      <w:r>
        <w:rPr>
          <w:noProof/>
        </w:rPr>
        <w:instrText xml:space="preserve"> PAGEREF _Toc149292966 \h </w:instrText>
      </w:r>
      <w:r>
        <w:rPr>
          <w:noProof/>
        </w:rPr>
      </w:r>
      <w:r>
        <w:rPr>
          <w:noProof/>
        </w:rPr>
        <w:fldChar w:fldCharType="separate"/>
      </w:r>
      <w:r>
        <w:rPr>
          <w:noProof/>
        </w:rPr>
        <w:t>8</w:t>
      </w:r>
      <w:r>
        <w:rPr>
          <w:noProof/>
        </w:rPr>
        <w:fldChar w:fldCharType="end"/>
      </w:r>
    </w:p>
    <w:p w14:paraId="5DA846BB" w14:textId="77777777" w:rsidR="00682871" w:rsidRDefault="00682871">
      <w:pPr>
        <w:pStyle w:val="TOC2"/>
        <w:tabs>
          <w:tab w:val="left" w:pos="778"/>
        </w:tabs>
        <w:rPr>
          <w:rFonts w:asciiTheme="minorHAnsi" w:eastAsiaTheme="minorEastAsia" w:hAnsiTheme="minorHAnsi" w:cstheme="minorBidi"/>
          <w:noProof/>
          <w:snapToGrid/>
          <w:color w:val="auto"/>
          <w:szCs w:val="24"/>
          <w:lang w:val="en-US" w:eastAsia="ja-JP"/>
        </w:rPr>
      </w:pPr>
      <w:r w:rsidRPr="004471AF">
        <w:rPr>
          <w:noProof/>
          <w:snapToGrid/>
        </w:rPr>
        <w:t>1.2</w:t>
      </w:r>
      <w:r>
        <w:rPr>
          <w:rFonts w:asciiTheme="minorHAnsi" w:eastAsiaTheme="minorEastAsia" w:hAnsiTheme="minorHAnsi" w:cstheme="minorBidi"/>
          <w:noProof/>
          <w:snapToGrid/>
          <w:color w:val="auto"/>
          <w:szCs w:val="24"/>
          <w:lang w:val="en-US" w:eastAsia="ja-JP"/>
        </w:rPr>
        <w:tab/>
      </w:r>
      <w:r w:rsidRPr="004471AF">
        <w:rPr>
          <w:noProof/>
          <w:snapToGrid/>
        </w:rPr>
        <w:t>Background</w:t>
      </w:r>
      <w:r>
        <w:rPr>
          <w:noProof/>
        </w:rPr>
        <w:tab/>
      </w:r>
      <w:r>
        <w:rPr>
          <w:noProof/>
        </w:rPr>
        <w:fldChar w:fldCharType="begin"/>
      </w:r>
      <w:r>
        <w:rPr>
          <w:noProof/>
        </w:rPr>
        <w:instrText xml:space="preserve"> PAGEREF _Toc149292967 \h </w:instrText>
      </w:r>
      <w:r>
        <w:rPr>
          <w:noProof/>
        </w:rPr>
      </w:r>
      <w:r>
        <w:rPr>
          <w:noProof/>
        </w:rPr>
        <w:fldChar w:fldCharType="separate"/>
      </w:r>
      <w:r>
        <w:rPr>
          <w:noProof/>
        </w:rPr>
        <w:t>8</w:t>
      </w:r>
      <w:r>
        <w:rPr>
          <w:noProof/>
        </w:rPr>
        <w:fldChar w:fldCharType="end"/>
      </w:r>
    </w:p>
    <w:p w14:paraId="1BAE647A" w14:textId="77777777" w:rsidR="00682871" w:rsidRDefault="00682871">
      <w:pPr>
        <w:pStyle w:val="TOC1"/>
        <w:tabs>
          <w:tab w:val="left" w:pos="360"/>
        </w:tabs>
        <w:rPr>
          <w:rFonts w:asciiTheme="minorHAnsi" w:eastAsiaTheme="minorEastAsia" w:hAnsiTheme="minorHAnsi" w:cstheme="minorBidi"/>
          <w:noProof/>
          <w:snapToGrid/>
          <w:color w:val="auto"/>
          <w:szCs w:val="24"/>
          <w:lang w:val="en-US" w:eastAsia="ja-JP"/>
        </w:rPr>
      </w:pPr>
      <w:r>
        <w:rPr>
          <w:noProof/>
        </w:rPr>
        <w:t>2</w:t>
      </w:r>
      <w:r>
        <w:rPr>
          <w:rFonts w:asciiTheme="minorHAnsi" w:eastAsiaTheme="minorEastAsia" w:hAnsiTheme="minorHAnsi" w:cstheme="minorBidi"/>
          <w:noProof/>
          <w:snapToGrid/>
          <w:color w:val="auto"/>
          <w:szCs w:val="24"/>
          <w:lang w:val="en-US" w:eastAsia="ja-JP"/>
        </w:rPr>
        <w:tab/>
      </w:r>
      <w:r>
        <w:rPr>
          <w:noProof/>
        </w:rPr>
        <w:t>Reference Documents</w:t>
      </w:r>
      <w:r>
        <w:rPr>
          <w:noProof/>
        </w:rPr>
        <w:tab/>
      </w:r>
      <w:r>
        <w:rPr>
          <w:noProof/>
        </w:rPr>
        <w:fldChar w:fldCharType="begin"/>
      </w:r>
      <w:r>
        <w:rPr>
          <w:noProof/>
        </w:rPr>
        <w:instrText xml:space="preserve"> PAGEREF _Toc149292968 \h </w:instrText>
      </w:r>
      <w:r>
        <w:rPr>
          <w:noProof/>
        </w:rPr>
      </w:r>
      <w:r>
        <w:rPr>
          <w:noProof/>
        </w:rPr>
        <w:fldChar w:fldCharType="separate"/>
      </w:r>
      <w:r>
        <w:rPr>
          <w:noProof/>
        </w:rPr>
        <w:t>9</w:t>
      </w:r>
      <w:r>
        <w:rPr>
          <w:noProof/>
        </w:rPr>
        <w:fldChar w:fldCharType="end"/>
      </w:r>
    </w:p>
    <w:p w14:paraId="0C516F6B" w14:textId="77777777" w:rsidR="00682871" w:rsidRDefault="00682871">
      <w:pPr>
        <w:pStyle w:val="TOC2"/>
        <w:tabs>
          <w:tab w:val="left" w:pos="778"/>
        </w:tabs>
        <w:rPr>
          <w:rFonts w:asciiTheme="minorHAnsi" w:eastAsiaTheme="minorEastAsia" w:hAnsiTheme="minorHAnsi" w:cstheme="minorBidi"/>
          <w:noProof/>
          <w:snapToGrid/>
          <w:color w:val="auto"/>
          <w:szCs w:val="24"/>
          <w:lang w:val="en-US" w:eastAsia="ja-JP"/>
        </w:rPr>
      </w:pPr>
      <w:r>
        <w:rPr>
          <w:noProof/>
        </w:rPr>
        <w:t>2.1</w:t>
      </w:r>
      <w:r>
        <w:rPr>
          <w:rFonts w:asciiTheme="minorHAnsi" w:eastAsiaTheme="minorEastAsia" w:hAnsiTheme="minorHAnsi" w:cstheme="minorBidi"/>
          <w:noProof/>
          <w:snapToGrid/>
          <w:color w:val="auto"/>
          <w:szCs w:val="24"/>
          <w:lang w:val="en-US" w:eastAsia="ja-JP"/>
        </w:rPr>
        <w:tab/>
      </w:r>
      <w:r>
        <w:rPr>
          <w:noProof/>
        </w:rPr>
        <w:t>QUT Avionics Documents</w:t>
      </w:r>
      <w:r>
        <w:rPr>
          <w:noProof/>
        </w:rPr>
        <w:tab/>
      </w:r>
      <w:r>
        <w:rPr>
          <w:noProof/>
        </w:rPr>
        <w:fldChar w:fldCharType="begin"/>
      </w:r>
      <w:r>
        <w:rPr>
          <w:noProof/>
        </w:rPr>
        <w:instrText xml:space="preserve"> PAGEREF _Toc149292969 \h </w:instrText>
      </w:r>
      <w:r>
        <w:rPr>
          <w:noProof/>
        </w:rPr>
      </w:r>
      <w:r>
        <w:rPr>
          <w:noProof/>
        </w:rPr>
        <w:fldChar w:fldCharType="separate"/>
      </w:r>
      <w:r>
        <w:rPr>
          <w:noProof/>
        </w:rPr>
        <w:t>9</w:t>
      </w:r>
      <w:r>
        <w:rPr>
          <w:noProof/>
        </w:rPr>
        <w:fldChar w:fldCharType="end"/>
      </w:r>
    </w:p>
    <w:p w14:paraId="2B2C2035" w14:textId="77777777" w:rsidR="00682871" w:rsidRDefault="00682871">
      <w:pPr>
        <w:pStyle w:val="TOC2"/>
        <w:tabs>
          <w:tab w:val="left" w:pos="778"/>
        </w:tabs>
        <w:rPr>
          <w:rFonts w:asciiTheme="minorHAnsi" w:eastAsiaTheme="minorEastAsia" w:hAnsiTheme="minorHAnsi" w:cstheme="minorBidi"/>
          <w:noProof/>
          <w:snapToGrid/>
          <w:color w:val="auto"/>
          <w:szCs w:val="24"/>
          <w:lang w:val="en-US" w:eastAsia="ja-JP"/>
        </w:rPr>
      </w:pPr>
      <w:r>
        <w:rPr>
          <w:noProof/>
        </w:rPr>
        <w:t>2.2</w:t>
      </w:r>
      <w:r>
        <w:rPr>
          <w:rFonts w:asciiTheme="minorHAnsi" w:eastAsiaTheme="minorEastAsia" w:hAnsiTheme="minorHAnsi" w:cstheme="minorBidi"/>
          <w:noProof/>
          <w:snapToGrid/>
          <w:color w:val="auto"/>
          <w:szCs w:val="24"/>
          <w:lang w:val="en-US" w:eastAsia="ja-JP"/>
        </w:rPr>
        <w:tab/>
      </w:r>
      <w:r>
        <w:rPr>
          <w:noProof/>
        </w:rPr>
        <w:t>Non-QUT Documents</w:t>
      </w:r>
      <w:r>
        <w:rPr>
          <w:noProof/>
        </w:rPr>
        <w:tab/>
      </w:r>
      <w:r>
        <w:rPr>
          <w:noProof/>
        </w:rPr>
        <w:fldChar w:fldCharType="begin"/>
      </w:r>
      <w:r>
        <w:rPr>
          <w:noProof/>
        </w:rPr>
        <w:instrText xml:space="preserve"> PAGEREF _Toc149292970 \h </w:instrText>
      </w:r>
      <w:r>
        <w:rPr>
          <w:noProof/>
        </w:rPr>
      </w:r>
      <w:r>
        <w:rPr>
          <w:noProof/>
        </w:rPr>
        <w:fldChar w:fldCharType="separate"/>
      </w:r>
      <w:r>
        <w:rPr>
          <w:noProof/>
        </w:rPr>
        <w:t>9</w:t>
      </w:r>
      <w:r>
        <w:rPr>
          <w:noProof/>
        </w:rPr>
        <w:fldChar w:fldCharType="end"/>
      </w:r>
    </w:p>
    <w:p w14:paraId="56DC5DE8" w14:textId="77777777" w:rsidR="00682871" w:rsidRDefault="00682871">
      <w:pPr>
        <w:pStyle w:val="TOC1"/>
        <w:tabs>
          <w:tab w:val="left" w:pos="360"/>
        </w:tabs>
        <w:rPr>
          <w:rFonts w:asciiTheme="minorHAnsi" w:eastAsiaTheme="minorEastAsia" w:hAnsiTheme="minorHAnsi" w:cstheme="minorBidi"/>
          <w:noProof/>
          <w:snapToGrid/>
          <w:color w:val="auto"/>
          <w:szCs w:val="24"/>
          <w:lang w:val="en-US" w:eastAsia="ja-JP"/>
        </w:rPr>
      </w:pPr>
      <w:r>
        <w:rPr>
          <w:noProof/>
        </w:rPr>
        <w:t>3</w:t>
      </w:r>
      <w:r>
        <w:rPr>
          <w:rFonts w:asciiTheme="minorHAnsi" w:eastAsiaTheme="minorEastAsia" w:hAnsiTheme="minorHAnsi" w:cstheme="minorBidi"/>
          <w:noProof/>
          <w:snapToGrid/>
          <w:color w:val="auto"/>
          <w:szCs w:val="24"/>
          <w:lang w:val="en-US" w:eastAsia="ja-JP"/>
        </w:rPr>
        <w:tab/>
      </w:r>
      <w:r>
        <w:rPr>
          <w:noProof/>
        </w:rPr>
        <w:t>High Level Objectives, System Requirements and Acceptance Testing</w:t>
      </w:r>
      <w:r>
        <w:rPr>
          <w:noProof/>
        </w:rPr>
        <w:tab/>
      </w:r>
      <w:r>
        <w:rPr>
          <w:noProof/>
        </w:rPr>
        <w:fldChar w:fldCharType="begin"/>
      </w:r>
      <w:r>
        <w:rPr>
          <w:noProof/>
        </w:rPr>
        <w:instrText xml:space="preserve"> PAGEREF _Toc149292971 \h </w:instrText>
      </w:r>
      <w:r>
        <w:rPr>
          <w:noProof/>
        </w:rPr>
      </w:r>
      <w:r>
        <w:rPr>
          <w:noProof/>
        </w:rPr>
        <w:fldChar w:fldCharType="separate"/>
      </w:r>
      <w:r>
        <w:rPr>
          <w:noProof/>
        </w:rPr>
        <w:t>10</w:t>
      </w:r>
      <w:r>
        <w:rPr>
          <w:noProof/>
        </w:rPr>
        <w:fldChar w:fldCharType="end"/>
      </w:r>
    </w:p>
    <w:p w14:paraId="5F0B6026" w14:textId="77777777" w:rsidR="00682871" w:rsidRDefault="00682871">
      <w:pPr>
        <w:pStyle w:val="TOC1"/>
        <w:tabs>
          <w:tab w:val="left" w:pos="360"/>
        </w:tabs>
        <w:rPr>
          <w:rFonts w:asciiTheme="minorHAnsi" w:eastAsiaTheme="minorEastAsia" w:hAnsiTheme="minorHAnsi" w:cstheme="minorBidi"/>
          <w:noProof/>
          <w:snapToGrid/>
          <w:color w:val="auto"/>
          <w:szCs w:val="24"/>
          <w:lang w:val="en-US" w:eastAsia="ja-JP"/>
        </w:rPr>
      </w:pPr>
      <w:r>
        <w:rPr>
          <w:noProof/>
        </w:rPr>
        <w:t>4</w:t>
      </w:r>
      <w:r>
        <w:rPr>
          <w:rFonts w:asciiTheme="minorHAnsi" w:eastAsiaTheme="minorEastAsia" w:hAnsiTheme="minorHAnsi" w:cstheme="minorBidi"/>
          <w:noProof/>
          <w:snapToGrid/>
          <w:color w:val="auto"/>
          <w:szCs w:val="24"/>
          <w:lang w:val="en-US" w:eastAsia="ja-JP"/>
        </w:rPr>
        <w:tab/>
      </w:r>
      <w:r>
        <w:rPr>
          <w:noProof/>
        </w:rPr>
        <w:t>Design</w:t>
      </w:r>
      <w:r>
        <w:rPr>
          <w:noProof/>
        </w:rPr>
        <w:tab/>
      </w:r>
      <w:r>
        <w:rPr>
          <w:noProof/>
        </w:rPr>
        <w:fldChar w:fldCharType="begin"/>
      </w:r>
      <w:r>
        <w:rPr>
          <w:noProof/>
        </w:rPr>
        <w:instrText xml:space="preserve"> PAGEREF _Toc149292972 \h </w:instrText>
      </w:r>
      <w:r>
        <w:rPr>
          <w:noProof/>
        </w:rPr>
      </w:r>
      <w:r>
        <w:rPr>
          <w:noProof/>
        </w:rPr>
        <w:fldChar w:fldCharType="separate"/>
      </w:r>
      <w:r>
        <w:rPr>
          <w:noProof/>
        </w:rPr>
        <w:t>12</w:t>
      </w:r>
      <w:r>
        <w:rPr>
          <w:noProof/>
        </w:rPr>
        <w:fldChar w:fldCharType="end"/>
      </w:r>
    </w:p>
    <w:p w14:paraId="52748DF6" w14:textId="77777777" w:rsidR="00682871" w:rsidRDefault="00682871">
      <w:pPr>
        <w:pStyle w:val="TOC2"/>
        <w:tabs>
          <w:tab w:val="left" w:pos="778"/>
        </w:tabs>
        <w:rPr>
          <w:rFonts w:asciiTheme="minorHAnsi" w:eastAsiaTheme="minorEastAsia" w:hAnsiTheme="minorHAnsi" w:cstheme="minorBidi"/>
          <w:noProof/>
          <w:snapToGrid/>
          <w:color w:val="auto"/>
          <w:szCs w:val="24"/>
          <w:lang w:val="en-US" w:eastAsia="ja-JP"/>
        </w:rPr>
      </w:pPr>
      <w:r>
        <w:rPr>
          <w:noProof/>
        </w:rPr>
        <w:t>4.1</w:t>
      </w:r>
      <w:r>
        <w:rPr>
          <w:rFonts w:asciiTheme="minorHAnsi" w:eastAsiaTheme="minorEastAsia" w:hAnsiTheme="minorHAnsi" w:cstheme="minorBidi"/>
          <w:noProof/>
          <w:snapToGrid/>
          <w:color w:val="auto"/>
          <w:szCs w:val="24"/>
          <w:lang w:val="en-US" w:eastAsia="ja-JP"/>
        </w:rPr>
        <w:tab/>
      </w:r>
      <w:r>
        <w:rPr>
          <w:noProof/>
        </w:rPr>
        <w:t>Objectives of Design</w:t>
      </w:r>
      <w:r>
        <w:rPr>
          <w:noProof/>
        </w:rPr>
        <w:tab/>
      </w:r>
      <w:r>
        <w:rPr>
          <w:noProof/>
        </w:rPr>
        <w:fldChar w:fldCharType="begin"/>
      </w:r>
      <w:r>
        <w:rPr>
          <w:noProof/>
        </w:rPr>
        <w:instrText xml:space="preserve"> PAGEREF _Toc149292973 \h </w:instrText>
      </w:r>
      <w:r>
        <w:rPr>
          <w:noProof/>
        </w:rPr>
      </w:r>
      <w:r>
        <w:rPr>
          <w:noProof/>
        </w:rPr>
        <w:fldChar w:fldCharType="separate"/>
      </w:r>
      <w:r>
        <w:rPr>
          <w:noProof/>
        </w:rPr>
        <w:t>12</w:t>
      </w:r>
      <w:r>
        <w:rPr>
          <w:noProof/>
        </w:rPr>
        <w:fldChar w:fldCharType="end"/>
      </w:r>
    </w:p>
    <w:p w14:paraId="5C76EF61" w14:textId="77777777" w:rsidR="00682871" w:rsidRDefault="00682871">
      <w:pPr>
        <w:pStyle w:val="TOC2"/>
        <w:tabs>
          <w:tab w:val="left" w:pos="778"/>
        </w:tabs>
        <w:rPr>
          <w:rFonts w:asciiTheme="minorHAnsi" w:eastAsiaTheme="minorEastAsia" w:hAnsiTheme="minorHAnsi" w:cstheme="minorBidi"/>
          <w:noProof/>
          <w:snapToGrid/>
          <w:color w:val="auto"/>
          <w:szCs w:val="24"/>
          <w:lang w:val="en-US" w:eastAsia="ja-JP"/>
        </w:rPr>
      </w:pPr>
      <w:r>
        <w:rPr>
          <w:noProof/>
        </w:rPr>
        <w:t>4.2</w:t>
      </w:r>
      <w:r>
        <w:rPr>
          <w:rFonts w:asciiTheme="minorHAnsi" w:eastAsiaTheme="minorEastAsia" w:hAnsiTheme="minorHAnsi" w:cstheme="minorBidi"/>
          <w:noProof/>
          <w:snapToGrid/>
          <w:color w:val="auto"/>
          <w:szCs w:val="24"/>
          <w:lang w:val="en-US" w:eastAsia="ja-JP"/>
        </w:rPr>
        <w:tab/>
      </w:r>
      <w:r>
        <w:rPr>
          <w:noProof/>
        </w:rPr>
        <w:t>Payload Information</w:t>
      </w:r>
      <w:r>
        <w:rPr>
          <w:noProof/>
        </w:rPr>
        <w:tab/>
      </w:r>
      <w:r>
        <w:rPr>
          <w:noProof/>
        </w:rPr>
        <w:fldChar w:fldCharType="begin"/>
      </w:r>
      <w:r>
        <w:rPr>
          <w:noProof/>
        </w:rPr>
        <w:instrText xml:space="preserve"> PAGEREF _Toc149292974 \h </w:instrText>
      </w:r>
      <w:r>
        <w:rPr>
          <w:noProof/>
        </w:rPr>
      </w:r>
      <w:r>
        <w:rPr>
          <w:noProof/>
        </w:rPr>
        <w:fldChar w:fldCharType="separate"/>
      </w:r>
      <w:r>
        <w:rPr>
          <w:noProof/>
        </w:rPr>
        <w:t>12</w:t>
      </w:r>
      <w:r>
        <w:rPr>
          <w:noProof/>
        </w:rPr>
        <w:fldChar w:fldCharType="end"/>
      </w:r>
    </w:p>
    <w:p w14:paraId="59CA5459" w14:textId="77777777" w:rsidR="00682871" w:rsidRDefault="00682871">
      <w:pPr>
        <w:pStyle w:val="TOC2"/>
        <w:tabs>
          <w:tab w:val="left" w:pos="778"/>
        </w:tabs>
        <w:rPr>
          <w:rFonts w:asciiTheme="minorHAnsi" w:eastAsiaTheme="minorEastAsia" w:hAnsiTheme="minorHAnsi" w:cstheme="minorBidi"/>
          <w:noProof/>
          <w:snapToGrid/>
          <w:color w:val="auto"/>
          <w:szCs w:val="24"/>
          <w:lang w:val="en-US" w:eastAsia="ja-JP"/>
        </w:rPr>
      </w:pPr>
      <w:r>
        <w:rPr>
          <w:noProof/>
        </w:rPr>
        <w:t>4.3</w:t>
      </w:r>
      <w:r>
        <w:rPr>
          <w:rFonts w:asciiTheme="minorHAnsi" w:eastAsiaTheme="minorEastAsia" w:hAnsiTheme="minorHAnsi" w:cstheme="minorBidi"/>
          <w:noProof/>
          <w:snapToGrid/>
          <w:color w:val="auto"/>
          <w:szCs w:val="24"/>
          <w:lang w:val="en-US" w:eastAsia="ja-JP"/>
        </w:rPr>
        <w:tab/>
      </w:r>
      <w:r>
        <w:rPr>
          <w:noProof/>
        </w:rPr>
        <w:t>Design Outline</w:t>
      </w:r>
      <w:r>
        <w:rPr>
          <w:noProof/>
        </w:rPr>
        <w:tab/>
      </w:r>
      <w:r>
        <w:rPr>
          <w:noProof/>
        </w:rPr>
        <w:fldChar w:fldCharType="begin"/>
      </w:r>
      <w:r>
        <w:rPr>
          <w:noProof/>
        </w:rPr>
        <w:instrText xml:space="preserve"> PAGEREF _Toc149292975 \h </w:instrText>
      </w:r>
      <w:r>
        <w:rPr>
          <w:noProof/>
        </w:rPr>
      </w:r>
      <w:r>
        <w:rPr>
          <w:noProof/>
        </w:rPr>
        <w:fldChar w:fldCharType="separate"/>
      </w:r>
      <w:r>
        <w:rPr>
          <w:noProof/>
        </w:rPr>
        <w:t>13</w:t>
      </w:r>
      <w:r>
        <w:rPr>
          <w:noProof/>
        </w:rPr>
        <w:fldChar w:fldCharType="end"/>
      </w:r>
    </w:p>
    <w:p w14:paraId="4212BAB1" w14:textId="77777777" w:rsidR="00682871" w:rsidRDefault="00682871">
      <w:pPr>
        <w:pStyle w:val="TOC3"/>
        <w:tabs>
          <w:tab w:val="left" w:pos="1200"/>
        </w:tabs>
        <w:rPr>
          <w:rFonts w:asciiTheme="minorHAnsi" w:eastAsiaTheme="minorEastAsia" w:hAnsiTheme="minorHAnsi" w:cstheme="minorBidi"/>
          <w:noProof/>
          <w:snapToGrid/>
          <w:color w:val="auto"/>
          <w:szCs w:val="24"/>
          <w:lang w:val="en-US" w:eastAsia="ja-JP"/>
        </w:rPr>
      </w:pPr>
      <w:r>
        <w:rPr>
          <w:noProof/>
        </w:rPr>
        <w:t>4.3.1</w:t>
      </w:r>
      <w:r>
        <w:rPr>
          <w:rFonts w:asciiTheme="minorHAnsi" w:eastAsiaTheme="minorEastAsia" w:hAnsiTheme="minorHAnsi" w:cstheme="minorBidi"/>
          <w:noProof/>
          <w:snapToGrid/>
          <w:color w:val="auto"/>
          <w:szCs w:val="24"/>
          <w:lang w:val="en-US" w:eastAsia="ja-JP"/>
        </w:rPr>
        <w:tab/>
      </w:r>
      <w:r>
        <w:rPr>
          <w:noProof/>
        </w:rPr>
        <w:t>Initial Design</w:t>
      </w:r>
      <w:r>
        <w:rPr>
          <w:noProof/>
        </w:rPr>
        <w:tab/>
      </w:r>
      <w:r>
        <w:rPr>
          <w:noProof/>
        </w:rPr>
        <w:fldChar w:fldCharType="begin"/>
      </w:r>
      <w:r>
        <w:rPr>
          <w:noProof/>
        </w:rPr>
        <w:instrText xml:space="preserve"> PAGEREF _Toc149292976 \h </w:instrText>
      </w:r>
      <w:r>
        <w:rPr>
          <w:noProof/>
        </w:rPr>
      </w:r>
      <w:r>
        <w:rPr>
          <w:noProof/>
        </w:rPr>
        <w:fldChar w:fldCharType="separate"/>
      </w:r>
      <w:r>
        <w:rPr>
          <w:noProof/>
        </w:rPr>
        <w:t>14</w:t>
      </w:r>
      <w:r>
        <w:rPr>
          <w:noProof/>
        </w:rPr>
        <w:fldChar w:fldCharType="end"/>
      </w:r>
    </w:p>
    <w:p w14:paraId="6390E267" w14:textId="77777777" w:rsidR="00682871" w:rsidRDefault="00682871">
      <w:pPr>
        <w:pStyle w:val="TOC3"/>
        <w:tabs>
          <w:tab w:val="left" w:pos="1200"/>
        </w:tabs>
        <w:rPr>
          <w:rFonts w:asciiTheme="minorHAnsi" w:eastAsiaTheme="minorEastAsia" w:hAnsiTheme="minorHAnsi" w:cstheme="minorBidi"/>
          <w:noProof/>
          <w:snapToGrid/>
          <w:color w:val="auto"/>
          <w:szCs w:val="24"/>
          <w:lang w:val="en-US" w:eastAsia="ja-JP"/>
        </w:rPr>
      </w:pPr>
      <w:r>
        <w:rPr>
          <w:noProof/>
        </w:rPr>
        <w:t>4.3.2</w:t>
      </w:r>
      <w:r>
        <w:rPr>
          <w:rFonts w:asciiTheme="minorHAnsi" w:eastAsiaTheme="minorEastAsia" w:hAnsiTheme="minorHAnsi" w:cstheme="minorBidi"/>
          <w:noProof/>
          <w:snapToGrid/>
          <w:color w:val="auto"/>
          <w:szCs w:val="24"/>
          <w:lang w:val="en-US" w:eastAsia="ja-JP"/>
        </w:rPr>
        <w:tab/>
      </w:r>
      <w:r>
        <w:rPr>
          <w:noProof/>
        </w:rPr>
        <w:t>Final Design</w:t>
      </w:r>
      <w:r>
        <w:rPr>
          <w:noProof/>
        </w:rPr>
        <w:tab/>
      </w:r>
      <w:r>
        <w:rPr>
          <w:noProof/>
        </w:rPr>
        <w:fldChar w:fldCharType="begin"/>
      </w:r>
      <w:r>
        <w:rPr>
          <w:noProof/>
        </w:rPr>
        <w:instrText xml:space="preserve"> PAGEREF _Toc149292977 \h </w:instrText>
      </w:r>
      <w:r>
        <w:rPr>
          <w:noProof/>
        </w:rPr>
      </w:r>
      <w:r>
        <w:rPr>
          <w:noProof/>
        </w:rPr>
        <w:fldChar w:fldCharType="separate"/>
      </w:r>
      <w:r>
        <w:rPr>
          <w:noProof/>
        </w:rPr>
        <w:t>16</w:t>
      </w:r>
      <w:r>
        <w:rPr>
          <w:noProof/>
        </w:rPr>
        <w:fldChar w:fldCharType="end"/>
      </w:r>
    </w:p>
    <w:p w14:paraId="484A7BE9" w14:textId="77777777" w:rsidR="00682871" w:rsidRDefault="00682871">
      <w:pPr>
        <w:pStyle w:val="TOC1"/>
        <w:tabs>
          <w:tab w:val="left" w:pos="360"/>
        </w:tabs>
        <w:rPr>
          <w:rFonts w:asciiTheme="minorHAnsi" w:eastAsiaTheme="minorEastAsia" w:hAnsiTheme="minorHAnsi" w:cstheme="minorBidi"/>
          <w:noProof/>
          <w:snapToGrid/>
          <w:color w:val="auto"/>
          <w:szCs w:val="24"/>
          <w:lang w:val="en-US" w:eastAsia="ja-JP"/>
        </w:rPr>
      </w:pPr>
      <w:r>
        <w:rPr>
          <w:noProof/>
        </w:rPr>
        <w:t>5</w:t>
      </w:r>
      <w:r>
        <w:rPr>
          <w:rFonts w:asciiTheme="minorHAnsi" w:eastAsiaTheme="minorEastAsia" w:hAnsiTheme="minorHAnsi" w:cstheme="minorBidi"/>
          <w:noProof/>
          <w:snapToGrid/>
          <w:color w:val="auto"/>
          <w:szCs w:val="24"/>
          <w:lang w:val="en-US" w:eastAsia="ja-JP"/>
        </w:rPr>
        <w:tab/>
      </w:r>
      <w:r>
        <w:rPr>
          <w:noProof/>
        </w:rPr>
        <w:t>Implementation</w:t>
      </w:r>
      <w:r>
        <w:rPr>
          <w:noProof/>
        </w:rPr>
        <w:tab/>
      </w:r>
      <w:r>
        <w:rPr>
          <w:noProof/>
        </w:rPr>
        <w:fldChar w:fldCharType="begin"/>
      </w:r>
      <w:r>
        <w:rPr>
          <w:noProof/>
        </w:rPr>
        <w:instrText xml:space="preserve"> PAGEREF _Toc149292978 \h </w:instrText>
      </w:r>
      <w:r>
        <w:rPr>
          <w:noProof/>
        </w:rPr>
      </w:r>
      <w:r>
        <w:rPr>
          <w:noProof/>
        </w:rPr>
        <w:fldChar w:fldCharType="separate"/>
      </w:r>
      <w:r>
        <w:rPr>
          <w:noProof/>
        </w:rPr>
        <w:t>18</w:t>
      </w:r>
      <w:r>
        <w:rPr>
          <w:noProof/>
        </w:rPr>
        <w:fldChar w:fldCharType="end"/>
      </w:r>
    </w:p>
    <w:p w14:paraId="6C806219" w14:textId="77777777" w:rsidR="00682871" w:rsidRDefault="00682871">
      <w:pPr>
        <w:pStyle w:val="TOC2"/>
        <w:tabs>
          <w:tab w:val="left" w:pos="778"/>
        </w:tabs>
        <w:rPr>
          <w:rFonts w:asciiTheme="minorHAnsi" w:eastAsiaTheme="minorEastAsia" w:hAnsiTheme="minorHAnsi" w:cstheme="minorBidi"/>
          <w:noProof/>
          <w:snapToGrid/>
          <w:color w:val="auto"/>
          <w:szCs w:val="24"/>
          <w:lang w:val="en-US" w:eastAsia="ja-JP"/>
        </w:rPr>
      </w:pPr>
      <w:r>
        <w:rPr>
          <w:noProof/>
        </w:rPr>
        <w:t>5.1</w:t>
      </w:r>
      <w:r>
        <w:rPr>
          <w:rFonts w:asciiTheme="minorHAnsi" w:eastAsiaTheme="minorEastAsia" w:hAnsiTheme="minorHAnsi" w:cstheme="minorBidi"/>
          <w:noProof/>
          <w:snapToGrid/>
          <w:color w:val="auto"/>
          <w:szCs w:val="24"/>
          <w:lang w:val="en-US" w:eastAsia="ja-JP"/>
        </w:rPr>
        <w:tab/>
      </w:r>
      <w:r>
        <w:rPr>
          <w:noProof/>
        </w:rPr>
        <w:t>Initial Design Implementation</w:t>
      </w:r>
      <w:r>
        <w:rPr>
          <w:noProof/>
        </w:rPr>
        <w:tab/>
      </w:r>
      <w:r>
        <w:rPr>
          <w:noProof/>
        </w:rPr>
        <w:fldChar w:fldCharType="begin"/>
      </w:r>
      <w:r>
        <w:rPr>
          <w:noProof/>
        </w:rPr>
        <w:instrText xml:space="preserve"> PAGEREF _Toc149292979 \h </w:instrText>
      </w:r>
      <w:r>
        <w:rPr>
          <w:noProof/>
        </w:rPr>
      </w:r>
      <w:r>
        <w:rPr>
          <w:noProof/>
        </w:rPr>
        <w:fldChar w:fldCharType="separate"/>
      </w:r>
      <w:r>
        <w:rPr>
          <w:noProof/>
        </w:rPr>
        <w:t>18</w:t>
      </w:r>
      <w:r>
        <w:rPr>
          <w:noProof/>
        </w:rPr>
        <w:fldChar w:fldCharType="end"/>
      </w:r>
    </w:p>
    <w:p w14:paraId="14404BBA" w14:textId="77777777" w:rsidR="00682871" w:rsidRDefault="00682871">
      <w:pPr>
        <w:pStyle w:val="TOC2"/>
        <w:tabs>
          <w:tab w:val="left" w:pos="778"/>
        </w:tabs>
        <w:rPr>
          <w:rFonts w:asciiTheme="minorHAnsi" w:eastAsiaTheme="minorEastAsia" w:hAnsiTheme="minorHAnsi" w:cstheme="minorBidi"/>
          <w:noProof/>
          <w:snapToGrid/>
          <w:color w:val="auto"/>
          <w:szCs w:val="24"/>
          <w:lang w:val="en-US" w:eastAsia="ja-JP"/>
        </w:rPr>
      </w:pPr>
      <w:r>
        <w:rPr>
          <w:noProof/>
        </w:rPr>
        <w:t>5.2</w:t>
      </w:r>
      <w:r>
        <w:rPr>
          <w:rFonts w:asciiTheme="minorHAnsi" w:eastAsiaTheme="minorEastAsia" w:hAnsiTheme="minorHAnsi" w:cstheme="minorBidi"/>
          <w:noProof/>
          <w:snapToGrid/>
          <w:color w:val="auto"/>
          <w:szCs w:val="24"/>
          <w:lang w:val="en-US" w:eastAsia="ja-JP"/>
        </w:rPr>
        <w:tab/>
      </w:r>
      <w:r>
        <w:rPr>
          <w:noProof/>
        </w:rPr>
        <w:t>Final Design Implementation</w:t>
      </w:r>
      <w:r>
        <w:rPr>
          <w:noProof/>
        </w:rPr>
        <w:tab/>
      </w:r>
      <w:r>
        <w:rPr>
          <w:noProof/>
        </w:rPr>
        <w:fldChar w:fldCharType="begin"/>
      </w:r>
      <w:r>
        <w:rPr>
          <w:noProof/>
        </w:rPr>
        <w:instrText xml:space="preserve"> PAGEREF _Toc149292980 \h </w:instrText>
      </w:r>
      <w:r>
        <w:rPr>
          <w:noProof/>
        </w:rPr>
      </w:r>
      <w:r>
        <w:rPr>
          <w:noProof/>
        </w:rPr>
        <w:fldChar w:fldCharType="separate"/>
      </w:r>
      <w:r>
        <w:rPr>
          <w:noProof/>
        </w:rPr>
        <w:t>18</w:t>
      </w:r>
      <w:r>
        <w:rPr>
          <w:noProof/>
        </w:rPr>
        <w:fldChar w:fldCharType="end"/>
      </w:r>
    </w:p>
    <w:p w14:paraId="01A5CEC1" w14:textId="77777777" w:rsidR="00682871" w:rsidRDefault="00682871">
      <w:pPr>
        <w:pStyle w:val="TOC1"/>
        <w:tabs>
          <w:tab w:val="left" w:pos="360"/>
        </w:tabs>
        <w:rPr>
          <w:rFonts w:asciiTheme="minorHAnsi" w:eastAsiaTheme="minorEastAsia" w:hAnsiTheme="minorHAnsi" w:cstheme="minorBidi"/>
          <w:noProof/>
          <w:snapToGrid/>
          <w:color w:val="auto"/>
          <w:szCs w:val="24"/>
          <w:lang w:val="en-US" w:eastAsia="ja-JP"/>
        </w:rPr>
      </w:pPr>
      <w:r>
        <w:rPr>
          <w:noProof/>
        </w:rPr>
        <w:t>6</w:t>
      </w:r>
      <w:r>
        <w:rPr>
          <w:rFonts w:asciiTheme="minorHAnsi" w:eastAsiaTheme="minorEastAsia" w:hAnsiTheme="minorHAnsi" w:cstheme="minorBidi"/>
          <w:noProof/>
          <w:snapToGrid/>
          <w:color w:val="auto"/>
          <w:szCs w:val="24"/>
          <w:lang w:val="en-US" w:eastAsia="ja-JP"/>
        </w:rPr>
        <w:tab/>
      </w:r>
      <w:r>
        <w:rPr>
          <w:noProof/>
        </w:rPr>
        <w:t>Conclusions</w:t>
      </w:r>
      <w:r>
        <w:rPr>
          <w:noProof/>
        </w:rPr>
        <w:tab/>
      </w:r>
      <w:r>
        <w:rPr>
          <w:noProof/>
        </w:rPr>
        <w:fldChar w:fldCharType="begin"/>
      </w:r>
      <w:r>
        <w:rPr>
          <w:noProof/>
        </w:rPr>
        <w:instrText xml:space="preserve"> PAGEREF _Toc149292981 \h </w:instrText>
      </w:r>
      <w:r>
        <w:rPr>
          <w:noProof/>
        </w:rPr>
      </w:r>
      <w:r>
        <w:rPr>
          <w:noProof/>
        </w:rPr>
        <w:fldChar w:fldCharType="separate"/>
      </w:r>
      <w:r>
        <w:rPr>
          <w:noProof/>
        </w:rPr>
        <w:t>20</w:t>
      </w:r>
      <w:r>
        <w:rPr>
          <w:noProof/>
        </w:rPr>
        <w:fldChar w:fldCharType="end"/>
      </w:r>
    </w:p>
    <w:p w14:paraId="50F96DB9" w14:textId="77777777" w:rsidR="00682871" w:rsidRDefault="00682871">
      <w:pPr>
        <w:pStyle w:val="TOC1"/>
        <w:tabs>
          <w:tab w:val="left" w:pos="360"/>
        </w:tabs>
        <w:rPr>
          <w:rFonts w:asciiTheme="minorHAnsi" w:eastAsiaTheme="minorEastAsia" w:hAnsiTheme="minorHAnsi" w:cstheme="minorBidi"/>
          <w:noProof/>
          <w:snapToGrid/>
          <w:color w:val="auto"/>
          <w:szCs w:val="24"/>
          <w:lang w:val="en-US" w:eastAsia="ja-JP"/>
        </w:rPr>
      </w:pPr>
      <w:r>
        <w:rPr>
          <w:noProof/>
        </w:rPr>
        <w:t>7</w:t>
      </w:r>
      <w:r>
        <w:rPr>
          <w:rFonts w:asciiTheme="minorHAnsi" w:eastAsiaTheme="minorEastAsia" w:hAnsiTheme="minorHAnsi" w:cstheme="minorBidi"/>
          <w:noProof/>
          <w:snapToGrid/>
          <w:color w:val="auto"/>
          <w:szCs w:val="24"/>
          <w:lang w:val="en-US" w:eastAsia="ja-JP"/>
        </w:rPr>
        <w:tab/>
      </w:r>
      <w:r>
        <w:rPr>
          <w:noProof/>
        </w:rPr>
        <w:t>Recommendations</w:t>
      </w:r>
      <w:r>
        <w:rPr>
          <w:noProof/>
        </w:rPr>
        <w:tab/>
      </w:r>
      <w:r>
        <w:rPr>
          <w:noProof/>
        </w:rPr>
        <w:fldChar w:fldCharType="begin"/>
      </w:r>
      <w:r>
        <w:rPr>
          <w:noProof/>
        </w:rPr>
        <w:instrText xml:space="preserve"> PAGEREF _Toc149292982 \h </w:instrText>
      </w:r>
      <w:r>
        <w:rPr>
          <w:noProof/>
        </w:rPr>
      </w:r>
      <w:r>
        <w:rPr>
          <w:noProof/>
        </w:rPr>
        <w:fldChar w:fldCharType="separate"/>
      </w:r>
      <w:r>
        <w:rPr>
          <w:noProof/>
        </w:rPr>
        <w:t>21</w:t>
      </w:r>
      <w:r>
        <w:rPr>
          <w:noProof/>
        </w:rPr>
        <w:fldChar w:fldCharType="end"/>
      </w:r>
    </w:p>
    <w:p w14:paraId="0122A4F4" w14:textId="77777777" w:rsidR="001912AE" w:rsidRDefault="001B0709">
      <w:pPr>
        <w:rPr>
          <w:rFonts w:ascii="Times" w:hAnsi="Times"/>
          <w:color w:val="FF0000"/>
        </w:rPr>
      </w:pPr>
      <w:r>
        <w:rPr>
          <w:b/>
        </w:rPr>
        <w:fldChar w:fldCharType="end"/>
      </w:r>
    </w:p>
    <w:p w14:paraId="291ED678" w14:textId="77777777" w:rsidR="001912AE" w:rsidRDefault="001912AE">
      <w:pPr>
        <w:tabs>
          <w:tab w:val="left" w:pos="7371"/>
        </w:tabs>
        <w:jc w:val="left"/>
        <w:outlineLvl w:val="0"/>
        <w:rPr>
          <w:b/>
          <w:sz w:val="28"/>
          <w:u w:val="single"/>
        </w:rPr>
      </w:pPr>
    </w:p>
    <w:p w14:paraId="1F168B6B" w14:textId="77777777" w:rsidR="009C0596" w:rsidRDefault="009C0596">
      <w:pPr>
        <w:widowControl/>
        <w:spacing w:before="0"/>
        <w:jc w:val="left"/>
        <w:rPr>
          <w:b/>
        </w:rPr>
      </w:pPr>
      <w:r>
        <w:rPr>
          <w:b/>
        </w:rPr>
        <w:br w:type="page"/>
      </w:r>
    </w:p>
    <w:p w14:paraId="3EEF5456" w14:textId="77777777" w:rsidR="001912AE" w:rsidRDefault="00614744">
      <w:pPr>
        <w:tabs>
          <w:tab w:val="left" w:pos="7371"/>
        </w:tabs>
        <w:jc w:val="center"/>
        <w:outlineLvl w:val="0"/>
        <w:rPr>
          <w:b/>
          <w:color w:val="FF0000"/>
        </w:rPr>
      </w:pPr>
      <w:r>
        <w:rPr>
          <w:b/>
        </w:rPr>
        <w:lastRenderedPageBreak/>
        <w:t>List of Figures</w:t>
      </w:r>
    </w:p>
    <w:p w14:paraId="7E833BDF" w14:textId="77777777" w:rsidR="001912AE" w:rsidRDefault="001912AE"/>
    <w:p w14:paraId="0B9CCD41" w14:textId="77777777" w:rsidR="001912AE" w:rsidRDefault="00614744">
      <w:pPr>
        <w:tabs>
          <w:tab w:val="left" w:pos="8505"/>
        </w:tabs>
        <w:rPr>
          <w:b/>
          <w:u w:val="single"/>
        </w:rPr>
      </w:pPr>
      <w:r>
        <w:t>Figure</w:t>
      </w:r>
      <w:r>
        <w:rPr>
          <w:noProof/>
          <w:webHidden/>
        </w:rPr>
        <w:tab/>
      </w:r>
      <w:r>
        <w:t>Page No.</w:t>
      </w:r>
    </w:p>
    <w:p w14:paraId="197AF82E" w14:textId="77777777" w:rsidR="001912AE" w:rsidRDefault="001912AE"/>
    <w:p w14:paraId="45263114" w14:textId="77777777" w:rsidR="00682871" w:rsidRDefault="00937133">
      <w:pPr>
        <w:pStyle w:val="TableofFigures"/>
        <w:tabs>
          <w:tab w:val="right" w:leader="dot" w:pos="9600"/>
        </w:tabs>
        <w:rPr>
          <w:rFonts w:asciiTheme="minorHAnsi" w:eastAsiaTheme="minorEastAsia" w:hAnsiTheme="minorHAnsi" w:cstheme="minorBidi"/>
          <w:noProof/>
          <w:snapToGrid/>
          <w:color w:val="auto"/>
          <w:szCs w:val="24"/>
          <w:lang w:val="en-US" w:eastAsia="ja-JP"/>
        </w:rPr>
      </w:pPr>
      <w:r>
        <w:fldChar w:fldCharType="begin"/>
      </w:r>
      <w:r>
        <w:instrText xml:space="preserve"> TOC \c "Figure" </w:instrText>
      </w:r>
      <w:r>
        <w:fldChar w:fldCharType="separate"/>
      </w:r>
      <w:r w:rsidR="00682871">
        <w:rPr>
          <w:noProof/>
        </w:rPr>
        <w:t>Figure 1 – Illustration of Initial Design (Cinema 4D)</w:t>
      </w:r>
      <w:r w:rsidR="00682871">
        <w:rPr>
          <w:noProof/>
        </w:rPr>
        <w:tab/>
      </w:r>
      <w:r w:rsidR="00682871">
        <w:rPr>
          <w:noProof/>
        </w:rPr>
        <w:fldChar w:fldCharType="begin"/>
      </w:r>
      <w:r w:rsidR="00682871">
        <w:rPr>
          <w:noProof/>
        </w:rPr>
        <w:instrText xml:space="preserve"> PAGEREF _Toc149292946 \h </w:instrText>
      </w:r>
      <w:r w:rsidR="00682871">
        <w:rPr>
          <w:noProof/>
        </w:rPr>
      </w:r>
      <w:r w:rsidR="00682871">
        <w:rPr>
          <w:noProof/>
        </w:rPr>
        <w:fldChar w:fldCharType="separate"/>
      </w:r>
      <w:r w:rsidR="00682871">
        <w:rPr>
          <w:noProof/>
        </w:rPr>
        <w:t>14</w:t>
      </w:r>
      <w:r w:rsidR="00682871">
        <w:rPr>
          <w:noProof/>
        </w:rPr>
        <w:fldChar w:fldCharType="end"/>
      </w:r>
    </w:p>
    <w:p w14:paraId="65359B17" w14:textId="77777777" w:rsidR="00682871" w:rsidRDefault="00682871">
      <w:pPr>
        <w:pStyle w:val="TableofFigures"/>
        <w:tabs>
          <w:tab w:val="right" w:leader="dot" w:pos="9600"/>
        </w:tabs>
        <w:rPr>
          <w:rFonts w:asciiTheme="minorHAnsi" w:eastAsiaTheme="minorEastAsia" w:hAnsiTheme="minorHAnsi" w:cstheme="minorBidi"/>
          <w:noProof/>
          <w:snapToGrid/>
          <w:color w:val="auto"/>
          <w:szCs w:val="24"/>
          <w:lang w:val="en-US" w:eastAsia="ja-JP"/>
        </w:rPr>
      </w:pPr>
      <w:r>
        <w:rPr>
          <w:noProof/>
        </w:rPr>
        <w:t>Figure 2 – Acrylic Cutter Initial Design in CorelDRAW v14.0</w:t>
      </w:r>
      <w:r>
        <w:rPr>
          <w:noProof/>
        </w:rPr>
        <w:tab/>
      </w:r>
      <w:r>
        <w:rPr>
          <w:noProof/>
        </w:rPr>
        <w:fldChar w:fldCharType="begin"/>
      </w:r>
      <w:r>
        <w:rPr>
          <w:noProof/>
        </w:rPr>
        <w:instrText xml:space="preserve"> PAGEREF _Toc149292947 \h </w:instrText>
      </w:r>
      <w:r>
        <w:rPr>
          <w:noProof/>
        </w:rPr>
      </w:r>
      <w:r>
        <w:rPr>
          <w:noProof/>
        </w:rPr>
        <w:fldChar w:fldCharType="separate"/>
      </w:r>
      <w:r>
        <w:rPr>
          <w:noProof/>
        </w:rPr>
        <w:t>15</w:t>
      </w:r>
      <w:r>
        <w:rPr>
          <w:noProof/>
        </w:rPr>
        <w:fldChar w:fldCharType="end"/>
      </w:r>
    </w:p>
    <w:p w14:paraId="548B9E7E" w14:textId="77777777" w:rsidR="00682871" w:rsidRDefault="00682871">
      <w:pPr>
        <w:pStyle w:val="TableofFigures"/>
        <w:tabs>
          <w:tab w:val="right" w:leader="dot" w:pos="9600"/>
        </w:tabs>
        <w:rPr>
          <w:rFonts w:asciiTheme="minorHAnsi" w:eastAsiaTheme="minorEastAsia" w:hAnsiTheme="minorHAnsi" w:cstheme="minorBidi"/>
          <w:noProof/>
          <w:snapToGrid/>
          <w:color w:val="auto"/>
          <w:szCs w:val="24"/>
          <w:lang w:val="en-US" w:eastAsia="ja-JP"/>
        </w:rPr>
      </w:pPr>
      <w:r>
        <w:rPr>
          <w:noProof/>
        </w:rPr>
        <w:t>Figure 3 – Illustration of Final Design (Cinema 4D)</w:t>
      </w:r>
      <w:r>
        <w:rPr>
          <w:noProof/>
        </w:rPr>
        <w:tab/>
      </w:r>
      <w:r>
        <w:rPr>
          <w:noProof/>
        </w:rPr>
        <w:fldChar w:fldCharType="begin"/>
      </w:r>
      <w:r>
        <w:rPr>
          <w:noProof/>
        </w:rPr>
        <w:instrText xml:space="preserve"> PAGEREF _Toc149292948 \h </w:instrText>
      </w:r>
      <w:r>
        <w:rPr>
          <w:noProof/>
        </w:rPr>
      </w:r>
      <w:r>
        <w:rPr>
          <w:noProof/>
        </w:rPr>
        <w:fldChar w:fldCharType="separate"/>
      </w:r>
      <w:r>
        <w:rPr>
          <w:noProof/>
        </w:rPr>
        <w:t>16</w:t>
      </w:r>
      <w:r>
        <w:rPr>
          <w:noProof/>
        </w:rPr>
        <w:fldChar w:fldCharType="end"/>
      </w:r>
    </w:p>
    <w:p w14:paraId="0B4C1926" w14:textId="77777777" w:rsidR="00682871" w:rsidRDefault="00682871">
      <w:pPr>
        <w:pStyle w:val="TableofFigures"/>
        <w:tabs>
          <w:tab w:val="right" w:leader="dot" w:pos="9600"/>
        </w:tabs>
        <w:rPr>
          <w:rFonts w:asciiTheme="minorHAnsi" w:eastAsiaTheme="minorEastAsia" w:hAnsiTheme="minorHAnsi" w:cstheme="minorBidi"/>
          <w:noProof/>
          <w:snapToGrid/>
          <w:color w:val="auto"/>
          <w:szCs w:val="24"/>
          <w:lang w:val="en-US" w:eastAsia="ja-JP"/>
        </w:rPr>
      </w:pPr>
      <w:r>
        <w:rPr>
          <w:noProof/>
        </w:rPr>
        <w:t>Figure 4 – Acrylic Cutter Final Design in CorelDRAW v14.0</w:t>
      </w:r>
      <w:r>
        <w:rPr>
          <w:noProof/>
        </w:rPr>
        <w:tab/>
      </w:r>
      <w:r>
        <w:rPr>
          <w:noProof/>
        </w:rPr>
        <w:fldChar w:fldCharType="begin"/>
      </w:r>
      <w:r>
        <w:rPr>
          <w:noProof/>
        </w:rPr>
        <w:instrText xml:space="preserve"> PAGEREF _Toc149292949 \h </w:instrText>
      </w:r>
      <w:r>
        <w:rPr>
          <w:noProof/>
        </w:rPr>
      </w:r>
      <w:r>
        <w:rPr>
          <w:noProof/>
        </w:rPr>
        <w:fldChar w:fldCharType="separate"/>
      </w:r>
      <w:r>
        <w:rPr>
          <w:noProof/>
        </w:rPr>
        <w:t>17</w:t>
      </w:r>
      <w:r>
        <w:rPr>
          <w:noProof/>
        </w:rPr>
        <w:fldChar w:fldCharType="end"/>
      </w:r>
    </w:p>
    <w:p w14:paraId="016D8453" w14:textId="77777777" w:rsidR="00682871" w:rsidRDefault="00682871">
      <w:pPr>
        <w:pStyle w:val="TableofFigures"/>
        <w:tabs>
          <w:tab w:val="right" w:leader="dot" w:pos="9600"/>
        </w:tabs>
        <w:rPr>
          <w:rFonts w:asciiTheme="minorHAnsi" w:eastAsiaTheme="minorEastAsia" w:hAnsiTheme="minorHAnsi" w:cstheme="minorBidi"/>
          <w:noProof/>
          <w:snapToGrid/>
          <w:color w:val="auto"/>
          <w:szCs w:val="24"/>
          <w:lang w:val="en-US" w:eastAsia="ja-JP"/>
        </w:rPr>
      </w:pPr>
      <w:r>
        <w:rPr>
          <w:noProof/>
        </w:rPr>
        <w:t>Figure 5 – Platform with Initial Electronics Mounting System</w:t>
      </w:r>
      <w:r>
        <w:rPr>
          <w:noProof/>
        </w:rPr>
        <w:tab/>
      </w:r>
      <w:r>
        <w:rPr>
          <w:noProof/>
        </w:rPr>
        <w:fldChar w:fldCharType="begin"/>
      </w:r>
      <w:r>
        <w:rPr>
          <w:noProof/>
        </w:rPr>
        <w:instrText xml:space="preserve"> PAGEREF _Toc149292950 \h </w:instrText>
      </w:r>
      <w:r>
        <w:rPr>
          <w:noProof/>
        </w:rPr>
      </w:r>
      <w:r>
        <w:rPr>
          <w:noProof/>
        </w:rPr>
        <w:fldChar w:fldCharType="separate"/>
      </w:r>
      <w:r>
        <w:rPr>
          <w:noProof/>
        </w:rPr>
        <w:t>18</w:t>
      </w:r>
      <w:r>
        <w:rPr>
          <w:noProof/>
        </w:rPr>
        <w:fldChar w:fldCharType="end"/>
      </w:r>
    </w:p>
    <w:p w14:paraId="617A1C7F" w14:textId="77777777" w:rsidR="00682871" w:rsidRDefault="00682871">
      <w:pPr>
        <w:pStyle w:val="TableofFigures"/>
        <w:tabs>
          <w:tab w:val="right" w:leader="dot" w:pos="9600"/>
        </w:tabs>
        <w:rPr>
          <w:rFonts w:asciiTheme="minorHAnsi" w:eastAsiaTheme="minorEastAsia" w:hAnsiTheme="minorHAnsi" w:cstheme="minorBidi"/>
          <w:noProof/>
          <w:snapToGrid/>
          <w:color w:val="auto"/>
          <w:szCs w:val="24"/>
          <w:lang w:val="en-US" w:eastAsia="ja-JP"/>
        </w:rPr>
      </w:pPr>
      <w:r>
        <w:rPr>
          <w:noProof/>
        </w:rPr>
        <w:t>Figure 6 – Final Design of Mounting System</w:t>
      </w:r>
      <w:r>
        <w:rPr>
          <w:noProof/>
        </w:rPr>
        <w:tab/>
      </w:r>
      <w:r>
        <w:rPr>
          <w:noProof/>
        </w:rPr>
        <w:fldChar w:fldCharType="begin"/>
      </w:r>
      <w:r>
        <w:rPr>
          <w:noProof/>
        </w:rPr>
        <w:instrText xml:space="preserve"> PAGEREF _Toc149292951 \h </w:instrText>
      </w:r>
      <w:r>
        <w:rPr>
          <w:noProof/>
        </w:rPr>
      </w:r>
      <w:r>
        <w:rPr>
          <w:noProof/>
        </w:rPr>
        <w:fldChar w:fldCharType="separate"/>
      </w:r>
      <w:r>
        <w:rPr>
          <w:noProof/>
        </w:rPr>
        <w:t>19</w:t>
      </w:r>
      <w:r>
        <w:rPr>
          <w:noProof/>
        </w:rPr>
        <w:fldChar w:fldCharType="end"/>
      </w:r>
    </w:p>
    <w:p w14:paraId="24A424C2" w14:textId="77777777" w:rsidR="00682871" w:rsidRDefault="00682871">
      <w:pPr>
        <w:pStyle w:val="TableofFigures"/>
        <w:tabs>
          <w:tab w:val="right" w:leader="dot" w:pos="9600"/>
        </w:tabs>
        <w:rPr>
          <w:rFonts w:asciiTheme="minorHAnsi" w:eastAsiaTheme="minorEastAsia" w:hAnsiTheme="minorHAnsi" w:cstheme="minorBidi"/>
          <w:noProof/>
          <w:snapToGrid/>
          <w:color w:val="auto"/>
          <w:szCs w:val="24"/>
          <w:lang w:val="en-US" w:eastAsia="ja-JP"/>
        </w:rPr>
      </w:pPr>
      <w:r>
        <w:rPr>
          <w:noProof/>
        </w:rPr>
        <w:t>Figure 7 – Battery Mounting for Final Design</w:t>
      </w:r>
      <w:r>
        <w:rPr>
          <w:noProof/>
        </w:rPr>
        <w:tab/>
      </w:r>
      <w:r>
        <w:rPr>
          <w:noProof/>
        </w:rPr>
        <w:fldChar w:fldCharType="begin"/>
      </w:r>
      <w:r>
        <w:rPr>
          <w:noProof/>
        </w:rPr>
        <w:instrText xml:space="preserve"> PAGEREF _Toc149292952 \h </w:instrText>
      </w:r>
      <w:r>
        <w:rPr>
          <w:noProof/>
        </w:rPr>
      </w:r>
      <w:r>
        <w:rPr>
          <w:noProof/>
        </w:rPr>
        <w:fldChar w:fldCharType="separate"/>
      </w:r>
      <w:r>
        <w:rPr>
          <w:noProof/>
        </w:rPr>
        <w:t>19</w:t>
      </w:r>
      <w:r>
        <w:rPr>
          <w:noProof/>
        </w:rPr>
        <w:fldChar w:fldCharType="end"/>
      </w:r>
    </w:p>
    <w:p w14:paraId="29DD1B58" w14:textId="1C128BF5" w:rsidR="001912AE" w:rsidRDefault="00937133" w:rsidP="00937133">
      <w:pPr>
        <w:pStyle w:val="TableofFigures"/>
      </w:pPr>
      <w:r>
        <w:fldChar w:fldCharType="end"/>
      </w:r>
    </w:p>
    <w:p w14:paraId="226EBD63" w14:textId="77777777" w:rsidR="001912AE" w:rsidRDefault="00614744">
      <w:pPr>
        <w:tabs>
          <w:tab w:val="left" w:pos="7371"/>
        </w:tabs>
        <w:jc w:val="center"/>
        <w:outlineLvl w:val="0"/>
        <w:rPr>
          <w:b/>
          <w:color w:val="FF0000"/>
        </w:rPr>
      </w:pPr>
      <w:r>
        <w:rPr>
          <w:b/>
        </w:rPr>
        <w:t>List of Tables</w:t>
      </w:r>
    </w:p>
    <w:p w14:paraId="0D643E35" w14:textId="77777777" w:rsidR="001912AE" w:rsidRDefault="001912AE">
      <w:pPr>
        <w:rPr>
          <w:rFonts w:ascii="Times" w:hAnsi="Times"/>
          <w:color w:val="FF0000"/>
        </w:rPr>
      </w:pPr>
    </w:p>
    <w:p w14:paraId="59B3366B" w14:textId="77777777" w:rsidR="001912AE" w:rsidRDefault="00614744">
      <w:pPr>
        <w:tabs>
          <w:tab w:val="left" w:pos="8505"/>
        </w:tabs>
        <w:rPr>
          <w:b/>
          <w:u w:val="single"/>
        </w:rPr>
      </w:pPr>
      <w:r>
        <w:t>Table</w:t>
      </w:r>
      <w:r>
        <w:rPr>
          <w:noProof/>
          <w:webHidden/>
        </w:rPr>
        <w:tab/>
      </w:r>
      <w:r>
        <w:t>Page No.</w:t>
      </w:r>
    </w:p>
    <w:p w14:paraId="583C91CB" w14:textId="77777777" w:rsidR="00682871" w:rsidRDefault="001B0709">
      <w:pPr>
        <w:pStyle w:val="TableofFigures"/>
        <w:tabs>
          <w:tab w:val="right" w:leader="dot" w:pos="9600"/>
        </w:tabs>
        <w:rPr>
          <w:rFonts w:asciiTheme="minorHAnsi" w:eastAsiaTheme="minorEastAsia" w:hAnsiTheme="minorHAnsi" w:cstheme="minorBidi"/>
          <w:noProof/>
          <w:snapToGrid/>
          <w:color w:val="auto"/>
          <w:szCs w:val="24"/>
          <w:lang w:val="en-US" w:eastAsia="ja-JP"/>
        </w:rPr>
      </w:pPr>
      <w:r>
        <w:fldChar w:fldCharType="begin"/>
      </w:r>
      <w:r w:rsidR="00EE2002">
        <w:instrText xml:space="preserve"> TOC \h \z \c "Table" </w:instrText>
      </w:r>
      <w:r>
        <w:fldChar w:fldCharType="separate"/>
      </w:r>
      <w:r w:rsidR="00682871">
        <w:rPr>
          <w:noProof/>
        </w:rPr>
        <w:t>Table 1 – Mounting System Requirements</w:t>
      </w:r>
      <w:r w:rsidR="00682871">
        <w:rPr>
          <w:noProof/>
        </w:rPr>
        <w:tab/>
      </w:r>
      <w:r w:rsidR="00682871">
        <w:rPr>
          <w:noProof/>
        </w:rPr>
        <w:fldChar w:fldCharType="begin"/>
      </w:r>
      <w:r w:rsidR="00682871">
        <w:rPr>
          <w:noProof/>
        </w:rPr>
        <w:instrText xml:space="preserve"> PAGEREF _Toc149292953 \h </w:instrText>
      </w:r>
      <w:r w:rsidR="00682871">
        <w:rPr>
          <w:noProof/>
        </w:rPr>
      </w:r>
      <w:r w:rsidR="00682871">
        <w:rPr>
          <w:noProof/>
        </w:rPr>
        <w:fldChar w:fldCharType="separate"/>
      </w:r>
      <w:r w:rsidR="00682871">
        <w:rPr>
          <w:noProof/>
        </w:rPr>
        <w:t>10</w:t>
      </w:r>
      <w:r w:rsidR="00682871">
        <w:rPr>
          <w:noProof/>
        </w:rPr>
        <w:fldChar w:fldCharType="end"/>
      </w:r>
    </w:p>
    <w:p w14:paraId="26B2023F" w14:textId="77777777" w:rsidR="00682871" w:rsidRDefault="00682871">
      <w:pPr>
        <w:pStyle w:val="TableofFigures"/>
        <w:tabs>
          <w:tab w:val="right" w:leader="dot" w:pos="9600"/>
        </w:tabs>
        <w:rPr>
          <w:rFonts w:asciiTheme="minorHAnsi" w:eastAsiaTheme="minorEastAsia" w:hAnsiTheme="minorHAnsi" w:cstheme="minorBidi"/>
          <w:noProof/>
          <w:snapToGrid/>
          <w:color w:val="auto"/>
          <w:szCs w:val="24"/>
          <w:lang w:val="en-US" w:eastAsia="ja-JP"/>
        </w:rPr>
      </w:pPr>
      <w:r>
        <w:rPr>
          <w:noProof/>
        </w:rPr>
        <w:t>Table 2 - Mounting System Requirement Acceptance Tests</w:t>
      </w:r>
      <w:r>
        <w:rPr>
          <w:noProof/>
        </w:rPr>
        <w:tab/>
      </w:r>
      <w:r>
        <w:rPr>
          <w:noProof/>
        </w:rPr>
        <w:fldChar w:fldCharType="begin"/>
      </w:r>
      <w:r>
        <w:rPr>
          <w:noProof/>
        </w:rPr>
        <w:instrText xml:space="preserve"> PAGEREF _Toc149292954 \h </w:instrText>
      </w:r>
      <w:r>
        <w:rPr>
          <w:noProof/>
        </w:rPr>
      </w:r>
      <w:r>
        <w:rPr>
          <w:noProof/>
        </w:rPr>
        <w:fldChar w:fldCharType="separate"/>
      </w:r>
      <w:r>
        <w:rPr>
          <w:noProof/>
        </w:rPr>
        <w:t>10</w:t>
      </w:r>
      <w:r>
        <w:rPr>
          <w:noProof/>
        </w:rPr>
        <w:fldChar w:fldCharType="end"/>
      </w:r>
    </w:p>
    <w:p w14:paraId="160CFB23" w14:textId="77777777" w:rsidR="00682871" w:rsidRDefault="00682871">
      <w:pPr>
        <w:pStyle w:val="TableofFigures"/>
        <w:tabs>
          <w:tab w:val="right" w:leader="dot" w:pos="9600"/>
        </w:tabs>
        <w:rPr>
          <w:rFonts w:asciiTheme="minorHAnsi" w:eastAsiaTheme="minorEastAsia" w:hAnsiTheme="minorHAnsi" w:cstheme="minorBidi"/>
          <w:noProof/>
          <w:snapToGrid/>
          <w:color w:val="auto"/>
          <w:szCs w:val="24"/>
          <w:lang w:val="en-US" w:eastAsia="ja-JP"/>
        </w:rPr>
      </w:pPr>
      <w:r>
        <w:rPr>
          <w:noProof/>
        </w:rPr>
        <w:t>Table 3 - Payload Information</w:t>
      </w:r>
      <w:r>
        <w:rPr>
          <w:noProof/>
        </w:rPr>
        <w:tab/>
      </w:r>
      <w:r>
        <w:rPr>
          <w:noProof/>
        </w:rPr>
        <w:fldChar w:fldCharType="begin"/>
      </w:r>
      <w:r>
        <w:rPr>
          <w:noProof/>
        </w:rPr>
        <w:instrText xml:space="preserve"> PAGEREF _Toc149292955 \h </w:instrText>
      </w:r>
      <w:r>
        <w:rPr>
          <w:noProof/>
        </w:rPr>
      </w:r>
      <w:r>
        <w:rPr>
          <w:noProof/>
        </w:rPr>
        <w:fldChar w:fldCharType="separate"/>
      </w:r>
      <w:r>
        <w:rPr>
          <w:noProof/>
        </w:rPr>
        <w:t>13</w:t>
      </w:r>
      <w:r>
        <w:rPr>
          <w:noProof/>
        </w:rPr>
        <w:fldChar w:fldCharType="end"/>
      </w:r>
    </w:p>
    <w:p w14:paraId="0EB108E3" w14:textId="77777777" w:rsidR="001912AE" w:rsidRDefault="001B0709">
      <w:r>
        <w:fldChar w:fldCharType="end"/>
      </w:r>
    </w:p>
    <w:p w14:paraId="38AEABEE" w14:textId="77777777" w:rsidR="001912AE" w:rsidRDefault="00614744">
      <w:pPr>
        <w:rPr>
          <w:b/>
          <w:sz w:val="28"/>
          <w:u w:val="single"/>
        </w:rPr>
      </w:pPr>
      <w:r>
        <w:rPr>
          <w:b/>
        </w:rPr>
        <w:br w:type="page"/>
      </w:r>
    </w:p>
    <w:p w14:paraId="20069D88" w14:textId="77777777" w:rsidR="001912AE" w:rsidRDefault="00614744">
      <w:pPr>
        <w:tabs>
          <w:tab w:val="left" w:pos="7371"/>
        </w:tabs>
        <w:jc w:val="center"/>
        <w:outlineLvl w:val="0"/>
        <w:rPr>
          <w:b/>
        </w:rPr>
      </w:pPr>
      <w:r>
        <w:rPr>
          <w:b/>
        </w:rPr>
        <w:lastRenderedPageBreak/>
        <w:t>Definitions</w:t>
      </w:r>
      <w:r>
        <w:rPr>
          <w:b/>
          <w:color w:val="FF0000"/>
        </w:rPr>
        <w:t xml:space="preserve"> </w:t>
      </w:r>
    </w:p>
    <w:p w14:paraId="38D63C9A" w14:textId="77777777" w:rsidR="001912AE" w:rsidRDefault="001912AE">
      <w:pPr>
        <w:tabs>
          <w:tab w:val="left" w:pos="7371"/>
        </w:tabs>
        <w:jc w:val="left"/>
        <w:outlineLvl w:val="0"/>
        <w:rPr>
          <w:rFonts w:ascii="Times" w:hAnsi="Times"/>
          <w:color w:val="FF0000"/>
        </w:rPr>
      </w:pPr>
    </w:p>
    <w:tbl>
      <w:tblPr>
        <w:tblW w:w="0" w:type="auto"/>
        <w:tblLook w:val="0000" w:firstRow="0" w:lastRow="0" w:firstColumn="0" w:lastColumn="0" w:noHBand="0" w:noVBand="0"/>
      </w:tblPr>
      <w:tblGrid>
        <w:gridCol w:w="2029"/>
        <w:gridCol w:w="7661"/>
      </w:tblGrid>
      <w:tr w:rsidR="001912AE" w14:paraId="3B32D426" w14:textId="77777777">
        <w:tc>
          <w:tcPr>
            <w:tcW w:w="2029" w:type="dxa"/>
          </w:tcPr>
          <w:p w14:paraId="0DDFC3C1" w14:textId="77777777" w:rsidR="001912AE" w:rsidRDefault="00785FEB">
            <w:pPr>
              <w:pStyle w:val="BodyText"/>
            </w:pPr>
            <w:r>
              <w:t>AHNS</w:t>
            </w:r>
          </w:p>
        </w:tc>
        <w:tc>
          <w:tcPr>
            <w:tcW w:w="7661" w:type="dxa"/>
          </w:tcPr>
          <w:p w14:paraId="5C65747D" w14:textId="77777777" w:rsidR="001912AE" w:rsidRDefault="00785FEB">
            <w:pPr>
              <w:pStyle w:val="BodyText"/>
            </w:pPr>
            <w:r>
              <w:t>Autonomous Helicopter Navigation System</w:t>
            </w:r>
          </w:p>
        </w:tc>
      </w:tr>
      <w:tr w:rsidR="001912AE" w14:paraId="6EA952A4" w14:textId="77777777">
        <w:tc>
          <w:tcPr>
            <w:tcW w:w="2029" w:type="dxa"/>
          </w:tcPr>
          <w:p w14:paraId="28018F7F" w14:textId="77777777" w:rsidR="001912AE" w:rsidRDefault="00785FEB">
            <w:pPr>
              <w:pStyle w:val="BodyText"/>
            </w:pPr>
            <w:r>
              <w:t>QUT</w:t>
            </w:r>
          </w:p>
        </w:tc>
        <w:tc>
          <w:tcPr>
            <w:tcW w:w="7661" w:type="dxa"/>
          </w:tcPr>
          <w:p w14:paraId="5EEABEDF" w14:textId="77777777" w:rsidR="001912AE" w:rsidRDefault="00785FEB">
            <w:pPr>
              <w:pStyle w:val="BodyText"/>
            </w:pPr>
            <w:r>
              <w:t>Queensland University of Technology</w:t>
            </w:r>
          </w:p>
        </w:tc>
      </w:tr>
      <w:tr w:rsidR="00175E9E" w14:paraId="421085C1" w14:textId="77777777">
        <w:tc>
          <w:tcPr>
            <w:tcW w:w="2029" w:type="dxa"/>
          </w:tcPr>
          <w:p w14:paraId="145A9A77" w14:textId="47385A87" w:rsidR="00175E9E" w:rsidRDefault="00175E9E">
            <w:pPr>
              <w:pStyle w:val="BodyText"/>
            </w:pPr>
            <w:proofErr w:type="spellStart"/>
            <w:r>
              <w:t>CoM</w:t>
            </w:r>
            <w:proofErr w:type="spellEnd"/>
          </w:p>
        </w:tc>
        <w:tc>
          <w:tcPr>
            <w:tcW w:w="7661" w:type="dxa"/>
          </w:tcPr>
          <w:p w14:paraId="72E4795B" w14:textId="22156EDF" w:rsidR="00175E9E" w:rsidRDefault="00175E9E">
            <w:pPr>
              <w:pStyle w:val="BodyText"/>
            </w:pPr>
            <w:r>
              <w:t>Centre of Mass</w:t>
            </w:r>
          </w:p>
        </w:tc>
      </w:tr>
      <w:tr w:rsidR="00430975" w14:paraId="20A8D064" w14:textId="77777777">
        <w:tc>
          <w:tcPr>
            <w:tcW w:w="2029" w:type="dxa"/>
          </w:tcPr>
          <w:p w14:paraId="075E2AE6" w14:textId="2D3D704D" w:rsidR="00430975" w:rsidRDefault="00430975">
            <w:pPr>
              <w:pStyle w:val="BodyText"/>
            </w:pPr>
            <w:r>
              <w:t>IMU</w:t>
            </w:r>
          </w:p>
        </w:tc>
        <w:tc>
          <w:tcPr>
            <w:tcW w:w="7661" w:type="dxa"/>
          </w:tcPr>
          <w:p w14:paraId="42A074AC" w14:textId="6544FEFD" w:rsidR="00430975" w:rsidRDefault="00430975">
            <w:pPr>
              <w:pStyle w:val="BodyText"/>
            </w:pPr>
            <w:r>
              <w:t>Inertial Measurement U</w:t>
            </w:r>
            <w:r w:rsidRPr="00430975">
              <w:t>nit</w:t>
            </w:r>
          </w:p>
        </w:tc>
      </w:tr>
      <w:tr w:rsidR="001912AE" w14:paraId="02AA56C4" w14:textId="77777777">
        <w:tc>
          <w:tcPr>
            <w:tcW w:w="2029" w:type="dxa"/>
          </w:tcPr>
          <w:p w14:paraId="70D4516A" w14:textId="77777777" w:rsidR="001912AE" w:rsidRDefault="00785FEB">
            <w:pPr>
              <w:pStyle w:val="BodyText"/>
            </w:pPr>
            <w:r>
              <w:t>HLO</w:t>
            </w:r>
          </w:p>
        </w:tc>
        <w:tc>
          <w:tcPr>
            <w:tcW w:w="7661" w:type="dxa"/>
          </w:tcPr>
          <w:p w14:paraId="1C4448D2" w14:textId="77777777" w:rsidR="001912AE" w:rsidRDefault="00785FEB">
            <w:pPr>
              <w:pStyle w:val="BodyText"/>
            </w:pPr>
            <w:r>
              <w:t>High Level Objective</w:t>
            </w:r>
          </w:p>
        </w:tc>
      </w:tr>
      <w:tr w:rsidR="00430975" w14:paraId="21703E19" w14:textId="77777777">
        <w:tc>
          <w:tcPr>
            <w:tcW w:w="2029" w:type="dxa"/>
          </w:tcPr>
          <w:p w14:paraId="5B16F2D4" w14:textId="72DD69A8" w:rsidR="00430975" w:rsidRDefault="00430975">
            <w:pPr>
              <w:pStyle w:val="BodyText"/>
            </w:pPr>
          </w:p>
        </w:tc>
        <w:tc>
          <w:tcPr>
            <w:tcW w:w="7661" w:type="dxa"/>
          </w:tcPr>
          <w:p w14:paraId="1A6EA302" w14:textId="116F38A9" w:rsidR="00430975" w:rsidRDefault="00430975">
            <w:pPr>
              <w:pStyle w:val="BodyText"/>
            </w:pPr>
          </w:p>
        </w:tc>
      </w:tr>
      <w:tr w:rsidR="001912AE" w14:paraId="45BFCF4D" w14:textId="77777777">
        <w:tc>
          <w:tcPr>
            <w:tcW w:w="2029" w:type="dxa"/>
          </w:tcPr>
          <w:p w14:paraId="031DDCED" w14:textId="77777777" w:rsidR="001912AE" w:rsidRDefault="001912AE">
            <w:pPr>
              <w:pStyle w:val="BodyText"/>
            </w:pPr>
          </w:p>
        </w:tc>
        <w:tc>
          <w:tcPr>
            <w:tcW w:w="7661" w:type="dxa"/>
          </w:tcPr>
          <w:p w14:paraId="2BB12406" w14:textId="77777777" w:rsidR="001912AE" w:rsidRDefault="001912AE">
            <w:pPr>
              <w:pStyle w:val="BodyText"/>
            </w:pPr>
          </w:p>
        </w:tc>
      </w:tr>
      <w:tr w:rsidR="001912AE" w14:paraId="7B58875B" w14:textId="77777777">
        <w:tc>
          <w:tcPr>
            <w:tcW w:w="2029" w:type="dxa"/>
          </w:tcPr>
          <w:p w14:paraId="6A8094A3" w14:textId="77777777" w:rsidR="001912AE" w:rsidRDefault="001912AE">
            <w:pPr>
              <w:pStyle w:val="BodyText"/>
            </w:pPr>
          </w:p>
        </w:tc>
        <w:tc>
          <w:tcPr>
            <w:tcW w:w="7661" w:type="dxa"/>
          </w:tcPr>
          <w:p w14:paraId="61D31EFC" w14:textId="77777777" w:rsidR="001912AE" w:rsidRDefault="001912AE">
            <w:pPr>
              <w:pStyle w:val="BodyText"/>
            </w:pPr>
          </w:p>
        </w:tc>
      </w:tr>
      <w:tr w:rsidR="001912AE" w14:paraId="02F59F28" w14:textId="77777777">
        <w:tc>
          <w:tcPr>
            <w:tcW w:w="2029" w:type="dxa"/>
          </w:tcPr>
          <w:p w14:paraId="0E4D97C9" w14:textId="77777777" w:rsidR="001912AE" w:rsidRDefault="001912AE">
            <w:pPr>
              <w:pStyle w:val="BodyText"/>
            </w:pPr>
          </w:p>
        </w:tc>
        <w:tc>
          <w:tcPr>
            <w:tcW w:w="7661" w:type="dxa"/>
          </w:tcPr>
          <w:p w14:paraId="51C4B8E2" w14:textId="77777777" w:rsidR="001912AE" w:rsidRDefault="001912AE">
            <w:pPr>
              <w:pStyle w:val="BodyText"/>
            </w:pPr>
          </w:p>
        </w:tc>
      </w:tr>
      <w:tr w:rsidR="001912AE" w14:paraId="4A940379" w14:textId="77777777">
        <w:tc>
          <w:tcPr>
            <w:tcW w:w="2029" w:type="dxa"/>
          </w:tcPr>
          <w:p w14:paraId="23E767F9" w14:textId="77777777" w:rsidR="001912AE" w:rsidRDefault="001912AE">
            <w:pPr>
              <w:pStyle w:val="BodyText"/>
            </w:pPr>
          </w:p>
        </w:tc>
        <w:tc>
          <w:tcPr>
            <w:tcW w:w="7661" w:type="dxa"/>
          </w:tcPr>
          <w:p w14:paraId="7F8C75E6" w14:textId="77777777" w:rsidR="001912AE" w:rsidRDefault="001912AE">
            <w:pPr>
              <w:pStyle w:val="BodyText"/>
            </w:pPr>
          </w:p>
        </w:tc>
      </w:tr>
      <w:tr w:rsidR="001912AE" w14:paraId="397C482B" w14:textId="77777777">
        <w:tc>
          <w:tcPr>
            <w:tcW w:w="2029" w:type="dxa"/>
          </w:tcPr>
          <w:p w14:paraId="2B5609CE" w14:textId="77777777" w:rsidR="001912AE" w:rsidRDefault="001912AE">
            <w:pPr>
              <w:pStyle w:val="BodyText"/>
            </w:pPr>
          </w:p>
        </w:tc>
        <w:tc>
          <w:tcPr>
            <w:tcW w:w="7661" w:type="dxa"/>
          </w:tcPr>
          <w:p w14:paraId="1EC2FD4D" w14:textId="77777777" w:rsidR="001912AE" w:rsidRDefault="001912AE">
            <w:pPr>
              <w:pStyle w:val="BodyText"/>
            </w:pPr>
          </w:p>
        </w:tc>
      </w:tr>
      <w:tr w:rsidR="001912AE" w14:paraId="5491CF2A" w14:textId="77777777">
        <w:tc>
          <w:tcPr>
            <w:tcW w:w="2029" w:type="dxa"/>
          </w:tcPr>
          <w:p w14:paraId="6FE96140" w14:textId="77777777" w:rsidR="001912AE" w:rsidRDefault="001912AE">
            <w:pPr>
              <w:pStyle w:val="BodyText"/>
            </w:pPr>
          </w:p>
        </w:tc>
        <w:tc>
          <w:tcPr>
            <w:tcW w:w="7661" w:type="dxa"/>
          </w:tcPr>
          <w:p w14:paraId="6744C6F7" w14:textId="77777777" w:rsidR="001912AE" w:rsidRDefault="001912AE">
            <w:pPr>
              <w:pStyle w:val="BodyText"/>
            </w:pPr>
          </w:p>
        </w:tc>
      </w:tr>
      <w:tr w:rsidR="001912AE" w14:paraId="23B54F43" w14:textId="77777777">
        <w:tc>
          <w:tcPr>
            <w:tcW w:w="2029" w:type="dxa"/>
          </w:tcPr>
          <w:p w14:paraId="78C56B80" w14:textId="77777777" w:rsidR="001912AE" w:rsidRDefault="001912AE">
            <w:pPr>
              <w:pStyle w:val="BodyText"/>
            </w:pPr>
          </w:p>
        </w:tc>
        <w:tc>
          <w:tcPr>
            <w:tcW w:w="7661" w:type="dxa"/>
          </w:tcPr>
          <w:p w14:paraId="48BA0742" w14:textId="77777777" w:rsidR="001912AE" w:rsidRDefault="001912AE">
            <w:pPr>
              <w:pStyle w:val="BodyText"/>
            </w:pPr>
          </w:p>
        </w:tc>
      </w:tr>
    </w:tbl>
    <w:p w14:paraId="7DAE8079" w14:textId="77777777" w:rsidR="001912AE" w:rsidRDefault="00614744">
      <w:pPr>
        <w:pStyle w:val="Heading1"/>
      </w:pPr>
      <w:bookmarkStart w:id="4" w:name="_Toc149292965"/>
      <w:r>
        <w:lastRenderedPageBreak/>
        <w:t>Introduction</w:t>
      </w:r>
      <w:bookmarkEnd w:id="4"/>
    </w:p>
    <w:p w14:paraId="2A839892" w14:textId="02D59CFC" w:rsidR="00823027" w:rsidRDefault="00B740FB" w:rsidP="000B5B92">
      <w:pPr>
        <w:spacing w:line="360" w:lineRule="auto"/>
      </w:pPr>
      <w:r>
        <w:t>The</w:t>
      </w:r>
      <w:r w:rsidR="00175E9E">
        <w:t xml:space="preserve"> Autonomous Helicopter Navigation System (AHNS) platform required modifications to allow the electronic payload to be mounted for flight operations. The design required the main electronics board, battery, camera and ultrasonic sensor to be mounted </w:t>
      </w:r>
      <w:r w:rsidR="00E55453">
        <w:t>with the intention of</w:t>
      </w:r>
      <w:r w:rsidR="00175E9E">
        <w:t xml:space="preserve"> keep</w:t>
      </w:r>
      <w:r w:rsidR="00E55453">
        <w:t>ing</w:t>
      </w:r>
      <w:r w:rsidR="00175E9E">
        <w:t xml:space="preserve"> the </w:t>
      </w:r>
      <w:proofErr w:type="spellStart"/>
      <w:r w:rsidR="00175E9E">
        <w:t>CoM</w:t>
      </w:r>
      <w:proofErr w:type="spellEnd"/>
      <w:r w:rsidR="00175E9E">
        <w:t xml:space="preserve"> of the platf</w:t>
      </w:r>
      <w:r w:rsidR="00E55453">
        <w:t>orm aligned with the engines. The electronics mounting was also required to provide protection to all the expensive equipment on the platform, while ensuring that they could independently preform their desired tasks.</w:t>
      </w:r>
    </w:p>
    <w:p w14:paraId="1580E133" w14:textId="77777777" w:rsidR="001912AE" w:rsidRDefault="00614744">
      <w:pPr>
        <w:pStyle w:val="Heading2"/>
        <w:rPr>
          <w:snapToGrid/>
        </w:rPr>
      </w:pPr>
      <w:bookmarkStart w:id="5" w:name="_Toc149292966"/>
      <w:r>
        <w:rPr>
          <w:snapToGrid/>
        </w:rPr>
        <w:t>Scope</w:t>
      </w:r>
      <w:bookmarkEnd w:id="5"/>
    </w:p>
    <w:p w14:paraId="0C4C11EF" w14:textId="356EAFE1" w:rsidR="00641D12" w:rsidRDefault="00E55453" w:rsidP="00641D12">
      <w:pPr>
        <w:spacing w:line="360" w:lineRule="auto"/>
      </w:pPr>
      <w:r>
        <w:t>The scope of this document is limited to the design and implementation of the mounting system on the AHNS platform, and although references dimensions of electronics, does not mention the wiring or board design used.</w:t>
      </w:r>
    </w:p>
    <w:p w14:paraId="5D58BE56" w14:textId="77777777" w:rsidR="001912AE" w:rsidRDefault="00614744">
      <w:pPr>
        <w:pStyle w:val="Heading2"/>
        <w:rPr>
          <w:snapToGrid/>
        </w:rPr>
      </w:pPr>
      <w:bookmarkStart w:id="6" w:name="_Toc149292967"/>
      <w:r>
        <w:rPr>
          <w:snapToGrid/>
        </w:rPr>
        <w:t>Background</w:t>
      </w:r>
      <w:bookmarkEnd w:id="6"/>
    </w:p>
    <w:p w14:paraId="308AD225" w14:textId="116D2282" w:rsidR="00A65AE6" w:rsidRPr="00A65AE6" w:rsidRDefault="00E55453" w:rsidP="00A65AE6">
      <w:pPr>
        <w:spacing w:line="360" w:lineRule="auto"/>
      </w:pPr>
      <w:r>
        <w:t xml:space="preserve">Autonomous Helicopter Navigation System 2010 has introduced quad-copter helicopters for </w:t>
      </w:r>
      <w:r w:rsidR="00D047FE">
        <w:t xml:space="preserve">the first time, with single rotor helicopters being used in previous years. Previous designs have </w:t>
      </w:r>
      <w:r w:rsidR="00430975">
        <w:t xml:space="preserve">been developed for the use on single rotor blade helicopters, and as such, is not reusable. The addition of on-board computer </w:t>
      </w:r>
      <w:r w:rsidR="00430975" w:rsidRPr="00430975">
        <w:t>module</w:t>
      </w:r>
      <w:r w:rsidR="00430975">
        <w:t>, camera, IMU, and ultrasonic sensor has also facilitated much more area needed for mounting.</w:t>
      </w:r>
    </w:p>
    <w:p w14:paraId="58AC944E" w14:textId="77777777" w:rsidR="001912AE" w:rsidRDefault="00614744">
      <w:pPr>
        <w:pStyle w:val="Heading1"/>
      </w:pPr>
      <w:bookmarkStart w:id="7" w:name="_Toc149292968"/>
      <w:r>
        <w:lastRenderedPageBreak/>
        <w:t>Reference Documents</w:t>
      </w:r>
      <w:bookmarkEnd w:id="7"/>
    </w:p>
    <w:p w14:paraId="6FC25D62" w14:textId="77777777" w:rsidR="001912AE" w:rsidRDefault="00614744">
      <w:pPr>
        <w:pStyle w:val="Heading2"/>
      </w:pPr>
      <w:bookmarkStart w:id="8" w:name="_Toc462198852"/>
      <w:bookmarkStart w:id="9" w:name="_Toc149292969"/>
      <w:r>
        <w:t>QUT Avionics Documents</w:t>
      </w:r>
      <w:bookmarkEnd w:id="8"/>
      <w:bookmarkEnd w:id="9"/>
    </w:p>
    <w:tbl>
      <w:tblPr>
        <w:tblW w:w="0" w:type="auto"/>
        <w:tblLook w:val="0000" w:firstRow="0" w:lastRow="0" w:firstColumn="0" w:lastColumn="0" w:noHBand="0" w:noVBand="0"/>
      </w:tblPr>
      <w:tblGrid>
        <w:gridCol w:w="1238"/>
        <w:gridCol w:w="2938"/>
        <w:gridCol w:w="5514"/>
      </w:tblGrid>
      <w:tr w:rsidR="000255C8" w14:paraId="4F5B6E3B" w14:textId="77777777">
        <w:tc>
          <w:tcPr>
            <w:tcW w:w="1238" w:type="dxa"/>
          </w:tcPr>
          <w:p w14:paraId="0E856BC5" w14:textId="77777777" w:rsidR="000255C8" w:rsidRDefault="000255C8" w:rsidP="00C23668">
            <w:pPr>
              <w:pStyle w:val="BodyText"/>
            </w:pPr>
            <w:r>
              <w:t>RD/1</w:t>
            </w:r>
          </w:p>
        </w:tc>
        <w:tc>
          <w:tcPr>
            <w:tcW w:w="2938" w:type="dxa"/>
          </w:tcPr>
          <w:p w14:paraId="2F841F16" w14:textId="77777777" w:rsidR="000255C8" w:rsidRDefault="000255C8" w:rsidP="00C23668">
            <w:pPr>
              <w:pStyle w:val="BodyText"/>
            </w:pPr>
            <w:r>
              <w:t>AHNS-2010-SY-HL-001</w:t>
            </w:r>
          </w:p>
        </w:tc>
        <w:tc>
          <w:tcPr>
            <w:tcW w:w="5514" w:type="dxa"/>
          </w:tcPr>
          <w:p w14:paraId="7AA96382" w14:textId="77777777" w:rsidR="000255C8" w:rsidRDefault="000255C8" w:rsidP="00C23668">
            <w:pPr>
              <w:pStyle w:val="BodyText"/>
            </w:pPr>
            <w:r>
              <w:t>AHNS, High Level Objectives of</w:t>
            </w:r>
          </w:p>
        </w:tc>
      </w:tr>
      <w:tr w:rsidR="000255C8" w14:paraId="19E43B8C" w14:textId="77777777">
        <w:tc>
          <w:tcPr>
            <w:tcW w:w="1238" w:type="dxa"/>
          </w:tcPr>
          <w:p w14:paraId="01A0BEF4" w14:textId="77777777" w:rsidR="000255C8" w:rsidRDefault="000255C8" w:rsidP="00C23668">
            <w:pPr>
              <w:pStyle w:val="BodyText"/>
            </w:pPr>
            <w:r>
              <w:t>RD/2</w:t>
            </w:r>
          </w:p>
        </w:tc>
        <w:tc>
          <w:tcPr>
            <w:tcW w:w="2938" w:type="dxa"/>
          </w:tcPr>
          <w:p w14:paraId="0ECA513D" w14:textId="77777777" w:rsidR="000255C8" w:rsidRDefault="000255C8" w:rsidP="00C23668">
            <w:pPr>
              <w:pStyle w:val="BodyText"/>
            </w:pPr>
            <w:r>
              <w:t>AHNS-2010-SY-SR-001</w:t>
            </w:r>
          </w:p>
        </w:tc>
        <w:tc>
          <w:tcPr>
            <w:tcW w:w="5514" w:type="dxa"/>
          </w:tcPr>
          <w:p w14:paraId="029B464A" w14:textId="77777777" w:rsidR="000255C8" w:rsidRDefault="000255C8" w:rsidP="00C23668">
            <w:pPr>
              <w:pStyle w:val="BodyText"/>
            </w:pPr>
            <w:r>
              <w:t>AHNS, System Requirements of</w:t>
            </w:r>
          </w:p>
        </w:tc>
      </w:tr>
    </w:tbl>
    <w:p w14:paraId="371BFE5A" w14:textId="77777777" w:rsidR="001912AE" w:rsidRDefault="00614744">
      <w:pPr>
        <w:pStyle w:val="Heading2"/>
      </w:pPr>
      <w:bookmarkStart w:id="10" w:name="_Toc149292970"/>
      <w:r>
        <w:t>Non-QUT Documents</w:t>
      </w:r>
      <w:bookmarkEnd w:id="10"/>
    </w:p>
    <w:tbl>
      <w:tblPr>
        <w:tblW w:w="0" w:type="auto"/>
        <w:tblLayout w:type="fixed"/>
        <w:tblLook w:val="0000" w:firstRow="0" w:lastRow="0" w:firstColumn="0" w:lastColumn="0" w:noHBand="0" w:noVBand="0"/>
      </w:tblPr>
      <w:tblGrid>
        <w:gridCol w:w="1242"/>
        <w:gridCol w:w="2977"/>
        <w:gridCol w:w="5471"/>
      </w:tblGrid>
      <w:tr w:rsidR="00D500E0" w14:paraId="5D1A0E25" w14:textId="77777777" w:rsidTr="000255C8">
        <w:tc>
          <w:tcPr>
            <w:tcW w:w="1242" w:type="dxa"/>
          </w:tcPr>
          <w:p w14:paraId="47F9835C" w14:textId="234577C9" w:rsidR="00D500E0" w:rsidRDefault="0014402E" w:rsidP="00C23668">
            <w:r>
              <w:t>RD/3</w:t>
            </w:r>
          </w:p>
        </w:tc>
        <w:tc>
          <w:tcPr>
            <w:tcW w:w="2977" w:type="dxa"/>
          </w:tcPr>
          <w:p w14:paraId="4A3130E5" w14:textId="08A18E06" w:rsidR="00D500E0" w:rsidRPr="00D6434E" w:rsidRDefault="00101B7E" w:rsidP="00C23668">
            <w:pPr>
              <w:rPr>
                <w:snapToGrid/>
                <w:color w:val="auto"/>
                <w:szCs w:val="24"/>
                <w:lang w:eastAsia="en-AU"/>
              </w:rPr>
            </w:pPr>
            <w:r w:rsidRPr="00101B7E">
              <w:rPr>
                <w:snapToGrid/>
                <w:color w:val="auto"/>
                <w:szCs w:val="24"/>
                <w:lang w:eastAsia="en-AU"/>
              </w:rPr>
              <w:t>http://au.farnell.com/ettinger/05-13-451/spacer-m3x45-vzk/dp/1466727</w:t>
            </w:r>
          </w:p>
        </w:tc>
        <w:tc>
          <w:tcPr>
            <w:tcW w:w="5471" w:type="dxa"/>
          </w:tcPr>
          <w:p w14:paraId="5C2D9E2D" w14:textId="48B2B09A" w:rsidR="00D500E0" w:rsidRPr="00D6434E" w:rsidRDefault="00101B7E" w:rsidP="00D500E0">
            <w:pPr>
              <w:rPr>
                <w:snapToGrid/>
                <w:color w:val="auto"/>
                <w:szCs w:val="24"/>
                <w:lang w:eastAsia="en-AU"/>
              </w:rPr>
            </w:pPr>
            <w:r w:rsidRPr="00101B7E">
              <w:rPr>
                <w:snapToGrid/>
                <w:color w:val="auto"/>
                <w:szCs w:val="24"/>
                <w:lang w:eastAsia="en-AU"/>
              </w:rPr>
              <w:t>SPACER, M3X45-VZK</w:t>
            </w:r>
          </w:p>
        </w:tc>
      </w:tr>
    </w:tbl>
    <w:p w14:paraId="4B9D8D90" w14:textId="77777777" w:rsidR="001912AE" w:rsidRDefault="001912AE"/>
    <w:p w14:paraId="764CAB45" w14:textId="77777777" w:rsidR="001912AE" w:rsidRDefault="00614744">
      <w:r>
        <w:t xml:space="preserve">In the event of any conflict between this document and any RD referenced herein, such conflict shall be notified </w:t>
      </w:r>
      <w:r w:rsidRPr="003E6B69">
        <w:t xml:space="preserve">to </w:t>
      </w:r>
      <w:r w:rsidR="003E6B69" w:rsidRPr="003E6B69">
        <w:t xml:space="preserve">Dr Luis </w:t>
      </w:r>
      <w:proofErr w:type="spellStart"/>
      <w:r w:rsidR="003E6B69" w:rsidRPr="003E6B69">
        <w:t>Mejias</w:t>
      </w:r>
      <w:proofErr w:type="spellEnd"/>
      <w:r>
        <w:t>.</w:t>
      </w:r>
    </w:p>
    <w:p w14:paraId="76536DB9" w14:textId="77777777" w:rsidR="001912AE" w:rsidRDefault="00614744">
      <w:r>
        <w:t xml:space="preserve">In the following text, RD/x identifies referenced documents, where "x" denotes the actual document. </w:t>
      </w:r>
    </w:p>
    <w:p w14:paraId="79A5558E" w14:textId="77777777" w:rsidR="009A3315" w:rsidRDefault="00D617D7" w:rsidP="009A3315">
      <w:pPr>
        <w:pStyle w:val="Heading1"/>
      </w:pPr>
      <w:bookmarkStart w:id="11" w:name="_Toc149292971"/>
      <w:r>
        <w:lastRenderedPageBreak/>
        <w:t xml:space="preserve">High Level Objectives, </w:t>
      </w:r>
      <w:r w:rsidR="000D6431">
        <w:t>System Requirements</w:t>
      </w:r>
      <w:r>
        <w:t xml:space="preserve"> and Acceptance Testing</w:t>
      </w:r>
      <w:bookmarkEnd w:id="11"/>
    </w:p>
    <w:p w14:paraId="09806EBD" w14:textId="193C7499" w:rsidR="00712504" w:rsidRDefault="00C50E12" w:rsidP="00712504">
      <w:pPr>
        <w:pStyle w:val="BodyText"/>
      </w:pPr>
      <w:bookmarkStart w:id="12" w:name="_Toc256163717"/>
      <w:r>
        <w:t>[</w:t>
      </w:r>
      <w:r w:rsidR="004F6F84">
        <w:t>HLO-1</w:t>
      </w:r>
      <w:r>
        <w:t>]</w:t>
      </w:r>
      <w:r w:rsidR="000D6431">
        <w:t xml:space="preserve"> </w:t>
      </w:r>
      <w:bookmarkEnd w:id="12"/>
      <w:r w:rsidR="004F6F84">
        <w:t>Platform</w:t>
      </w:r>
      <w:r>
        <w:t xml:space="preserve"> from [RD/1] established that </w:t>
      </w:r>
      <w:r w:rsidR="00712504">
        <w:t>a platform should be developed and maintained to facilitate flight and on board hardware integration. This high level objective encompasses the design of the electronic mounting system.</w:t>
      </w:r>
    </w:p>
    <w:p w14:paraId="302351EE" w14:textId="7D63D50B" w:rsidR="00C50E12" w:rsidRDefault="00712504" w:rsidP="00C50E12">
      <w:pPr>
        <w:spacing w:line="360" w:lineRule="auto"/>
      </w:pPr>
      <w:r>
        <w:t xml:space="preserve">The electronics mounting sub-system has two system requirements associated with its design, one baseline and one derived outlined in </w:t>
      </w:r>
      <w:r>
        <w:fldChar w:fldCharType="begin"/>
      </w:r>
      <w:r>
        <w:instrText xml:space="preserve"> REF _Ref274737370 \h </w:instrText>
      </w:r>
      <w:r>
        <w:fldChar w:fldCharType="separate"/>
      </w:r>
      <w:r>
        <w:t xml:space="preserve">Table </w:t>
      </w:r>
      <w:r>
        <w:rPr>
          <w:noProof/>
        </w:rPr>
        <w:t>1</w:t>
      </w:r>
      <w:r>
        <w:fldChar w:fldCharType="end"/>
      </w:r>
      <w:r>
        <w:t xml:space="preserve">. </w:t>
      </w:r>
      <w:r w:rsidR="00E1492F">
        <w:t>Baseline requirements were specified by the customer and from previous AHNS experience whilst derived requirements were developed after a period of preliminary systems design.</w:t>
      </w:r>
    </w:p>
    <w:p w14:paraId="560AE503" w14:textId="38F5165B" w:rsidR="00E1492F" w:rsidRDefault="00E1492F" w:rsidP="00E1492F">
      <w:pPr>
        <w:pStyle w:val="Caption"/>
        <w:keepNext/>
      </w:pPr>
      <w:bookmarkStart w:id="13" w:name="_Ref274737370"/>
      <w:bookmarkStart w:id="14" w:name="_Toc149292953"/>
      <w:r>
        <w:t xml:space="preserve">Table </w:t>
      </w:r>
      <w:fldSimple w:instr=" SEQ Table \* ARABIC ">
        <w:r w:rsidR="00250975">
          <w:rPr>
            <w:noProof/>
          </w:rPr>
          <w:t>1</w:t>
        </w:r>
      </w:fldSimple>
      <w:bookmarkEnd w:id="13"/>
      <w:r>
        <w:t xml:space="preserve"> </w:t>
      </w:r>
      <w:r w:rsidR="00250975">
        <w:t>–</w:t>
      </w:r>
      <w:r>
        <w:t xml:space="preserve"> </w:t>
      </w:r>
      <w:r w:rsidR="00250975">
        <w:t xml:space="preserve">Mounting </w:t>
      </w:r>
      <w:r>
        <w:t>System Requirements</w:t>
      </w:r>
      <w:bookmarkEnd w:id="14"/>
    </w:p>
    <w:tbl>
      <w:tblPr>
        <w:tblStyle w:val="TableGrid"/>
        <w:tblW w:w="0" w:type="auto"/>
        <w:tblInd w:w="678" w:type="dxa"/>
        <w:tblLook w:val="04A0" w:firstRow="1" w:lastRow="0" w:firstColumn="1" w:lastColumn="0" w:noHBand="0" w:noVBand="1"/>
      </w:tblPr>
      <w:tblGrid>
        <w:gridCol w:w="1563"/>
        <w:gridCol w:w="4671"/>
        <w:gridCol w:w="1510"/>
      </w:tblGrid>
      <w:tr w:rsidR="00712504" w14:paraId="0F7230EB" w14:textId="77777777" w:rsidTr="00E1492F">
        <w:tc>
          <w:tcPr>
            <w:tcW w:w="1563" w:type="dxa"/>
          </w:tcPr>
          <w:p w14:paraId="7B007DDA" w14:textId="71106B08" w:rsidR="00712504" w:rsidRDefault="00712504" w:rsidP="00C16069">
            <w:pPr>
              <w:pStyle w:val="BodyText"/>
              <w:jc w:val="center"/>
            </w:pPr>
            <w:r w:rsidRPr="006D1955">
              <w:rPr>
                <w:b/>
              </w:rPr>
              <w:t>Requirement</w:t>
            </w:r>
          </w:p>
        </w:tc>
        <w:tc>
          <w:tcPr>
            <w:tcW w:w="4671" w:type="dxa"/>
          </w:tcPr>
          <w:p w14:paraId="5CE90543" w14:textId="4524688B" w:rsidR="00712504" w:rsidRDefault="00712504" w:rsidP="00C16069">
            <w:pPr>
              <w:spacing w:line="360" w:lineRule="auto"/>
            </w:pPr>
            <w:r w:rsidRPr="006D1955">
              <w:rPr>
                <w:b/>
              </w:rPr>
              <w:t>Definition</w:t>
            </w:r>
          </w:p>
        </w:tc>
        <w:tc>
          <w:tcPr>
            <w:tcW w:w="1510" w:type="dxa"/>
          </w:tcPr>
          <w:p w14:paraId="727BB8EC" w14:textId="36234E76" w:rsidR="00712504" w:rsidRDefault="00712504" w:rsidP="00C16069">
            <w:pPr>
              <w:pStyle w:val="BodyText"/>
              <w:jc w:val="center"/>
            </w:pPr>
            <w:r w:rsidRPr="006D1955">
              <w:rPr>
                <w:b/>
              </w:rPr>
              <w:t>Test Report</w:t>
            </w:r>
          </w:p>
        </w:tc>
      </w:tr>
      <w:tr w:rsidR="00712504" w14:paraId="2A2D89EA" w14:textId="77777777" w:rsidTr="00E1492F">
        <w:tc>
          <w:tcPr>
            <w:tcW w:w="1563" w:type="dxa"/>
          </w:tcPr>
          <w:p w14:paraId="2ACB7287" w14:textId="40FD0017" w:rsidR="00712504" w:rsidRDefault="00712504" w:rsidP="00C16069">
            <w:pPr>
              <w:pStyle w:val="BodyText"/>
              <w:jc w:val="center"/>
            </w:pPr>
            <w:r>
              <w:t>SR-B-01</w:t>
            </w:r>
          </w:p>
        </w:tc>
        <w:tc>
          <w:tcPr>
            <w:tcW w:w="4671" w:type="dxa"/>
          </w:tcPr>
          <w:p w14:paraId="59F55FA3" w14:textId="2BFDFF8D" w:rsidR="00712504" w:rsidRDefault="00712504" w:rsidP="00C16069">
            <w:pPr>
              <w:spacing w:line="360" w:lineRule="auto"/>
            </w:pPr>
            <w:bookmarkStart w:id="15" w:name="System_Requirements"/>
            <w:r>
              <w:t>The platform shall have the ability to be manually manoeuvred with a radio controlle</w:t>
            </w:r>
            <w:bookmarkEnd w:id="15"/>
            <w:r>
              <w:t>r.</w:t>
            </w:r>
          </w:p>
        </w:tc>
        <w:tc>
          <w:tcPr>
            <w:tcW w:w="1510" w:type="dxa"/>
          </w:tcPr>
          <w:p w14:paraId="3562CBB4" w14:textId="511A8BD7" w:rsidR="00712504" w:rsidRDefault="00712504" w:rsidP="00C16069">
            <w:pPr>
              <w:pStyle w:val="BodyText"/>
              <w:jc w:val="center"/>
            </w:pPr>
            <w:r>
              <w:t>AT-01</w:t>
            </w:r>
          </w:p>
        </w:tc>
      </w:tr>
      <w:tr w:rsidR="00712504" w14:paraId="72810BE8" w14:textId="77777777" w:rsidTr="00E1492F">
        <w:tc>
          <w:tcPr>
            <w:tcW w:w="1563" w:type="dxa"/>
          </w:tcPr>
          <w:p w14:paraId="3010A176" w14:textId="543B7C5A" w:rsidR="00712504" w:rsidRDefault="00712504" w:rsidP="00C16069">
            <w:pPr>
              <w:pStyle w:val="BodyText"/>
              <w:jc w:val="center"/>
            </w:pPr>
            <w:r>
              <w:t>SR-D-01</w:t>
            </w:r>
          </w:p>
        </w:tc>
        <w:tc>
          <w:tcPr>
            <w:tcW w:w="4671" w:type="dxa"/>
          </w:tcPr>
          <w:p w14:paraId="090F0257" w14:textId="6F2F827F" w:rsidR="00712504" w:rsidRDefault="00712504" w:rsidP="00C16069">
            <w:pPr>
              <w:spacing w:line="360" w:lineRule="auto"/>
            </w:pPr>
            <w:r>
              <w:t>The platform shall be capable of maintaining controlled flight with a total payload of 400 grams.</w:t>
            </w:r>
          </w:p>
        </w:tc>
        <w:tc>
          <w:tcPr>
            <w:tcW w:w="1510" w:type="dxa"/>
          </w:tcPr>
          <w:p w14:paraId="1FD9683F" w14:textId="13B83AD7" w:rsidR="00712504" w:rsidRDefault="00712504" w:rsidP="00C16069">
            <w:pPr>
              <w:pStyle w:val="BodyText"/>
              <w:jc w:val="center"/>
            </w:pPr>
            <w:r>
              <w:t>AT-11</w:t>
            </w:r>
          </w:p>
        </w:tc>
      </w:tr>
    </w:tbl>
    <w:p w14:paraId="3433DE3E" w14:textId="77777777" w:rsidR="00712504" w:rsidRDefault="00712504" w:rsidP="00C50E12">
      <w:pPr>
        <w:spacing w:line="360" w:lineRule="auto"/>
      </w:pPr>
    </w:p>
    <w:p w14:paraId="3775FD04" w14:textId="5763D30F" w:rsidR="00A719FB" w:rsidRDefault="00E120B8" w:rsidP="00C50E12">
      <w:pPr>
        <w:spacing w:line="360" w:lineRule="auto"/>
      </w:pPr>
      <w:r>
        <w:t>The system requirements outline that the platform must be able to operate in flight conditions with a payload of 400 grams.</w:t>
      </w:r>
      <w:r w:rsidR="00CC5F46">
        <w:t xml:space="preserve"> </w:t>
      </w:r>
      <w:r w:rsidR="003C5C29">
        <w:t xml:space="preserve">The </w:t>
      </w:r>
      <w:r w:rsidR="00F13A70">
        <w:t xml:space="preserve">acceptance tests are listed in the table of system requirements and described in [RD/2] and </w:t>
      </w:r>
      <w:r w:rsidR="001B0709">
        <w:fldChar w:fldCharType="begin"/>
      </w:r>
      <w:r w:rsidR="00F13A70">
        <w:instrText xml:space="preserve"> REF _Ref274737632 \h </w:instrText>
      </w:r>
      <w:r w:rsidR="001B0709">
        <w:fldChar w:fldCharType="separate"/>
      </w:r>
      <w:r w:rsidR="007D1EE9">
        <w:t xml:space="preserve">Table </w:t>
      </w:r>
      <w:r w:rsidR="007D1EE9">
        <w:rPr>
          <w:noProof/>
        </w:rPr>
        <w:t>2</w:t>
      </w:r>
      <w:r w:rsidR="001B0709">
        <w:fldChar w:fldCharType="end"/>
      </w:r>
      <w:r w:rsidR="00F13A70">
        <w:t>.</w:t>
      </w:r>
      <w:r w:rsidR="00B86540" w:rsidRPr="00B86540">
        <w:t xml:space="preserve"> </w:t>
      </w:r>
      <w:r w:rsidR="00B86540">
        <w:t>This therefore requires the electronics mounting to be rigid to allow sudden attitude and position changes, and strong enough to hold 400 grams of payload equipment.</w:t>
      </w:r>
    </w:p>
    <w:p w14:paraId="2BA4BB0B" w14:textId="77777777" w:rsidR="00B86540" w:rsidRDefault="00B86540" w:rsidP="00C50E12">
      <w:pPr>
        <w:spacing w:line="360" w:lineRule="auto"/>
      </w:pPr>
    </w:p>
    <w:p w14:paraId="44785373" w14:textId="65822B2A" w:rsidR="00A719FB" w:rsidRDefault="00A719FB" w:rsidP="00A719FB">
      <w:pPr>
        <w:pStyle w:val="Caption"/>
        <w:keepNext/>
      </w:pPr>
      <w:bookmarkStart w:id="16" w:name="_Ref274737632"/>
      <w:bookmarkStart w:id="17" w:name="_Toc149292954"/>
      <w:r>
        <w:t xml:space="preserve">Table </w:t>
      </w:r>
      <w:fldSimple w:instr=" SEQ Table \* ARABIC ">
        <w:r w:rsidR="00250975">
          <w:rPr>
            <w:noProof/>
          </w:rPr>
          <w:t>2</w:t>
        </w:r>
      </w:fldSimple>
      <w:bookmarkEnd w:id="16"/>
      <w:r>
        <w:t xml:space="preserve"> - </w:t>
      </w:r>
      <w:r w:rsidR="00250975">
        <w:t>Mounting</w:t>
      </w:r>
      <w:r>
        <w:t xml:space="preserve"> System Requirement Acceptance Tests</w:t>
      </w:r>
      <w:bookmarkEnd w:id="17"/>
    </w:p>
    <w:tbl>
      <w:tblPr>
        <w:tblStyle w:val="TableGrid"/>
        <w:tblW w:w="7911" w:type="dxa"/>
        <w:tblInd w:w="675" w:type="dxa"/>
        <w:tblLook w:val="04A0" w:firstRow="1" w:lastRow="0" w:firstColumn="1" w:lastColumn="0" w:noHBand="0" w:noVBand="1"/>
      </w:tblPr>
      <w:tblGrid>
        <w:gridCol w:w="1563"/>
        <w:gridCol w:w="1563"/>
        <w:gridCol w:w="4785"/>
      </w:tblGrid>
      <w:tr w:rsidR="00712504" w14:paraId="1C768F8A" w14:textId="77777777" w:rsidTr="00F37E3E">
        <w:tc>
          <w:tcPr>
            <w:tcW w:w="1563" w:type="dxa"/>
          </w:tcPr>
          <w:p w14:paraId="57264A2D" w14:textId="1C7FC48C" w:rsidR="00712504" w:rsidRDefault="00712504" w:rsidP="00F37E3E">
            <w:pPr>
              <w:jc w:val="center"/>
            </w:pPr>
            <w:r w:rsidRPr="00A40716">
              <w:rPr>
                <w:b/>
              </w:rPr>
              <w:t>Test Report</w:t>
            </w:r>
          </w:p>
        </w:tc>
        <w:tc>
          <w:tcPr>
            <w:tcW w:w="1563" w:type="dxa"/>
          </w:tcPr>
          <w:p w14:paraId="72F893A9" w14:textId="6911A4AE" w:rsidR="00712504" w:rsidRDefault="00712504" w:rsidP="00F37E3E">
            <w:pPr>
              <w:jc w:val="center"/>
            </w:pPr>
            <w:r>
              <w:rPr>
                <w:b/>
              </w:rPr>
              <w:t>Test Type</w:t>
            </w:r>
          </w:p>
        </w:tc>
        <w:tc>
          <w:tcPr>
            <w:tcW w:w="4785" w:type="dxa"/>
          </w:tcPr>
          <w:p w14:paraId="4545A923" w14:textId="21291791" w:rsidR="00712504" w:rsidRDefault="00712504" w:rsidP="00F37E3E">
            <w:pPr>
              <w:spacing w:line="360" w:lineRule="auto"/>
            </w:pPr>
            <w:r w:rsidRPr="00A40716">
              <w:rPr>
                <w:b/>
              </w:rPr>
              <w:t>Testing Procedure</w:t>
            </w:r>
          </w:p>
        </w:tc>
      </w:tr>
      <w:tr w:rsidR="00712504" w14:paraId="091EDA31" w14:textId="77777777" w:rsidTr="00F37E3E">
        <w:tc>
          <w:tcPr>
            <w:tcW w:w="1563" w:type="dxa"/>
          </w:tcPr>
          <w:p w14:paraId="0B6D6339" w14:textId="1FE3B844" w:rsidR="00712504" w:rsidRDefault="00712504" w:rsidP="00F37E3E">
            <w:pPr>
              <w:jc w:val="center"/>
            </w:pPr>
            <w:r>
              <w:t>AT-01</w:t>
            </w:r>
          </w:p>
        </w:tc>
        <w:tc>
          <w:tcPr>
            <w:tcW w:w="1563" w:type="dxa"/>
          </w:tcPr>
          <w:p w14:paraId="7E843D1F" w14:textId="4CA5D6EE" w:rsidR="00712504" w:rsidRDefault="00712504" w:rsidP="00F37E3E">
            <w:pPr>
              <w:spacing w:line="360" w:lineRule="auto"/>
              <w:jc w:val="center"/>
            </w:pPr>
            <w:r>
              <w:t>Inspection</w:t>
            </w:r>
          </w:p>
        </w:tc>
        <w:tc>
          <w:tcPr>
            <w:tcW w:w="4785" w:type="dxa"/>
          </w:tcPr>
          <w:p w14:paraId="3229D00A" w14:textId="75EDDC5E" w:rsidR="00712504" w:rsidRDefault="00712504" w:rsidP="00F37E3E">
            <w:pPr>
              <w:spacing w:line="360" w:lineRule="auto"/>
            </w:pPr>
            <w:r>
              <w:t xml:space="preserve">The airframe platform will be tested in </w:t>
            </w:r>
            <w:proofErr w:type="gramStart"/>
            <w:r>
              <w:t>radio controlled</w:t>
            </w:r>
            <w:proofErr w:type="gramEnd"/>
            <w:r>
              <w:t xml:space="preserve"> mode. All basic and advance manoeuvres will be tested to ensure that full control is achieved.</w:t>
            </w:r>
          </w:p>
        </w:tc>
      </w:tr>
      <w:tr w:rsidR="00712504" w14:paraId="7DF7DA26" w14:textId="77777777" w:rsidTr="00F37E3E">
        <w:tc>
          <w:tcPr>
            <w:tcW w:w="1563" w:type="dxa"/>
          </w:tcPr>
          <w:p w14:paraId="7FA53302" w14:textId="5B8370A1" w:rsidR="00712504" w:rsidRDefault="00712504" w:rsidP="00F37E3E">
            <w:pPr>
              <w:jc w:val="center"/>
            </w:pPr>
            <w:r>
              <w:t>AT-11</w:t>
            </w:r>
          </w:p>
        </w:tc>
        <w:tc>
          <w:tcPr>
            <w:tcW w:w="1563" w:type="dxa"/>
          </w:tcPr>
          <w:p w14:paraId="7FA2D02E" w14:textId="67E071B0" w:rsidR="00712504" w:rsidRDefault="00712504" w:rsidP="00F37E3E">
            <w:pPr>
              <w:spacing w:line="360" w:lineRule="auto"/>
              <w:jc w:val="center"/>
            </w:pPr>
            <w:r>
              <w:t>Inspection</w:t>
            </w:r>
          </w:p>
        </w:tc>
        <w:tc>
          <w:tcPr>
            <w:tcW w:w="4785" w:type="dxa"/>
          </w:tcPr>
          <w:p w14:paraId="241969AD" w14:textId="5DC8037B" w:rsidR="00712504" w:rsidRDefault="00712504" w:rsidP="00F37E3E">
            <w:pPr>
              <w:spacing w:line="360" w:lineRule="auto"/>
            </w:pPr>
            <w:r>
              <w:t xml:space="preserve">The platform will have 400 grams of weight </w:t>
            </w:r>
            <w:r>
              <w:lastRenderedPageBreak/>
              <w:t xml:space="preserve">attached, while keeping the </w:t>
            </w:r>
            <w:proofErr w:type="spellStart"/>
            <w:r>
              <w:t>CoG</w:t>
            </w:r>
            <w:proofErr w:type="spellEnd"/>
            <w:r>
              <w:t xml:space="preserve"> in the centre of the airframe, and tested to see if it can lift off the ground. All basic and advance manoeuvres will be tested to ensure that full control is achieved.</w:t>
            </w:r>
          </w:p>
        </w:tc>
      </w:tr>
    </w:tbl>
    <w:p w14:paraId="3C44FD13" w14:textId="5D3A5DDF" w:rsidR="00A719FB" w:rsidRPr="000D6431" w:rsidRDefault="00481D1A" w:rsidP="00712504">
      <w:r>
        <w:lastRenderedPageBreak/>
        <w:br w:type="page"/>
      </w:r>
    </w:p>
    <w:p w14:paraId="3DAD8749" w14:textId="77777777" w:rsidR="000D6431" w:rsidRDefault="00A21559" w:rsidP="000D6431">
      <w:pPr>
        <w:pStyle w:val="Heading1"/>
      </w:pPr>
      <w:bookmarkStart w:id="18" w:name="_Toc149292972"/>
      <w:r>
        <w:lastRenderedPageBreak/>
        <w:t>Design</w:t>
      </w:r>
      <w:bookmarkEnd w:id="18"/>
    </w:p>
    <w:p w14:paraId="17FA3524" w14:textId="6E1E9E03" w:rsidR="00EA43C9" w:rsidRDefault="00EA43C9" w:rsidP="00053FD7">
      <w:pPr>
        <w:spacing w:line="360" w:lineRule="auto"/>
      </w:pPr>
      <w:r>
        <w:t>The electronics mounting system for AHNS 2010</w:t>
      </w:r>
      <w:r w:rsidR="00053FD7">
        <w:t xml:space="preserve"> underwent several design changes throughout the year due to many factors, such as different payloads being used, the centre of gravity position changing and improvements to design to prevent damage received from crashes. The following section outlines the design choices throughout the semester, and outlines all designs implemented.</w:t>
      </w:r>
    </w:p>
    <w:p w14:paraId="2780085C" w14:textId="77777777" w:rsidR="002E76C5" w:rsidRPr="00EA43C9" w:rsidRDefault="002E76C5" w:rsidP="00053FD7">
      <w:pPr>
        <w:spacing w:line="360" w:lineRule="auto"/>
      </w:pPr>
    </w:p>
    <w:p w14:paraId="743B2013" w14:textId="0EAE9A92" w:rsidR="003E3C45" w:rsidRDefault="00EA43C9" w:rsidP="00EA43C9">
      <w:pPr>
        <w:pStyle w:val="Heading2"/>
      </w:pPr>
      <w:bookmarkStart w:id="19" w:name="_Toc149292973"/>
      <w:r>
        <w:t>Objectives of Design</w:t>
      </w:r>
      <w:bookmarkEnd w:id="19"/>
    </w:p>
    <w:p w14:paraId="27A0BD32" w14:textId="420B7B7B" w:rsidR="00053FD7" w:rsidRDefault="00053FD7" w:rsidP="00053FD7">
      <w:pPr>
        <w:spacing w:line="360" w:lineRule="auto"/>
      </w:pPr>
      <w:r>
        <w:t>There were several objectives for the design of the mounting system that were not outlined in the system requirements. These requirements w</w:t>
      </w:r>
      <w:r w:rsidR="00DC1D04">
        <w:t>ere put in place to mitigate schedule and finical risk present after serious crashes in flight-testing. The following list outlines the informal requirements for the electronics mounting system.</w:t>
      </w:r>
    </w:p>
    <w:p w14:paraId="07C8EBD2" w14:textId="7B6489AA" w:rsidR="00DC1D04" w:rsidRDefault="00AD32FD" w:rsidP="00AD32FD">
      <w:pPr>
        <w:pStyle w:val="ListParagraph"/>
        <w:numPr>
          <w:ilvl w:val="0"/>
          <w:numId w:val="3"/>
        </w:numPr>
        <w:spacing w:line="360" w:lineRule="auto"/>
      </w:pPr>
      <w:r>
        <w:t>The design will protect the electronic equipment from striking the ground or other parts of the airframe in the event of a crash.</w:t>
      </w:r>
    </w:p>
    <w:p w14:paraId="13E60BEF" w14:textId="4D057160" w:rsidR="00AD32FD" w:rsidRDefault="00AD32FD" w:rsidP="00AD32FD">
      <w:pPr>
        <w:pStyle w:val="ListParagraph"/>
        <w:numPr>
          <w:ilvl w:val="0"/>
          <w:numId w:val="3"/>
        </w:numPr>
        <w:spacing w:line="360" w:lineRule="auto"/>
      </w:pPr>
      <w:r>
        <w:t xml:space="preserve">The frame that supports the equipment will be made of a material that will snap under a large instant force, such as a crash, to prevent this shock damaging the main electronics board or airframe. </w:t>
      </w:r>
    </w:p>
    <w:p w14:paraId="64DB3EFF" w14:textId="4C4BC30C" w:rsidR="00AD32FD" w:rsidRDefault="00AD32FD" w:rsidP="00AD32FD">
      <w:pPr>
        <w:pStyle w:val="ListParagraph"/>
        <w:numPr>
          <w:ilvl w:val="0"/>
          <w:numId w:val="3"/>
        </w:numPr>
        <w:spacing w:line="360" w:lineRule="auto"/>
      </w:pPr>
      <w:r>
        <w:t>The mounting system will be easy and cheap to manufacture, and within a local area to reduce delivery time.</w:t>
      </w:r>
    </w:p>
    <w:p w14:paraId="11868405" w14:textId="562F191B" w:rsidR="00AD32FD" w:rsidRDefault="00AD32FD" w:rsidP="00AD32FD">
      <w:pPr>
        <w:pStyle w:val="ListParagraph"/>
        <w:numPr>
          <w:ilvl w:val="0"/>
          <w:numId w:val="3"/>
        </w:numPr>
        <w:spacing w:line="360" w:lineRule="auto"/>
      </w:pPr>
      <w:r>
        <w:t>Vibration dampening will be applied to all electronics boards to ensure data collected is not corrupted with noise.</w:t>
      </w:r>
    </w:p>
    <w:p w14:paraId="7D28E638" w14:textId="00B3D350" w:rsidR="009079E5" w:rsidRDefault="009079E5" w:rsidP="00AD32FD">
      <w:pPr>
        <w:pStyle w:val="ListParagraph"/>
        <w:numPr>
          <w:ilvl w:val="0"/>
          <w:numId w:val="3"/>
        </w:numPr>
        <w:spacing w:line="360" w:lineRule="auto"/>
      </w:pPr>
      <w:r>
        <w:t>Allow easy access to electronics and line of sight to all LED’s.</w:t>
      </w:r>
    </w:p>
    <w:p w14:paraId="595A852C" w14:textId="7AC17F31" w:rsidR="009079E5" w:rsidRDefault="009079E5" w:rsidP="00AD32FD">
      <w:pPr>
        <w:pStyle w:val="ListParagraph"/>
        <w:numPr>
          <w:ilvl w:val="0"/>
          <w:numId w:val="3"/>
        </w:numPr>
        <w:spacing w:line="360" w:lineRule="auto"/>
      </w:pPr>
      <w:r>
        <w:t>Ensure ventilation for electrical components is available.</w:t>
      </w:r>
    </w:p>
    <w:p w14:paraId="67E3152C" w14:textId="797A0C12" w:rsidR="00AD32FD" w:rsidRDefault="00AD32FD" w:rsidP="00AD32FD">
      <w:pPr>
        <w:spacing w:line="360" w:lineRule="auto"/>
      </w:pPr>
      <w:r>
        <w:t xml:space="preserve">These informal requirements </w:t>
      </w:r>
      <w:r w:rsidR="00B41628">
        <w:t>will be</w:t>
      </w:r>
      <w:r>
        <w:t xml:space="preserve"> factored into all design choices of t</w:t>
      </w:r>
      <w:r w:rsidR="00B41628">
        <w:t>he electronics mounting system.</w:t>
      </w:r>
    </w:p>
    <w:p w14:paraId="30FAFB1B" w14:textId="77777777" w:rsidR="002E76C5" w:rsidRPr="00053FD7" w:rsidRDefault="002E76C5" w:rsidP="00AD32FD">
      <w:pPr>
        <w:spacing w:line="360" w:lineRule="auto"/>
      </w:pPr>
    </w:p>
    <w:p w14:paraId="2F8390A0" w14:textId="126FA02B" w:rsidR="00EA43C9" w:rsidRDefault="00EA43C9" w:rsidP="00EA43C9">
      <w:pPr>
        <w:pStyle w:val="Heading2"/>
      </w:pPr>
      <w:bookmarkStart w:id="20" w:name="_Toc149292974"/>
      <w:r>
        <w:t>Payload Information</w:t>
      </w:r>
      <w:bookmarkEnd w:id="20"/>
    </w:p>
    <w:p w14:paraId="5A2E1123" w14:textId="025690EB" w:rsidR="00B41628" w:rsidRDefault="00B41628" w:rsidP="00B41628">
      <w:pPr>
        <w:spacing w:line="360" w:lineRule="auto"/>
      </w:pPr>
      <w:r>
        <w:t xml:space="preserve">The dimensions of each electronic payload device are different, and each will require different mounting positions within the platform. </w:t>
      </w:r>
      <w:r w:rsidR="00250975">
        <w:fldChar w:fldCharType="begin"/>
      </w:r>
      <w:r w:rsidR="00250975">
        <w:instrText xml:space="preserve"> REF _Ref149207049 \h </w:instrText>
      </w:r>
      <w:r w:rsidR="00250975">
        <w:fldChar w:fldCharType="separate"/>
      </w:r>
      <w:r w:rsidR="00250975">
        <w:t xml:space="preserve">Table </w:t>
      </w:r>
      <w:r w:rsidR="00250975">
        <w:rPr>
          <w:noProof/>
        </w:rPr>
        <w:t>3</w:t>
      </w:r>
      <w:r w:rsidR="00250975">
        <w:fldChar w:fldCharType="end"/>
      </w:r>
      <w:r w:rsidR="00250975">
        <w:t xml:space="preserve"> outlines the dimensions and comments on each component that requires mounting to the platform.</w:t>
      </w:r>
      <w:r w:rsidR="00CB036F">
        <w:t xml:space="preserve"> </w:t>
      </w:r>
    </w:p>
    <w:p w14:paraId="58CE1242" w14:textId="5D924DAA" w:rsidR="00250975" w:rsidRDefault="00250975" w:rsidP="00250975">
      <w:pPr>
        <w:pStyle w:val="Caption"/>
        <w:keepNext/>
      </w:pPr>
      <w:bookmarkStart w:id="21" w:name="_Ref149207049"/>
      <w:bookmarkStart w:id="22" w:name="_Toc149292955"/>
      <w:r>
        <w:lastRenderedPageBreak/>
        <w:t xml:space="preserve">Table </w:t>
      </w:r>
      <w:fldSimple w:instr=" SEQ Table \* ARABIC ">
        <w:r>
          <w:rPr>
            <w:noProof/>
          </w:rPr>
          <w:t>3</w:t>
        </w:r>
      </w:fldSimple>
      <w:bookmarkEnd w:id="21"/>
      <w:r>
        <w:t xml:space="preserve"> - Payload Information</w:t>
      </w:r>
      <w:bookmarkEnd w:id="22"/>
    </w:p>
    <w:tbl>
      <w:tblPr>
        <w:tblStyle w:val="TableGrid"/>
        <w:tblW w:w="0" w:type="auto"/>
        <w:tblInd w:w="392" w:type="dxa"/>
        <w:tblLook w:val="04A0" w:firstRow="1" w:lastRow="0" w:firstColumn="1" w:lastColumn="0" w:noHBand="0" w:noVBand="1"/>
      </w:tblPr>
      <w:tblGrid>
        <w:gridCol w:w="1749"/>
        <w:gridCol w:w="2503"/>
        <w:gridCol w:w="4678"/>
      </w:tblGrid>
      <w:tr w:rsidR="00CB0B70" w14:paraId="353CB2A3" w14:textId="77777777" w:rsidTr="00CB0B70">
        <w:tc>
          <w:tcPr>
            <w:tcW w:w="1749" w:type="dxa"/>
          </w:tcPr>
          <w:p w14:paraId="214AD60C" w14:textId="3FCFFBF5" w:rsidR="00B41628" w:rsidRPr="00CB0B70" w:rsidRDefault="00CB0B70" w:rsidP="00CB0B70">
            <w:pPr>
              <w:spacing w:line="360" w:lineRule="auto"/>
              <w:jc w:val="center"/>
              <w:rPr>
                <w:b/>
              </w:rPr>
            </w:pPr>
            <w:r w:rsidRPr="00CB0B70">
              <w:rPr>
                <w:b/>
              </w:rPr>
              <w:t>Payload Item</w:t>
            </w:r>
          </w:p>
        </w:tc>
        <w:tc>
          <w:tcPr>
            <w:tcW w:w="2503" w:type="dxa"/>
          </w:tcPr>
          <w:p w14:paraId="4F02458D" w14:textId="77DAB368" w:rsidR="00B41628" w:rsidRPr="00CB0B70" w:rsidRDefault="00CB0B70" w:rsidP="00CB0B70">
            <w:pPr>
              <w:spacing w:line="360" w:lineRule="auto"/>
              <w:jc w:val="center"/>
              <w:rPr>
                <w:b/>
              </w:rPr>
            </w:pPr>
            <w:r w:rsidRPr="00CB0B70">
              <w:rPr>
                <w:b/>
              </w:rPr>
              <w:t>Dimensions (L, W, H)</w:t>
            </w:r>
            <w:r w:rsidR="00966CD7">
              <w:rPr>
                <w:b/>
              </w:rPr>
              <w:t xml:space="preserve"> / Weight</w:t>
            </w:r>
            <w:r w:rsidRPr="00CB0B70">
              <w:rPr>
                <w:b/>
              </w:rPr>
              <w:t xml:space="preserve"> </w:t>
            </w:r>
          </w:p>
        </w:tc>
        <w:tc>
          <w:tcPr>
            <w:tcW w:w="4678" w:type="dxa"/>
          </w:tcPr>
          <w:p w14:paraId="25331F18" w14:textId="127FACB3" w:rsidR="00B41628" w:rsidRPr="00CB0B70" w:rsidRDefault="00CB0B70" w:rsidP="00CB0B70">
            <w:pPr>
              <w:spacing w:line="360" w:lineRule="auto"/>
              <w:jc w:val="center"/>
              <w:rPr>
                <w:b/>
              </w:rPr>
            </w:pPr>
            <w:r w:rsidRPr="00CB0B70">
              <w:rPr>
                <w:b/>
              </w:rPr>
              <w:t>Comments</w:t>
            </w:r>
          </w:p>
        </w:tc>
      </w:tr>
      <w:tr w:rsidR="00CB0B70" w14:paraId="62D601CB" w14:textId="77777777" w:rsidTr="00CB0B70">
        <w:tc>
          <w:tcPr>
            <w:tcW w:w="1749" w:type="dxa"/>
          </w:tcPr>
          <w:p w14:paraId="749DE5A9" w14:textId="2901AF5C" w:rsidR="00B41628" w:rsidRDefault="00CB0B70" w:rsidP="00B41628">
            <w:pPr>
              <w:spacing w:line="360" w:lineRule="auto"/>
            </w:pPr>
            <w:r>
              <w:t>Main Board</w:t>
            </w:r>
          </w:p>
        </w:tc>
        <w:tc>
          <w:tcPr>
            <w:tcW w:w="2503" w:type="dxa"/>
          </w:tcPr>
          <w:p w14:paraId="1C218E9A" w14:textId="77777777" w:rsidR="00B41628" w:rsidRDefault="00CB0B70" w:rsidP="00B41628">
            <w:pPr>
              <w:spacing w:line="360" w:lineRule="auto"/>
            </w:pPr>
            <w:r>
              <w:t>(103.1, 83.0, 42.0)  mm</w:t>
            </w:r>
          </w:p>
          <w:p w14:paraId="68808B6A" w14:textId="52829EEF" w:rsidR="00966CD7" w:rsidRDefault="00966CD7" w:rsidP="00B41628">
            <w:pPr>
              <w:spacing w:line="360" w:lineRule="auto"/>
            </w:pPr>
            <w:r>
              <w:t>/ 180 grams</w:t>
            </w:r>
          </w:p>
        </w:tc>
        <w:tc>
          <w:tcPr>
            <w:tcW w:w="4678" w:type="dxa"/>
          </w:tcPr>
          <w:p w14:paraId="267147A3" w14:textId="79F6EBFD" w:rsidR="00B41628" w:rsidRDefault="00CB0B70" w:rsidP="00B41628">
            <w:pPr>
              <w:spacing w:line="360" w:lineRule="auto"/>
            </w:pPr>
            <w:r>
              <w:t>The board have varying height</w:t>
            </w:r>
            <w:r w:rsidR="00250975">
              <w:t>, with the highest point at 42 mm. The board must be mounted upright, on vibration dampeners.</w:t>
            </w:r>
          </w:p>
        </w:tc>
      </w:tr>
      <w:tr w:rsidR="00CB0B70" w14:paraId="6CC61F0E" w14:textId="77777777" w:rsidTr="00CB0B70">
        <w:tc>
          <w:tcPr>
            <w:tcW w:w="1749" w:type="dxa"/>
          </w:tcPr>
          <w:p w14:paraId="470FB0D2" w14:textId="40B12F98" w:rsidR="00B41628" w:rsidRDefault="00CB0B70" w:rsidP="00B41628">
            <w:pPr>
              <w:spacing w:line="360" w:lineRule="auto"/>
            </w:pPr>
            <w:r>
              <w:t>Battery</w:t>
            </w:r>
          </w:p>
        </w:tc>
        <w:tc>
          <w:tcPr>
            <w:tcW w:w="2503" w:type="dxa"/>
          </w:tcPr>
          <w:p w14:paraId="14564F99" w14:textId="77777777" w:rsidR="00B41628" w:rsidRDefault="00250975" w:rsidP="00B41628">
            <w:pPr>
              <w:spacing w:line="360" w:lineRule="auto"/>
            </w:pPr>
            <w:r>
              <w:t>(107.5, 35.0, 30.0) mm</w:t>
            </w:r>
          </w:p>
          <w:p w14:paraId="3FFF4D98" w14:textId="78182989" w:rsidR="00966CD7" w:rsidRDefault="00966CD7" w:rsidP="00B41628">
            <w:pPr>
              <w:spacing w:line="360" w:lineRule="auto"/>
            </w:pPr>
            <w:r>
              <w:t>/ 130 grams</w:t>
            </w:r>
          </w:p>
        </w:tc>
        <w:tc>
          <w:tcPr>
            <w:tcW w:w="4678" w:type="dxa"/>
          </w:tcPr>
          <w:p w14:paraId="405089E0" w14:textId="52760BDD" w:rsidR="00B41628" w:rsidRDefault="00250975" w:rsidP="00B41628">
            <w:pPr>
              <w:spacing w:line="360" w:lineRule="auto"/>
            </w:pPr>
            <w:r>
              <w:t>The battery is the heaviest component, with deans and charger cable protruding out one end.</w:t>
            </w:r>
          </w:p>
        </w:tc>
      </w:tr>
      <w:tr w:rsidR="00CB0B70" w14:paraId="764D8EFD" w14:textId="77777777" w:rsidTr="00CB0B70">
        <w:tc>
          <w:tcPr>
            <w:tcW w:w="1749" w:type="dxa"/>
          </w:tcPr>
          <w:p w14:paraId="07A23D46" w14:textId="687BA585" w:rsidR="00B41628" w:rsidRDefault="00CB0B70" w:rsidP="00B41628">
            <w:pPr>
              <w:spacing w:line="360" w:lineRule="auto"/>
            </w:pPr>
            <w:r>
              <w:t>Switch</w:t>
            </w:r>
          </w:p>
        </w:tc>
        <w:tc>
          <w:tcPr>
            <w:tcW w:w="2503" w:type="dxa"/>
          </w:tcPr>
          <w:p w14:paraId="6619A5C9" w14:textId="77777777" w:rsidR="00B41628" w:rsidRDefault="00250975" w:rsidP="00B41628">
            <w:pPr>
              <w:spacing w:line="360" w:lineRule="auto"/>
            </w:pPr>
            <w:r>
              <w:t>(30.0, 15.0, 60.0) mm</w:t>
            </w:r>
          </w:p>
          <w:p w14:paraId="76154A2B" w14:textId="51FE707E" w:rsidR="00966CD7" w:rsidRDefault="00966CD7" w:rsidP="00B41628">
            <w:pPr>
              <w:spacing w:line="360" w:lineRule="auto"/>
            </w:pPr>
            <w:r>
              <w:t>/ 20 grams</w:t>
            </w:r>
          </w:p>
        </w:tc>
        <w:tc>
          <w:tcPr>
            <w:tcW w:w="4678" w:type="dxa"/>
          </w:tcPr>
          <w:p w14:paraId="29CB461D" w14:textId="31D875E6" w:rsidR="00B41628" w:rsidRDefault="00250975" w:rsidP="00B41628">
            <w:pPr>
              <w:spacing w:line="360" w:lineRule="auto"/>
            </w:pPr>
            <w:r>
              <w:t>The switch requires a 12 x 12 mm circle hole for mounting, and a lot of area underneath for hanging cables.</w:t>
            </w:r>
          </w:p>
        </w:tc>
      </w:tr>
      <w:tr w:rsidR="00CB0B70" w14:paraId="08048340" w14:textId="77777777" w:rsidTr="00CB0B70">
        <w:tc>
          <w:tcPr>
            <w:tcW w:w="1749" w:type="dxa"/>
          </w:tcPr>
          <w:p w14:paraId="1873728E" w14:textId="0D37E05E" w:rsidR="00B41628" w:rsidRDefault="00CB0B70" w:rsidP="00B41628">
            <w:pPr>
              <w:spacing w:line="360" w:lineRule="auto"/>
            </w:pPr>
            <w:r>
              <w:t>Ultrasonic</w:t>
            </w:r>
            <w:r w:rsidR="00250975">
              <w:t xml:space="preserve"> Sensor</w:t>
            </w:r>
          </w:p>
        </w:tc>
        <w:tc>
          <w:tcPr>
            <w:tcW w:w="2503" w:type="dxa"/>
          </w:tcPr>
          <w:p w14:paraId="126A421C" w14:textId="77777777" w:rsidR="00B41628" w:rsidRDefault="00250975" w:rsidP="00B41628">
            <w:pPr>
              <w:spacing w:line="360" w:lineRule="auto"/>
            </w:pPr>
            <w:r>
              <w:t>(22.9, 22.0, 35.0) mm</w:t>
            </w:r>
          </w:p>
          <w:p w14:paraId="1FFE61C4" w14:textId="2A1271C7" w:rsidR="00966CD7" w:rsidRDefault="00966CD7" w:rsidP="00B41628">
            <w:pPr>
              <w:spacing w:line="360" w:lineRule="auto"/>
            </w:pPr>
            <w:r>
              <w:t>/</w:t>
            </w:r>
            <w:r w:rsidR="002E76C5">
              <w:t xml:space="preserve"> 70 grams</w:t>
            </w:r>
          </w:p>
        </w:tc>
        <w:tc>
          <w:tcPr>
            <w:tcW w:w="4678" w:type="dxa"/>
          </w:tcPr>
          <w:p w14:paraId="7CF96E2C" w14:textId="2C0C9D5D" w:rsidR="00B41628" w:rsidRDefault="00250975" w:rsidP="00B41628">
            <w:pPr>
              <w:spacing w:line="360" w:lineRule="auto"/>
            </w:pPr>
            <w:r>
              <w:t>Ultrasonic must be mounted upside down with clear line of sight to ground from platform. A 17.5 x 17.5 mm hole must be cut for sensor to fit through.</w:t>
            </w:r>
          </w:p>
        </w:tc>
      </w:tr>
      <w:tr w:rsidR="00CB0B70" w14:paraId="1AD33038" w14:textId="77777777" w:rsidTr="00CB0B70">
        <w:tc>
          <w:tcPr>
            <w:tcW w:w="1749" w:type="dxa"/>
          </w:tcPr>
          <w:p w14:paraId="302BEC11" w14:textId="5A27970A" w:rsidR="00B41628" w:rsidRDefault="00CB0B70" w:rsidP="00B41628">
            <w:pPr>
              <w:spacing w:line="360" w:lineRule="auto"/>
            </w:pPr>
            <w:r>
              <w:t>Camera</w:t>
            </w:r>
          </w:p>
        </w:tc>
        <w:tc>
          <w:tcPr>
            <w:tcW w:w="2503" w:type="dxa"/>
          </w:tcPr>
          <w:p w14:paraId="18A27E27" w14:textId="77777777" w:rsidR="00B41628" w:rsidRDefault="00250975" w:rsidP="00B41628">
            <w:pPr>
              <w:spacing w:line="360" w:lineRule="auto"/>
            </w:pPr>
            <w:r>
              <w:t>(102.5, 53.5, 55.0) mm</w:t>
            </w:r>
          </w:p>
          <w:p w14:paraId="200C1C66" w14:textId="20A39FCF" w:rsidR="00966CD7" w:rsidRDefault="00966CD7" w:rsidP="00B41628">
            <w:pPr>
              <w:spacing w:line="360" w:lineRule="auto"/>
            </w:pPr>
            <w:r>
              <w:t>/</w:t>
            </w:r>
            <w:r w:rsidR="002E76C5">
              <w:t xml:space="preserve"> 130 grams</w:t>
            </w:r>
          </w:p>
        </w:tc>
        <w:tc>
          <w:tcPr>
            <w:tcW w:w="4678" w:type="dxa"/>
          </w:tcPr>
          <w:p w14:paraId="0BAA2ED4" w14:textId="20E64ED4" w:rsidR="00B41628" w:rsidRDefault="00250975" w:rsidP="00B41628">
            <w:pPr>
              <w:spacing w:line="360" w:lineRule="auto"/>
            </w:pPr>
            <w:r>
              <w:t>Camera requires 20 x 20 mm hole for the lens to see through, and mounted with vibration dampeners.</w:t>
            </w:r>
          </w:p>
        </w:tc>
      </w:tr>
      <w:tr w:rsidR="00CB0B70" w14:paraId="75A54F0D" w14:textId="77777777" w:rsidTr="00CB0B70">
        <w:tc>
          <w:tcPr>
            <w:tcW w:w="1749" w:type="dxa"/>
          </w:tcPr>
          <w:p w14:paraId="32ED8679" w14:textId="21CBB08F" w:rsidR="00B41628" w:rsidRDefault="00CB0B70" w:rsidP="00B41628">
            <w:pPr>
              <w:spacing w:line="360" w:lineRule="auto"/>
            </w:pPr>
            <w:r>
              <w:t>Antenna 1</w:t>
            </w:r>
          </w:p>
        </w:tc>
        <w:tc>
          <w:tcPr>
            <w:tcW w:w="2503" w:type="dxa"/>
          </w:tcPr>
          <w:p w14:paraId="5D4C974A" w14:textId="039C9758" w:rsidR="00B41628" w:rsidRDefault="00250975" w:rsidP="00B41628">
            <w:pPr>
              <w:spacing w:line="360" w:lineRule="auto"/>
            </w:pPr>
            <w:r>
              <w:t>(7.0 x 7.0) mm [hole dimension]</w:t>
            </w:r>
          </w:p>
        </w:tc>
        <w:tc>
          <w:tcPr>
            <w:tcW w:w="4678" w:type="dxa"/>
          </w:tcPr>
          <w:p w14:paraId="5E54C8B9" w14:textId="5063FD56" w:rsidR="00B41628" w:rsidRDefault="00250975" w:rsidP="00B41628">
            <w:pPr>
              <w:spacing w:line="360" w:lineRule="auto"/>
            </w:pPr>
            <w:r>
              <w:t>The camera antenna needs to be mounted to the airframe through a slot with locking nut.</w:t>
            </w:r>
          </w:p>
        </w:tc>
      </w:tr>
      <w:tr w:rsidR="00CB0B70" w14:paraId="068260E9" w14:textId="77777777" w:rsidTr="00CB0B70">
        <w:tc>
          <w:tcPr>
            <w:tcW w:w="1749" w:type="dxa"/>
          </w:tcPr>
          <w:p w14:paraId="61D68A80" w14:textId="1E41225C" w:rsidR="00B41628" w:rsidRDefault="00CB0B70" w:rsidP="00B41628">
            <w:pPr>
              <w:spacing w:line="360" w:lineRule="auto"/>
            </w:pPr>
            <w:r>
              <w:t>Antenna 2</w:t>
            </w:r>
          </w:p>
        </w:tc>
        <w:tc>
          <w:tcPr>
            <w:tcW w:w="2503" w:type="dxa"/>
          </w:tcPr>
          <w:p w14:paraId="7E8C362D" w14:textId="66308B2A" w:rsidR="00B41628" w:rsidRDefault="00250975" w:rsidP="00250975">
            <w:pPr>
              <w:spacing w:line="360" w:lineRule="auto"/>
            </w:pPr>
            <w:r>
              <w:t>(12.3 x 12.3) mm [hole dimension]</w:t>
            </w:r>
          </w:p>
        </w:tc>
        <w:tc>
          <w:tcPr>
            <w:tcW w:w="4678" w:type="dxa"/>
          </w:tcPr>
          <w:p w14:paraId="640748D8" w14:textId="6528EEC0" w:rsidR="00B41628" w:rsidRDefault="00352424" w:rsidP="00B41628">
            <w:pPr>
              <w:spacing w:line="360" w:lineRule="auto"/>
            </w:pPr>
            <w:proofErr w:type="spellStart"/>
            <w:r>
              <w:t>Gumstix</w:t>
            </w:r>
            <w:proofErr w:type="spellEnd"/>
            <w:r>
              <w:t xml:space="preserve"> </w:t>
            </w:r>
            <w:proofErr w:type="spellStart"/>
            <w:r>
              <w:t>Overo</w:t>
            </w:r>
            <w:proofErr w:type="spellEnd"/>
            <w:r w:rsidR="00D65B34">
              <w:t xml:space="preserve"> antenna needs to be mounted to the airframe through a slot and clip.</w:t>
            </w:r>
          </w:p>
        </w:tc>
      </w:tr>
    </w:tbl>
    <w:p w14:paraId="476D1EF0" w14:textId="77777777" w:rsidR="00966CD7" w:rsidRDefault="00966CD7" w:rsidP="00B41628">
      <w:pPr>
        <w:spacing w:line="360" w:lineRule="auto"/>
      </w:pPr>
    </w:p>
    <w:p w14:paraId="2E9C9D84" w14:textId="364684BB" w:rsidR="00B41628" w:rsidRPr="00B41628" w:rsidRDefault="00966CD7" w:rsidP="00B41628">
      <w:pPr>
        <w:spacing w:line="360" w:lineRule="auto"/>
      </w:pPr>
      <w:r>
        <w:t xml:space="preserve">The total weight for all components within the payload, as outlined in </w:t>
      </w:r>
      <w:r>
        <w:fldChar w:fldCharType="begin"/>
      </w:r>
      <w:r>
        <w:instrText xml:space="preserve"> REF _Ref149207049 \h </w:instrText>
      </w:r>
      <w:r>
        <w:fldChar w:fldCharType="separate"/>
      </w:r>
      <w:r>
        <w:t xml:space="preserve">Table </w:t>
      </w:r>
      <w:r>
        <w:rPr>
          <w:noProof/>
        </w:rPr>
        <w:t>3</w:t>
      </w:r>
      <w:r>
        <w:fldChar w:fldCharType="end"/>
      </w:r>
      <w:r>
        <w:t>, is approximately 400 grams</w:t>
      </w:r>
      <w:r w:rsidR="002E76C5">
        <w:t xml:space="preserve"> (no including battery)</w:t>
      </w:r>
      <w:r>
        <w:t>. Therefore the mounting system must be able to support that load under flight conditions.</w:t>
      </w:r>
    </w:p>
    <w:p w14:paraId="5630350A" w14:textId="6FF80A86" w:rsidR="00EA43C9" w:rsidRDefault="00EA43C9" w:rsidP="00EA43C9">
      <w:pPr>
        <w:pStyle w:val="Heading2"/>
      </w:pPr>
      <w:bookmarkStart w:id="23" w:name="_Toc149292975"/>
      <w:r>
        <w:t>Design Outline</w:t>
      </w:r>
      <w:bookmarkEnd w:id="23"/>
    </w:p>
    <w:p w14:paraId="6E5C27DE" w14:textId="0239E5E7" w:rsidR="00D65B34" w:rsidRDefault="00D65B34" w:rsidP="00387618">
      <w:pPr>
        <w:spacing w:line="360" w:lineRule="auto"/>
      </w:pPr>
      <w:r>
        <w:t>To satisfy</w:t>
      </w:r>
      <w:r w:rsidR="009079E5">
        <w:t xml:space="preserve"> the design objectives outlined in </w:t>
      </w:r>
      <w:r w:rsidR="00387618">
        <w:t xml:space="preserve">section 4.1, it was decided to utilise a tier design, which consist of several levels of mounting platforms. This will allow easy access, line of sight to the </w:t>
      </w:r>
      <w:r w:rsidR="00387618">
        <w:lastRenderedPageBreak/>
        <w:t>electrical components, and ventilation to cool heat sinks of the payloads. Metal spacers were used to separate the tiers, which provide a very strong structure to house the payload.</w:t>
      </w:r>
    </w:p>
    <w:p w14:paraId="6DE45DC7" w14:textId="32427CC1" w:rsidR="00387618" w:rsidRDefault="00387618" w:rsidP="00387618">
      <w:pPr>
        <w:spacing w:line="360" w:lineRule="auto"/>
      </w:pPr>
      <w:r>
        <w:t xml:space="preserve">QUT J-Block workshop </w:t>
      </w:r>
      <w:r w:rsidR="00CB036F">
        <w:t xml:space="preserve">houses an </w:t>
      </w:r>
      <w:r w:rsidR="00CB036F" w:rsidRPr="00CB036F">
        <w:t>acrylic</w:t>
      </w:r>
      <w:r w:rsidR="00CB036F">
        <w:t xml:space="preserve"> plastic sheet-cutting machine, which allows computer-designed drawings to be formed automatically. It was decided that this fulfilled all of the requirements, with the material breaking under a desired load. The cutting facility and materials is free to use, and new plates can be acquired in less than an hour.</w:t>
      </w:r>
    </w:p>
    <w:p w14:paraId="6D698388" w14:textId="03E7ED86" w:rsidR="00CB036F" w:rsidRPr="00D65B34" w:rsidRDefault="00CB036F" w:rsidP="00387618">
      <w:pPr>
        <w:spacing w:line="360" w:lineRule="auto"/>
      </w:pPr>
      <w:r>
        <w:t>Industry vibration dampeners were bought with the airframe, and will be used to reduce noise on the main circuit board and camera model.</w:t>
      </w:r>
    </w:p>
    <w:p w14:paraId="19B8AFEB" w14:textId="3BD43564" w:rsidR="00EA43C9" w:rsidRDefault="00CB036F" w:rsidP="00EA43C9">
      <w:pPr>
        <w:pStyle w:val="Heading3"/>
      </w:pPr>
      <w:bookmarkStart w:id="24" w:name="_Toc149292976"/>
      <w:r>
        <w:t>Initial</w:t>
      </w:r>
      <w:r w:rsidR="00EA43C9">
        <w:t xml:space="preserve"> Design</w:t>
      </w:r>
      <w:bookmarkEnd w:id="24"/>
    </w:p>
    <w:p w14:paraId="2C42D859" w14:textId="08C80797" w:rsidR="005266A9" w:rsidRDefault="00F314FA" w:rsidP="00F314FA">
      <w:pPr>
        <w:spacing w:line="360" w:lineRule="auto"/>
      </w:pPr>
      <w:r>
        <w:t xml:space="preserve">The initial design incorporated all payload items outlined in </w:t>
      </w:r>
      <w:r>
        <w:fldChar w:fldCharType="begin"/>
      </w:r>
      <w:r>
        <w:instrText xml:space="preserve"> REF _Ref149207049 \h </w:instrText>
      </w:r>
      <w:r>
        <w:fldChar w:fldCharType="separate"/>
      </w:r>
      <w:r>
        <w:t xml:space="preserve">Table </w:t>
      </w:r>
      <w:r>
        <w:rPr>
          <w:noProof/>
        </w:rPr>
        <w:t>3</w:t>
      </w:r>
      <w:r>
        <w:fldChar w:fldCharType="end"/>
      </w:r>
      <w:r>
        <w:t xml:space="preserve">, which </w:t>
      </w:r>
      <w:r w:rsidR="00FE4C80">
        <w:t xml:space="preserve">are </w:t>
      </w:r>
      <w:r>
        <w:t>positioned</w:t>
      </w:r>
      <w:r w:rsidR="00FE4C80">
        <w:t xml:space="preserve"> on a two</w:t>
      </w:r>
      <w:r>
        <w:t xml:space="preserve"> tier mounting system between the landing gear of the platform.</w:t>
      </w:r>
      <w:r w:rsidR="00FE4C80">
        <w:t xml:space="preserve"> </w:t>
      </w:r>
      <w:r w:rsidR="005266A9">
        <w:t xml:space="preserve">It was decided that the IMU needed to be located as close to the </w:t>
      </w:r>
      <w:proofErr w:type="spellStart"/>
      <w:r w:rsidR="005266A9">
        <w:t>CoM</w:t>
      </w:r>
      <w:proofErr w:type="spellEnd"/>
      <w:r w:rsidR="005266A9">
        <w:t xml:space="preserve"> of the platform, so that the acceleration values were as accurate as possible. Therefore the main electronics board, which houses the IMU, was to be mounted on the top tier just underneath the </w:t>
      </w:r>
      <w:proofErr w:type="spellStart"/>
      <w:r w:rsidR="005266A9">
        <w:t>CoM.</w:t>
      </w:r>
      <w:proofErr w:type="spellEnd"/>
      <w:r w:rsidR="005266A9">
        <w:t xml:space="preserve"> </w:t>
      </w:r>
    </w:p>
    <w:p w14:paraId="69AACAF6" w14:textId="1B7290A5" w:rsidR="00F314FA" w:rsidRDefault="00FE4C80" w:rsidP="00F314FA">
      <w:pPr>
        <w:spacing w:line="360" w:lineRule="auto"/>
      </w:pPr>
      <w:r>
        <w:t>The top tier consisted of the main power switch, main electronics board, and both antennas. The bottom tier housed the camera, battery and ultrasonic switch facing downwards.</w:t>
      </w:r>
      <w:r w:rsidR="007E1EDC">
        <w:t xml:space="preserve"> An initial concept design was developed in a 3D animation program called Cinema 4D, and a render is shown in </w:t>
      </w:r>
      <w:r w:rsidR="005266A9">
        <w:fldChar w:fldCharType="begin"/>
      </w:r>
      <w:r w:rsidR="005266A9">
        <w:instrText xml:space="preserve"> REF _Ref149220752 \h </w:instrText>
      </w:r>
      <w:r w:rsidR="005266A9">
        <w:fldChar w:fldCharType="separate"/>
      </w:r>
      <w:r w:rsidR="005266A9">
        <w:t xml:space="preserve">Figure </w:t>
      </w:r>
      <w:r w:rsidR="005266A9">
        <w:rPr>
          <w:noProof/>
        </w:rPr>
        <w:t>1</w:t>
      </w:r>
      <w:r w:rsidR="005266A9">
        <w:fldChar w:fldCharType="end"/>
      </w:r>
      <w:r w:rsidR="005266A9">
        <w:t>.</w:t>
      </w:r>
    </w:p>
    <w:p w14:paraId="1DD0727D" w14:textId="75DE9EFA" w:rsidR="007E1EDC" w:rsidRDefault="007E1EDC" w:rsidP="00F314FA">
      <w:pPr>
        <w:spacing w:line="360" w:lineRule="auto"/>
      </w:pPr>
      <w:r w:rsidRPr="007E1EDC">
        <w:rPr>
          <w:noProof/>
          <w:lang w:val="en-US"/>
        </w:rPr>
        <w:drawing>
          <wp:anchor distT="0" distB="0" distL="114300" distR="114300" simplePos="0" relativeHeight="251658240" behindDoc="1" locked="0" layoutInCell="1" allowOverlap="1" wp14:anchorId="6B555376" wp14:editId="7885C558">
            <wp:simplePos x="0" y="0"/>
            <wp:positionH relativeFrom="column">
              <wp:posOffset>1219835</wp:posOffset>
            </wp:positionH>
            <wp:positionV relativeFrom="paragraph">
              <wp:posOffset>153035</wp:posOffset>
            </wp:positionV>
            <wp:extent cx="3709918" cy="3300730"/>
            <wp:effectExtent l="0" t="0" r="0" b="1270"/>
            <wp:wrapNone/>
            <wp:docPr id="2" name="Picture 1" descr="Macintosh HD:Users:Michael:Desktop:Screen shot 2010-10-20 at 6.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chael:Desktop:Screen shot 2010-10-20 at 6.50.4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9918" cy="3300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C4EE3D" w14:textId="6CB1D991" w:rsidR="007E1EDC" w:rsidRDefault="007E1EDC" w:rsidP="00F314FA">
      <w:pPr>
        <w:spacing w:line="360" w:lineRule="auto"/>
      </w:pPr>
    </w:p>
    <w:p w14:paraId="7DF48946" w14:textId="77777777" w:rsidR="007E1EDC" w:rsidRDefault="007E1EDC" w:rsidP="00F314FA">
      <w:pPr>
        <w:spacing w:line="360" w:lineRule="auto"/>
      </w:pPr>
    </w:p>
    <w:p w14:paraId="294350F2" w14:textId="77777777" w:rsidR="007E1EDC" w:rsidRDefault="007E1EDC" w:rsidP="00F314FA">
      <w:pPr>
        <w:spacing w:line="360" w:lineRule="auto"/>
      </w:pPr>
    </w:p>
    <w:p w14:paraId="168519FA" w14:textId="77777777" w:rsidR="007E1EDC" w:rsidRDefault="007E1EDC" w:rsidP="00F314FA">
      <w:pPr>
        <w:spacing w:line="360" w:lineRule="auto"/>
      </w:pPr>
    </w:p>
    <w:p w14:paraId="0B4238EE" w14:textId="77777777" w:rsidR="007E1EDC" w:rsidRDefault="007E1EDC" w:rsidP="00F314FA">
      <w:pPr>
        <w:spacing w:line="360" w:lineRule="auto"/>
      </w:pPr>
    </w:p>
    <w:p w14:paraId="068EC347" w14:textId="77777777" w:rsidR="007E1EDC" w:rsidRDefault="007E1EDC" w:rsidP="00F314FA">
      <w:pPr>
        <w:spacing w:line="360" w:lineRule="auto"/>
      </w:pPr>
    </w:p>
    <w:p w14:paraId="2DE632D7" w14:textId="77777777" w:rsidR="007E1EDC" w:rsidRDefault="007E1EDC" w:rsidP="00F314FA">
      <w:pPr>
        <w:spacing w:line="360" w:lineRule="auto"/>
      </w:pPr>
    </w:p>
    <w:p w14:paraId="370225D6" w14:textId="7B8F70B3" w:rsidR="007E1EDC" w:rsidRDefault="007E1EDC" w:rsidP="00F314FA">
      <w:pPr>
        <w:spacing w:line="360" w:lineRule="auto"/>
      </w:pPr>
    </w:p>
    <w:p w14:paraId="6F705266" w14:textId="77777777" w:rsidR="007E1EDC" w:rsidRDefault="007E1EDC" w:rsidP="00F314FA">
      <w:pPr>
        <w:spacing w:line="360" w:lineRule="auto"/>
      </w:pPr>
    </w:p>
    <w:p w14:paraId="3EF0A9CB" w14:textId="71469A29" w:rsidR="006B6A2D" w:rsidRDefault="006B6A2D" w:rsidP="006B6A2D">
      <w:pPr>
        <w:pStyle w:val="Caption"/>
      </w:pPr>
      <w:bookmarkStart w:id="25" w:name="_Ref264750659"/>
      <w:bookmarkStart w:id="26" w:name="_Toc275080456"/>
      <w:bookmarkStart w:id="27" w:name="_Toc149292946"/>
      <w:r>
        <w:t xml:space="preserve">Figure </w:t>
      </w:r>
      <w:fldSimple w:instr=" SEQ Figure \* ARABIC ">
        <w:r>
          <w:rPr>
            <w:noProof/>
          </w:rPr>
          <w:t>1</w:t>
        </w:r>
      </w:fldSimple>
      <w:bookmarkEnd w:id="25"/>
      <w:r>
        <w:t xml:space="preserve"> – </w:t>
      </w:r>
      <w:bookmarkEnd w:id="26"/>
      <w:r>
        <w:t>Illustration of Initial Design (Cinema 4D)</w:t>
      </w:r>
      <w:bookmarkEnd w:id="27"/>
    </w:p>
    <w:p w14:paraId="4315FE81" w14:textId="77777777" w:rsidR="007E1EDC" w:rsidRDefault="007E1EDC" w:rsidP="00F314FA">
      <w:pPr>
        <w:spacing w:line="360" w:lineRule="auto"/>
      </w:pPr>
    </w:p>
    <w:p w14:paraId="3DD1609F" w14:textId="3452D927" w:rsidR="007E1EDC" w:rsidRDefault="005266A9" w:rsidP="00F314FA">
      <w:pPr>
        <w:spacing w:line="360" w:lineRule="auto"/>
      </w:pPr>
      <w:r>
        <w:t>The acrylic cutting machine used Corel Draw version 14.0 files to determine the paths that the cutter used. The program was acquired and the two tier platters were designed to allow mounting locations, payload placing indications and viewing holes.</w:t>
      </w:r>
      <w:r w:rsidR="000F3F66">
        <w:t xml:space="preserve"> </w:t>
      </w:r>
      <w:r w:rsidR="000F3F66">
        <w:fldChar w:fldCharType="begin"/>
      </w:r>
      <w:r w:rsidR="000F3F66">
        <w:instrText xml:space="preserve"> REF _Ref149227555 \h </w:instrText>
      </w:r>
      <w:r w:rsidR="000F3F66">
        <w:fldChar w:fldCharType="separate"/>
      </w:r>
      <w:r w:rsidR="000F3F66">
        <w:t xml:space="preserve">Figure </w:t>
      </w:r>
      <w:r w:rsidR="000F3F66">
        <w:rPr>
          <w:noProof/>
        </w:rPr>
        <w:t>2</w:t>
      </w:r>
      <w:r w:rsidR="000F3F66">
        <w:fldChar w:fldCharType="end"/>
      </w:r>
      <w:r w:rsidR="000F3F66">
        <w:t xml:space="preserve"> is an illustration taken from the </w:t>
      </w:r>
      <w:proofErr w:type="spellStart"/>
      <w:r w:rsidR="000F3F66">
        <w:t>CorelDRAW</w:t>
      </w:r>
      <w:proofErr w:type="spellEnd"/>
      <w:r w:rsidR="000F3F66">
        <w:t xml:space="preserve"> file, with the first image being the top tier, and the bottom being the lower tier. The program cuts through the plastic on red lines, and engraves blue lines on one side of the acrylic sheet.</w:t>
      </w:r>
    </w:p>
    <w:p w14:paraId="53043232" w14:textId="50032417" w:rsidR="00937133" w:rsidRDefault="00937133" w:rsidP="00F314FA">
      <w:pPr>
        <w:spacing w:line="360" w:lineRule="auto"/>
      </w:pPr>
      <w:r>
        <w:rPr>
          <w:noProof/>
          <w:snapToGrid/>
          <w:lang w:val="en-US"/>
        </w:rPr>
        <w:drawing>
          <wp:anchor distT="0" distB="0" distL="114300" distR="114300" simplePos="0" relativeHeight="251661312" behindDoc="1" locked="0" layoutInCell="1" allowOverlap="1" wp14:anchorId="1A20BDAE" wp14:editId="238C6524">
            <wp:simplePos x="0" y="0"/>
            <wp:positionH relativeFrom="column">
              <wp:posOffset>717550</wp:posOffset>
            </wp:positionH>
            <wp:positionV relativeFrom="paragraph">
              <wp:posOffset>57151</wp:posOffset>
            </wp:positionV>
            <wp:extent cx="4392406" cy="6314440"/>
            <wp:effectExtent l="0" t="0" r="1905" b="10160"/>
            <wp:wrapNone/>
            <wp:docPr id="4" name="Picture 2" descr="Macintosh HD:Users:Michael:Desktop:Screen shot 2010-10-20 at 7.32.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ichael:Desktop:Screen shot 2010-10-20 at 7.32.48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2406" cy="631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067856" w14:textId="77777777" w:rsidR="00937133" w:rsidRDefault="00937133" w:rsidP="00F314FA">
      <w:pPr>
        <w:spacing w:line="360" w:lineRule="auto"/>
      </w:pPr>
    </w:p>
    <w:p w14:paraId="0A436E30" w14:textId="77777777" w:rsidR="00937133" w:rsidRDefault="00937133" w:rsidP="00F314FA">
      <w:pPr>
        <w:spacing w:line="360" w:lineRule="auto"/>
      </w:pPr>
    </w:p>
    <w:p w14:paraId="57E6CCFA" w14:textId="1F721358" w:rsidR="00937133" w:rsidRDefault="00937133" w:rsidP="00F314FA">
      <w:pPr>
        <w:spacing w:line="360" w:lineRule="auto"/>
      </w:pPr>
    </w:p>
    <w:p w14:paraId="4C526CBC" w14:textId="77777777" w:rsidR="00937133" w:rsidRDefault="00937133" w:rsidP="00F314FA">
      <w:pPr>
        <w:spacing w:line="360" w:lineRule="auto"/>
      </w:pPr>
    </w:p>
    <w:p w14:paraId="112240F1" w14:textId="77777777" w:rsidR="00937133" w:rsidRDefault="00937133" w:rsidP="00F314FA">
      <w:pPr>
        <w:spacing w:line="360" w:lineRule="auto"/>
      </w:pPr>
    </w:p>
    <w:p w14:paraId="6A220C74" w14:textId="77777777" w:rsidR="00937133" w:rsidRDefault="00937133" w:rsidP="00F314FA">
      <w:pPr>
        <w:spacing w:line="360" w:lineRule="auto"/>
      </w:pPr>
    </w:p>
    <w:p w14:paraId="3744B31B" w14:textId="77777777" w:rsidR="00937133" w:rsidRDefault="00937133" w:rsidP="00F314FA">
      <w:pPr>
        <w:spacing w:line="360" w:lineRule="auto"/>
      </w:pPr>
    </w:p>
    <w:p w14:paraId="6197DB0A" w14:textId="77777777" w:rsidR="00937133" w:rsidRDefault="00937133" w:rsidP="00F314FA">
      <w:pPr>
        <w:spacing w:line="360" w:lineRule="auto"/>
      </w:pPr>
    </w:p>
    <w:p w14:paraId="19BAEC5F" w14:textId="77777777" w:rsidR="00937133" w:rsidRDefault="00937133" w:rsidP="00F314FA">
      <w:pPr>
        <w:spacing w:line="360" w:lineRule="auto"/>
      </w:pPr>
    </w:p>
    <w:p w14:paraId="330AB4E8" w14:textId="77777777" w:rsidR="00937133" w:rsidRDefault="00937133" w:rsidP="00F314FA">
      <w:pPr>
        <w:spacing w:line="360" w:lineRule="auto"/>
      </w:pPr>
    </w:p>
    <w:p w14:paraId="3CCAEB31" w14:textId="77777777" w:rsidR="00937133" w:rsidRDefault="00937133" w:rsidP="00F314FA">
      <w:pPr>
        <w:spacing w:line="360" w:lineRule="auto"/>
      </w:pPr>
    </w:p>
    <w:p w14:paraId="4FAD9882" w14:textId="2991DD13" w:rsidR="00937133" w:rsidRDefault="00937133" w:rsidP="00F314FA">
      <w:pPr>
        <w:spacing w:line="360" w:lineRule="auto"/>
      </w:pPr>
    </w:p>
    <w:p w14:paraId="51C087AC" w14:textId="77777777" w:rsidR="00937133" w:rsidRDefault="00937133" w:rsidP="00F314FA">
      <w:pPr>
        <w:spacing w:line="360" w:lineRule="auto"/>
      </w:pPr>
    </w:p>
    <w:p w14:paraId="6221A028" w14:textId="77777777" w:rsidR="00937133" w:rsidRDefault="00937133" w:rsidP="00F314FA">
      <w:pPr>
        <w:spacing w:line="360" w:lineRule="auto"/>
      </w:pPr>
    </w:p>
    <w:p w14:paraId="35CB1C78" w14:textId="77777777" w:rsidR="00937133" w:rsidRDefault="00937133" w:rsidP="00F314FA">
      <w:pPr>
        <w:spacing w:line="360" w:lineRule="auto"/>
      </w:pPr>
    </w:p>
    <w:p w14:paraId="4C1007CD" w14:textId="71B0FEC2" w:rsidR="00937133" w:rsidRDefault="00937133" w:rsidP="00F314FA">
      <w:pPr>
        <w:spacing w:line="360" w:lineRule="auto"/>
      </w:pPr>
    </w:p>
    <w:p w14:paraId="1E082601" w14:textId="77777777" w:rsidR="00937133" w:rsidRDefault="00937133" w:rsidP="00F314FA">
      <w:pPr>
        <w:spacing w:line="360" w:lineRule="auto"/>
      </w:pPr>
    </w:p>
    <w:p w14:paraId="39A6C8BC" w14:textId="77777777" w:rsidR="00937133" w:rsidRDefault="00937133" w:rsidP="00F314FA">
      <w:pPr>
        <w:spacing w:line="360" w:lineRule="auto"/>
      </w:pPr>
    </w:p>
    <w:p w14:paraId="5C10E74D" w14:textId="3FCDC5B2" w:rsidR="006B6A2D" w:rsidRDefault="006B6A2D" w:rsidP="006B6A2D">
      <w:pPr>
        <w:pStyle w:val="Caption"/>
      </w:pPr>
      <w:bookmarkStart w:id="28" w:name="_Ref149227555"/>
      <w:bookmarkStart w:id="29" w:name="_Toc149292947"/>
      <w:r>
        <w:t xml:space="preserve">Figure </w:t>
      </w:r>
      <w:fldSimple w:instr=" SEQ Figure \* ARABIC ">
        <w:r>
          <w:rPr>
            <w:noProof/>
          </w:rPr>
          <w:t>2</w:t>
        </w:r>
      </w:fldSimple>
      <w:bookmarkEnd w:id="28"/>
      <w:r>
        <w:t xml:space="preserve"> – Acrylic Cutter </w:t>
      </w:r>
      <w:r w:rsidR="001241AF">
        <w:t xml:space="preserve">Initial </w:t>
      </w:r>
      <w:r>
        <w:t xml:space="preserve">Design in </w:t>
      </w:r>
      <w:proofErr w:type="spellStart"/>
      <w:r>
        <w:t>CorelDRAW</w:t>
      </w:r>
      <w:proofErr w:type="spellEnd"/>
      <w:r>
        <w:t xml:space="preserve"> v14.0</w:t>
      </w:r>
      <w:bookmarkEnd w:id="29"/>
    </w:p>
    <w:p w14:paraId="04468F7D" w14:textId="15ED8DA7" w:rsidR="00937133" w:rsidRPr="00F314FA" w:rsidRDefault="00377A86" w:rsidP="00F314FA">
      <w:pPr>
        <w:spacing w:line="360" w:lineRule="auto"/>
      </w:pPr>
      <w:r>
        <w:lastRenderedPageBreak/>
        <w:t>The top tier is connected to the bottom tier by four 40 mm metal spacers, while the top tier connects to the pre-drilled holes of the lander gear with four 45 mm metal spacers.</w:t>
      </w:r>
      <w:r w:rsidR="00B0445A">
        <w:t xml:space="preserve"> The battery had several mounting locations to shift the </w:t>
      </w:r>
      <w:proofErr w:type="spellStart"/>
      <w:r w:rsidR="00B0445A">
        <w:t>CoM</w:t>
      </w:r>
      <w:proofErr w:type="spellEnd"/>
      <w:r w:rsidR="00B0445A">
        <w:t xml:space="preserve"> to the desired location.</w:t>
      </w:r>
    </w:p>
    <w:p w14:paraId="43629CAC" w14:textId="39213BC4" w:rsidR="00EA43C9" w:rsidRDefault="00EA43C9" w:rsidP="00EA43C9">
      <w:pPr>
        <w:pStyle w:val="Heading3"/>
      </w:pPr>
      <w:bookmarkStart w:id="30" w:name="_Toc149292977"/>
      <w:r>
        <w:t>Final Design</w:t>
      </w:r>
      <w:bookmarkEnd w:id="30"/>
    </w:p>
    <w:p w14:paraId="69617B24" w14:textId="1BEB21F6" w:rsidR="002E76C5" w:rsidRDefault="00B0445A" w:rsidP="00664DF9">
      <w:pPr>
        <w:spacing w:line="360" w:lineRule="auto"/>
      </w:pPr>
      <w:r>
        <w:t xml:space="preserve">During the semester the localisation technique for the platform changed, which no longer required the camera to be mounted to the system. </w:t>
      </w:r>
      <w:r w:rsidR="00664DF9">
        <w:t>This forced changes in the hardware mounting</w:t>
      </w:r>
      <w:r>
        <w:t xml:space="preserve"> for several reasons. Due to the camera being removed, the </w:t>
      </w:r>
      <w:proofErr w:type="spellStart"/>
      <w:r w:rsidR="00664DF9">
        <w:t>CoM</w:t>
      </w:r>
      <w:proofErr w:type="spellEnd"/>
      <w:r w:rsidR="00664DF9">
        <w:t xml:space="preserve"> could no longer be set to the desired location without adding weights. During initial flight tests it would found with the battery so low, it made the helicopter sluggish to control. Also it was found that in the event of a sudden drop the undercarriage would</w:t>
      </w:r>
      <w:r w:rsidR="007B543B">
        <w:t xml:space="preserve"> always</w:t>
      </w:r>
      <w:r w:rsidR="00664DF9">
        <w:t xml:space="preserve"> hit the ground </w:t>
      </w:r>
      <w:r w:rsidR="007B543B">
        <w:t>due to the 2</w:t>
      </w:r>
      <w:r w:rsidR="007B543B" w:rsidRPr="007B543B">
        <w:rPr>
          <w:vertAlign w:val="superscript"/>
        </w:rPr>
        <w:t>nd</w:t>
      </w:r>
      <w:r w:rsidR="007B543B">
        <w:t xml:space="preserve"> tier being to low to the ground. This therefore prompted the bottom tier to be removed with the camera, battery repositioned on top of the platform, and the ultrasonic sensor mounted onto the top tier. An initial concept design was developed in a 3D animation program called Cinema 4D, and a render is shown in</w:t>
      </w:r>
      <w:r w:rsidR="000155D9">
        <w:t xml:space="preserve"> </w:t>
      </w:r>
      <w:r w:rsidR="000155D9">
        <w:fldChar w:fldCharType="begin"/>
      </w:r>
      <w:r w:rsidR="000155D9">
        <w:instrText xml:space="preserve"> REF _Ref149232835 \h </w:instrText>
      </w:r>
      <w:r w:rsidR="000155D9">
        <w:fldChar w:fldCharType="separate"/>
      </w:r>
      <w:r w:rsidR="000155D9">
        <w:t xml:space="preserve">Figure </w:t>
      </w:r>
      <w:r w:rsidR="000155D9">
        <w:rPr>
          <w:noProof/>
        </w:rPr>
        <w:t>3</w:t>
      </w:r>
      <w:r w:rsidR="000155D9">
        <w:fldChar w:fldCharType="end"/>
      </w:r>
      <w:r w:rsidR="000155D9">
        <w:t>.</w:t>
      </w:r>
    </w:p>
    <w:p w14:paraId="2D694E3A" w14:textId="50FADF0F" w:rsidR="000155D9" w:rsidRDefault="000155D9" w:rsidP="00664DF9">
      <w:pPr>
        <w:spacing w:line="360" w:lineRule="auto"/>
      </w:pPr>
      <w:r>
        <w:rPr>
          <w:noProof/>
          <w:snapToGrid/>
          <w:lang w:val="en-US"/>
        </w:rPr>
        <w:drawing>
          <wp:anchor distT="0" distB="0" distL="114300" distR="114300" simplePos="0" relativeHeight="251662336" behindDoc="1" locked="0" layoutInCell="1" allowOverlap="1" wp14:anchorId="0C78268D" wp14:editId="5A5ECF1F">
            <wp:simplePos x="0" y="0"/>
            <wp:positionH relativeFrom="column">
              <wp:posOffset>789305</wp:posOffset>
            </wp:positionH>
            <wp:positionV relativeFrom="paragraph">
              <wp:posOffset>230505</wp:posOffset>
            </wp:positionV>
            <wp:extent cx="4305300" cy="2520315"/>
            <wp:effectExtent l="0" t="0" r="12700" b="0"/>
            <wp:wrapNone/>
            <wp:docPr id="7" name="Picture 3" descr="Macintosh HD:Users:Michael:Desktop:Screen shot 2010-10-20 at 10.18.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chael:Desktop:Screen shot 2010-10-20 at 10.18.09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05300" cy="2520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EAD106" w14:textId="77777777" w:rsidR="000155D9" w:rsidRDefault="000155D9" w:rsidP="00664DF9">
      <w:pPr>
        <w:spacing w:line="360" w:lineRule="auto"/>
      </w:pPr>
    </w:p>
    <w:p w14:paraId="3A61B7BC" w14:textId="77777777" w:rsidR="000155D9" w:rsidRDefault="000155D9" w:rsidP="00664DF9">
      <w:pPr>
        <w:spacing w:line="360" w:lineRule="auto"/>
      </w:pPr>
    </w:p>
    <w:p w14:paraId="51D277FE" w14:textId="77777777" w:rsidR="000155D9" w:rsidRDefault="000155D9" w:rsidP="00664DF9">
      <w:pPr>
        <w:spacing w:line="360" w:lineRule="auto"/>
      </w:pPr>
    </w:p>
    <w:p w14:paraId="12523D2B" w14:textId="77777777" w:rsidR="000155D9" w:rsidRDefault="000155D9" w:rsidP="00664DF9">
      <w:pPr>
        <w:spacing w:line="360" w:lineRule="auto"/>
      </w:pPr>
    </w:p>
    <w:p w14:paraId="780151B1" w14:textId="77777777" w:rsidR="000155D9" w:rsidRDefault="000155D9" w:rsidP="00664DF9">
      <w:pPr>
        <w:spacing w:line="360" w:lineRule="auto"/>
      </w:pPr>
    </w:p>
    <w:p w14:paraId="023CC463" w14:textId="77777777" w:rsidR="000155D9" w:rsidRDefault="000155D9" w:rsidP="00664DF9">
      <w:pPr>
        <w:spacing w:line="360" w:lineRule="auto"/>
      </w:pPr>
    </w:p>
    <w:p w14:paraId="7046C18F" w14:textId="77777777" w:rsidR="000155D9" w:rsidRDefault="000155D9" w:rsidP="00664DF9">
      <w:pPr>
        <w:spacing w:line="360" w:lineRule="auto"/>
      </w:pPr>
    </w:p>
    <w:p w14:paraId="7489EA41" w14:textId="32319793" w:rsidR="000155D9" w:rsidRDefault="000155D9" w:rsidP="000155D9">
      <w:pPr>
        <w:pStyle w:val="Caption"/>
      </w:pPr>
      <w:bookmarkStart w:id="31" w:name="_Ref149232835"/>
      <w:bookmarkStart w:id="32" w:name="_Toc149292948"/>
      <w:r>
        <w:t xml:space="preserve">Figure </w:t>
      </w:r>
      <w:fldSimple w:instr=" SEQ Figure \* ARABIC ">
        <w:r>
          <w:rPr>
            <w:noProof/>
          </w:rPr>
          <w:t>3</w:t>
        </w:r>
      </w:fldSimple>
      <w:bookmarkEnd w:id="31"/>
      <w:r>
        <w:t xml:space="preserve"> – Illustration of Final Design (Cinema 4D)</w:t>
      </w:r>
      <w:bookmarkEnd w:id="32"/>
    </w:p>
    <w:p w14:paraId="74AB8E95" w14:textId="77777777" w:rsidR="000155D9" w:rsidRDefault="000155D9" w:rsidP="00664DF9">
      <w:pPr>
        <w:spacing w:line="360" w:lineRule="auto"/>
      </w:pPr>
    </w:p>
    <w:p w14:paraId="7EAB2934" w14:textId="72B53953" w:rsidR="007B543B" w:rsidRDefault="00F81CE1" w:rsidP="00664DF9">
      <w:pPr>
        <w:spacing w:line="360" w:lineRule="auto"/>
      </w:pPr>
      <w:r>
        <w:t>The one tier mounting system looks similar to the previous design but the ultrasonic system has been added underneath the autopilot board. Also</w:t>
      </w:r>
      <w:r w:rsidR="001241AF">
        <w:t xml:space="preserve"> due to the large length of the cables running under the power switch, it was mounted ninety degrees along the bottom of the tier. The bottom piece </w:t>
      </w:r>
      <w:proofErr w:type="gramStart"/>
      <w:r w:rsidR="001241AF">
        <w:t xml:space="preserve">of  </w:t>
      </w:r>
      <w:proofErr w:type="gramEnd"/>
      <w:r w:rsidR="001241AF">
        <w:fldChar w:fldCharType="begin"/>
      </w:r>
      <w:r w:rsidR="001241AF">
        <w:instrText xml:space="preserve"> REF _Ref149233827 \h </w:instrText>
      </w:r>
      <w:r w:rsidR="001241AF">
        <w:fldChar w:fldCharType="separate"/>
      </w:r>
      <w:r w:rsidR="001241AF">
        <w:t xml:space="preserve">Figure </w:t>
      </w:r>
      <w:r w:rsidR="001241AF">
        <w:rPr>
          <w:noProof/>
        </w:rPr>
        <w:t>4</w:t>
      </w:r>
      <w:r w:rsidR="001241AF">
        <w:fldChar w:fldCharType="end"/>
      </w:r>
      <w:r w:rsidR="001241AF">
        <w:t xml:space="preserve"> was bent at 90 degrees in the middle and attached to the tier.</w:t>
      </w:r>
    </w:p>
    <w:p w14:paraId="4781901A" w14:textId="77777777" w:rsidR="001241AF" w:rsidRDefault="001241AF" w:rsidP="00664DF9">
      <w:pPr>
        <w:spacing w:line="360" w:lineRule="auto"/>
      </w:pPr>
    </w:p>
    <w:p w14:paraId="5082174D" w14:textId="77777777" w:rsidR="001241AF" w:rsidRDefault="001241AF" w:rsidP="00664DF9">
      <w:pPr>
        <w:spacing w:line="360" w:lineRule="auto"/>
      </w:pPr>
    </w:p>
    <w:p w14:paraId="29C4C75B" w14:textId="77777777" w:rsidR="001241AF" w:rsidRDefault="001241AF" w:rsidP="00664DF9">
      <w:pPr>
        <w:spacing w:line="360" w:lineRule="auto"/>
      </w:pPr>
    </w:p>
    <w:p w14:paraId="7D20B47D" w14:textId="492D30F8" w:rsidR="001241AF" w:rsidRDefault="001241AF" w:rsidP="00664DF9">
      <w:pPr>
        <w:spacing w:line="360" w:lineRule="auto"/>
      </w:pPr>
    </w:p>
    <w:p w14:paraId="6AB915B8" w14:textId="65BC870A" w:rsidR="001241AF" w:rsidRDefault="001241AF" w:rsidP="00664DF9">
      <w:pPr>
        <w:spacing w:line="360" w:lineRule="auto"/>
      </w:pPr>
      <w:r>
        <w:rPr>
          <w:noProof/>
          <w:snapToGrid/>
          <w:lang w:val="en-US"/>
        </w:rPr>
        <w:drawing>
          <wp:anchor distT="0" distB="0" distL="114300" distR="114300" simplePos="0" relativeHeight="251663360" behindDoc="1" locked="0" layoutInCell="1" allowOverlap="1" wp14:anchorId="163B40B3" wp14:editId="0C956885">
            <wp:simplePos x="0" y="0"/>
            <wp:positionH relativeFrom="column">
              <wp:posOffset>645795</wp:posOffset>
            </wp:positionH>
            <wp:positionV relativeFrom="paragraph">
              <wp:posOffset>81280</wp:posOffset>
            </wp:positionV>
            <wp:extent cx="4518025" cy="3783330"/>
            <wp:effectExtent l="0" t="0" r="3175" b="1270"/>
            <wp:wrapNone/>
            <wp:docPr id="8" name="Picture 4" descr="Macintosh HD:Users:Michael:Desktop:Screen shot 2010-10-20 at 10.38.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ichael:Desktop:Screen shot 2010-10-20 at 10.38.58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8025" cy="3783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832CDA" w14:textId="77777777" w:rsidR="001241AF" w:rsidRDefault="001241AF" w:rsidP="00664DF9">
      <w:pPr>
        <w:spacing w:line="360" w:lineRule="auto"/>
      </w:pPr>
    </w:p>
    <w:p w14:paraId="185C8E73" w14:textId="77777777" w:rsidR="001241AF" w:rsidRDefault="001241AF" w:rsidP="00664DF9">
      <w:pPr>
        <w:spacing w:line="360" w:lineRule="auto"/>
      </w:pPr>
    </w:p>
    <w:p w14:paraId="0B45726A" w14:textId="77777777" w:rsidR="001241AF" w:rsidRDefault="001241AF" w:rsidP="00664DF9">
      <w:pPr>
        <w:spacing w:line="360" w:lineRule="auto"/>
      </w:pPr>
    </w:p>
    <w:p w14:paraId="0242F20D" w14:textId="77777777" w:rsidR="001241AF" w:rsidRDefault="001241AF" w:rsidP="00664DF9">
      <w:pPr>
        <w:spacing w:line="360" w:lineRule="auto"/>
      </w:pPr>
    </w:p>
    <w:p w14:paraId="5D4C9046" w14:textId="77777777" w:rsidR="001241AF" w:rsidRDefault="001241AF" w:rsidP="00664DF9">
      <w:pPr>
        <w:spacing w:line="360" w:lineRule="auto"/>
      </w:pPr>
    </w:p>
    <w:p w14:paraId="5D47A612" w14:textId="77777777" w:rsidR="001241AF" w:rsidRDefault="001241AF" w:rsidP="00664DF9">
      <w:pPr>
        <w:spacing w:line="360" w:lineRule="auto"/>
      </w:pPr>
    </w:p>
    <w:p w14:paraId="20BAECD0" w14:textId="77777777" w:rsidR="001241AF" w:rsidRDefault="001241AF" w:rsidP="00664DF9">
      <w:pPr>
        <w:spacing w:line="360" w:lineRule="auto"/>
      </w:pPr>
    </w:p>
    <w:p w14:paraId="3E1BAD19" w14:textId="77777777" w:rsidR="001241AF" w:rsidRDefault="001241AF" w:rsidP="00664DF9">
      <w:pPr>
        <w:spacing w:line="360" w:lineRule="auto"/>
      </w:pPr>
    </w:p>
    <w:p w14:paraId="46CC6123" w14:textId="77777777" w:rsidR="001241AF" w:rsidRDefault="001241AF" w:rsidP="00664DF9">
      <w:pPr>
        <w:spacing w:line="360" w:lineRule="auto"/>
      </w:pPr>
    </w:p>
    <w:p w14:paraId="79EC93A9" w14:textId="77777777" w:rsidR="001241AF" w:rsidRDefault="001241AF" w:rsidP="00664DF9">
      <w:pPr>
        <w:spacing w:line="360" w:lineRule="auto"/>
      </w:pPr>
    </w:p>
    <w:p w14:paraId="0D383173" w14:textId="77777777" w:rsidR="001241AF" w:rsidRDefault="001241AF" w:rsidP="00664DF9">
      <w:pPr>
        <w:spacing w:line="360" w:lineRule="auto"/>
      </w:pPr>
    </w:p>
    <w:p w14:paraId="35D6D1B7" w14:textId="54260AFD" w:rsidR="001241AF" w:rsidRDefault="001241AF" w:rsidP="001241AF">
      <w:pPr>
        <w:pStyle w:val="Caption"/>
      </w:pPr>
      <w:bookmarkStart w:id="33" w:name="_Ref149233827"/>
      <w:bookmarkStart w:id="34" w:name="_Toc149292949"/>
      <w:r>
        <w:t xml:space="preserve">Figure </w:t>
      </w:r>
      <w:fldSimple w:instr=" SEQ Figure \* ARABIC ">
        <w:r>
          <w:rPr>
            <w:noProof/>
          </w:rPr>
          <w:t>4</w:t>
        </w:r>
      </w:fldSimple>
      <w:bookmarkEnd w:id="33"/>
      <w:r>
        <w:t xml:space="preserve"> – Acrylic Cutter Final Design in </w:t>
      </w:r>
      <w:proofErr w:type="spellStart"/>
      <w:r>
        <w:t>CorelDRAW</w:t>
      </w:r>
      <w:proofErr w:type="spellEnd"/>
      <w:r>
        <w:t xml:space="preserve"> v14.0</w:t>
      </w:r>
      <w:bookmarkEnd w:id="34"/>
    </w:p>
    <w:p w14:paraId="03E9A7CB" w14:textId="77777777" w:rsidR="001241AF" w:rsidRDefault="001241AF" w:rsidP="00664DF9">
      <w:pPr>
        <w:spacing w:line="360" w:lineRule="auto"/>
      </w:pPr>
    </w:p>
    <w:p w14:paraId="2D652475" w14:textId="75ACBC75" w:rsidR="001241AF" w:rsidRDefault="006D1309" w:rsidP="00664DF9">
      <w:pPr>
        <w:spacing w:line="360" w:lineRule="auto"/>
      </w:pPr>
      <w:r>
        <w:t>Similar to the initial design, four 45 mm metal spacers were used to attach the tier to the airframe landing gear, and Velcro straps were used to attach the battery.</w:t>
      </w:r>
    </w:p>
    <w:p w14:paraId="74EFF7F7" w14:textId="77777777" w:rsidR="006E5E8C" w:rsidRPr="002E76C5" w:rsidRDefault="006E5E8C" w:rsidP="00664DF9">
      <w:pPr>
        <w:spacing w:line="360" w:lineRule="auto"/>
      </w:pPr>
    </w:p>
    <w:p w14:paraId="32503FCB" w14:textId="77777777" w:rsidR="0068152A" w:rsidRDefault="001D2E94" w:rsidP="0068152A">
      <w:pPr>
        <w:pStyle w:val="Heading1"/>
      </w:pPr>
      <w:bookmarkStart w:id="35" w:name="_Toc149292978"/>
      <w:r>
        <w:lastRenderedPageBreak/>
        <w:t>Implementation</w:t>
      </w:r>
      <w:bookmarkEnd w:id="35"/>
    </w:p>
    <w:p w14:paraId="69E88241" w14:textId="208E282F" w:rsidR="004406CC" w:rsidRDefault="004406CC" w:rsidP="004406CC">
      <w:pPr>
        <w:pStyle w:val="Heading2"/>
      </w:pPr>
      <w:bookmarkStart w:id="36" w:name="_Toc149292979"/>
      <w:r>
        <w:t>Initial Design Implementation</w:t>
      </w:r>
      <w:bookmarkEnd w:id="36"/>
    </w:p>
    <w:p w14:paraId="37BFF799" w14:textId="3276FC60" w:rsidR="001611D5" w:rsidRDefault="006E5E8C" w:rsidP="0014402E">
      <w:pPr>
        <w:spacing w:line="360" w:lineRule="auto"/>
      </w:pPr>
      <w:r>
        <w:t xml:space="preserve">The design mentioned in section 4.3.1 was created at the </w:t>
      </w:r>
      <w:r w:rsidRPr="00CB036F">
        <w:t>acrylic</w:t>
      </w:r>
      <w:r>
        <w:t xml:space="preserve"> plastic sheet-cutting machine, and attached to the airframe with 40 and 45 mm M3 spacers outlined in RD/</w:t>
      </w:r>
      <w:r w:rsidR="0014402E">
        <w:t>3.</w:t>
      </w:r>
      <w:r w:rsidR="000C7A4F">
        <w:t xml:space="preserve"> </w:t>
      </w:r>
      <w:r w:rsidR="000C7A4F">
        <w:fldChar w:fldCharType="begin"/>
      </w:r>
      <w:r w:rsidR="000C7A4F">
        <w:instrText xml:space="preserve"> REF _Ref149278990 \h </w:instrText>
      </w:r>
      <w:r w:rsidR="000C7A4F">
        <w:fldChar w:fldCharType="separate"/>
      </w:r>
      <w:r w:rsidR="000C7A4F">
        <w:t xml:space="preserve">Figure </w:t>
      </w:r>
      <w:r w:rsidR="000C7A4F">
        <w:rPr>
          <w:noProof/>
        </w:rPr>
        <w:t>5</w:t>
      </w:r>
      <w:r w:rsidR="000C7A4F">
        <w:fldChar w:fldCharType="end"/>
      </w:r>
      <w:r w:rsidR="000C7A4F">
        <w:t xml:space="preserve"> shows the initial design for the mounting system attached. Underneath the bottom platter soft shock absorbers where placed to reduced damage if the platter hit the ground.</w:t>
      </w:r>
    </w:p>
    <w:p w14:paraId="0766D916" w14:textId="1369FC51" w:rsidR="001611D5" w:rsidRDefault="001611D5" w:rsidP="0014402E">
      <w:pPr>
        <w:spacing w:line="360" w:lineRule="auto"/>
      </w:pPr>
      <w:r>
        <w:rPr>
          <w:noProof/>
          <w:snapToGrid/>
          <w:lang w:val="en-US"/>
        </w:rPr>
        <w:drawing>
          <wp:anchor distT="0" distB="0" distL="114300" distR="114300" simplePos="0" relativeHeight="251664384" behindDoc="1" locked="0" layoutInCell="1" allowOverlap="1" wp14:anchorId="625D5FF5" wp14:editId="64017CFA">
            <wp:simplePos x="0" y="0"/>
            <wp:positionH relativeFrom="column">
              <wp:posOffset>574040</wp:posOffset>
            </wp:positionH>
            <wp:positionV relativeFrom="paragraph">
              <wp:posOffset>163195</wp:posOffset>
            </wp:positionV>
            <wp:extent cx="4876800" cy="3241040"/>
            <wp:effectExtent l="0" t="0" r="0" b="10160"/>
            <wp:wrapNone/>
            <wp:docPr id="3" name="Picture 1" descr="Macintosh HD:Users:Michael:Dropbox:AHNS/Other Assignment Stuff:AHNS Stuff:Some Photos:quadcop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chael:Dropbox:AHNS/Other Assignment Stuff:AHNS Stuff:Some Photos:quadcopt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324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89307" w14:textId="651C8D6A" w:rsidR="001611D5" w:rsidRDefault="001611D5" w:rsidP="0014402E">
      <w:pPr>
        <w:spacing w:line="360" w:lineRule="auto"/>
      </w:pPr>
    </w:p>
    <w:p w14:paraId="35BD67D5" w14:textId="77777777" w:rsidR="001611D5" w:rsidRDefault="001611D5" w:rsidP="0014402E">
      <w:pPr>
        <w:spacing w:line="360" w:lineRule="auto"/>
      </w:pPr>
    </w:p>
    <w:p w14:paraId="3E452C9F" w14:textId="77777777" w:rsidR="001611D5" w:rsidRDefault="001611D5" w:rsidP="0014402E">
      <w:pPr>
        <w:spacing w:line="360" w:lineRule="auto"/>
      </w:pPr>
    </w:p>
    <w:p w14:paraId="7ECDAC38" w14:textId="77777777" w:rsidR="001611D5" w:rsidRDefault="001611D5" w:rsidP="0014402E">
      <w:pPr>
        <w:spacing w:line="360" w:lineRule="auto"/>
      </w:pPr>
    </w:p>
    <w:p w14:paraId="3354E618" w14:textId="77777777" w:rsidR="001611D5" w:rsidRDefault="001611D5" w:rsidP="0014402E">
      <w:pPr>
        <w:spacing w:line="360" w:lineRule="auto"/>
      </w:pPr>
    </w:p>
    <w:p w14:paraId="5B0BE309" w14:textId="77777777" w:rsidR="001611D5" w:rsidRDefault="001611D5" w:rsidP="0014402E">
      <w:pPr>
        <w:spacing w:line="360" w:lineRule="auto"/>
      </w:pPr>
    </w:p>
    <w:p w14:paraId="7211B293" w14:textId="77777777" w:rsidR="001611D5" w:rsidRDefault="001611D5" w:rsidP="0014402E">
      <w:pPr>
        <w:spacing w:line="360" w:lineRule="auto"/>
      </w:pPr>
    </w:p>
    <w:p w14:paraId="2BFC973B" w14:textId="77777777" w:rsidR="001611D5" w:rsidRDefault="001611D5" w:rsidP="0014402E">
      <w:pPr>
        <w:spacing w:line="360" w:lineRule="auto"/>
      </w:pPr>
    </w:p>
    <w:p w14:paraId="0FCB4EA0" w14:textId="77777777" w:rsidR="001611D5" w:rsidRDefault="001611D5" w:rsidP="0014402E">
      <w:pPr>
        <w:spacing w:line="360" w:lineRule="auto"/>
      </w:pPr>
    </w:p>
    <w:p w14:paraId="339AA8AD" w14:textId="560DFEAA" w:rsidR="001611D5" w:rsidRDefault="001611D5" w:rsidP="001611D5">
      <w:pPr>
        <w:pStyle w:val="Caption"/>
      </w:pPr>
      <w:bookmarkStart w:id="37" w:name="_Ref149278990"/>
      <w:bookmarkStart w:id="38" w:name="_Toc149292950"/>
      <w:r>
        <w:t xml:space="preserve">Figure </w:t>
      </w:r>
      <w:fldSimple w:instr=" SEQ Figure \* ARABIC ">
        <w:r>
          <w:rPr>
            <w:noProof/>
          </w:rPr>
          <w:t>5</w:t>
        </w:r>
      </w:fldSimple>
      <w:bookmarkEnd w:id="37"/>
      <w:r>
        <w:t xml:space="preserve"> – Platform with Initial Electronics Mounting System</w:t>
      </w:r>
      <w:bookmarkEnd w:id="38"/>
    </w:p>
    <w:p w14:paraId="58C8052D" w14:textId="77777777" w:rsidR="00E94405" w:rsidRDefault="00E94405" w:rsidP="0014402E">
      <w:pPr>
        <w:spacing w:line="360" w:lineRule="auto"/>
      </w:pPr>
    </w:p>
    <w:p w14:paraId="3508BD36" w14:textId="5D531E8E" w:rsidR="006E5E8C" w:rsidRPr="006E5E8C" w:rsidRDefault="000C7A4F" w:rsidP="0014402E">
      <w:pPr>
        <w:spacing w:line="360" w:lineRule="auto"/>
      </w:pPr>
      <w:r>
        <w:t xml:space="preserve">It can be seen in </w:t>
      </w:r>
      <w:r>
        <w:fldChar w:fldCharType="begin"/>
      </w:r>
      <w:r>
        <w:instrText xml:space="preserve"> REF _Ref149278990 \h </w:instrText>
      </w:r>
      <w:r>
        <w:fldChar w:fldCharType="separate"/>
      </w:r>
      <w:r>
        <w:t xml:space="preserve">Figure </w:t>
      </w:r>
      <w:r>
        <w:rPr>
          <w:noProof/>
        </w:rPr>
        <w:t>5</w:t>
      </w:r>
      <w:r>
        <w:fldChar w:fldCharType="end"/>
      </w:r>
      <w:r>
        <w:t xml:space="preserve"> that with the payload attached the bottom tier is very close to the ground, which caused problems in flight-testing when the helicopter was dropped more that thirty centimetres off the ground. Also with the weight of the battery and camera so low with respect to the </w:t>
      </w:r>
      <w:proofErr w:type="spellStart"/>
      <w:r>
        <w:t>CoM</w:t>
      </w:r>
      <w:proofErr w:type="spellEnd"/>
      <w:r>
        <w:t xml:space="preserve"> of the platform, the helicopter was sluggish and hard to control. Also after the camera was no longer required on the platform, it because to difficult to shit the </w:t>
      </w:r>
      <w:proofErr w:type="spellStart"/>
      <w:r>
        <w:t>CoM</w:t>
      </w:r>
      <w:proofErr w:type="spellEnd"/>
      <w:r>
        <w:t xml:space="preserve"> into the desired position. It therefore was required to re-design the </w:t>
      </w:r>
      <w:r w:rsidR="00E94405">
        <w:t>mounting system to take account for these developments.</w:t>
      </w:r>
    </w:p>
    <w:p w14:paraId="64D6D3F4" w14:textId="08A8662C" w:rsidR="004406CC" w:rsidRDefault="004406CC" w:rsidP="004406CC">
      <w:pPr>
        <w:pStyle w:val="Heading2"/>
      </w:pPr>
      <w:bookmarkStart w:id="39" w:name="_Toc149292980"/>
      <w:r>
        <w:t>Final Design Implementation</w:t>
      </w:r>
      <w:bookmarkEnd w:id="39"/>
    </w:p>
    <w:p w14:paraId="5C9D8ABC" w14:textId="3F2DBB58" w:rsidR="00BA75CC" w:rsidRDefault="00E5311E" w:rsidP="00E5311E">
      <w:pPr>
        <w:spacing w:line="360" w:lineRule="auto"/>
      </w:pPr>
      <w:r>
        <w:t xml:space="preserve">The final design removed the bottom tier, and moved the battery to the top frame, which in turn moved the </w:t>
      </w:r>
      <w:proofErr w:type="spellStart"/>
      <w:r>
        <w:t>CoM</w:t>
      </w:r>
      <w:proofErr w:type="spellEnd"/>
      <w:r>
        <w:t xml:space="preserve"> to a more appropriate position.</w:t>
      </w:r>
      <w:r w:rsidR="00BA75CC">
        <w:t xml:space="preserve"> </w:t>
      </w:r>
      <w:r w:rsidR="007A2C93">
        <w:fldChar w:fldCharType="begin"/>
      </w:r>
      <w:r w:rsidR="007A2C93">
        <w:instrText xml:space="preserve"> REF _Ref149283693 \h </w:instrText>
      </w:r>
      <w:r w:rsidR="007A2C93">
        <w:fldChar w:fldCharType="separate"/>
      </w:r>
      <w:r w:rsidR="007A2C93">
        <w:t xml:space="preserve">Figure </w:t>
      </w:r>
      <w:r w:rsidR="007A2C93">
        <w:rPr>
          <w:noProof/>
        </w:rPr>
        <w:t>6</w:t>
      </w:r>
      <w:r w:rsidR="007A2C93">
        <w:fldChar w:fldCharType="end"/>
      </w:r>
      <w:r w:rsidR="007A2C93">
        <w:t xml:space="preserve"> shows the final mounting design attached to the landing gear with spacers. The main electronics board is mounted with vibration dampeners, with enough clearance from the airframe above. Also the figure illustrates the mounting system </w:t>
      </w:r>
      <w:r w:rsidR="007A2C93">
        <w:lastRenderedPageBreak/>
        <w:t>from the communications antenna, which is clipped into the pre-cut hole.</w:t>
      </w:r>
    </w:p>
    <w:p w14:paraId="22E03E64" w14:textId="44C86B2D" w:rsidR="00BA75CC" w:rsidRDefault="00BA75CC" w:rsidP="00E5311E">
      <w:pPr>
        <w:spacing w:line="360" w:lineRule="auto"/>
      </w:pPr>
      <w:r>
        <w:rPr>
          <w:noProof/>
          <w:snapToGrid/>
          <w:lang w:val="en-US"/>
        </w:rPr>
        <w:drawing>
          <wp:anchor distT="0" distB="0" distL="114300" distR="114300" simplePos="0" relativeHeight="251665408" behindDoc="1" locked="0" layoutInCell="1" allowOverlap="1" wp14:anchorId="304E8636" wp14:editId="43806A7D">
            <wp:simplePos x="0" y="0"/>
            <wp:positionH relativeFrom="column">
              <wp:posOffset>1076325</wp:posOffset>
            </wp:positionH>
            <wp:positionV relativeFrom="paragraph">
              <wp:posOffset>153035</wp:posOffset>
            </wp:positionV>
            <wp:extent cx="3946525" cy="2960028"/>
            <wp:effectExtent l="0" t="0" r="0" b="12065"/>
            <wp:wrapNone/>
            <wp:docPr id="5" name="Picture 2" descr="Macintosh HD:Users:Michael:Dropbox:AHNS/Other Assignment Stuff:AHNS Stuff:Some Photos:IMG_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ichael:Dropbox:AHNS/Other Assignment Stuff:AHNS Stuff:Some Photos:IMG_122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6525" cy="29600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C651FB" w14:textId="77777777" w:rsidR="00BA75CC" w:rsidRDefault="00BA75CC" w:rsidP="00E5311E">
      <w:pPr>
        <w:spacing w:line="360" w:lineRule="auto"/>
      </w:pPr>
    </w:p>
    <w:p w14:paraId="4643C0E2" w14:textId="77777777" w:rsidR="00BA75CC" w:rsidRDefault="00BA75CC" w:rsidP="00E5311E">
      <w:pPr>
        <w:spacing w:line="360" w:lineRule="auto"/>
      </w:pPr>
    </w:p>
    <w:p w14:paraId="304B6882" w14:textId="77777777" w:rsidR="00BA75CC" w:rsidRDefault="00BA75CC" w:rsidP="00E5311E">
      <w:pPr>
        <w:spacing w:line="360" w:lineRule="auto"/>
      </w:pPr>
    </w:p>
    <w:p w14:paraId="57F504DD" w14:textId="77777777" w:rsidR="00BA75CC" w:rsidRDefault="00BA75CC" w:rsidP="00E5311E">
      <w:pPr>
        <w:spacing w:line="360" w:lineRule="auto"/>
      </w:pPr>
    </w:p>
    <w:p w14:paraId="6DC8709E" w14:textId="77777777" w:rsidR="00BA75CC" w:rsidRDefault="00BA75CC" w:rsidP="00E5311E">
      <w:pPr>
        <w:spacing w:line="360" w:lineRule="auto"/>
      </w:pPr>
    </w:p>
    <w:p w14:paraId="3D95518A" w14:textId="77777777" w:rsidR="00BA75CC" w:rsidRDefault="00BA75CC" w:rsidP="00E5311E">
      <w:pPr>
        <w:spacing w:line="360" w:lineRule="auto"/>
      </w:pPr>
    </w:p>
    <w:p w14:paraId="2465E397" w14:textId="77777777" w:rsidR="00BA75CC" w:rsidRDefault="00BA75CC" w:rsidP="00E5311E">
      <w:pPr>
        <w:spacing w:line="360" w:lineRule="auto"/>
      </w:pPr>
    </w:p>
    <w:p w14:paraId="73D8E421" w14:textId="77777777" w:rsidR="00BA75CC" w:rsidRDefault="00BA75CC" w:rsidP="00E5311E">
      <w:pPr>
        <w:spacing w:line="360" w:lineRule="auto"/>
      </w:pPr>
    </w:p>
    <w:p w14:paraId="62B4C2BE" w14:textId="56361A97" w:rsidR="00BA75CC" w:rsidRDefault="00BA75CC" w:rsidP="007A2C93">
      <w:pPr>
        <w:pStyle w:val="Caption"/>
      </w:pPr>
      <w:bookmarkStart w:id="40" w:name="_Ref149283693"/>
      <w:bookmarkStart w:id="41" w:name="_Toc149292951"/>
      <w:r>
        <w:t xml:space="preserve">Figure </w:t>
      </w:r>
      <w:fldSimple w:instr=" SEQ Figure \* ARABIC ">
        <w:r>
          <w:rPr>
            <w:noProof/>
          </w:rPr>
          <w:t>6</w:t>
        </w:r>
      </w:fldSimple>
      <w:bookmarkEnd w:id="40"/>
      <w:r>
        <w:t xml:space="preserve"> – Final Design of Mounting System</w:t>
      </w:r>
      <w:bookmarkEnd w:id="41"/>
    </w:p>
    <w:p w14:paraId="4F012F3F" w14:textId="720C200A" w:rsidR="00BA75CC" w:rsidRDefault="007A2C93" w:rsidP="00E5311E">
      <w:pPr>
        <w:spacing w:line="360" w:lineRule="auto"/>
      </w:pPr>
      <w:r>
        <w:t xml:space="preserve">The battery is mounted on top of the airframe, with enough clearance from the spinning propellers. The battery was connected with both Velcro straps, and Velcro dots underneath the battery. </w:t>
      </w:r>
      <w:r>
        <w:fldChar w:fldCharType="begin"/>
      </w:r>
      <w:r>
        <w:instrText xml:space="preserve"> REF _Ref149284069 \h </w:instrText>
      </w:r>
      <w:r>
        <w:fldChar w:fldCharType="separate"/>
      </w:r>
      <w:r>
        <w:t xml:space="preserve">Figure </w:t>
      </w:r>
      <w:r>
        <w:rPr>
          <w:noProof/>
        </w:rPr>
        <w:t>7</w:t>
      </w:r>
      <w:r>
        <w:fldChar w:fldCharType="end"/>
      </w:r>
      <w:r>
        <w:t xml:space="preserve"> outlines the full configuration of the final mounting system design.</w:t>
      </w:r>
    </w:p>
    <w:p w14:paraId="7B7E631E" w14:textId="48FB31F3" w:rsidR="00BA75CC" w:rsidRDefault="00BA75CC" w:rsidP="00E5311E">
      <w:pPr>
        <w:spacing w:line="360" w:lineRule="auto"/>
      </w:pPr>
      <w:r>
        <w:rPr>
          <w:noProof/>
          <w:snapToGrid/>
          <w:lang w:val="en-US"/>
        </w:rPr>
        <w:drawing>
          <wp:anchor distT="0" distB="0" distL="114300" distR="114300" simplePos="0" relativeHeight="251666432" behindDoc="1" locked="0" layoutInCell="1" allowOverlap="1" wp14:anchorId="608AE195" wp14:editId="5BBBB0DC">
            <wp:simplePos x="0" y="0"/>
            <wp:positionH relativeFrom="column">
              <wp:posOffset>861060</wp:posOffset>
            </wp:positionH>
            <wp:positionV relativeFrom="paragraph">
              <wp:posOffset>43815</wp:posOffset>
            </wp:positionV>
            <wp:extent cx="4337098" cy="3013368"/>
            <wp:effectExtent l="0" t="0" r="6350" b="9525"/>
            <wp:wrapNone/>
            <wp:docPr id="6" name="Picture 3" descr="Macintosh HD:Users:Michael:Dropbox:AHNS/Other Assignment Stuff:AHNS Stuff:Some Photos:IMG_1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chael:Dropbox:AHNS/Other Assignment Stuff:AHNS Stuff:Some Photos:IMG_1225.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6967" t="9341" r="10450" b="13737"/>
                    <a:stretch/>
                  </pic:blipFill>
                  <pic:spPr bwMode="auto">
                    <a:xfrm>
                      <a:off x="0" y="0"/>
                      <a:ext cx="4337098" cy="30133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AD70EE" w14:textId="77777777" w:rsidR="00BA75CC" w:rsidRDefault="00BA75CC" w:rsidP="00E5311E">
      <w:pPr>
        <w:spacing w:line="360" w:lineRule="auto"/>
      </w:pPr>
    </w:p>
    <w:p w14:paraId="2AD23E31" w14:textId="77777777" w:rsidR="00BA75CC" w:rsidRDefault="00BA75CC" w:rsidP="00E5311E">
      <w:pPr>
        <w:spacing w:line="360" w:lineRule="auto"/>
      </w:pPr>
    </w:p>
    <w:p w14:paraId="2FC822A6" w14:textId="238CC84E" w:rsidR="007B776F" w:rsidRDefault="00BA75CC" w:rsidP="00E5311E">
      <w:pPr>
        <w:spacing w:line="360" w:lineRule="auto"/>
      </w:pPr>
      <w:r>
        <w:t xml:space="preserve"> </w:t>
      </w:r>
    </w:p>
    <w:p w14:paraId="04E8C5D5" w14:textId="77777777" w:rsidR="00BA75CC" w:rsidRDefault="00BA75CC" w:rsidP="00E5311E">
      <w:pPr>
        <w:spacing w:line="360" w:lineRule="auto"/>
      </w:pPr>
    </w:p>
    <w:p w14:paraId="70FA22E4" w14:textId="77777777" w:rsidR="00BA75CC" w:rsidRDefault="00BA75CC" w:rsidP="00E5311E">
      <w:pPr>
        <w:spacing w:line="360" w:lineRule="auto"/>
      </w:pPr>
    </w:p>
    <w:p w14:paraId="47196C9B" w14:textId="77777777" w:rsidR="00BA75CC" w:rsidRDefault="00BA75CC" w:rsidP="00E5311E">
      <w:pPr>
        <w:spacing w:line="360" w:lineRule="auto"/>
      </w:pPr>
    </w:p>
    <w:p w14:paraId="35683FD0" w14:textId="77777777" w:rsidR="00BA75CC" w:rsidRDefault="00BA75CC" w:rsidP="00E5311E">
      <w:pPr>
        <w:spacing w:line="360" w:lineRule="auto"/>
      </w:pPr>
    </w:p>
    <w:p w14:paraId="7B64EFAB" w14:textId="77777777" w:rsidR="00BA75CC" w:rsidRDefault="00BA75CC" w:rsidP="00E5311E">
      <w:pPr>
        <w:spacing w:line="360" w:lineRule="auto"/>
      </w:pPr>
    </w:p>
    <w:p w14:paraId="35888127" w14:textId="79377B8F" w:rsidR="00BA75CC" w:rsidRDefault="00BA75CC" w:rsidP="00BA75CC">
      <w:pPr>
        <w:pStyle w:val="Caption"/>
      </w:pPr>
      <w:bookmarkStart w:id="42" w:name="_Ref149284069"/>
      <w:bookmarkStart w:id="43" w:name="_Toc149292952"/>
      <w:r>
        <w:t xml:space="preserve">Figure </w:t>
      </w:r>
      <w:fldSimple w:instr=" SEQ Figure \* ARABIC ">
        <w:r>
          <w:rPr>
            <w:noProof/>
          </w:rPr>
          <w:t>7</w:t>
        </w:r>
      </w:fldSimple>
      <w:bookmarkEnd w:id="42"/>
      <w:r>
        <w:t xml:space="preserve"> – Battery Mounting for Final Design</w:t>
      </w:r>
      <w:bookmarkEnd w:id="43"/>
    </w:p>
    <w:p w14:paraId="682A3036" w14:textId="77777777" w:rsidR="00BA75CC" w:rsidRPr="007B776F" w:rsidRDefault="00BA75CC" w:rsidP="00E5311E">
      <w:pPr>
        <w:spacing w:line="360" w:lineRule="auto"/>
      </w:pPr>
    </w:p>
    <w:p w14:paraId="33E9A2BD" w14:textId="77777777" w:rsidR="001912AE" w:rsidRDefault="00614744">
      <w:pPr>
        <w:pStyle w:val="Heading1"/>
      </w:pPr>
      <w:bookmarkStart w:id="44" w:name="_Toc149292981"/>
      <w:r>
        <w:lastRenderedPageBreak/>
        <w:t>Conclusions</w:t>
      </w:r>
      <w:bookmarkEnd w:id="44"/>
    </w:p>
    <w:p w14:paraId="703F60CC" w14:textId="09C3CCCE" w:rsidR="007A2C93" w:rsidRPr="007A2C93" w:rsidRDefault="005C776C" w:rsidP="005C776C">
      <w:pPr>
        <w:spacing w:line="360" w:lineRule="auto"/>
      </w:pPr>
      <w:proofErr w:type="gramStart"/>
      <w:r>
        <w:t>This</w:t>
      </w:r>
      <w:proofErr w:type="gramEnd"/>
      <w:r>
        <w:t xml:space="preserve"> document overviews the design process used in he construction of the hardware mounting system on the 2010 AHNS project. Due to design changes to the platform a second hardware mounting system had to be implemented which improved both overall weight and centre of mass position on the platform.</w:t>
      </w:r>
    </w:p>
    <w:p w14:paraId="325F5168" w14:textId="77777777" w:rsidR="00B3592C" w:rsidRDefault="0030519D" w:rsidP="0030519D">
      <w:pPr>
        <w:pStyle w:val="Heading1"/>
      </w:pPr>
      <w:bookmarkStart w:id="45" w:name="_Toc149292982"/>
      <w:r>
        <w:lastRenderedPageBreak/>
        <w:t>Recommendations</w:t>
      </w:r>
      <w:bookmarkEnd w:id="45"/>
    </w:p>
    <w:p w14:paraId="0DC2D01C" w14:textId="37544FC7" w:rsidR="001665C4" w:rsidRPr="00C1151D" w:rsidRDefault="005C776C">
      <w:pPr>
        <w:spacing w:line="360" w:lineRule="auto"/>
      </w:pPr>
      <w:r>
        <w:t xml:space="preserve">It is recommended that the design drafted and implement is to be used during flight-testing over the semester. Additional acrylic platters should be made to replace broken components as a result from hard landings and crashes in </w:t>
      </w:r>
      <w:proofErr w:type="gramStart"/>
      <w:r>
        <w:t>flight testing</w:t>
      </w:r>
      <w:proofErr w:type="gramEnd"/>
      <w:r>
        <w:t xml:space="preserve">. Testing should be taken with the current configuration to ensure that the mounting system can withstand </w:t>
      </w:r>
      <w:r w:rsidR="00682871" w:rsidRPr="009F55CC">
        <w:t>manoeuvring</w:t>
      </w:r>
      <w:r>
        <w:t xml:space="preserve"> while in flight.</w:t>
      </w:r>
    </w:p>
    <w:sectPr w:rsidR="001665C4" w:rsidRPr="00C1151D" w:rsidSect="009E587D">
      <w:headerReference w:type="default" r:id="rId17"/>
      <w:footerReference w:type="default" r:id="rId18"/>
      <w:endnotePr>
        <w:numFmt w:val="lowerLetter"/>
      </w:endnotePr>
      <w:pgSz w:w="11907" w:h="16840" w:code="9"/>
      <w:pgMar w:top="1582" w:right="1021" w:bottom="1021" w:left="1276" w:header="731" w:footer="397" w:gutter="0"/>
      <w:cols w:space="720"/>
      <w:formProt w:val="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F196E4" w14:textId="77777777" w:rsidR="00682871" w:rsidRDefault="00682871" w:rsidP="00A20D42">
      <w:pPr>
        <w:spacing w:before="0"/>
      </w:pPr>
      <w:r>
        <w:separator/>
      </w:r>
    </w:p>
  </w:endnote>
  <w:endnote w:type="continuationSeparator" w:id="0">
    <w:p w14:paraId="01731273" w14:textId="77777777" w:rsidR="00682871" w:rsidRDefault="00682871" w:rsidP="00A20D4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charset w:val="88"/>
    <w:family w:val="roman"/>
    <w:pitch w:val="variable"/>
    <w:sig w:usb0="A00002FF" w:usb1="28CFFCFA" w:usb2="00000016" w:usb3="00000000" w:csb0="00100001"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F14B6" w14:textId="77777777" w:rsidR="00682871" w:rsidRDefault="00682871" w:rsidP="009E587D">
    <w:pPr>
      <w:pStyle w:val="Footer"/>
      <w:tabs>
        <w:tab w:val="clear" w:pos="8306"/>
        <w:tab w:val="right" w:pos="9639"/>
      </w:tabs>
      <w:ind w:left="-142"/>
      <w:jc w:val="center"/>
      <w:rPr>
        <w:bCs/>
        <w:sz w:val="16"/>
      </w:rPr>
    </w:pPr>
    <w:r>
      <w:rPr>
        <w:sz w:val="16"/>
      </w:rPr>
      <w:t xml:space="preserve">· Last updated by </w:t>
    </w:r>
    <w:fldSimple w:instr=" AUTHOR  \* MERGEFORMAT ">
      <w:r w:rsidRPr="005A6DDB">
        <w:rPr>
          <w:noProof/>
          <w:sz w:val="16"/>
        </w:rPr>
        <w:t>Michael Hamilton</w:t>
      </w:r>
    </w:fldSimple>
    <w:r>
      <w:rPr>
        <w:sz w:val="16"/>
      </w:rPr>
      <w:t xml:space="preserve"> on </w:t>
    </w:r>
    <w:fldSimple w:instr=" SAVEDATE  \* MERGEFORMAT ">
      <w:r w:rsidRPr="006E5E8C">
        <w:rPr>
          <w:noProof/>
          <w:sz w:val="16"/>
        </w:rPr>
        <w:t>20/10/10 10:46 PM</w:t>
      </w:r>
    </w:fldSimple>
    <w:r>
      <w:rPr>
        <w:sz w:val="16"/>
      </w:rPr>
      <w:t xml:space="preserve"> · Filename: </w:t>
    </w:r>
    <w:fldSimple w:instr=" FILENAME \* FirstCap \* MERGEFORMAT ">
      <w:r w:rsidRPr="005A6DDB">
        <w:rPr>
          <w:noProof/>
          <w:sz w:val="16"/>
        </w:rPr>
        <w:t>AHNS-2010-PL-DD-002.docx</w:t>
      </w:r>
    </w:fldSimple>
    <w:r>
      <w:rPr>
        <w:sz w:val="16"/>
      </w:rPr>
      <w:t xml:space="preserve"> · </w:t>
    </w:r>
    <w:proofErr w:type="spellStart"/>
    <w:r>
      <w:rPr>
        <w:sz w:val="16"/>
      </w:rPr>
      <w:t>FileSize</w:t>
    </w:r>
    <w:proofErr w:type="spellEnd"/>
    <w:r>
      <w:rPr>
        <w:sz w:val="16"/>
      </w:rPr>
      <w:t xml:space="preserve">; </w:t>
    </w:r>
    <w:fldSimple w:instr=" FILESIZE  \* MERGEFORMAT ">
      <w:r w:rsidRPr="00B86540">
        <w:rPr>
          <w:noProof/>
          <w:sz w:val="16"/>
        </w:rPr>
        <w:t>53581</w:t>
      </w:r>
    </w:fldSimple>
    <w:r>
      <w:rPr>
        <w:sz w:val="16"/>
      </w:rPr>
      <w:t xml:space="preserve"> bytes</w:t>
    </w:r>
    <w:r>
      <w:rPr>
        <w:bCs/>
        <w:sz w:val="16"/>
      </w:rPr>
      <w:t xml:space="preserve"> </w:t>
    </w:r>
    <w:r>
      <w:rPr>
        <w:sz w:val="16"/>
      </w:rPr>
      <w:t xml:space="preserve">· </w:t>
    </w:r>
    <w:r>
      <w:rPr>
        <w:bCs/>
        <w:sz w:val="16"/>
      </w:rPr>
      <w:t xml:space="preserve">Template </w:t>
    </w:r>
    <w:r>
      <w:rPr>
        <w:sz w:val="16"/>
      </w:rPr>
      <w:t>Avionics.dot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C64A4C" w14:textId="77777777" w:rsidR="00682871" w:rsidRDefault="00682871" w:rsidP="00A20D42">
      <w:pPr>
        <w:spacing w:before="0"/>
      </w:pPr>
      <w:r>
        <w:separator/>
      </w:r>
    </w:p>
  </w:footnote>
  <w:footnote w:type="continuationSeparator" w:id="0">
    <w:p w14:paraId="5CDC6100" w14:textId="77777777" w:rsidR="00682871" w:rsidRDefault="00682871" w:rsidP="00A20D42">
      <w:pPr>
        <w:spacing w:before="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ayout w:type="fixed"/>
      <w:tblCellMar>
        <w:left w:w="30" w:type="dxa"/>
        <w:right w:w="30" w:type="dxa"/>
      </w:tblCellMar>
      <w:tblLook w:val="0000" w:firstRow="0" w:lastRow="0" w:firstColumn="0" w:lastColumn="0" w:noHBand="0" w:noVBand="0"/>
    </w:tblPr>
    <w:tblGrid>
      <w:gridCol w:w="3579"/>
      <w:gridCol w:w="3107"/>
      <w:gridCol w:w="3141"/>
    </w:tblGrid>
    <w:tr w:rsidR="00682871" w14:paraId="6B4630E2" w14:textId="77777777">
      <w:trPr>
        <w:cantSplit/>
        <w:jc w:val="center"/>
      </w:trPr>
      <w:tc>
        <w:tcPr>
          <w:tcW w:w="3579" w:type="dxa"/>
          <w:tcBorders>
            <w:top w:val="single" w:sz="6" w:space="0" w:color="auto"/>
            <w:left w:val="single" w:sz="6" w:space="0" w:color="auto"/>
            <w:bottom w:val="single" w:sz="6" w:space="0" w:color="auto"/>
            <w:right w:val="single" w:sz="6" w:space="0" w:color="auto"/>
          </w:tcBorders>
        </w:tcPr>
        <w:p w14:paraId="6BB1C8AE" w14:textId="77777777" w:rsidR="00682871" w:rsidRDefault="00682871">
          <w:pPr>
            <w:spacing w:before="60" w:after="60"/>
            <w:ind w:left="289"/>
            <w:jc w:val="center"/>
            <w:rPr>
              <w:sz w:val="26"/>
            </w:rPr>
          </w:pPr>
          <w:r>
            <w:rPr>
              <w:rFonts w:ascii="Times" w:hAnsi="Times"/>
              <w:b/>
              <w:noProof/>
              <w:snapToGrid/>
              <w:sz w:val="20"/>
              <w:lang w:val="en-US"/>
            </w:rPr>
            <w:drawing>
              <wp:inline distT="0" distB="0" distL="0" distR="0" wp14:anchorId="5E73FDCB" wp14:editId="22DC4537">
                <wp:extent cx="1781175" cy="552450"/>
                <wp:effectExtent l="19050" t="0" r="9525" b="0"/>
                <wp:docPr id="1" name="Picture 1" descr="C:\WINDOWS\Desktop\main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INDOWS\Desktop\main_logo.gif"/>
                        <pic:cNvPicPr>
                          <a:picLocks noChangeAspect="1" noChangeArrowheads="1"/>
                        </pic:cNvPicPr>
                      </pic:nvPicPr>
                      <pic:blipFill>
                        <a:blip r:embed="rId1"/>
                        <a:srcRect/>
                        <a:stretch>
                          <a:fillRect/>
                        </a:stretch>
                      </pic:blipFill>
                      <pic:spPr bwMode="auto">
                        <a:xfrm>
                          <a:off x="0" y="0"/>
                          <a:ext cx="1781175" cy="552450"/>
                        </a:xfrm>
                        <a:prstGeom prst="rect">
                          <a:avLst/>
                        </a:prstGeom>
                        <a:noFill/>
                        <a:ln w="9525">
                          <a:noFill/>
                          <a:miter lim="800000"/>
                          <a:headEnd/>
                          <a:tailEnd/>
                        </a:ln>
                      </pic:spPr>
                    </pic:pic>
                  </a:graphicData>
                </a:graphic>
              </wp:inline>
            </w:drawing>
          </w:r>
        </w:p>
      </w:tc>
      <w:tc>
        <w:tcPr>
          <w:tcW w:w="3107" w:type="dxa"/>
          <w:tcBorders>
            <w:top w:val="single" w:sz="6" w:space="0" w:color="auto"/>
            <w:bottom w:val="single" w:sz="6" w:space="0" w:color="auto"/>
            <w:right w:val="single" w:sz="6" w:space="0" w:color="auto"/>
          </w:tcBorders>
        </w:tcPr>
        <w:p w14:paraId="1E6CB918" w14:textId="77777777" w:rsidR="00682871" w:rsidRDefault="00682871">
          <w:pPr>
            <w:jc w:val="center"/>
            <w:rPr>
              <w:bCs/>
              <w:spacing w:val="80"/>
              <w:sz w:val="32"/>
            </w:rPr>
          </w:pPr>
          <w:fldSimple w:instr=" SUBJECT  \* MERGEFORMAT ">
            <w:r w:rsidRPr="009C0596">
              <w:rPr>
                <w:bCs/>
                <w:spacing w:val="80"/>
                <w:sz w:val="32"/>
              </w:rPr>
              <w:t>QUT Avionics</w:t>
            </w:r>
          </w:fldSimple>
        </w:p>
        <w:p w14:paraId="4C058730" w14:textId="77777777" w:rsidR="00682871" w:rsidRDefault="00682871">
          <w:pPr>
            <w:jc w:val="center"/>
            <w:rPr>
              <w:rFonts w:ascii="Times" w:hAnsi="Times"/>
              <w:b/>
              <w:sz w:val="72"/>
            </w:rPr>
          </w:pPr>
          <w:fldSimple w:instr=" DOCPROPERTY &quot;Category&quot;  \* MERGEFORMAT ">
            <w:r w:rsidRPr="009C0596">
              <w:rPr>
                <w:rFonts w:ascii="Times" w:hAnsi="Times"/>
              </w:rPr>
              <w:t>QUAV Project</w:t>
            </w:r>
          </w:fldSimple>
        </w:p>
      </w:tc>
      <w:tc>
        <w:tcPr>
          <w:tcW w:w="3141" w:type="dxa"/>
          <w:tcBorders>
            <w:top w:val="single" w:sz="6" w:space="0" w:color="auto"/>
            <w:bottom w:val="single" w:sz="6" w:space="0" w:color="auto"/>
            <w:right w:val="single" w:sz="6" w:space="0" w:color="auto"/>
          </w:tcBorders>
        </w:tcPr>
        <w:p w14:paraId="0B20227E" w14:textId="77777777" w:rsidR="00682871" w:rsidRDefault="00682871">
          <w:pPr>
            <w:tabs>
              <w:tab w:val="left" w:pos="1009"/>
            </w:tabs>
            <w:spacing w:before="0"/>
            <w:ind w:left="113"/>
            <w:rPr>
              <w:sz w:val="20"/>
            </w:rPr>
          </w:pPr>
          <w:r>
            <w:rPr>
              <w:sz w:val="20"/>
            </w:rPr>
            <w:t>Doc No:</w:t>
          </w:r>
          <w:r>
            <w:rPr>
              <w:sz w:val="20"/>
            </w:rPr>
            <w:tab/>
          </w:r>
          <w:fldSimple w:instr=" DOCPROPERTY &quot;Document number&quot;  \* MERGEFORMAT ">
            <w:r w:rsidRPr="005A6DDB">
              <w:rPr>
                <w:sz w:val="20"/>
              </w:rPr>
              <w:t>AHNS-2010-PL-DD-002</w:t>
            </w:r>
          </w:fldSimple>
        </w:p>
        <w:p w14:paraId="6AD7FE62" w14:textId="77777777" w:rsidR="00682871" w:rsidRDefault="00682871">
          <w:pPr>
            <w:tabs>
              <w:tab w:val="left" w:pos="1009"/>
            </w:tabs>
            <w:spacing w:before="0"/>
            <w:ind w:left="112"/>
            <w:rPr>
              <w:sz w:val="20"/>
            </w:rPr>
          </w:pPr>
          <w:r>
            <w:rPr>
              <w:sz w:val="20"/>
            </w:rPr>
            <w:t>Issue:</w:t>
          </w:r>
          <w:r>
            <w:rPr>
              <w:sz w:val="20"/>
            </w:rPr>
            <w:tab/>
          </w:r>
          <w:fldSimple w:instr=" DOCPROPERTY &quot;Issue&quot;  \* MERGEFORMAT ">
            <w:r w:rsidRPr="009C0596">
              <w:rPr>
                <w:sz w:val="20"/>
              </w:rPr>
              <w:t>1.0</w:t>
            </w:r>
          </w:fldSimple>
        </w:p>
        <w:p w14:paraId="7B46E1CB" w14:textId="77777777" w:rsidR="00682871" w:rsidRDefault="00682871">
          <w:pPr>
            <w:tabs>
              <w:tab w:val="left" w:pos="1009"/>
            </w:tabs>
            <w:spacing w:before="0"/>
            <w:ind w:left="112"/>
            <w:rPr>
              <w:sz w:val="20"/>
            </w:rPr>
          </w:pPr>
          <w:r>
            <w:rPr>
              <w:sz w:val="20"/>
            </w:rPr>
            <w:t>Page:</w:t>
          </w:r>
          <w:r>
            <w:rPr>
              <w:sz w:val="20"/>
            </w:rPr>
            <w:tab/>
          </w:r>
          <w:r>
            <w:rPr>
              <w:sz w:val="20"/>
            </w:rPr>
            <w:fldChar w:fldCharType="begin"/>
          </w:r>
          <w:r>
            <w:rPr>
              <w:sz w:val="20"/>
            </w:rPr>
            <w:instrText>page \\* arabic</w:instrText>
          </w:r>
          <w:r>
            <w:rPr>
              <w:sz w:val="20"/>
            </w:rPr>
            <w:fldChar w:fldCharType="separate"/>
          </w:r>
          <w:r w:rsidR="00C970C9">
            <w:rPr>
              <w:noProof/>
              <w:sz w:val="20"/>
            </w:rPr>
            <w:t>18</w:t>
          </w:r>
          <w:r>
            <w:rPr>
              <w:sz w:val="20"/>
            </w:rPr>
            <w:fldChar w:fldCharType="end"/>
          </w:r>
          <w:r>
            <w:rPr>
              <w:sz w:val="20"/>
            </w:rPr>
            <w:t xml:space="preserve"> </w:t>
          </w:r>
          <w:r>
            <w:rPr>
              <w:sz w:val="20"/>
            </w:rPr>
            <w:tab/>
            <w:t xml:space="preserve">of </w:t>
          </w:r>
          <w:r>
            <w:rPr>
              <w:sz w:val="20"/>
            </w:rPr>
            <w:tab/>
          </w:r>
          <w:fldSimple w:instr=" NUMPAGES  \* MERGEFORMAT ">
            <w:r w:rsidR="00C970C9" w:rsidRPr="00C970C9">
              <w:rPr>
                <w:noProof/>
                <w:sz w:val="20"/>
              </w:rPr>
              <w:t>21</w:t>
            </w:r>
          </w:fldSimple>
        </w:p>
        <w:p w14:paraId="69513409" w14:textId="77777777" w:rsidR="00682871" w:rsidRDefault="00682871">
          <w:pPr>
            <w:tabs>
              <w:tab w:val="left" w:pos="1009"/>
            </w:tabs>
            <w:spacing w:before="0" w:after="120"/>
            <w:ind w:left="113"/>
            <w:rPr>
              <w:sz w:val="22"/>
            </w:rPr>
          </w:pPr>
          <w:r>
            <w:rPr>
              <w:sz w:val="20"/>
            </w:rPr>
            <w:t>Date:</w:t>
          </w:r>
          <w:r>
            <w:rPr>
              <w:sz w:val="20"/>
            </w:rPr>
            <w:tab/>
          </w:r>
          <w:fldSimple w:instr=" DOCPROPERTY &quot;Date completed&quot;  \* MERGEFORMAT ">
            <w:r w:rsidRPr="005A6DDB">
              <w:rPr>
                <w:sz w:val="20"/>
              </w:rPr>
              <w:t>16 Oct 2010</w:t>
            </w:r>
          </w:fldSimple>
        </w:p>
      </w:tc>
    </w:tr>
  </w:tbl>
  <w:p w14:paraId="7ECE325A" w14:textId="77777777" w:rsidR="00682871" w:rsidRDefault="00682871">
    <w:pPr>
      <w:pStyle w:val="Header"/>
      <w:rPr>
        <w:sz w:val="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0248F2"/>
    <w:multiLevelType w:val="multilevel"/>
    <w:tmpl w:val="AB0C90E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i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nsid w:val="4A724151"/>
    <w:multiLevelType w:val="hybridMultilevel"/>
    <w:tmpl w:val="1B48F88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4D8C3276"/>
    <w:multiLevelType w:val="hybridMultilevel"/>
    <w:tmpl w:val="27180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defaultTabStop w:val="737"/>
  <w:doNotHyphenateCaps/>
  <w:drawingGridHorizontalSpacing w:val="113"/>
  <w:drawingGridVerticalSpacing w:val="113"/>
  <w:displayHorizontalDrawingGridEvery w:val="10"/>
  <w:displayVerticalDrawingGridEvery w:val="10"/>
  <w:doNotShadeFormData/>
  <w:noPunctuationKerning/>
  <w:characterSpacingControl w:val="doNotCompress"/>
  <w:hdrShapeDefaults>
    <o:shapedefaults v:ext="edit" spidmax="2051" fillcolor="white">
      <v:fill color="white"/>
    </o:shapedefaults>
  </w:hdrShapeDefaults>
  <w:footnotePr>
    <w:footnote w:id="-1"/>
    <w:footnote w:id="0"/>
  </w:footnotePr>
  <w:endnotePr>
    <w:numFmt w:val="lowerLette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7D99"/>
    <w:rsid w:val="00001A80"/>
    <w:rsid w:val="00001AC9"/>
    <w:rsid w:val="000024E3"/>
    <w:rsid w:val="000030EF"/>
    <w:rsid w:val="00005A1B"/>
    <w:rsid w:val="00006914"/>
    <w:rsid w:val="000121CA"/>
    <w:rsid w:val="00014A18"/>
    <w:rsid w:val="0001554F"/>
    <w:rsid w:val="000155D9"/>
    <w:rsid w:val="00016530"/>
    <w:rsid w:val="00017F6D"/>
    <w:rsid w:val="00021474"/>
    <w:rsid w:val="00024168"/>
    <w:rsid w:val="0002488B"/>
    <w:rsid w:val="00024C83"/>
    <w:rsid w:val="000255C8"/>
    <w:rsid w:val="0002569A"/>
    <w:rsid w:val="00026406"/>
    <w:rsid w:val="00031D0E"/>
    <w:rsid w:val="00031F7C"/>
    <w:rsid w:val="00032D75"/>
    <w:rsid w:val="00033F65"/>
    <w:rsid w:val="00034E2D"/>
    <w:rsid w:val="000353B1"/>
    <w:rsid w:val="000371D8"/>
    <w:rsid w:val="00037E0E"/>
    <w:rsid w:val="000401E7"/>
    <w:rsid w:val="000406D9"/>
    <w:rsid w:val="00041230"/>
    <w:rsid w:val="00043FB7"/>
    <w:rsid w:val="00044A6A"/>
    <w:rsid w:val="00044D2E"/>
    <w:rsid w:val="00045297"/>
    <w:rsid w:val="00045455"/>
    <w:rsid w:val="000472BD"/>
    <w:rsid w:val="000475FD"/>
    <w:rsid w:val="00047C52"/>
    <w:rsid w:val="00053FD7"/>
    <w:rsid w:val="00054EA4"/>
    <w:rsid w:val="00055DA0"/>
    <w:rsid w:val="000568C0"/>
    <w:rsid w:val="0006406B"/>
    <w:rsid w:val="00064623"/>
    <w:rsid w:val="0007016A"/>
    <w:rsid w:val="000729F0"/>
    <w:rsid w:val="00073E15"/>
    <w:rsid w:val="00073ED4"/>
    <w:rsid w:val="000767A6"/>
    <w:rsid w:val="000809F8"/>
    <w:rsid w:val="00086546"/>
    <w:rsid w:val="0008692C"/>
    <w:rsid w:val="000870CD"/>
    <w:rsid w:val="00094A44"/>
    <w:rsid w:val="000A120D"/>
    <w:rsid w:val="000A229C"/>
    <w:rsid w:val="000A3236"/>
    <w:rsid w:val="000A587B"/>
    <w:rsid w:val="000A5B2F"/>
    <w:rsid w:val="000A7520"/>
    <w:rsid w:val="000A7794"/>
    <w:rsid w:val="000B0D60"/>
    <w:rsid w:val="000B26E9"/>
    <w:rsid w:val="000B316E"/>
    <w:rsid w:val="000B3E32"/>
    <w:rsid w:val="000B438D"/>
    <w:rsid w:val="000B5B92"/>
    <w:rsid w:val="000B65B7"/>
    <w:rsid w:val="000C13F4"/>
    <w:rsid w:val="000C228A"/>
    <w:rsid w:val="000C2CCF"/>
    <w:rsid w:val="000C3185"/>
    <w:rsid w:val="000C3453"/>
    <w:rsid w:val="000C4261"/>
    <w:rsid w:val="000C494A"/>
    <w:rsid w:val="000C50A4"/>
    <w:rsid w:val="000C7A4F"/>
    <w:rsid w:val="000D414A"/>
    <w:rsid w:val="000D562B"/>
    <w:rsid w:val="000D6431"/>
    <w:rsid w:val="000D69C1"/>
    <w:rsid w:val="000D7363"/>
    <w:rsid w:val="000D7D14"/>
    <w:rsid w:val="000E156D"/>
    <w:rsid w:val="000E1F8A"/>
    <w:rsid w:val="000E2043"/>
    <w:rsid w:val="000E3FED"/>
    <w:rsid w:val="000E407D"/>
    <w:rsid w:val="000E5A82"/>
    <w:rsid w:val="000E6149"/>
    <w:rsid w:val="000E6291"/>
    <w:rsid w:val="000E79A6"/>
    <w:rsid w:val="000F0906"/>
    <w:rsid w:val="000F15C6"/>
    <w:rsid w:val="000F1DDE"/>
    <w:rsid w:val="000F3F66"/>
    <w:rsid w:val="000F442F"/>
    <w:rsid w:val="000F5F12"/>
    <w:rsid w:val="000F6DFB"/>
    <w:rsid w:val="00101B7E"/>
    <w:rsid w:val="0010289D"/>
    <w:rsid w:val="00103213"/>
    <w:rsid w:val="00103AA0"/>
    <w:rsid w:val="00104E38"/>
    <w:rsid w:val="001062A9"/>
    <w:rsid w:val="00107095"/>
    <w:rsid w:val="00110835"/>
    <w:rsid w:val="00110D89"/>
    <w:rsid w:val="00112590"/>
    <w:rsid w:val="00113A01"/>
    <w:rsid w:val="001146B0"/>
    <w:rsid w:val="00115BB4"/>
    <w:rsid w:val="0011639F"/>
    <w:rsid w:val="001169D0"/>
    <w:rsid w:val="00117815"/>
    <w:rsid w:val="0011789B"/>
    <w:rsid w:val="00117BD4"/>
    <w:rsid w:val="00120875"/>
    <w:rsid w:val="00120FDC"/>
    <w:rsid w:val="00121782"/>
    <w:rsid w:val="001241AF"/>
    <w:rsid w:val="001244E6"/>
    <w:rsid w:val="001252A6"/>
    <w:rsid w:val="001303AE"/>
    <w:rsid w:val="00134238"/>
    <w:rsid w:val="00134434"/>
    <w:rsid w:val="0013628F"/>
    <w:rsid w:val="0013641B"/>
    <w:rsid w:val="001378F2"/>
    <w:rsid w:val="001379CF"/>
    <w:rsid w:val="00141761"/>
    <w:rsid w:val="0014402E"/>
    <w:rsid w:val="00144E52"/>
    <w:rsid w:val="001453E8"/>
    <w:rsid w:val="001478D2"/>
    <w:rsid w:val="001505A0"/>
    <w:rsid w:val="001535A0"/>
    <w:rsid w:val="0015393D"/>
    <w:rsid w:val="001569B5"/>
    <w:rsid w:val="00156CB6"/>
    <w:rsid w:val="00157F51"/>
    <w:rsid w:val="001611D5"/>
    <w:rsid w:val="001629F9"/>
    <w:rsid w:val="0016628C"/>
    <w:rsid w:val="001665C4"/>
    <w:rsid w:val="00172796"/>
    <w:rsid w:val="00173D54"/>
    <w:rsid w:val="001750A9"/>
    <w:rsid w:val="00175E9E"/>
    <w:rsid w:val="00177041"/>
    <w:rsid w:val="00185F1E"/>
    <w:rsid w:val="0018626F"/>
    <w:rsid w:val="00186AE1"/>
    <w:rsid w:val="001912AE"/>
    <w:rsid w:val="00191B69"/>
    <w:rsid w:val="00192190"/>
    <w:rsid w:val="0019423D"/>
    <w:rsid w:val="0019605D"/>
    <w:rsid w:val="00197048"/>
    <w:rsid w:val="001978C7"/>
    <w:rsid w:val="001A1CA8"/>
    <w:rsid w:val="001A2B6C"/>
    <w:rsid w:val="001A36C0"/>
    <w:rsid w:val="001A4494"/>
    <w:rsid w:val="001B0709"/>
    <w:rsid w:val="001B1107"/>
    <w:rsid w:val="001B20F6"/>
    <w:rsid w:val="001B2C92"/>
    <w:rsid w:val="001B5835"/>
    <w:rsid w:val="001B5A5C"/>
    <w:rsid w:val="001B6040"/>
    <w:rsid w:val="001B61B2"/>
    <w:rsid w:val="001B63BE"/>
    <w:rsid w:val="001B6D90"/>
    <w:rsid w:val="001B7B6D"/>
    <w:rsid w:val="001B7DC0"/>
    <w:rsid w:val="001C031C"/>
    <w:rsid w:val="001C165D"/>
    <w:rsid w:val="001C2955"/>
    <w:rsid w:val="001D16B0"/>
    <w:rsid w:val="001D1CB3"/>
    <w:rsid w:val="001D2594"/>
    <w:rsid w:val="001D278F"/>
    <w:rsid w:val="001D2E94"/>
    <w:rsid w:val="001D2EE6"/>
    <w:rsid w:val="001D4583"/>
    <w:rsid w:val="001D4A77"/>
    <w:rsid w:val="001D5963"/>
    <w:rsid w:val="001D7DDD"/>
    <w:rsid w:val="001E0B51"/>
    <w:rsid w:val="001E17CC"/>
    <w:rsid w:val="001E25C1"/>
    <w:rsid w:val="001E2D14"/>
    <w:rsid w:val="001E3158"/>
    <w:rsid w:val="001E62C8"/>
    <w:rsid w:val="001E6754"/>
    <w:rsid w:val="001E7538"/>
    <w:rsid w:val="001F01BC"/>
    <w:rsid w:val="001F16EA"/>
    <w:rsid w:val="001F5ED7"/>
    <w:rsid w:val="0020247B"/>
    <w:rsid w:val="00202C4D"/>
    <w:rsid w:val="00203406"/>
    <w:rsid w:val="002069F3"/>
    <w:rsid w:val="002070AA"/>
    <w:rsid w:val="00207B31"/>
    <w:rsid w:val="00212651"/>
    <w:rsid w:val="00213A71"/>
    <w:rsid w:val="00214359"/>
    <w:rsid w:val="0021590E"/>
    <w:rsid w:val="00217EEE"/>
    <w:rsid w:val="00220674"/>
    <w:rsid w:val="002263AB"/>
    <w:rsid w:val="0022646A"/>
    <w:rsid w:val="002264E3"/>
    <w:rsid w:val="002269B3"/>
    <w:rsid w:val="002304EF"/>
    <w:rsid w:val="002312DC"/>
    <w:rsid w:val="002313F5"/>
    <w:rsid w:val="002351F5"/>
    <w:rsid w:val="0023521E"/>
    <w:rsid w:val="00236468"/>
    <w:rsid w:val="00236DAA"/>
    <w:rsid w:val="00237C8B"/>
    <w:rsid w:val="00241FC3"/>
    <w:rsid w:val="0024337B"/>
    <w:rsid w:val="00244C4B"/>
    <w:rsid w:val="00245403"/>
    <w:rsid w:val="00247C53"/>
    <w:rsid w:val="00247C5A"/>
    <w:rsid w:val="00250975"/>
    <w:rsid w:val="002515BB"/>
    <w:rsid w:val="00253594"/>
    <w:rsid w:val="0025671E"/>
    <w:rsid w:val="0026024B"/>
    <w:rsid w:val="00260409"/>
    <w:rsid w:val="002651B5"/>
    <w:rsid w:val="002665D5"/>
    <w:rsid w:val="002700EF"/>
    <w:rsid w:val="00271056"/>
    <w:rsid w:val="00273ADC"/>
    <w:rsid w:val="002802DA"/>
    <w:rsid w:val="002806D6"/>
    <w:rsid w:val="00281C96"/>
    <w:rsid w:val="00283AC7"/>
    <w:rsid w:val="002914AC"/>
    <w:rsid w:val="00292F6B"/>
    <w:rsid w:val="00293F1D"/>
    <w:rsid w:val="002942B0"/>
    <w:rsid w:val="00295A06"/>
    <w:rsid w:val="00296B35"/>
    <w:rsid w:val="002A2A71"/>
    <w:rsid w:val="002A74B8"/>
    <w:rsid w:val="002A7FFE"/>
    <w:rsid w:val="002B39DB"/>
    <w:rsid w:val="002B3F48"/>
    <w:rsid w:val="002B447C"/>
    <w:rsid w:val="002B4A18"/>
    <w:rsid w:val="002B4D90"/>
    <w:rsid w:val="002B4F09"/>
    <w:rsid w:val="002B65DF"/>
    <w:rsid w:val="002C29A0"/>
    <w:rsid w:val="002C3001"/>
    <w:rsid w:val="002C3BB8"/>
    <w:rsid w:val="002C422E"/>
    <w:rsid w:val="002C48CC"/>
    <w:rsid w:val="002C4D0A"/>
    <w:rsid w:val="002D0156"/>
    <w:rsid w:val="002D03BB"/>
    <w:rsid w:val="002D05FA"/>
    <w:rsid w:val="002D17EB"/>
    <w:rsid w:val="002D1E85"/>
    <w:rsid w:val="002D29E9"/>
    <w:rsid w:val="002D3B23"/>
    <w:rsid w:val="002D4E69"/>
    <w:rsid w:val="002D606F"/>
    <w:rsid w:val="002D6199"/>
    <w:rsid w:val="002D72A3"/>
    <w:rsid w:val="002E1F0C"/>
    <w:rsid w:val="002E287C"/>
    <w:rsid w:val="002E2C95"/>
    <w:rsid w:val="002E45DC"/>
    <w:rsid w:val="002E5B1D"/>
    <w:rsid w:val="002E5E17"/>
    <w:rsid w:val="002E6381"/>
    <w:rsid w:val="002E6A85"/>
    <w:rsid w:val="002E76C5"/>
    <w:rsid w:val="002F0E9B"/>
    <w:rsid w:val="002F5F7B"/>
    <w:rsid w:val="002F60E4"/>
    <w:rsid w:val="00300A39"/>
    <w:rsid w:val="00300D14"/>
    <w:rsid w:val="0030519D"/>
    <w:rsid w:val="00305C6E"/>
    <w:rsid w:val="00310261"/>
    <w:rsid w:val="003118A5"/>
    <w:rsid w:val="00312993"/>
    <w:rsid w:val="00312DB8"/>
    <w:rsid w:val="00314F26"/>
    <w:rsid w:val="003157DF"/>
    <w:rsid w:val="003169DD"/>
    <w:rsid w:val="00316E8F"/>
    <w:rsid w:val="00321276"/>
    <w:rsid w:val="0032129A"/>
    <w:rsid w:val="00322EF9"/>
    <w:rsid w:val="0032499D"/>
    <w:rsid w:val="003273BA"/>
    <w:rsid w:val="00327815"/>
    <w:rsid w:val="00330A55"/>
    <w:rsid w:val="0033266E"/>
    <w:rsid w:val="00332DAE"/>
    <w:rsid w:val="003331BA"/>
    <w:rsid w:val="003351DA"/>
    <w:rsid w:val="003409F6"/>
    <w:rsid w:val="003430A5"/>
    <w:rsid w:val="00343827"/>
    <w:rsid w:val="00345EDA"/>
    <w:rsid w:val="003505BA"/>
    <w:rsid w:val="00351C89"/>
    <w:rsid w:val="00352424"/>
    <w:rsid w:val="00352760"/>
    <w:rsid w:val="00352CD6"/>
    <w:rsid w:val="00353C5F"/>
    <w:rsid w:val="00354E0A"/>
    <w:rsid w:val="00356953"/>
    <w:rsid w:val="0035745B"/>
    <w:rsid w:val="003577E9"/>
    <w:rsid w:val="00363226"/>
    <w:rsid w:val="00363346"/>
    <w:rsid w:val="00363435"/>
    <w:rsid w:val="003637AD"/>
    <w:rsid w:val="0036398F"/>
    <w:rsid w:val="003652F0"/>
    <w:rsid w:val="0036796B"/>
    <w:rsid w:val="00370708"/>
    <w:rsid w:val="00370E0C"/>
    <w:rsid w:val="00373B0F"/>
    <w:rsid w:val="00374E2C"/>
    <w:rsid w:val="00375485"/>
    <w:rsid w:val="00377A86"/>
    <w:rsid w:val="0038319A"/>
    <w:rsid w:val="003837E5"/>
    <w:rsid w:val="00383B46"/>
    <w:rsid w:val="0038451F"/>
    <w:rsid w:val="00384BC0"/>
    <w:rsid w:val="003855F4"/>
    <w:rsid w:val="00385EC8"/>
    <w:rsid w:val="00387618"/>
    <w:rsid w:val="0039101B"/>
    <w:rsid w:val="00396584"/>
    <w:rsid w:val="00396913"/>
    <w:rsid w:val="003972BD"/>
    <w:rsid w:val="003A017B"/>
    <w:rsid w:val="003A04C9"/>
    <w:rsid w:val="003A2074"/>
    <w:rsid w:val="003A27FB"/>
    <w:rsid w:val="003A2E07"/>
    <w:rsid w:val="003B17B3"/>
    <w:rsid w:val="003B1C07"/>
    <w:rsid w:val="003B2742"/>
    <w:rsid w:val="003B2F2A"/>
    <w:rsid w:val="003B3956"/>
    <w:rsid w:val="003B3D61"/>
    <w:rsid w:val="003B3EE8"/>
    <w:rsid w:val="003B5AFE"/>
    <w:rsid w:val="003B61B9"/>
    <w:rsid w:val="003B7822"/>
    <w:rsid w:val="003C01F5"/>
    <w:rsid w:val="003C2402"/>
    <w:rsid w:val="003C29C9"/>
    <w:rsid w:val="003C3F42"/>
    <w:rsid w:val="003C4895"/>
    <w:rsid w:val="003C546D"/>
    <w:rsid w:val="003C5C29"/>
    <w:rsid w:val="003C64A4"/>
    <w:rsid w:val="003C6DD1"/>
    <w:rsid w:val="003C7E18"/>
    <w:rsid w:val="003D0C8B"/>
    <w:rsid w:val="003D14D0"/>
    <w:rsid w:val="003D2E4E"/>
    <w:rsid w:val="003E1F9C"/>
    <w:rsid w:val="003E3C45"/>
    <w:rsid w:val="003E3D7B"/>
    <w:rsid w:val="003E4A0F"/>
    <w:rsid w:val="003E6700"/>
    <w:rsid w:val="003E6B69"/>
    <w:rsid w:val="003F031A"/>
    <w:rsid w:val="003F0697"/>
    <w:rsid w:val="004012DE"/>
    <w:rsid w:val="004035DD"/>
    <w:rsid w:val="0040617E"/>
    <w:rsid w:val="004063B5"/>
    <w:rsid w:val="004069BC"/>
    <w:rsid w:val="0040741E"/>
    <w:rsid w:val="00407F70"/>
    <w:rsid w:val="00411B21"/>
    <w:rsid w:val="00411C24"/>
    <w:rsid w:val="00412652"/>
    <w:rsid w:val="00416A7B"/>
    <w:rsid w:val="0041799E"/>
    <w:rsid w:val="004179CD"/>
    <w:rsid w:val="00417C50"/>
    <w:rsid w:val="00420610"/>
    <w:rsid w:val="0042068F"/>
    <w:rsid w:val="0042226C"/>
    <w:rsid w:val="00422970"/>
    <w:rsid w:val="0042343A"/>
    <w:rsid w:val="004239F6"/>
    <w:rsid w:val="004244B1"/>
    <w:rsid w:val="00426F51"/>
    <w:rsid w:val="004277C4"/>
    <w:rsid w:val="004278B6"/>
    <w:rsid w:val="00427A90"/>
    <w:rsid w:val="00427E22"/>
    <w:rsid w:val="00430975"/>
    <w:rsid w:val="00431C9D"/>
    <w:rsid w:val="00432B76"/>
    <w:rsid w:val="004338CE"/>
    <w:rsid w:val="004341C9"/>
    <w:rsid w:val="0043562A"/>
    <w:rsid w:val="00435739"/>
    <w:rsid w:val="0043775A"/>
    <w:rsid w:val="004406CC"/>
    <w:rsid w:val="004413D9"/>
    <w:rsid w:val="004444B9"/>
    <w:rsid w:val="00444DDD"/>
    <w:rsid w:val="004476B7"/>
    <w:rsid w:val="00451A6E"/>
    <w:rsid w:val="00451E72"/>
    <w:rsid w:val="00452A6E"/>
    <w:rsid w:val="00452C8C"/>
    <w:rsid w:val="004544A5"/>
    <w:rsid w:val="00455C56"/>
    <w:rsid w:val="00455DA5"/>
    <w:rsid w:val="00457166"/>
    <w:rsid w:val="00457697"/>
    <w:rsid w:val="0046325E"/>
    <w:rsid w:val="00463287"/>
    <w:rsid w:val="0046374C"/>
    <w:rsid w:val="00464956"/>
    <w:rsid w:val="004666D9"/>
    <w:rsid w:val="00467559"/>
    <w:rsid w:val="00467E45"/>
    <w:rsid w:val="00471692"/>
    <w:rsid w:val="0047471F"/>
    <w:rsid w:val="00474950"/>
    <w:rsid w:val="00476436"/>
    <w:rsid w:val="00476E50"/>
    <w:rsid w:val="00476EB1"/>
    <w:rsid w:val="00480594"/>
    <w:rsid w:val="004808EA"/>
    <w:rsid w:val="00481D1A"/>
    <w:rsid w:val="00481F7E"/>
    <w:rsid w:val="004822F6"/>
    <w:rsid w:val="00482824"/>
    <w:rsid w:val="00486567"/>
    <w:rsid w:val="004904EA"/>
    <w:rsid w:val="0049050C"/>
    <w:rsid w:val="00490C1A"/>
    <w:rsid w:val="0049294C"/>
    <w:rsid w:val="00492E51"/>
    <w:rsid w:val="00493DCC"/>
    <w:rsid w:val="00494451"/>
    <w:rsid w:val="004A1395"/>
    <w:rsid w:val="004A155F"/>
    <w:rsid w:val="004A169F"/>
    <w:rsid w:val="004A1F8A"/>
    <w:rsid w:val="004A21B1"/>
    <w:rsid w:val="004A2326"/>
    <w:rsid w:val="004A3EF2"/>
    <w:rsid w:val="004A486E"/>
    <w:rsid w:val="004A71FE"/>
    <w:rsid w:val="004A7B2F"/>
    <w:rsid w:val="004B09B0"/>
    <w:rsid w:val="004B2D73"/>
    <w:rsid w:val="004B2E57"/>
    <w:rsid w:val="004B33EB"/>
    <w:rsid w:val="004B58A6"/>
    <w:rsid w:val="004B612E"/>
    <w:rsid w:val="004B6FE1"/>
    <w:rsid w:val="004B7259"/>
    <w:rsid w:val="004B7C48"/>
    <w:rsid w:val="004C1327"/>
    <w:rsid w:val="004C1C87"/>
    <w:rsid w:val="004C24B8"/>
    <w:rsid w:val="004C44DB"/>
    <w:rsid w:val="004C4CB5"/>
    <w:rsid w:val="004C56E5"/>
    <w:rsid w:val="004C659B"/>
    <w:rsid w:val="004C6656"/>
    <w:rsid w:val="004D3F07"/>
    <w:rsid w:val="004D5066"/>
    <w:rsid w:val="004D6282"/>
    <w:rsid w:val="004D7262"/>
    <w:rsid w:val="004E2282"/>
    <w:rsid w:val="004E2E6B"/>
    <w:rsid w:val="004E420A"/>
    <w:rsid w:val="004E44D4"/>
    <w:rsid w:val="004E6B92"/>
    <w:rsid w:val="004E7A23"/>
    <w:rsid w:val="004F1071"/>
    <w:rsid w:val="004F1174"/>
    <w:rsid w:val="004F1328"/>
    <w:rsid w:val="004F4304"/>
    <w:rsid w:val="004F5DAF"/>
    <w:rsid w:val="004F6F84"/>
    <w:rsid w:val="004F6F96"/>
    <w:rsid w:val="00501A92"/>
    <w:rsid w:val="00501DAD"/>
    <w:rsid w:val="00507FBE"/>
    <w:rsid w:val="00510C95"/>
    <w:rsid w:val="0051174D"/>
    <w:rsid w:val="00511837"/>
    <w:rsid w:val="005130F8"/>
    <w:rsid w:val="00517CA5"/>
    <w:rsid w:val="00517DA6"/>
    <w:rsid w:val="005207D4"/>
    <w:rsid w:val="0052099F"/>
    <w:rsid w:val="00520E05"/>
    <w:rsid w:val="0052257A"/>
    <w:rsid w:val="00522626"/>
    <w:rsid w:val="005266A9"/>
    <w:rsid w:val="00526DCD"/>
    <w:rsid w:val="005276A7"/>
    <w:rsid w:val="005278EE"/>
    <w:rsid w:val="0053189E"/>
    <w:rsid w:val="0053389B"/>
    <w:rsid w:val="0053485B"/>
    <w:rsid w:val="00535D5C"/>
    <w:rsid w:val="0054523A"/>
    <w:rsid w:val="0054618C"/>
    <w:rsid w:val="00552AC7"/>
    <w:rsid w:val="00552B17"/>
    <w:rsid w:val="00553B7B"/>
    <w:rsid w:val="00554C7C"/>
    <w:rsid w:val="00557286"/>
    <w:rsid w:val="00557BDF"/>
    <w:rsid w:val="00557C60"/>
    <w:rsid w:val="005611AF"/>
    <w:rsid w:val="00562ACF"/>
    <w:rsid w:val="005635B5"/>
    <w:rsid w:val="00564A1D"/>
    <w:rsid w:val="00565DDF"/>
    <w:rsid w:val="00565FFC"/>
    <w:rsid w:val="00567B3C"/>
    <w:rsid w:val="00570F9C"/>
    <w:rsid w:val="005726B0"/>
    <w:rsid w:val="00576A27"/>
    <w:rsid w:val="00577D0A"/>
    <w:rsid w:val="005805C0"/>
    <w:rsid w:val="00583759"/>
    <w:rsid w:val="00584CE4"/>
    <w:rsid w:val="0058535C"/>
    <w:rsid w:val="00585DE0"/>
    <w:rsid w:val="00587884"/>
    <w:rsid w:val="0059356D"/>
    <w:rsid w:val="005938F9"/>
    <w:rsid w:val="00593B0B"/>
    <w:rsid w:val="00593E40"/>
    <w:rsid w:val="00595832"/>
    <w:rsid w:val="00595BED"/>
    <w:rsid w:val="005A153D"/>
    <w:rsid w:val="005A2297"/>
    <w:rsid w:val="005A355E"/>
    <w:rsid w:val="005A4734"/>
    <w:rsid w:val="005A483E"/>
    <w:rsid w:val="005A4A4A"/>
    <w:rsid w:val="005A5979"/>
    <w:rsid w:val="005A6DDB"/>
    <w:rsid w:val="005A7130"/>
    <w:rsid w:val="005A72CB"/>
    <w:rsid w:val="005B230C"/>
    <w:rsid w:val="005B253F"/>
    <w:rsid w:val="005B25E8"/>
    <w:rsid w:val="005B593C"/>
    <w:rsid w:val="005B6884"/>
    <w:rsid w:val="005B6F45"/>
    <w:rsid w:val="005B6FC6"/>
    <w:rsid w:val="005B708F"/>
    <w:rsid w:val="005B779C"/>
    <w:rsid w:val="005B787A"/>
    <w:rsid w:val="005B7CE6"/>
    <w:rsid w:val="005C1023"/>
    <w:rsid w:val="005C4A49"/>
    <w:rsid w:val="005C5F3F"/>
    <w:rsid w:val="005C776C"/>
    <w:rsid w:val="005C7BA3"/>
    <w:rsid w:val="005C7E03"/>
    <w:rsid w:val="005D0757"/>
    <w:rsid w:val="005D3B6D"/>
    <w:rsid w:val="005D4169"/>
    <w:rsid w:val="005D444C"/>
    <w:rsid w:val="005D5CE1"/>
    <w:rsid w:val="005D5EFA"/>
    <w:rsid w:val="005D602C"/>
    <w:rsid w:val="005E0D0D"/>
    <w:rsid w:val="005E49DA"/>
    <w:rsid w:val="005E69FA"/>
    <w:rsid w:val="005F0684"/>
    <w:rsid w:val="005F12AE"/>
    <w:rsid w:val="005F15E3"/>
    <w:rsid w:val="005F18F2"/>
    <w:rsid w:val="005F4977"/>
    <w:rsid w:val="005F5A61"/>
    <w:rsid w:val="005F5A74"/>
    <w:rsid w:val="005F6EB9"/>
    <w:rsid w:val="005F77E7"/>
    <w:rsid w:val="005F7AD6"/>
    <w:rsid w:val="006007FC"/>
    <w:rsid w:val="00601447"/>
    <w:rsid w:val="0060326E"/>
    <w:rsid w:val="00603710"/>
    <w:rsid w:val="00610C54"/>
    <w:rsid w:val="006110BE"/>
    <w:rsid w:val="00612FBD"/>
    <w:rsid w:val="006130C9"/>
    <w:rsid w:val="00614744"/>
    <w:rsid w:val="00615CD5"/>
    <w:rsid w:val="00616B9F"/>
    <w:rsid w:val="00616EB7"/>
    <w:rsid w:val="00617B54"/>
    <w:rsid w:val="00622FB7"/>
    <w:rsid w:val="006253AF"/>
    <w:rsid w:val="006254ED"/>
    <w:rsid w:val="00630017"/>
    <w:rsid w:val="00631F8A"/>
    <w:rsid w:val="006332F6"/>
    <w:rsid w:val="00634803"/>
    <w:rsid w:val="00635DFA"/>
    <w:rsid w:val="00636F82"/>
    <w:rsid w:val="00641D12"/>
    <w:rsid w:val="00642112"/>
    <w:rsid w:val="0064344E"/>
    <w:rsid w:val="00646035"/>
    <w:rsid w:val="00646C48"/>
    <w:rsid w:val="00646ED1"/>
    <w:rsid w:val="00647AD8"/>
    <w:rsid w:val="00650112"/>
    <w:rsid w:val="006533E0"/>
    <w:rsid w:val="00662207"/>
    <w:rsid w:val="006646E7"/>
    <w:rsid w:val="00664DF9"/>
    <w:rsid w:val="00666D7B"/>
    <w:rsid w:val="00667784"/>
    <w:rsid w:val="006700D2"/>
    <w:rsid w:val="00670B5D"/>
    <w:rsid w:val="00670CB7"/>
    <w:rsid w:val="00671272"/>
    <w:rsid w:val="00671FE4"/>
    <w:rsid w:val="00674BE4"/>
    <w:rsid w:val="00676523"/>
    <w:rsid w:val="00676EFA"/>
    <w:rsid w:val="00677DBA"/>
    <w:rsid w:val="0068152A"/>
    <w:rsid w:val="00682871"/>
    <w:rsid w:val="00682F01"/>
    <w:rsid w:val="00683326"/>
    <w:rsid w:val="0068417C"/>
    <w:rsid w:val="00684C14"/>
    <w:rsid w:val="006955DC"/>
    <w:rsid w:val="006A10BC"/>
    <w:rsid w:val="006A122F"/>
    <w:rsid w:val="006A14C2"/>
    <w:rsid w:val="006A1706"/>
    <w:rsid w:val="006A2754"/>
    <w:rsid w:val="006A2849"/>
    <w:rsid w:val="006A4248"/>
    <w:rsid w:val="006A506E"/>
    <w:rsid w:val="006A5B5E"/>
    <w:rsid w:val="006A7342"/>
    <w:rsid w:val="006B0FF0"/>
    <w:rsid w:val="006B1BAE"/>
    <w:rsid w:val="006B1DD3"/>
    <w:rsid w:val="006B2A9B"/>
    <w:rsid w:val="006B2AC7"/>
    <w:rsid w:val="006B6A2D"/>
    <w:rsid w:val="006B6F13"/>
    <w:rsid w:val="006B7902"/>
    <w:rsid w:val="006B7B08"/>
    <w:rsid w:val="006C1796"/>
    <w:rsid w:val="006C2DF1"/>
    <w:rsid w:val="006D1309"/>
    <w:rsid w:val="006D195C"/>
    <w:rsid w:val="006D330A"/>
    <w:rsid w:val="006D4A5A"/>
    <w:rsid w:val="006D7984"/>
    <w:rsid w:val="006E0F80"/>
    <w:rsid w:val="006E36E1"/>
    <w:rsid w:val="006E5E8C"/>
    <w:rsid w:val="006F1A51"/>
    <w:rsid w:val="006F1C16"/>
    <w:rsid w:val="006F3DDB"/>
    <w:rsid w:val="006F534E"/>
    <w:rsid w:val="006F5AFF"/>
    <w:rsid w:val="006F67B9"/>
    <w:rsid w:val="006F6E6D"/>
    <w:rsid w:val="006F7471"/>
    <w:rsid w:val="00702359"/>
    <w:rsid w:val="00702E6C"/>
    <w:rsid w:val="00710ABE"/>
    <w:rsid w:val="00711A8F"/>
    <w:rsid w:val="00712504"/>
    <w:rsid w:val="0071589F"/>
    <w:rsid w:val="0071724A"/>
    <w:rsid w:val="007227F2"/>
    <w:rsid w:val="00722990"/>
    <w:rsid w:val="00724A8F"/>
    <w:rsid w:val="00725626"/>
    <w:rsid w:val="00727E07"/>
    <w:rsid w:val="00731D64"/>
    <w:rsid w:val="00732397"/>
    <w:rsid w:val="00733266"/>
    <w:rsid w:val="00733B3E"/>
    <w:rsid w:val="00733DA1"/>
    <w:rsid w:val="00733EE3"/>
    <w:rsid w:val="0074057A"/>
    <w:rsid w:val="007415B9"/>
    <w:rsid w:val="00742097"/>
    <w:rsid w:val="0074220E"/>
    <w:rsid w:val="007436C9"/>
    <w:rsid w:val="00743782"/>
    <w:rsid w:val="00746465"/>
    <w:rsid w:val="007479EA"/>
    <w:rsid w:val="0075053E"/>
    <w:rsid w:val="007508DB"/>
    <w:rsid w:val="00751B10"/>
    <w:rsid w:val="00754CAA"/>
    <w:rsid w:val="00756BDD"/>
    <w:rsid w:val="00761263"/>
    <w:rsid w:val="007622E4"/>
    <w:rsid w:val="00765F57"/>
    <w:rsid w:val="007668CC"/>
    <w:rsid w:val="00767BB6"/>
    <w:rsid w:val="00767FA8"/>
    <w:rsid w:val="00774482"/>
    <w:rsid w:val="0077600A"/>
    <w:rsid w:val="0077697D"/>
    <w:rsid w:val="00781376"/>
    <w:rsid w:val="00782533"/>
    <w:rsid w:val="007837AA"/>
    <w:rsid w:val="00785041"/>
    <w:rsid w:val="00785573"/>
    <w:rsid w:val="0078592F"/>
    <w:rsid w:val="00785FEB"/>
    <w:rsid w:val="00786C0B"/>
    <w:rsid w:val="0079197E"/>
    <w:rsid w:val="00792CCA"/>
    <w:rsid w:val="00792E18"/>
    <w:rsid w:val="00795D77"/>
    <w:rsid w:val="00795DCA"/>
    <w:rsid w:val="0079601B"/>
    <w:rsid w:val="007968C9"/>
    <w:rsid w:val="007A00B2"/>
    <w:rsid w:val="007A1224"/>
    <w:rsid w:val="007A1743"/>
    <w:rsid w:val="007A2C93"/>
    <w:rsid w:val="007A3710"/>
    <w:rsid w:val="007A3817"/>
    <w:rsid w:val="007A6EA5"/>
    <w:rsid w:val="007B2216"/>
    <w:rsid w:val="007B232D"/>
    <w:rsid w:val="007B375E"/>
    <w:rsid w:val="007B3E7F"/>
    <w:rsid w:val="007B543B"/>
    <w:rsid w:val="007B64F0"/>
    <w:rsid w:val="007B7092"/>
    <w:rsid w:val="007B7347"/>
    <w:rsid w:val="007B776F"/>
    <w:rsid w:val="007C1681"/>
    <w:rsid w:val="007C58DA"/>
    <w:rsid w:val="007C6D0E"/>
    <w:rsid w:val="007D1EE9"/>
    <w:rsid w:val="007D2820"/>
    <w:rsid w:val="007D41B6"/>
    <w:rsid w:val="007D4416"/>
    <w:rsid w:val="007D64FC"/>
    <w:rsid w:val="007D7FB0"/>
    <w:rsid w:val="007E0903"/>
    <w:rsid w:val="007E0B67"/>
    <w:rsid w:val="007E0DD6"/>
    <w:rsid w:val="007E187F"/>
    <w:rsid w:val="007E1EDC"/>
    <w:rsid w:val="007E466A"/>
    <w:rsid w:val="007E52E1"/>
    <w:rsid w:val="007E53EE"/>
    <w:rsid w:val="007E5E5E"/>
    <w:rsid w:val="007F000B"/>
    <w:rsid w:val="007F25A0"/>
    <w:rsid w:val="007F6156"/>
    <w:rsid w:val="007F64DF"/>
    <w:rsid w:val="007F6883"/>
    <w:rsid w:val="007F6E29"/>
    <w:rsid w:val="007F7B76"/>
    <w:rsid w:val="007F7D99"/>
    <w:rsid w:val="00800BCD"/>
    <w:rsid w:val="008015D1"/>
    <w:rsid w:val="00806017"/>
    <w:rsid w:val="0080739E"/>
    <w:rsid w:val="00807F4A"/>
    <w:rsid w:val="00821DF4"/>
    <w:rsid w:val="00823027"/>
    <w:rsid w:val="0082708A"/>
    <w:rsid w:val="008274BB"/>
    <w:rsid w:val="00827950"/>
    <w:rsid w:val="0083013C"/>
    <w:rsid w:val="0083047F"/>
    <w:rsid w:val="00833438"/>
    <w:rsid w:val="0083683C"/>
    <w:rsid w:val="00837A44"/>
    <w:rsid w:val="00840CCD"/>
    <w:rsid w:val="00840E23"/>
    <w:rsid w:val="008417EE"/>
    <w:rsid w:val="008434FC"/>
    <w:rsid w:val="008445C5"/>
    <w:rsid w:val="00844E5B"/>
    <w:rsid w:val="00846B5F"/>
    <w:rsid w:val="00851A39"/>
    <w:rsid w:val="00853837"/>
    <w:rsid w:val="008546A2"/>
    <w:rsid w:val="008569C9"/>
    <w:rsid w:val="00857318"/>
    <w:rsid w:val="00861486"/>
    <w:rsid w:val="00863353"/>
    <w:rsid w:val="00864315"/>
    <w:rsid w:val="00865CB8"/>
    <w:rsid w:val="008662EA"/>
    <w:rsid w:val="008678C9"/>
    <w:rsid w:val="008707BA"/>
    <w:rsid w:val="008708FE"/>
    <w:rsid w:val="00872C7D"/>
    <w:rsid w:val="00876065"/>
    <w:rsid w:val="00880D68"/>
    <w:rsid w:val="00883DA1"/>
    <w:rsid w:val="00884DCB"/>
    <w:rsid w:val="0088577B"/>
    <w:rsid w:val="008858C3"/>
    <w:rsid w:val="00886E3F"/>
    <w:rsid w:val="00887D83"/>
    <w:rsid w:val="00890380"/>
    <w:rsid w:val="00896C78"/>
    <w:rsid w:val="008A0099"/>
    <w:rsid w:val="008A0A33"/>
    <w:rsid w:val="008A2FB4"/>
    <w:rsid w:val="008A5F4F"/>
    <w:rsid w:val="008A7F2E"/>
    <w:rsid w:val="008B239B"/>
    <w:rsid w:val="008B5187"/>
    <w:rsid w:val="008C0758"/>
    <w:rsid w:val="008C1ABF"/>
    <w:rsid w:val="008C2A04"/>
    <w:rsid w:val="008C3363"/>
    <w:rsid w:val="008C4112"/>
    <w:rsid w:val="008C675E"/>
    <w:rsid w:val="008C6DE2"/>
    <w:rsid w:val="008D0847"/>
    <w:rsid w:val="008D349F"/>
    <w:rsid w:val="008D401A"/>
    <w:rsid w:val="008D552F"/>
    <w:rsid w:val="008D6D91"/>
    <w:rsid w:val="008D6F57"/>
    <w:rsid w:val="008E1889"/>
    <w:rsid w:val="008E1AC6"/>
    <w:rsid w:val="008E2021"/>
    <w:rsid w:val="008E217D"/>
    <w:rsid w:val="008E46ED"/>
    <w:rsid w:val="008E4E72"/>
    <w:rsid w:val="008F0391"/>
    <w:rsid w:val="008F21BB"/>
    <w:rsid w:val="008F32EA"/>
    <w:rsid w:val="008F3DC9"/>
    <w:rsid w:val="008F4734"/>
    <w:rsid w:val="008F5922"/>
    <w:rsid w:val="0090046D"/>
    <w:rsid w:val="00902280"/>
    <w:rsid w:val="00903D27"/>
    <w:rsid w:val="00905026"/>
    <w:rsid w:val="0090585B"/>
    <w:rsid w:val="00905A1B"/>
    <w:rsid w:val="009079E5"/>
    <w:rsid w:val="009140C7"/>
    <w:rsid w:val="00914B74"/>
    <w:rsid w:val="00915CBB"/>
    <w:rsid w:val="009162C1"/>
    <w:rsid w:val="00916E3C"/>
    <w:rsid w:val="00920DDD"/>
    <w:rsid w:val="00922BC4"/>
    <w:rsid w:val="00931101"/>
    <w:rsid w:val="00932E17"/>
    <w:rsid w:val="00933DA9"/>
    <w:rsid w:val="00933E37"/>
    <w:rsid w:val="009344B4"/>
    <w:rsid w:val="00936399"/>
    <w:rsid w:val="00936E2E"/>
    <w:rsid w:val="00937133"/>
    <w:rsid w:val="00941D7D"/>
    <w:rsid w:val="00942963"/>
    <w:rsid w:val="009443E7"/>
    <w:rsid w:val="00944446"/>
    <w:rsid w:val="00947D40"/>
    <w:rsid w:val="00947F57"/>
    <w:rsid w:val="009523B1"/>
    <w:rsid w:val="00952F8E"/>
    <w:rsid w:val="00953C83"/>
    <w:rsid w:val="00956056"/>
    <w:rsid w:val="00957CC9"/>
    <w:rsid w:val="00957F68"/>
    <w:rsid w:val="00961284"/>
    <w:rsid w:val="0096169C"/>
    <w:rsid w:val="00962518"/>
    <w:rsid w:val="0096274C"/>
    <w:rsid w:val="00963D15"/>
    <w:rsid w:val="00963E8A"/>
    <w:rsid w:val="00964B50"/>
    <w:rsid w:val="00965119"/>
    <w:rsid w:val="009665E7"/>
    <w:rsid w:val="00966A3B"/>
    <w:rsid w:val="00966CD7"/>
    <w:rsid w:val="00967EE8"/>
    <w:rsid w:val="00971C75"/>
    <w:rsid w:val="00971CE5"/>
    <w:rsid w:val="00974A34"/>
    <w:rsid w:val="00974C70"/>
    <w:rsid w:val="00974F46"/>
    <w:rsid w:val="00977799"/>
    <w:rsid w:val="009777A5"/>
    <w:rsid w:val="00981678"/>
    <w:rsid w:val="00981B2D"/>
    <w:rsid w:val="00991DA3"/>
    <w:rsid w:val="00996739"/>
    <w:rsid w:val="009977F6"/>
    <w:rsid w:val="009A02E3"/>
    <w:rsid w:val="009A09E8"/>
    <w:rsid w:val="009A3315"/>
    <w:rsid w:val="009A4928"/>
    <w:rsid w:val="009A4BB6"/>
    <w:rsid w:val="009A6359"/>
    <w:rsid w:val="009A7044"/>
    <w:rsid w:val="009A71E9"/>
    <w:rsid w:val="009A7C6A"/>
    <w:rsid w:val="009B0D0B"/>
    <w:rsid w:val="009B12BA"/>
    <w:rsid w:val="009B17F0"/>
    <w:rsid w:val="009B2A8E"/>
    <w:rsid w:val="009B494E"/>
    <w:rsid w:val="009B66F4"/>
    <w:rsid w:val="009B734D"/>
    <w:rsid w:val="009B791D"/>
    <w:rsid w:val="009C0596"/>
    <w:rsid w:val="009C1937"/>
    <w:rsid w:val="009C316E"/>
    <w:rsid w:val="009C4D06"/>
    <w:rsid w:val="009C681A"/>
    <w:rsid w:val="009D0092"/>
    <w:rsid w:val="009D0D37"/>
    <w:rsid w:val="009D5919"/>
    <w:rsid w:val="009D623B"/>
    <w:rsid w:val="009D6362"/>
    <w:rsid w:val="009D6D3D"/>
    <w:rsid w:val="009D7754"/>
    <w:rsid w:val="009D79A3"/>
    <w:rsid w:val="009E0C3B"/>
    <w:rsid w:val="009E1216"/>
    <w:rsid w:val="009E316D"/>
    <w:rsid w:val="009E587D"/>
    <w:rsid w:val="009E6DA4"/>
    <w:rsid w:val="009E6E13"/>
    <w:rsid w:val="009F0BC6"/>
    <w:rsid w:val="009F0FB7"/>
    <w:rsid w:val="009F2103"/>
    <w:rsid w:val="009F3BDB"/>
    <w:rsid w:val="009F3D17"/>
    <w:rsid w:val="009F4FA2"/>
    <w:rsid w:val="009F55CC"/>
    <w:rsid w:val="009F74E6"/>
    <w:rsid w:val="00A0042C"/>
    <w:rsid w:val="00A00F67"/>
    <w:rsid w:val="00A02050"/>
    <w:rsid w:val="00A02A1E"/>
    <w:rsid w:val="00A02B06"/>
    <w:rsid w:val="00A0309C"/>
    <w:rsid w:val="00A06875"/>
    <w:rsid w:val="00A0695C"/>
    <w:rsid w:val="00A10D0E"/>
    <w:rsid w:val="00A11126"/>
    <w:rsid w:val="00A12139"/>
    <w:rsid w:val="00A124AE"/>
    <w:rsid w:val="00A1332D"/>
    <w:rsid w:val="00A141A9"/>
    <w:rsid w:val="00A14994"/>
    <w:rsid w:val="00A15438"/>
    <w:rsid w:val="00A16353"/>
    <w:rsid w:val="00A169AA"/>
    <w:rsid w:val="00A16CD4"/>
    <w:rsid w:val="00A1789D"/>
    <w:rsid w:val="00A17DA7"/>
    <w:rsid w:val="00A201FA"/>
    <w:rsid w:val="00A20D42"/>
    <w:rsid w:val="00A20DC7"/>
    <w:rsid w:val="00A21559"/>
    <w:rsid w:val="00A21EFB"/>
    <w:rsid w:val="00A24797"/>
    <w:rsid w:val="00A24D9F"/>
    <w:rsid w:val="00A24ED0"/>
    <w:rsid w:val="00A2599C"/>
    <w:rsid w:val="00A26EA7"/>
    <w:rsid w:val="00A27D81"/>
    <w:rsid w:val="00A314A8"/>
    <w:rsid w:val="00A37830"/>
    <w:rsid w:val="00A4041C"/>
    <w:rsid w:val="00A4167C"/>
    <w:rsid w:val="00A42D3D"/>
    <w:rsid w:val="00A454B7"/>
    <w:rsid w:val="00A47478"/>
    <w:rsid w:val="00A479FE"/>
    <w:rsid w:val="00A51636"/>
    <w:rsid w:val="00A521FC"/>
    <w:rsid w:val="00A52B47"/>
    <w:rsid w:val="00A54ED3"/>
    <w:rsid w:val="00A565D6"/>
    <w:rsid w:val="00A60B54"/>
    <w:rsid w:val="00A618F7"/>
    <w:rsid w:val="00A61C0B"/>
    <w:rsid w:val="00A65412"/>
    <w:rsid w:val="00A65AE6"/>
    <w:rsid w:val="00A67589"/>
    <w:rsid w:val="00A67B3B"/>
    <w:rsid w:val="00A67EB4"/>
    <w:rsid w:val="00A71643"/>
    <w:rsid w:val="00A71974"/>
    <w:rsid w:val="00A719FB"/>
    <w:rsid w:val="00A7361D"/>
    <w:rsid w:val="00A738B8"/>
    <w:rsid w:val="00A74854"/>
    <w:rsid w:val="00A74991"/>
    <w:rsid w:val="00A75652"/>
    <w:rsid w:val="00A764C2"/>
    <w:rsid w:val="00A80738"/>
    <w:rsid w:val="00A8084F"/>
    <w:rsid w:val="00A821B2"/>
    <w:rsid w:val="00A848F4"/>
    <w:rsid w:val="00A85942"/>
    <w:rsid w:val="00A8600E"/>
    <w:rsid w:val="00A8752B"/>
    <w:rsid w:val="00A87BF8"/>
    <w:rsid w:val="00A906A5"/>
    <w:rsid w:val="00A91F4E"/>
    <w:rsid w:val="00A92153"/>
    <w:rsid w:val="00AA024E"/>
    <w:rsid w:val="00AA1D64"/>
    <w:rsid w:val="00AA20F3"/>
    <w:rsid w:val="00AA44BD"/>
    <w:rsid w:val="00AB0A68"/>
    <w:rsid w:val="00AB0BA2"/>
    <w:rsid w:val="00AB23F7"/>
    <w:rsid w:val="00AB4D00"/>
    <w:rsid w:val="00AB52A3"/>
    <w:rsid w:val="00AB5520"/>
    <w:rsid w:val="00AB5D14"/>
    <w:rsid w:val="00AB7D73"/>
    <w:rsid w:val="00AC0636"/>
    <w:rsid w:val="00AC28E6"/>
    <w:rsid w:val="00AC3084"/>
    <w:rsid w:val="00AC3398"/>
    <w:rsid w:val="00AC485C"/>
    <w:rsid w:val="00AC649F"/>
    <w:rsid w:val="00AC6BE6"/>
    <w:rsid w:val="00AC7575"/>
    <w:rsid w:val="00AD0899"/>
    <w:rsid w:val="00AD32FD"/>
    <w:rsid w:val="00AD3681"/>
    <w:rsid w:val="00AD4108"/>
    <w:rsid w:val="00AD4700"/>
    <w:rsid w:val="00AD5585"/>
    <w:rsid w:val="00AD739D"/>
    <w:rsid w:val="00AD7816"/>
    <w:rsid w:val="00AE001B"/>
    <w:rsid w:val="00AE26CF"/>
    <w:rsid w:val="00AE29B3"/>
    <w:rsid w:val="00AE407C"/>
    <w:rsid w:val="00AE415B"/>
    <w:rsid w:val="00AE46C3"/>
    <w:rsid w:val="00AF0094"/>
    <w:rsid w:val="00AF0556"/>
    <w:rsid w:val="00AF0EC8"/>
    <w:rsid w:val="00B001D0"/>
    <w:rsid w:val="00B0025E"/>
    <w:rsid w:val="00B01D0B"/>
    <w:rsid w:val="00B024C0"/>
    <w:rsid w:val="00B031DA"/>
    <w:rsid w:val="00B039A9"/>
    <w:rsid w:val="00B0445A"/>
    <w:rsid w:val="00B04FBD"/>
    <w:rsid w:val="00B06EFC"/>
    <w:rsid w:val="00B0747F"/>
    <w:rsid w:val="00B11C4C"/>
    <w:rsid w:val="00B124DD"/>
    <w:rsid w:val="00B128F8"/>
    <w:rsid w:val="00B141A3"/>
    <w:rsid w:val="00B14C73"/>
    <w:rsid w:val="00B2068F"/>
    <w:rsid w:val="00B20755"/>
    <w:rsid w:val="00B21A0D"/>
    <w:rsid w:val="00B22AE7"/>
    <w:rsid w:val="00B23F98"/>
    <w:rsid w:val="00B2528F"/>
    <w:rsid w:val="00B25E82"/>
    <w:rsid w:val="00B30AD6"/>
    <w:rsid w:val="00B319A6"/>
    <w:rsid w:val="00B31AC5"/>
    <w:rsid w:val="00B33976"/>
    <w:rsid w:val="00B3553F"/>
    <w:rsid w:val="00B3592C"/>
    <w:rsid w:val="00B360DC"/>
    <w:rsid w:val="00B40966"/>
    <w:rsid w:val="00B413F1"/>
    <w:rsid w:val="00B413F2"/>
    <w:rsid w:val="00B41628"/>
    <w:rsid w:val="00B4267B"/>
    <w:rsid w:val="00B427D0"/>
    <w:rsid w:val="00B4488A"/>
    <w:rsid w:val="00B4566C"/>
    <w:rsid w:val="00B4572D"/>
    <w:rsid w:val="00B45793"/>
    <w:rsid w:val="00B45C63"/>
    <w:rsid w:val="00B47D77"/>
    <w:rsid w:val="00B501C9"/>
    <w:rsid w:val="00B51B28"/>
    <w:rsid w:val="00B51BDC"/>
    <w:rsid w:val="00B53448"/>
    <w:rsid w:val="00B57237"/>
    <w:rsid w:val="00B6260D"/>
    <w:rsid w:val="00B67922"/>
    <w:rsid w:val="00B70A68"/>
    <w:rsid w:val="00B70B87"/>
    <w:rsid w:val="00B70EC2"/>
    <w:rsid w:val="00B7154E"/>
    <w:rsid w:val="00B740FB"/>
    <w:rsid w:val="00B752CB"/>
    <w:rsid w:val="00B756DC"/>
    <w:rsid w:val="00B76AE4"/>
    <w:rsid w:val="00B807DE"/>
    <w:rsid w:val="00B81186"/>
    <w:rsid w:val="00B82C24"/>
    <w:rsid w:val="00B83E0F"/>
    <w:rsid w:val="00B847D9"/>
    <w:rsid w:val="00B84C0B"/>
    <w:rsid w:val="00B85630"/>
    <w:rsid w:val="00B86540"/>
    <w:rsid w:val="00B873A8"/>
    <w:rsid w:val="00B87EF2"/>
    <w:rsid w:val="00B91E70"/>
    <w:rsid w:val="00B91E77"/>
    <w:rsid w:val="00B92B59"/>
    <w:rsid w:val="00B95E3B"/>
    <w:rsid w:val="00BA1387"/>
    <w:rsid w:val="00BA3E88"/>
    <w:rsid w:val="00BA49A2"/>
    <w:rsid w:val="00BA5133"/>
    <w:rsid w:val="00BA5A43"/>
    <w:rsid w:val="00BA6E8E"/>
    <w:rsid w:val="00BA75CC"/>
    <w:rsid w:val="00BB1425"/>
    <w:rsid w:val="00BB16CA"/>
    <w:rsid w:val="00BB1765"/>
    <w:rsid w:val="00BB3B54"/>
    <w:rsid w:val="00BB4B37"/>
    <w:rsid w:val="00BB4D38"/>
    <w:rsid w:val="00BB5E5E"/>
    <w:rsid w:val="00BC0B44"/>
    <w:rsid w:val="00BC2FF3"/>
    <w:rsid w:val="00BC39AE"/>
    <w:rsid w:val="00BC63D3"/>
    <w:rsid w:val="00BC7D04"/>
    <w:rsid w:val="00BD2066"/>
    <w:rsid w:val="00BD572F"/>
    <w:rsid w:val="00BE0A6B"/>
    <w:rsid w:val="00BE25CE"/>
    <w:rsid w:val="00BE2CDD"/>
    <w:rsid w:val="00BE3C9B"/>
    <w:rsid w:val="00BF0FC9"/>
    <w:rsid w:val="00BF2C3A"/>
    <w:rsid w:val="00BF3966"/>
    <w:rsid w:val="00BF6992"/>
    <w:rsid w:val="00BF7D0C"/>
    <w:rsid w:val="00C0013C"/>
    <w:rsid w:val="00C009D5"/>
    <w:rsid w:val="00C0134C"/>
    <w:rsid w:val="00C0237C"/>
    <w:rsid w:val="00C027BA"/>
    <w:rsid w:val="00C04260"/>
    <w:rsid w:val="00C04E1A"/>
    <w:rsid w:val="00C104F7"/>
    <w:rsid w:val="00C1151D"/>
    <w:rsid w:val="00C11E75"/>
    <w:rsid w:val="00C12D13"/>
    <w:rsid w:val="00C131CC"/>
    <w:rsid w:val="00C16069"/>
    <w:rsid w:val="00C16A65"/>
    <w:rsid w:val="00C174AA"/>
    <w:rsid w:val="00C23668"/>
    <w:rsid w:val="00C37FAD"/>
    <w:rsid w:val="00C42FC0"/>
    <w:rsid w:val="00C43698"/>
    <w:rsid w:val="00C50B52"/>
    <w:rsid w:val="00C50C31"/>
    <w:rsid w:val="00C50E12"/>
    <w:rsid w:val="00C515FB"/>
    <w:rsid w:val="00C5167B"/>
    <w:rsid w:val="00C558A6"/>
    <w:rsid w:val="00C56F62"/>
    <w:rsid w:val="00C5718D"/>
    <w:rsid w:val="00C61099"/>
    <w:rsid w:val="00C61B17"/>
    <w:rsid w:val="00C62EBB"/>
    <w:rsid w:val="00C6329A"/>
    <w:rsid w:val="00C633CE"/>
    <w:rsid w:val="00C667B8"/>
    <w:rsid w:val="00C702A8"/>
    <w:rsid w:val="00C72946"/>
    <w:rsid w:val="00C73416"/>
    <w:rsid w:val="00C73A55"/>
    <w:rsid w:val="00C741B1"/>
    <w:rsid w:val="00C74691"/>
    <w:rsid w:val="00C756BC"/>
    <w:rsid w:val="00C769DD"/>
    <w:rsid w:val="00C76E09"/>
    <w:rsid w:val="00C774A5"/>
    <w:rsid w:val="00C77D9B"/>
    <w:rsid w:val="00C80E6E"/>
    <w:rsid w:val="00C820C5"/>
    <w:rsid w:val="00C8271E"/>
    <w:rsid w:val="00C83AB0"/>
    <w:rsid w:val="00C86666"/>
    <w:rsid w:val="00C87FE7"/>
    <w:rsid w:val="00C9138C"/>
    <w:rsid w:val="00C9494E"/>
    <w:rsid w:val="00C95479"/>
    <w:rsid w:val="00C9673A"/>
    <w:rsid w:val="00C970C9"/>
    <w:rsid w:val="00C975E9"/>
    <w:rsid w:val="00CA13A0"/>
    <w:rsid w:val="00CA206B"/>
    <w:rsid w:val="00CA23E1"/>
    <w:rsid w:val="00CA3A8F"/>
    <w:rsid w:val="00CA6566"/>
    <w:rsid w:val="00CA7286"/>
    <w:rsid w:val="00CB017C"/>
    <w:rsid w:val="00CB036F"/>
    <w:rsid w:val="00CB0615"/>
    <w:rsid w:val="00CB0B70"/>
    <w:rsid w:val="00CB1593"/>
    <w:rsid w:val="00CB2A92"/>
    <w:rsid w:val="00CB4D78"/>
    <w:rsid w:val="00CB6F9D"/>
    <w:rsid w:val="00CB70AA"/>
    <w:rsid w:val="00CC122D"/>
    <w:rsid w:val="00CC1F51"/>
    <w:rsid w:val="00CC313B"/>
    <w:rsid w:val="00CC49DA"/>
    <w:rsid w:val="00CC51F9"/>
    <w:rsid w:val="00CC5F46"/>
    <w:rsid w:val="00CD4043"/>
    <w:rsid w:val="00CD47B6"/>
    <w:rsid w:val="00CD4D63"/>
    <w:rsid w:val="00CD7E8B"/>
    <w:rsid w:val="00CE0BDB"/>
    <w:rsid w:val="00CE0C51"/>
    <w:rsid w:val="00CE391F"/>
    <w:rsid w:val="00CE3F3D"/>
    <w:rsid w:val="00CE4A38"/>
    <w:rsid w:val="00CE6D9B"/>
    <w:rsid w:val="00CE6E2E"/>
    <w:rsid w:val="00CE7669"/>
    <w:rsid w:val="00CF02B3"/>
    <w:rsid w:val="00CF1095"/>
    <w:rsid w:val="00CF2086"/>
    <w:rsid w:val="00CF220D"/>
    <w:rsid w:val="00CF239C"/>
    <w:rsid w:val="00CF2D64"/>
    <w:rsid w:val="00D03793"/>
    <w:rsid w:val="00D0416A"/>
    <w:rsid w:val="00D041D8"/>
    <w:rsid w:val="00D047FE"/>
    <w:rsid w:val="00D06B9B"/>
    <w:rsid w:val="00D07BA4"/>
    <w:rsid w:val="00D10F3F"/>
    <w:rsid w:val="00D115FB"/>
    <w:rsid w:val="00D12B0C"/>
    <w:rsid w:val="00D12E14"/>
    <w:rsid w:val="00D13303"/>
    <w:rsid w:val="00D134FE"/>
    <w:rsid w:val="00D15CFF"/>
    <w:rsid w:val="00D15EB3"/>
    <w:rsid w:val="00D2084B"/>
    <w:rsid w:val="00D22860"/>
    <w:rsid w:val="00D26A1F"/>
    <w:rsid w:val="00D313A2"/>
    <w:rsid w:val="00D3225A"/>
    <w:rsid w:val="00D34C44"/>
    <w:rsid w:val="00D36462"/>
    <w:rsid w:val="00D36E5C"/>
    <w:rsid w:val="00D36E7B"/>
    <w:rsid w:val="00D37A03"/>
    <w:rsid w:val="00D4007B"/>
    <w:rsid w:val="00D400A7"/>
    <w:rsid w:val="00D414D1"/>
    <w:rsid w:val="00D440AA"/>
    <w:rsid w:val="00D45948"/>
    <w:rsid w:val="00D47A89"/>
    <w:rsid w:val="00D500E0"/>
    <w:rsid w:val="00D50EDE"/>
    <w:rsid w:val="00D51A08"/>
    <w:rsid w:val="00D52D4D"/>
    <w:rsid w:val="00D53AD1"/>
    <w:rsid w:val="00D54517"/>
    <w:rsid w:val="00D5516F"/>
    <w:rsid w:val="00D5607D"/>
    <w:rsid w:val="00D56EA2"/>
    <w:rsid w:val="00D578F1"/>
    <w:rsid w:val="00D60F3E"/>
    <w:rsid w:val="00D610E8"/>
    <w:rsid w:val="00D617D7"/>
    <w:rsid w:val="00D6392D"/>
    <w:rsid w:val="00D6458B"/>
    <w:rsid w:val="00D65B34"/>
    <w:rsid w:val="00D65C5B"/>
    <w:rsid w:val="00D667AF"/>
    <w:rsid w:val="00D668A9"/>
    <w:rsid w:val="00D668EB"/>
    <w:rsid w:val="00D66966"/>
    <w:rsid w:val="00D677E2"/>
    <w:rsid w:val="00D7365A"/>
    <w:rsid w:val="00D74B8D"/>
    <w:rsid w:val="00D7662A"/>
    <w:rsid w:val="00D772A3"/>
    <w:rsid w:val="00D7730D"/>
    <w:rsid w:val="00D77339"/>
    <w:rsid w:val="00D804BF"/>
    <w:rsid w:val="00D81733"/>
    <w:rsid w:val="00D82039"/>
    <w:rsid w:val="00D8337C"/>
    <w:rsid w:val="00D83967"/>
    <w:rsid w:val="00D90059"/>
    <w:rsid w:val="00D90C69"/>
    <w:rsid w:val="00D91F0D"/>
    <w:rsid w:val="00D9663F"/>
    <w:rsid w:val="00D97261"/>
    <w:rsid w:val="00DA0385"/>
    <w:rsid w:val="00DA220E"/>
    <w:rsid w:val="00DA47EE"/>
    <w:rsid w:val="00DA497A"/>
    <w:rsid w:val="00DA5B00"/>
    <w:rsid w:val="00DA6683"/>
    <w:rsid w:val="00DB3BFB"/>
    <w:rsid w:val="00DB5240"/>
    <w:rsid w:val="00DB5615"/>
    <w:rsid w:val="00DB5936"/>
    <w:rsid w:val="00DB5B48"/>
    <w:rsid w:val="00DC1D04"/>
    <w:rsid w:val="00DC424F"/>
    <w:rsid w:val="00DC4B0D"/>
    <w:rsid w:val="00DD00C4"/>
    <w:rsid w:val="00DD102B"/>
    <w:rsid w:val="00DD17F1"/>
    <w:rsid w:val="00DD1FD5"/>
    <w:rsid w:val="00DD24E9"/>
    <w:rsid w:val="00DD4187"/>
    <w:rsid w:val="00DD7EFB"/>
    <w:rsid w:val="00DD7FDA"/>
    <w:rsid w:val="00DE0EF2"/>
    <w:rsid w:val="00DE23D7"/>
    <w:rsid w:val="00DE35F0"/>
    <w:rsid w:val="00DE3EDE"/>
    <w:rsid w:val="00DE615F"/>
    <w:rsid w:val="00DE7ACF"/>
    <w:rsid w:val="00DF0FD7"/>
    <w:rsid w:val="00DF254C"/>
    <w:rsid w:val="00DF2F08"/>
    <w:rsid w:val="00DF35FF"/>
    <w:rsid w:val="00DF39C9"/>
    <w:rsid w:val="00DF62CC"/>
    <w:rsid w:val="00DF7878"/>
    <w:rsid w:val="00E00569"/>
    <w:rsid w:val="00E01D9A"/>
    <w:rsid w:val="00E02BF8"/>
    <w:rsid w:val="00E05904"/>
    <w:rsid w:val="00E07333"/>
    <w:rsid w:val="00E11ED3"/>
    <w:rsid w:val="00E120B8"/>
    <w:rsid w:val="00E12692"/>
    <w:rsid w:val="00E14371"/>
    <w:rsid w:val="00E1492F"/>
    <w:rsid w:val="00E15778"/>
    <w:rsid w:val="00E15EC3"/>
    <w:rsid w:val="00E177E8"/>
    <w:rsid w:val="00E17ECE"/>
    <w:rsid w:val="00E205AE"/>
    <w:rsid w:val="00E23BF1"/>
    <w:rsid w:val="00E24287"/>
    <w:rsid w:val="00E254B1"/>
    <w:rsid w:val="00E2552F"/>
    <w:rsid w:val="00E25F57"/>
    <w:rsid w:val="00E3338B"/>
    <w:rsid w:val="00E348ED"/>
    <w:rsid w:val="00E351F8"/>
    <w:rsid w:val="00E43791"/>
    <w:rsid w:val="00E47019"/>
    <w:rsid w:val="00E5068E"/>
    <w:rsid w:val="00E51BDB"/>
    <w:rsid w:val="00E528A1"/>
    <w:rsid w:val="00E5311E"/>
    <w:rsid w:val="00E5376A"/>
    <w:rsid w:val="00E5445E"/>
    <w:rsid w:val="00E5533A"/>
    <w:rsid w:val="00E55453"/>
    <w:rsid w:val="00E56861"/>
    <w:rsid w:val="00E60E93"/>
    <w:rsid w:val="00E62BB8"/>
    <w:rsid w:val="00E63710"/>
    <w:rsid w:val="00E64753"/>
    <w:rsid w:val="00E6547E"/>
    <w:rsid w:val="00E66141"/>
    <w:rsid w:val="00E66F5B"/>
    <w:rsid w:val="00E67919"/>
    <w:rsid w:val="00E70EA5"/>
    <w:rsid w:val="00E72DE6"/>
    <w:rsid w:val="00E7447B"/>
    <w:rsid w:val="00E7514D"/>
    <w:rsid w:val="00E77CE6"/>
    <w:rsid w:val="00E80592"/>
    <w:rsid w:val="00E8086F"/>
    <w:rsid w:val="00E81A79"/>
    <w:rsid w:val="00E8495F"/>
    <w:rsid w:val="00E859FE"/>
    <w:rsid w:val="00E85C00"/>
    <w:rsid w:val="00E92C1F"/>
    <w:rsid w:val="00E93538"/>
    <w:rsid w:val="00E93757"/>
    <w:rsid w:val="00E93B81"/>
    <w:rsid w:val="00E94405"/>
    <w:rsid w:val="00E95D17"/>
    <w:rsid w:val="00E9657E"/>
    <w:rsid w:val="00E96F07"/>
    <w:rsid w:val="00EA40CF"/>
    <w:rsid w:val="00EA43C9"/>
    <w:rsid w:val="00EA557B"/>
    <w:rsid w:val="00EA5836"/>
    <w:rsid w:val="00EA58E4"/>
    <w:rsid w:val="00EA5AEC"/>
    <w:rsid w:val="00EA641A"/>
    <w:rsid w:val="00EA64EE"/>
    <w:rsid w:val="00EB1F96"/>
    <w:rsid w:val="00EB21D2"/>
    <w:rsid w:val="00EB2446"/>
    <w:rsid w:val="00EC1008"/>
    <w:rsid w:val="00EC205D"/>
    <w:rsid w:val="00EC2D1D"/>
    <w:rsid w:val="00EC449E"/>
    <w:rsid w:val="00EC7CBD"/>
    <w:rsid w:val="00ED17FC"/>
    <w:rsid w:val="00ED33BB"/>
    <w:rsid w:val="00ED58ED"/>
    <w:rsid w:val="00EE1809"/>
    <w:rsid w:val="00EE182F"/>
    <w:rsid w:val="00EE2002"/>
    <w:rsid w:val="00EE20D0"/>
    <w:rsid w:val="00EE333E"/>
    <w:rsid w:val="00EE60A3"/>
    <w:rsid w:val="00EE6170"/>
    <w:rsid w:val="00EE697E"/>
    <w:rsid w:val="00EE6999"/>
    <w:rsid w:val="00EE7355"/>
    <w:rsid w:val="00EE7574"/>
    <w:rsid w:val="00EF01EC"/>
    <w:rsid w:val="00EF321C"/>
    <w:rsid w:val="00EF73E1"/>
    <w:rsid w:val="00F014DE"/>
    <w:rsid w:val="00F06D98"/>
    <w:rsid w:val="00F0777E"/>
    <w:rsid w:val="00F07FBF"/>
    <w:rsid w:val="00F129EF"/>
    <w:rsid w:val="00F13A70"/>
    <w:rsid w:val="00F13CE6"/>
    <w:rsid w:val="00F140D4"/>
    <w:rsid w:val="00F152D0"/>
    <w:rsid w:val="00F15D74"/>
    <w:rsid w:val="00F172FA"/>
    <w:rsid w:val="00F175D0"/>
    <w:rsid w:val="00F2219C"/>
    <w:rsid w:val="00F24430"/>
    <w:rsid w:val="00F24D2C"/>
    <w:rsid w:val="00F271AE"/>
    <w:rsid w:val="00F314FA"/>
    <w:rsid w:val="00F31DB8"/>
    <w:rsid w:val="00F343B3"/>
    <w:rsid w:val="00F345DB"/>
    <w:rsid w:val="00F36A2F"/>
    <w:rsid w:val="00F37E3E"/>
    <w:rsid w:val="00F407E6"/>
    <w:rsid w:val="00F41397"/>
    <w:rsid w:val="00F415C6"/>
    <w:rsid w:val="00F41F7E"/>
    <w:rsid w:val="00F43EFF"/>
    <w:rsid w:val="00F45E99"/>
    <w:rsid w:val="00F51A1D"/>
    <w:rsid w:val="00F51CC5"/>
    <w:rsid w:val="00F52108"/>
    <w:rsid w:val="00F5256F"/>
    <w:rsid w:val="00F53169"/>
    <w:rsid w:val="00F56F19"/>
    <w:rsid w:val="00F5742B"/>
    <w:rsid w:val="00F60A67"/>
    <w:rsid w:val="00F62246"/>
    <w:rsid w:val="00F62BDC"/>
    <w:rsid w:val="00F633CF"/>
    <w:rsid w:val="00F653C3"/>
    <w:rsid w:val="00F6571A"/>
    <w:rsid w:val="00F65CB5"/>
    <w:rsid w:val="00F667B3"/>
    <w:rsid w:val="00F66DD9"/>
    <w:rsid w:val="00F677CC"/>
    <w:rsid w:val="00F73698"/>
    <w:rsid w:val="00F73E25"/>
    <w:rsid w:val="00F74436"/>
    <w:rsid w:val="00F74D7F"/>
    <w:rsid w:val="00F74DD5"/>
    <w:rsid w:val="00F754BE"/>
    <w:rsid w:val="00F77269"/>
    <w:rsid w:val="00F80060"/>
    <w:rsid w:val="00F81CE1"/>
    <w:rsid w:val="00F82409"/>
    <w:rsid w:val="00F82F14"/>
    <w:rsid w:val="00F83DA3"/>
    <w:rsid w:val="00F83E41"/>
    <w:rsid w:val="00F85A3A"/>
    <w:rsid w:val="00F86978"/>
    <w:rsid w:val="00F878F3"/>
    <w:rsid w:val="00F90423"/>
    <w:rsid w:val="00F92BCB"/>
    <w:rsid w:val="00F93DF2"/>
    <w:rsid w:val="00F93FEA"/>
    <w:rsid w:val="00F95539"/>
    <w:rsid w:val="00F9627A"/>
    <w:rsid w:val="00F96348"/>
    <w:rsid w:val="00FA05E1"/>
    <w:rsid w:val="00FA1A9F"/>
    <w:rsid w:val="00FA2315"/>
    <w:rsid w:val="00FA419F"/>
    <w:rsid w:val="00FA66CE"/>
    <w:rsid w:val="00FB1102"/>
    <w:rsid w:val="00FB1463"/>
    <w:rsid w:val="00FB2A6A"/>
    <w:rsid w:val="00FB325A"/>
    <w:rsid w:val="00FB5C0E"/>
    <w:rsid w:val="00FB5F5F"/>
    <w:rsid w:val="00FB6789"/>
    <w:rsid w:val="00FB7961"/>
    <w:rsid w:val="00FC000D"/>
    <w:rsid w:val="00FC0A8C"/>
    <w:rsid w:val="00FC3113"/>
    <w:rsid w:val="00FC3A8C"/>
    <w:rsid w:val="00FC43C5"/>
    <w:rsid w:val="00FC6224"/>
    <w:rsid w:val="00FD0AAF"/>
    <w:rsid w:val="00FD1349"/>
    <w:rsid w:val="00FD2F93"/>
    <w:rsid w:val="00FD3FB4"/>
    <w:rsid w:val="00FD41F5"/>
    <w:rsid w:val="00FD64EC"/>
    <w:rsid w:val="00FD672F"/>
    <w:rsid w:val="00FD7213"/>
    <w:rsid w:val="00FE1E2E"/>
    <w:rsid w:val="00FE2372"/>
    <w:rsid w:val="00FE4C80"/>
    <w:rsid w:val="00FE578C"/>
    <w:rsid w:val="00FE6ED6"/>
    <w:rsid w:val="00FE7830"/>
    <w:rsid w:val="00FF107D"/>
    <w:rsid w:val="00FF453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fillcolor="white">
      <v:fill color="white"/>
    </o:shapedefaults>
    <o:shapelayout v:ext="edit">
      <o:idmap v:ext="edit" data="2"/>
    </o:shapelayout>
  </w:shapeDefaults>
  <w:decimalSymbol w:val="."/>
  <w:listSeparator w:val=","/>
  <w14:docId w14:val="0A14C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lang w:val="en-AU" w:eastAsia="en-AU"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2AE"/>
    <w:pPr>
      <w:widowControl w:val="0"/>
      <w:spacing w:before="120"/>
      <w:jc w:val="both"/>
    </w:pPr>
    <w:rPr>
      <w:snapToGrid w:val="0"/>
      <w:color w:val="000000"/>
      <w:sz w:val="24"/>
      <w:lang w:eastAsia="en-US"/>
    </w:rPr>
  </w:style>
  <w:style w:type="paragraph" w:styleId="Heading1">
    <w:name w:val="heading 1"/>
    <w:basedOn w:val="Normal"/>
    <w:next w:val="Normal"/>
    <w:autoRedefine/>
    <w:qFormat/>
    <w:rsid w:val="001912AE"/>
    <w:pPr>
      <w:keepNext/>
      <w:pageBreakBefore/>
      <w:numPr>
        <w:numId w:val="1"/>
      </w:numPr>
      <w:spacing w:before="240" w:after="120"/>
      <w:ind w:left="431" w:hanging="431"/>
      <w:outlineLvl w:val="0"/>
    </w:pPr>
    <w:rPr>
      <w:b/>
      <w:kern w:val="28"/>
    </w:rPr>
  </w:style>
  <w:style w:type="paragraph" w:styleId="Heading2">
    <w:name w:val="heading 2"/>
    <w:basedOn w:val="Normal"/>
    <w:next w:val="Normal"/>
    <w:autoRedefine/>
    <w:qFormat/>
    <w:rsid w:val="001912AE"/>
    <w:pPr>
      <w:keepNext/>
      <w:numPr>
        <w:ilvl w:val="1"/>
        <w:numId w:val="1"/>
      </w:numPr>
      <w:spacing w:before="240" w:after="120"/>
      <w:ind w:left="578" w:hanging="578"/>
      <w:outlineLvl w:val="1"/>
    </w:pPr>
    <w:rPr>
      <w:b/>
    </w:rPr>
  </w:style>
  <w:style w:type="paragraph" w:styleId="Heading3">
    <w:name w:val="heading 3"/>
    <w:basedOn w:val="Normal"/>
    <w:next w:val="Normal"/>
    <w:autoRedefine/>
    <w:qFormat/>
    <w:rsid w:val="001912AE"/>
    <w:pPr>
      <w:keepNext/>
      <w:numPr>
        <w:ilvl w:val="2"/>
        <w:numId w:val="1"/>
      </w:numPr>
      <w:spacing w:before="240" w:after="120"/>
      <w:outlineLvl w:val="2"/>
    </w:pPr>
    <w:rPr>
      <w:b/>
    </w:rPr>
  </w:style>
  <w:style w:type="paragraph" w:styleId="Heading4">
    <w:name w:val="heading 4"/>
    <w:basedOn w:val="Normal"/>
    <w:next w:val="Normal"/>
    <w:autoRedefine/>
    <w:qFormat/>
    <w:rsid w:val="001912AE"/>
    <w:pPr>
      <w:keepNext/>
      <w:numPr>
        <w:ilvl w:val="3"/>
        <w:numId w:val="1"/>
      </w:numPr>
      <w:spacing w:before="240" w:after="120"/>
      <w:ind w:left="862" w:hanging="862"/>
      <w:outlineLvl w:val="3"/>
    </w:pPr>
    <w:rPr>
      <w:b/>
      <w:snapToGrid/>
    </w:rPr>
  </w:style>
  <w:style w:type="paragraph" w:styleId="Heading5">
    <w:name w:val="heading 5"/>
    <w:basedOn w:val="Normal"/>
    <w:next w:val="Normal"/>
    <w:autoRedefine/>
    <w:qFormat/>
    <w:rsid w:val="001912AE"/>
    <w:pPr>
      <w:numPr>
        <w:ilvl w:val="4"/>
        <w:numId w:val="1"/>
      </w:numPr>
      <w:spacing w:before="240" w:after="60"/>
      <w:outlineLvl w:val="4"/>
    </w:pPr>
    <w:rPr>
      <w:b/>
    </w:rPr>
  </w:style>
  <w:style w:type="paragraph" w:styleId="Heading6">
    <w:name w:val="heading 6"/>
    <w:basedOn w:val="Normal"/>
    <w:next w:val="Normal"/>
    <w:autoRedefine/>
    <w:qFormat/>
    <w:rsid w:val="001912AE"/>
    <w:pPr>
      <w:numPr>
        <w:ilvl w:val="5"/>
        <w:numId w:val="1"/>
      </w:numPr>
      <w:spacing w:before="240" w:after="60"/>
      <w:outlineLvl w:val="5"/>
    </w:pPr>
    <w:rPr>
      <w:b/>
    </w:rPr>
  </w:style>
  <w:style w:type="paragraph" w:styleId="Heading7">
    <w:name w:val="heading 7"/>
    <w:basedOn w:val="Normal"/>
    <w:next w:val="Normal"/>
    <w:autoRedefine/>
    <w:qFormat/>
    <w:rsid w:val="001912AE"/>
    <w:pPr>
      <w:numPr>
        <w:ilvl w:val="6"/>
        <w:numId w:val="1"/>
      </w:numPr>
      <w:spacing w:before="240" w:after="60"/>
      <w:outlineLvl w:val="6"/>
    </w:pPr>
    <w:rPr>
      <w:b/>
    </w:rPr>
  </w:style>
  <w:style w:type="paragraph" w:styleId="Heading8">
    <w:name w:val="heading 8"/>
    <w:basedOn w:val="Normal"/>
    <w:next w:val="Normal"/>
    <w:autoRedefine/>
    <w:qFormat/>
    <w:rsid w:val="001912AE"/>
    <w:pPr>
      <w:numPr>
        <w:ilvl w:val="7"/>
        <w:numId w:val="1"/>
      </w:numPr>
      <w:spacing w:before="240" w:after="60"/>
      <w:outlineLvl w:val="7"/>
    </w:pPr>
    <w:rPr>
      <w:b/>
    </w:rPr>
  </w:style>
  <w:style w:type="paragraph" w:styleId="Heading9">
    <w:name w:val="heading 9"/>
    <w:basedOn w:val="Normal"/>
    <w:next w:val="Normal"/>
    <w:autoRedefine/>
    <w:qFormat/>
    <w:rsid w:val="001912AE"/>
    <w:pPr>
      <w:numPr>
        <w:ilvl w:val="8"/>
        <w:numId w:val="1"/>
      </w:numPr>
      <w:spacing w:before="240" w:after="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1912AE"/>
    <w:pPr>
      <w:tabs>
        <w:tab w:val="center" w:pos="4153"/>
        <w:tab w:val="right" w:pos="8306"/>
      </w:tabs>
    </w:pPr>
  </w:style>
  <w:style w:type="paragraph" w:styleId="Title">
    <w:name w:val="Title"/>
    <w:basedOn w:val="Normal"/>
    <w:qFormat/>
    <w:rsid w:val="001912AE"/>
    <w:pPr>
      <w:spacing w:before="240" w:after="60"/>
      <w:jc w:val="center"/>
    </w:pPr>
    <w:rPr>
      <w:b/>
      <w:caps/>
      <w:kern w:val="28"/>
      <w:sz w:val="32"/>
    </w:rPr>
  </w:style>
  <w:style w:type="paragraph" w:styleId="TOC1">
    <w:name w:val="toc 1"/>
    <w:basedOn w:val="Normal"/>
    <w:next w:val="Normal"/>
    <w:autoRedefine/>
    <w:uiPriority w:val="39"/>
    <w:rsid w:val="001912AE"/>
    <w:pPr>
      <w:tabs>
        <w:tab w:val="right" w:leader="dot" w:pos="9355"/>
      </w:tabs>
      <w:spacing w:before="240"/>
      <w:jc w:val="left"/>
    </w:pPr>
  </w:style>
  <w:style w:type="paragraph" w:styleId="TOC2">
    <w:name w:val="toc 2"/>
    <w:basedOn w:val="Normal"/>
    <w:next w:val="Normal"/>
    <w:autoRedefine/>
    <w:uiPriority w:val="39"/>
    <w:rsid w:val="001912AE"/>
    <w:pPr>
      <w:tabs>
        <w:tab w:val="right" w:leader="dot" w:pos="9355"/>
      </w:tabs>
      <w:ind w:left="238"/>
      <w:jc w:val="left"/>
    </w:pPr>
  </w:style>
  <w:style w:type="paragraph" w:styleId="TOC7">
    <w:name w:val="toc 7"/>
    <w:basedOn w:val="Normal"/>
    <w:next w:val="Normal"/>
    <w:autoRedefine/>
    <w:semiHidden/>
    <w:rsid w:val="001912AE"/>
    <w:pPr>
      <w:tabs>
        <w:tab w:val="right" w:leader="dot" w:pos="9355"/>
      </w:tabs>
      <w:spacing w:before="0"/>
      <w:ind w:left="1440"/>
      <w:jc w:val="left"/>
    </w:pPr>
    <w:rPr>
      <w:sz w:val="20"/>
    </w:rPr>
  </w:style>
  <w:style w:type="paragraph" w:styleId="TOC3">
    <w:name w:val="toc 3"/>
    <w:basedOn w:val="Normal"/>
    <w:next w:val="Normal"/>
    <w:autoRedefine/>
    <w:uiPriority w:val="39"/>
    <w:rsid w:val="001912AE"/>
    <w:pPr>
      <w:tabs>
        <w:tab w:val="right" w:leader="dot" w:pos="9355"/>
      </w:tabs>
      <w:spacing w:before="0"/>
      <w:ind w:left="480"/>
      <w:jc w:val="left"/>
    </w:pPr>
  </w:style>
  <w:style w:type="paragraph" w:styleId="TOC4">
    <w:name w:val="toc 4"/>
    <w:basedOn w:val="Normal"/>
    <w:next w:val="Normal"/>
    <w:autoRedefine/>
    <w:semiHidden/>
    <w:rsid w:val="001912AE"/>
    <w:pPr>
      <w:tabs>
        <w:tab w:val="right" w:leader="dot" w:pos="9355"/>
      </w:tabs>
      <w:spacing w:before="0"/>
      <w:ind w:left="720"/>
      <w:jc w:val="left"/>
    </w:pPr>
    <w:rPr>
      <w:sz w:val="20"/>
    </w:rPr>
  </w:style>
  <w:style w:type="paragraph" w:styleId="TOC5">
    <w:name w:val="toc 5"/>
    <w:basedOn w:val="Normal"/>
    <w:next w:val="Normal"/>
    <w:autoRedefine/>
    <w:semiHidden/>
    <w:rsid w:val="001912AE"/>
    <w:pPr>
      <w:tabs>
        <w:tab w:val="right" w:leader="dot" w:pos="9355"/>
      </w:tabs>
      <w:spacing w:before="0"/>
      <w:ind w:left="960"/>
      <w:jc w:val="left"/>
    </w:pPr>
    <w:rPr>
      <w:sz w:val="20"/>
    </w:rPr>
  </w:style>
  <w:style w:type="paragraph" w:styleId="TOC6">
    <w:name w:val="toc 6"/>
    <w:basedOn w:val="Normal"/>
    <w:next w:val="Normal"/>
    <w:autoRedefine/>
    <w:semiHidden/>
    <w:rsid w:val="001912AE"/>
    <w:pPr>
      <w:tabs>
        <w:tab w:val="right" w:leader="dot" w:pos="9355"/>
      </w:tabs>
      <w:spacing w:before="0"/>
      <w:ind w:left="1200"/>
      <w:jc w:val="left"/>
    </w:pPr>
    <w:rPr>
      <w:sz w:val="20"/>
    </w:rPr>
  </w:style>
  <w:style w:type="paragraph" w:styleId="TOC8">
    <w:name w:val="toc 8"/>
    <w:basedOn w:val="Normal"/>
    <w:next w:val="Normal"/>
    <w:autoRedefine/>
    <w:semiHidden/>
    <w:rsid w:val="001912AE"/>
    <w:pPr>
      <w:tabs>
        <w:tab w:val="right" w:leader="dot" w:pos="9355"/>
      </w:tabs>
      <w:spacing w:before="0"/>
      <w:ind w:left="1680"/>
      <w:jc w:val="left"/>
    </w:pPr>
    <w:rPr>
      <w:sz w:val="20"/>
    </w:rPr>
  </w:style>
  <w:style w:type="paragraph" w:styleId="TOC9">
    <w:name w:val="toc 9"/>
    <w:basedOn w:val="Normal"/>
    <w:next w:val="Normal"/>
    <w:autoRedefine/>
    <w:semiHidden/>
    <w:rsid w:val="001912AE"/>
    <w:pPr>
      <w:tabs>
        <w:tab w:val="right" w:leader="dot" w:pos="9355"/>
      </w:tabs>
      <w:spacing w:before="0"/>
      <w:ind w:left="1920"/>
      <w:jc w:val="left"/>
    </w:pPr>
    <w:rPr>
      <w:sz w:val="20"/>
    </w:rPr>
  </w:style>
  <w:style w:type="paragraph" w:styleId="Footer">
    <w:name w:val="footer"/>
    <w:basedOn w:val="Normal"/>
    <w:semiHidden/>
    <w:rsid w:val="001912AE"/>
    <w:pPr>
      <w:tabs>
        <w:tab w:val="center" w:pos="4153"/>
        <w:tab w:val="right" w:pos="8306"/>
      </w:tabs>
    </w:pPr>
  </w:style>
  <w:style w:type="paragraph" w:customStyle="1" w:styleId="FigureTitle">
    <w:name w:val="Figure Title"/>
    <w:basedOn w:val="Normal"/>
    <w:rsid w:val="001912AE"/>
    <w:pPr>
      <w:jc w:val="center"/>
    </w:pPr>
    <w:rPr>
      <w:b/>
    </w:rPr>
  </w:style>
  <w:style w:type="paragraph" w:customStyle="1" w:styleId="TableTitle">
    <w:name w:val="Table Title"/>
    <w:basedOn w:val="FigureTitle"/>
    <w:rsid w:val="001912AE"/>
  </w:style>
  <w:style w:type="character" w:styleId="CommentReference">
    <w:name w:val="annotation reference"/>
    <w:basedOn w:val="DefaultParagraphFont"/>
    <w:semiHidden/>
    <w:rsid w:val="001912AE"/>
    <w:rPr>
      <w:sz w:val="16"/>
    </w:rPr>
  </w:style>
  <w:style w:type="paragraph" w:styleId="CommentText">
    <w:name w:val="annotation text"/>
    <w:basedOn w:val="Normal"/>
    <w:semiHidden/>
    <w:rsid w:val="001912AE"/>
    <w:rPr>
      <w:sz w:val="20"/>
    </w:rPr>
  </w:style>
  <w:style w:type="paragraph" w:styleId="FootnoteText">
    <w:name w:val="footnote text"/>
    <w:basedOn w:val="Normal"/>
    <w:semiHidden/>
    <w:rsid w:val="001912AE"/>
    <w:rPr>
      <w:sz w:val="20"/>
    </w:rPr>
  </w:style>
  <w:style w:type="paragraph" w:styleId="BodyText">
    <w:name w:val="Body Text"/>
    <w:link w:val="BodyTextChar"/>
    <w:semiHidden/>
    <w:rsid w:val="001912AE"/>
    <w:pPr>
      <w:keepLines/>
      <w:spacing w:before="120" w:after="120" w:line="360" w:lineRule="auto"/>
      <w:jc w:val="both"/>
    </w:pPr>
    <w:rPr>
      <w:sz w:val="24"/>
      <w:lang w:eastAsia="en-US"/>
    </w:rPr>
  </w:style>
  <w:style w:type="paragraph" w:styleId="TableofFigures">
    <w:name w:val="table of figures"/>
    <w:basedOn w:val="Normal"/>
    <w:next w:val="Normal"/>
    <w:uiPriority w:val="99"/>
    <w:rsid w:val="001912AE"/>
    <w:pPr>
      <w:ind w:left="480" w:hanging="480"/>
    </w:pPr>
  </w:style>
  <w:style w:type="paragraph" w:styleId="Caption">
    <w:name w:val="caption"/>
    <w:basedOn w:val="Normal"/>
    <w:next w:val="Normal"/>
    <w:qFormat/>
    <w:rsid w:val="001912AE"/>
    <w:pPr>
      <w:spacing w:after="120"/>
      <w:jc w:val="center"/>
    </w:pPr>
    <w:rPr>
      <w:bCs/>
      <w:sz w:val="20"/>
    </w:rPr>
  </w:style>
  <w:style w:type="paragraph" w:styleId="DocumentMap">
    <w:name w:val="Document Map"/>
    <w:basedOn w:val="Normal"/>
    <w:semiHidden/>
    <w:rsid w:val="001912AE"/>
    <w:pPr>
      <w:shd w:val="clear" w:color="auto" w:fill="000080"/>
    </w:pPr>
    <w:rPr>
      <w:rFonts w:ascii="Tahoma" w:hAnsi="Tahoma"/>
    </w:rPr>
  </w:style>
  <w:style w:type="paragraph" w:styleId="Subtitle">
    <w:name w:val="Subtitle"/>
    <w:basedOn w:val="Normal"/>
    <w:qFormat/>
    <w:rsid w:val="001912AE"/>
    <w:pPr>
      <w:widowControl/>
      <w:spacing w:before="0"/>
      <w:jc w:val="center"/>
    </w:pPr>
    <w:rPr>
      <w:b/>
      <w:noProof/>
      <w:snapToGrid/>
      <w:sz w:val="56"/>
    </w:rPr>
  </w:style>
  <w:style w:type="character" w:styleId="Hyperlink">
    <w:name w:val="Hyperlink"/>
    <w:basedOn w:val="DefaultParagraphFont"/>
    <w:uiPriority w:val="99"/>
    <w:rsid w:val="001912AE"/>
    <w:rPr>
      <w:color w:val="0000FF"/>
      <w:u w:val="single"/>
    </w:rPr>
  </w:style>
  <w:style w:type="character" w:styleId="FollowedHyperlink">
    <w:name w:val="FollowedHyperlink"/>
    <w:basedOn w:val="DefaultParagraphFont"/>
    <w:semiHidden/>
    <w:rsid w:val="001912AE"/>
    <w:rPr>
      <w:color w:val="800080"/>
      <w:u w:val="single"/>
    </w:rPr>
  </w:style>
  <w:style w:type="character" w:styleId="FootnoteReference">
    <w:name w:val="footnote reference"/>
    <w:basedOn w:val="DefaultParagraphFont"/>
    <w:semiHidden/>
    <w:rsid w:val="001912AE"/>
    <w:rPr>
      <w:vertAlign w:val="superscript"/>
    </w:rPr>
  </w:style>
  <w:style w:type="paragraph" w:styleId="BodyText2">
    <w:name w:val="Body Text 2"/>
    <w:basedOn w:val="Normal"/>
    <w:semiHidden/>
    <w:rsid w:val="001912AE"/>
    <w:pPr>
      <w:jc w:val="center"/>
    </w:pPr>
    <w:rPr>
      <w:b/>
      <w:bCs/>
      <w:sz w:val="40"/>
    </w:rPr>
  </w:style>
  <w:style w:type="paragraph" w:styleId="BalloonText">
    <w:name w:val="Balloon Text"/>
    <w:basedOn w:val="Normal"/>
    <w:link w:val="BalloonTextChar"/>
    <w:uiPriority w:val="99"/>
    <w:semiHidden/>
    <w:unhideWhenUsed/>
    <w:rsid w:val="003A04C9"/>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04C9"/>
    <w:rPr>
      <w:rFonts w:ascii="Tahoma" w:hAnsi="Tahoma" w:cs="Tahoma"/>
      <w:snapToGrid w:val="0"/>
      <w:color w:val="000000"/>
      <w:sz w:val="16"/>
      <w:szCs w:val="16"/>
      <w:lang w:eastAsia="en-US"/>
    </w:rPr>
  </w:style>
  <w:style w:type="character" w:customStyle="1" w:styleId="apple-style-span">
    <w:name w:val="apple-style-span"/>
    <w:basedOn w:val="DefaultParagraphFont"/>
    <w:rsid w:val="00D37A03"/>
  </w:style>
  <w:style w:type="character" w:customStyle="1" w:styleId="BodyTextChar">
    <w:name w:val="Body Text Char"/>
    <w:basedOn w:val="DefaultParagraphFont"/>
    <w:link w:val="BodyText"/>
    <w:semiHidden/>
    <w:rsid w:val="0030519D"/>
    <w:rPr>
      <w:sz w:val="24"/>
      <w:lang w:eastAsia="en-US"/>
    </w:rPr>
  </w:style>
  <w:style w:type="table" w:styleId="TableGrid">
    <w:name w:val="Table Grid"/>
    <w:basedOn w:val="TableNormal"/>
    <w:uiPriority w:val="59"/>
    <w:rsid w:val="0043573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1">
    <w:name w:val="Light List1"/>
    <w:basedOn w:val="TableNormal"/>
    <w:uiPriority w:val="61"/>
    <w:rsid w:val="00EB2446"/>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PlaceholderText">
    <w:name w:val="Placeholder Text"/>
    <w:basedOn w:val="DefaultParagraphFont"/>
    <w:uiPriority w:val="99"/>
    <w:semiHidden/>
    <w:rsid w:val="008A5F4F"/>
    <w:rPr>
      <w:color w:val="808080"/>
    </w:rPr>
  </w:style>
  <w:style w:type="paragraph" w:styleId="ListParagraph">
    <w:name w:val="List Paragraph"/>
    <w:basedOn w:val="Normal"/>
    <w:uiPriority w:val="34"/>
    <w:qFormat/>
    <w:rsid w:val="009140C7"/>
    <w:pPr>
      <w:ind w:left="720"/>
      <w:contextualSpacing/>
    </w:pPr>
  </w:style>
  <w:style w:type="character" w:customStyle="1" w:styleId="apple-converted-space">
    <w:name w:val="apple-converted-space"/>
    <w:basedOn w:val="DefaultParagraphFont"/>
    <w:rsid w:val="00DA668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lang w:val="en-AU" w:eastAsia="en-AU"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2AE"/>
    <w:pPr>
      <w:widowControl w:val="0"/>
      <w:spacing w:before="120"/>
      <w:jc w:val="both"/>
    </w:pPr>
    <w:rPr>
      <w:snapToGrid w:val="0"/>
      <w:color w:val="000000"/>
      <w:sz w:val="24"/>
      <w:lang w:eastAsia="en-US"/>
    </w:rPr>
  </w:style>
  <w:style w:type="paragraph" w:styleId="Heading1">
    <w:name w:val="heading 1"/>
    <w:basedOn w:val="Normal"/>
    <w:next w:val="Normal"/>
    <w:autoRedefine/>
    <w:qFormat/>
    <w:rsid w:val="001912AE"/>
    <w:pPr>
      <w:keepNext/>
      <w:pageBreakBefore/>
      <w:numPr>
        <w:numId w:val="1"/>
      </w:numPr>
      <w:spacing w:before="240" w:after="120"/>
      <w:ind w:left="431" w:hanging="431"/>
      <w:outlineLvl w:val="0"/>
    </w:pPr>
    <w:rPr>
      <w:b/>
      <w:kern w:val="28"/>
    </w:rPr>
  </w:style>
  <w:style w:type="paragraph" w:styleId="Heading2">
    <w:name w:val="heading 2"/>
    <w:basedOn w:val="Normal"/>
    <w:next w:val="Normal"/>
    <w:autoRedefine/>
    <w:qFormat/>
    <w:rsid w:val="001912AE"/>
    <w:pPr>
      <w:keepNext/>
      <w:numPr>
        <w:ilvl w:val="1"/>
        <w:numId w:val="1"/>
      </w:numPr>
      <w:spacing w:before="240" w:after="120"/>
      <w:ind w:left="578" w:hanging="578"/>
      <w:outlineLvl w:val="1"/>
    </w:pPr>
    <w:rPr>
      <w:b/>
    </w:rPr>
  </w:style>
  <w:style w:type="paragraph" w:styleId="Heading3">
    <w:name w:val="heading 3"/>
    <w:basedOn w:val="Normal"/>
    <w:next w:val="Normal"/>
    <w:autoRedefine/>
    <w:qFormat/>
    <w:rsid w:val="001912AE"/>
    <w:pPr>
      <w:keepNext/>
      <w:numPr>
        <w:ilvl w:val="2"/>
        <w:numId w:val="1"/>
      </w:numPr>
      <w:spacing w:before="240" w:after="120"/>
      <w:outlineLvl w:val="2"/>
    </w:pPr>
    <w:rPr>
      <w:b/>
    </w:rPr>
  </w:style>
  <w:style w:type="paragraph" w:styleId="Heading4">
    <w:name w:val="heading 4"/>
    <w:basedOn w:val="Normal"/>
    <w:next w:val="Normal"/>
    <w:autoRedefine/>
    <w:qFormat/>
    <w:rsid w:val="001912AE"/>
    <w:pPr>
      <w:keepNext/>
      <w:numPr>
        <w:ilvl w:val="3"/>
        <w:numId w:val="1"/>
      </w:numPr>
      <w:spacing w:before="240" w:after="120"/>
      <w:ind w:left="862" w:hanging="862"/>
      <w:outlineLvl w:val="3"/>
    </w:pPr>
    <w:rPr>
      <w:b/>
      <w:snapToGrid/>
    </w:rPr>
  </w:style>
  <w:style w:type="paragraph" w:styleId="Heading5">
    <w:name w:val="heading 5"/>
    <w:basedOn w:val="Normal"/>
    <w:next w:val="Normal"/>
    <w:autoRedefine/>
    <w:qFormat/>
    <w:rsid w:val="001912AE"/>
    <w:pPr>
      <w:numPr>
        <w:ilvl w:val="4"/>
        <w:numId w:val="1"/>
      </w:numPr>
      <w:spacing w:before="240" w:after="60"/>
      <w:outlineLvl w:val="4"/>
    </w:pPr>
    <w:rPr>
      <w:b/>
    </w:rPr>
  </w:style>
  <w:style w:type="paragraph" w:styleId="Heading6">
    <w:name w:val="heading 6"/>
    <w:basedOn w:val="Normal"/>
    <w:next w:val="Normal"/>
    <w:autoRedefine/>
    <w:qFormat/>
    <w:rsid w:val="001912AE"/>
    <w:pPr>
      <w:numPr>
        <w:ilvl w:val="5"/>
        <w:numId w:val="1"/>
      </w:numPr>
      <w:spacing w:before="240" w:after="60"/>
      <w:outlineLvl w:val="5"/>
    </w:pPr>
    <w:rPr>
      <w:b/>
    </w:rPr>
  </w:style>
  <w:style w:type="paragraph" w:styleId="Heading7">
    <w:name w:val="heading 7"/>
    <w:basedOn w:val="Normal"/>
    <w:next w:val="Normal"/>
    <w:autoRedefine/>
    <w:qFormat/>
    <w:rsid w:val="001912AE"/>
    <w:pPr>
      <w:numPr>
        <w:ilvl w:val="6"/>
        <w:numId w:val="1"/>
      </w:numPr>
      <w:spacing w:before="240" w:after="60"/>
      <w:outlineLvl w:val="6"/>
    </w:pPr>
    <w:rPr>
      <w:b/>
    </w:rPr>
  </w:style>
  <w:style w:type="paragraph" w:styleId="Heading8">
    <w:name w:val="heading 8"/>
    <w:basedOn w:val="Normal"/>
    <w:next w:val="Normal"/>
    <w:autoRedefine/>
    <w:qFormat/>
    <w:rsid w:val="001912AE"/>
    <w:pPr>
      <w:numPr>
        <w:ilvl w:val="7"/>
        <w:numId w:val="1"/>
      </w:numPr>
      <w:spacing w:before="240" w:after="60"/>
      <w:outlineLvl w:val="7"/>
    </w:pPr>
    <w:rPr>
      <w:b/>
    </w:rPr>
  </w:style>
  <w:style w:type="paragraph" w:styleId="Heading9">
    <w:name w:val="heading 9"/>
    <w:basedOn w:val="Normal"/>
    <w:next w:val="Normal"/>
    <w:autoRedefine/>
    <w:qFormat/>
    <w:rsid w:val="001912AE"/>
    <w:pPr>
      <w:numPr>
        <w:ilvl w:val="8"/>
        <w:numId w:val="1"/>
      </w:numPr>
      <w:spacing w:before="240" w:after="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1912AE"/>
    <w:pPr>
      <w:tabs>
        <w:tab w:val="center" w:pos="4153"/>
        <w:tab w:val="right" w:pos="8306"/>
      </w:tabs>
    </w:pPr>
  </w:style>
  <w:style w:type="paragraph" w:styleId="Title">
    <w:name w:val="Title"/>
    <w:basedOn w:val="Normal"/>
    <w:qFormat/>
    <w:rsid w:val="001912AE"/>
    <w:pPr>
      <w:spacing w:before="240" w:after="60"/>
      <w:jc w:val="center"/>
    </w:pPr>
    <w:rPr>
      <w:b/>
      <w:caps/>
      <w:kern w:val="28"/>
      <w:sz w:val="32"/>
    </w:rPr>
  </w:style>
  <w:style w:type="paragraph" w:styleId="TOC1">
    <w:name w:val="toc 1"/>
    <w:basedOn w:val="Normal"/>
    <w:next w:val="Normal"/>
    <w:autoRedefine/>
    <w:uiPriority w:val="39"/>
    <w:rsid w:val="001912AE"/>
    <w:pPr>
      <w:tabs>
        <w:tab w:val="right" w:leader="dot" w:pos="9355"/>
      </w:tabs>
      <w:spacing w:before="240"/>
      <w:jc w:val="left"/>
    </w:pPr>
  </w:style>
  <w:style w:type="paragraph" w:styleId="TOC2">
    <w:name w:val="toc 2"/>
    <w:basedOn w:val="Normal"/>
    <w:next w:val="Normal"/>
    <w:autoRedefine/>
    <w:uiPriority w:val="39"/>
    <w:rsid w:val="001912AE"/>
    <w:pPr>
      <w:tabs>
        <w:tab w:val="right" w:leader="dot" w:pos="9355"/>
      </w:tabs>
      <w:ind w:left="238"/>
      <w:jc w:val="left"/>
    </w:pPr>
  </w:style>
  <w:style w:type="paragraph" w:styleId="TOC7">
    <w:name w:val="toc 7"/>
    <w:basedOn w:val="Normal"/>
    <w:next w:val="Normal"/>
    <w:autoRedefine/>
    <w:semiHidden/>
    <w:rsid w:val="001912AE"/>
    <w:pPr>
      <w:tabs>
        <w:tab w:val="right" w:leader="dot" w:pos="9355"/>
      </w:tabs>
      <w:spacing w:before="0"/>
      <w:ind w:left="1440"/>
      <w:jc w:val="left"/>
    </w:pPr>
    <w:rPr>
      <w:sz w:val="20"/>
    </w:rPr>
  </w:style>
  <w:style w:type="paragraph" w:styleId="TOC3">
    <w:name w:val="toc 3"/>
    <w:basedOn w:val="Normal"/>
    <w:next w:val="Normal"/>
    <w:autoRedefine/>
    <w:uiPriority w:val="39"/>
    <w:rsid w:val="001912AE"/>
    <w:pPr>
      <w:tabs>
        <w:tab w:val="right" w:leader="dot" w:pos="9355"/>
      </w:tabs>
      <w:spacing w:before="0"/>
      <w:ind w:left="480"/>
      <w:jc w:val="left"/>
    </w:pPr>
  </w:style>
  <w:style w:type="paragraph" w:styleId="TOC4">
    <w:name w:val="toc 4"/>
    <w:basedOn w:val="Normal"/>
    <w:next w:val="Normal"/>
    <w:autoRedefine/>
    <w:semiHidden/>
    <w:rsid w:val="001912AE"/>
    <w:pPr>
      <w:tabs>
        <w:tab w:val="right" w:leader="dot" w:pos="9355"/>
      </w:tabs>
      <w:spacing w:before="0"/>
      <w:ind w:left="720"/>
      <w:jc w:val="left"/>
    </w:pPr>
    <w:rPr>
      <w:sz w:val="20"/>
    </w:rPr>
  </w:style>
  <w:style w:type="paragraph" w:styleId="TOC5">
    <w:name w:val="toc 5"/>
    <w:basedOn w:val="Normal"/>
    <w:next w:val="Normal"/>
    <w:autoRedefine/>
    <w:semiHidden/>
    <w:rsid w:val="001912AE"/>
    <w:pPr>
      <w:tabs>
        <w:tab w:val="right" w:leader="dot" w:pos="9355"/>
      </w:tabs>
      <w:spacing w:before="0"/>
      <w:ind w:left="960"/>
      <w:jc w:val="left"/>
    </w:pPr>
    <w:rPr>
      <w:sz w:val="20"/>
    </w:rPr>
  </w:style>
  <w:style w:type="paragraph" w:styleId="TOC6">
    <w:name w:val="toc 6"/>
    <w:basedOn w:val="Normal"/>
    <w:next w:val="Normal"/>
    <w:autoRedefine/>
    <w:semiHidden/>
    <w:rsid w:val="001912AE"/>
    <w:pPr>
      <w:tabs>
        <w:tab w:val="right" w:leader="dot" w:pos="9355"/>
      </w:tabs>
      <w:spacing w:before="0"/>
      <w:ind w:left="1200"/>
      <w:jc w:val="left"/>
    </w:pPr>
    <w:rPr>
      <w:sz w:val="20"/>
    </w:rPr>
  </w:style>
  <w:style w:type="paragraph" w:styleId="TOC8">
    <w:name w:val="toc 8"/>
    <w:basedOn w:val="Normal"/>
    <w:next w:val="Normal"/>
    <w:autoRedefine/>
    <w:semiHidden/>
    <w:rsid w:val="001912AE"/>
    <w:pPr>
      <w:tabs>
        <w:tab w:val="right" w:leader="dot" w:pos="9355"/>
      </w:tabs>
      <w:spacing w:before="0"/>
      <w:ind w:left="1680"/>
      <w:jc w:val="left"/>
    </w:pPr>
    <w:rPr>
      <w:sz w:val="20"/>
    </w:rPr>
  </w:style>
  <w:style w:type="paragraph" w:styleId="TOC9">
    <w:name w:val="toc 9"/>
    <w:basedOn w:val="Normal"/>
    <w:next w:val="Normal"/>
    <w:autoRedefine/>
    <w:semiHidden/>
    <w:rsid w:val="001912AE"/>
    <w:pPr>
      <w:tabs>
        <w:tab w:val="right" w:leader="dot" w:pos="9355"/>
      </w:tabs>
      <w:spacing w:before="0"/>
      <w:ind w:left="1920"/>
      <w:jc w:val="left"/>
    </w:pPr>
    <w:rPr>
      <w:sz w:val="20"/>
    </w:rPr>
  </w:style>
  <w:style w:type="paragraph" w:styleId="Footer">
    <w:name w:val="footer"/>
    <w:basedOn w:val="Normal"/>
    <w:semiHidden/>
    <w:rsid w:val="001912AE"/>
    <w:pPr>
      <w:tabs>
        <w:tab w:val="center" w:pos="4153"/>
        <w:tab w:val="right" w:pos="8306"/>
      </w:tabs>
    </w:pPr>
  </w:style>
  <w:style w:type="paragraph" w:customStyle="1" w:styleId="FigureTitle">
    <w:name w:val="Figure Title"/>
    <w:basedOn w:val="Normal"/>
    <w:rsid w:val="001912AE"/>
    <w:pPr>
      <w:jc w:val="center"/>
    </w:pPr>
    <w:rPr>
      <w:b/>
    </w:rPr>
  </w:style>
  <w:style w:type="paragraph" w:customStyle="1" w:styleId="TableTitle">
    <w:name w:val="Table Title"/>
    <w:basedOn w:val="FigureTitle"/>
    <w:rsid w:val="001912AE"/>
  </w:style>
  <w:style w:type="character" w:styleId="CommentReference">
    <w:name w:val="annotation reference"/>
    <w:basedOn w:val="DefaultParagraphFont"/>
    <w:semiHidden/>
    <w:rsid w:val="001912AE"/>
    <w:rPr>
      <w:sz w:val="16"/>
    </w:rPr>
  </w:style>
  <w:style w:type="paragraph" w:styleId="CommentText">
    <w:name w:val="annotation text"/>
    <w:basedOn w:val="Normal"/>
    <w:semiHidden/>
    <w:rsid w:val="001912AE"/>
    <w:rPr>
      <w:sz w:val="20"/>
    </w:rPr>
  </w:style>
  <w:style w:type="paragraph" w:styleId="FootnoteText">
    <w:name w:val="footnote text"/>
    <w:basedOn w:val="Normal"/>
    <w:semiHidden/>
    <w:rsid w:val="001912AE"/>
    <w:rPr>
      <w:sz w:val="20"/>
    </w:rPr>
  </w:style>
  <w:style w:type="paragraph" w:styleId="BodyText">
    <w:name w:val="Body Text"/>
    <w:link w:val="BodyTextChar"/>
    <w:semiHidden/>
    <w:rsid w:val="001912AE"/>
    <w:pPr>
      <w:keepLines/>
      <w:spacing w:before="120" w:after="120" w:line="360" w:lineRule="auto"/>
      <w:jc w:val="both"/>
    </w:pPr>
    <w:rPr>
      <w:sz w:val="24"/>
      <w:lang w:eastAsia="en-US"/>
    </w:rPr>
  </w:style>
  <w:style w:type="paragraph" w:styleId="TableofFigures">
    <w:name w:val="table of figures"/>
    <w:basedOn w:val="Normal"/>
    <w:next w:val="Normal"/>
    <w:uiPriority w:val="99"/>
    <w:rsid w:val="001912AE"/>
    <w:pPr>
      <w:ind w:left="480" w:hanging="480"/>
    </w:pPr>
  </w:style>
  <w:style w:type="paragraph" w:styleId="Caption">
    <w:name w:val="caption"/>
    <w:basedOn w:val="Normal"/>
    <w:next w:val="Normal"/>
    <w:qFormat/>
    <w:rsid w:val="001912AE"/>
    <w:pPr>
      <w:spacing w:after="120"/>
      <w:jc w:val="center"/>
    </w:pPr>
    <w:rPr>
      <w:bCs/>
      <w:sz w:val="20"/>
    </w:rPr>
  </w:style>
  <w:style w:type="paragraph" w:styleId="DocumentMap">
    <w:name w:val="Document Map"/>
    <w:basedOn w:val="Normal"/>
    <w:semiHidden/>
    <w:rsid w:val="001912AE"/>
    <w:pPr>
      <w:shd w:val="clear" w:color="auto" w:fill="000080"/>
    </w:pPr>
    <w:rPr>
      <w:rFonts w:ascii="Tahoma" w:hAnsi="Tahoma"/>
    </w:rPr>
  </w:style>
  <w:style w:type="paragraph" w:styleId="Subtitle">
    <w:name w:val="Subtitle"/>
    <w:basedOn w:val="Normal"/>
    <w:qFormat/>
    <w:rsid w:val="001912AE"/>
    <w:pPr>
      <w:widowControl/>
      <w:spacing w:before="0"/>
      <w:jc w:val="center"/>
    </w:pPr>
    <w:rPr>
      <w:b/>
      <w:noProof/>
      <w:snapToGrid/>
      <w:sz w:val="56"/>
    </w:rPr>
  </w:style>
  <w:style w:type="character" w:styleId="Hyperlink">
    <w:name w:val="Hyperlink"/>
    <w:basedOn w:val="DefaultParagraphFont"/>
    <w:uiPriority w:val="99"/>
    <w:rsid w:val="001912AE"/>
    <w:rPr>
      <w:color w:val="0000FF"/>
      <w:u w:val="single"/>
    </w:rPr>
  </w:style>
  <w:style w:type="character" w:styleId="FollowedHyperlink">
    <w:name w:val="FollowedHyperlink"/>
    <w:basedOn w:val="DefaultParagraphFont"/>
    <w:semiHidden/>
    <w:rsid w:val="001912AE"/>
    <w:rPr>
      <w:color w:val="800080"/>
      <w:u w:val="single"/>
    </w:rPr>
  </w:style>
  <w:style w:type="character" w:styleId="FootnoteReference">
    <w:name w:val="footnote reference"/>
    <w:basedOn w:val="DefaultParagraphFont"/>
    <w:semiHidden/>
    <w:rsid w:val="001912AE"/>
    <w:rPr>
      <w:vertAlign w:val="superscript"/>
    </w:rPr>
  </w:style>
  <w:style w:type="paragraph" w:styleId="BodyText2">
    <w:name w:val="Body Text 2"/>
    <w:basedOn w:val="Normal"/>
    <w:semiHidden/>
    <w:rsid w:val="001912AE"/>
    <w:pPr>
      <w:jc w:val="center"/>
    </w:pPr>
    <w:rPr>
      <w:b/>
      <w:bCs/>
      <w:sz w:val="40"/>
    </w:rPr>
  </w:style>
  <w:style w:type="paragraph" w:styleId="BalloonText">
    <w:name w:val="Balloon Text"/>
    <w:basedOn w:val="Normal"/>
    <w:link w:val="BalloonTextChar"/>
    <w:uiPriority w:val="99"/>
    <w:semiHidden/>
    <w:unhideWhenUsed/>
    <w:rsid w:val="003A04C9"/>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04C9"/>
    <w:rPr>
      <w:rFonts w:ascii="Tahoma" w:hAnsi="Tahoma" w:cs="Tahoma"/>
      <w:snapToGrid w:val="0"/>
      <w:color w:val="000000"/>
      <w:sz w:val="16"/>
      <w:szCs w:val="16"/>
      <w:lang w:eastAsia="en-US"/>
    </w:rPr>
  </w:style>
  <w:style w:type="character" w:customStyle="1" w:styleId="apple-style-span">
    <w:name w:val="apple-style-span"/>
    <w:basedOn w:val="DefaultParagraphFont"/>
    <w:rsid w:val="00D37A03"/>
  </w:style>
  <w:style w:type="character" w:customStyle="1" w:styleId="BodyTextChar">
    <w:name w:val="Body Text Char"/>
    <w:basedOn w:val="DefaultParagraphFont"/>
    <w:link w:val="BodyText"/>
    <w:semiHidden/>
    <w:rsid w:val="0030519D"/>
    <w:rPr>
      <w:sz w:val="24"/>
      <w:lang w:eastAsia="en-US"/>
    </w:rPr>
  </w:style>
  <w:style w:type="table" w:styleId="TableGrid">
    <w:name w:val="Table Grid"/>
    <w:basedOn w:val="TableNormal"/>
    <w:uiPriority w:val="59"/>
    <w:rsid w:val="0043573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1">
    <w:name w:val="Light List1"/>
    <w:basedOn w:val="TableNormal"/>
    <w:uiPriority w:val="61"/>
    <w:rsid w:val="00EB2446"/>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PlaceholderText">
    <w:name w:val="Placeholder Text"/>
    <w:basedOn w:val="DefaultParagraphFont"/>
    <w:uiPriority w:val="99"/>
    <w:semiHidden/>
    <w:rsid w:val="008A5F4F"/>
    <w:rPr>
      <w:color w:val="808080"/>
    </w:rPr>
  </w:style>
  <w:style w:type="paragraph" w:styleId="ListParagraph">
    <w:name w:val="List Paragraph"/>
    <w:basedOn w:val="Normal"/>
    <w:uiPriority w:val="34"/>
    <w:qFormat/>
    <w:rsid w:val="009140C7"/>
    <w:pPr>
      <w:ind w:left="720"/>
      <w:contextualSpacing/>
    </w:pPr>
  </w:style>
  <w:style w:type="character" w:customStyle="1" w:styleId="apple-converted-space">
    <w:name w:val="apple-converted-space"/>
    <w:basedOn w:val="DefaultParagraphFont"/>
    <w:rsid w:val="00DA6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452164">
      <w:bodyDiv w:val="1"/>
      <w:marLeft w:val="0"/>
      <w:marRight w:val="0"/>
      <w:marTop w:val="0"/>
      <w:marBottom w:val="0"/>
      <w:divBdr>
        <w:top w:val="none" w:sz="0" w:space="0" w:color="auto"/>
        <w:left w:val="none" w:sz="0" w:space="0" w:color="auto"/>
        <w:bottom w:val="none" w:sz="0" w:space="0" w:color="auto"/>
        <w:right w:val="none" w:sz="0" w:space="0" w:color="auto"/>
      </w:divBdr>
    </w:div>
    <w:div w:id="555359365">
      <w:bodyDiv w:val="1"/>
      <w:marLeft w:val="0"/>
      <w:marRight w:val="0"/>
      <w:marTop w:val="0"/>
      <w:marBottom w:val="0"/>
      <w:divBdr>
        <w:top w:val="none" w:sz="0" w:space="0" w:color="auto"/>
        <w:left w:val="none" w:sz="0" w:space="0" w:color="auto"/>
        <w:bottom w:val="none" w:sz="0" w:space="0" w:color="auto"/>
        <w:right w:val="none" w:sz="0" w:space="0" w:color="auto"/>
      </w:divBdr>
    </w:div>
    <w:div w:id="714702063">
      <w:bodyDiv w:val="1"/>
      <w:marLeft w:val="0"/>
      <w:marRight w:val="0"/>
      <w:marTop w:val="0"/>
      <w:marBottom w:val="0"/>
      <w:divBdr>
        <w:top w:val="none" w:sz="0" w:space="0" w:color="auto"/>
        <w:left w:val="none" w:sz="0" w:space="0" w:color="auto"/>
        <w:bottom w:val="none" w:sz="0" w:space="0" w:color="auto"/>
        <w:right w:val="none" w:sz="0" w:space="0" w:color="auto"/>
      </w:divBdr>
    </w:div>
    <w:div w:id="795953841">
      <w:bodyDiv w:val="1"/>
      <w:marLeft w:val="0"/>
      <w:marRight w:val="0"/>
      <w:marTop w:val="0"/>
      <w:marBottom w:val="0"/>
      <w:divBdr>
        <w:top w:val="none" w:sz="0" w:space="0" w:color="auto"/>
        <w:left w:val="none" w:sz="0" w:space="0" w:color="auto"/>
        <w:bottom w:val="none" w:sz="0" w:space="0" w:color="auto"/>
        <w:right w:val="none" w:sz="0" w:space="0" w:color="auto"/>
      </w:divBdr>
      <w:divsChild>
        <w:div w:id="13840611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9212007">
      <w:bodyDiv w:val="1"/>
      <w:marLeft w:val="0"/>
      <w:marRight w:val="0"/>
      <w:marTop w:val="0"/>
      <w:marBottom w:val="0"/>
      <w:divBdr>
        <w:top w:val="none" w:sz="0" w:space="0" w:color="auto"/>
        <w:left w:val="none" w:sz="0" w:space="0" w:color="auto"/>
        <w:bottom w:val="none" w:sz="0" w:space="0" w:color="auto"/>
        <w:right w:val="none" w:sz="0" w:space="0" w:color="auto"/>
      </w:divBdr>
    </w:div>
    <w:div w:id="1748070695">
      <w:bodyDiv w:val="1"/>
      <w:marLeft w:val="0"/>
      <w:marRight w:val="0"/>
      <w:marTop w:val="0"/>
      <w:marBottom w:val="0"/>
      <w:divBdr>
        <w:top w:val="none" w:sz="0" w:space="0" w:color="auto"/>
        <w:left w:val="none" w:sz="0" w:space="0" w:color="auto"/>
        <w:bottom w:val="none" w:sz="0" w:space="0" w:color="auto"/>
        <w:right w:val="none" w:sz="0" w:space="0" w:color="auto"/>
      </w:divBdr>
    </w:div>
    <w:div w:id="1979719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code.google.com/p/ahns10/" TargetMode="Externa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el\Documents\Downloads\Avionics%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6EBFB6-F389-0C4B-8F17-3F4787304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\Users\Michael\Documents\Downloads\Avionics (1).dot</Template>
  <TotalTime>449</TotalTime>
  <Pages>21</Pages>
  <Words>2801</Words>
  <Characters>15968</Characters>
  <Application>Microsoft Macintosh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Autonomous Helicopter Navigation System, System Level, Platform Electonics Enclosure Design Document</vt:lpstr>
    </vt:vector>
  </TitlesOfParts>
  <Manager>Rodney A. Walker</Manager>
  <Company>Queensland University of Technology</Company>
  <LinksUpToDate>false</LinksUpToDate>
  <CharactersWithSpaces>18732</CharactersWithSpaces>
  <SharedDoc>false</SharedDoc>
  <HyperlinkBase/>
  <HLinks>
    <vt:vector size="174" baseType="variant">
      <vt:variant>
        <vt:i4>2883589</vt:i4>
      </vt:variant>
      <vt:variant>
        <vt:i4>197</vt:i4>
      </vt:variant>
      <vt:variant>
        <vt:i4>0</vt:i4>
      </vt:variant>
      <vt:variant>
        <vt:i4>5</vt:i4>
      </vt:variant>
      <vt:variant>
        <vt:lpwstr/>
      </vt:variant>
      <vt:variant>
        <vt:lpwstr>_Toc197436</vt:lpwstr>
      </vt:variant>
      <vt:variant>
        <vt:i4>3080197</vt:i4>
      </vt:variant>
      <vt:variant>
        <vt:i4>191</vt:i4>
      </vt:variant>
      <vt:variant>
        <vt:i4>0</vt:i4>
      </vt:variant>
      <vt:variant>
        <vt:i4>5</vt:i4>
      </vt:variant>
      <vt:variant>
        <vt:lpwstr/>
      </vt:variant>
      <vt:variant>
        <vt:lpwstr>_Toc197435</vt:lpwstr>
      </vt:variant>
      <vt:variant>
        <vt:i4>3014661</vt:i4>
      </vt:variant>
      <vt:variant>
        <vt:i4>185</vt:i4>
      </vt:variant>
      <vt:variant>
        <vt:i4>0</vt:i4>
      </vt:variant>
      <vt:variant>
        <vt:i4>5</vt:i4>
      </vt:variant>
      <vt:variant>
        <vt:lpwstr/>
      </vt:variant>
      <vt:variant>
        <vt:lpwstr>_Toc197434</vt:lpwstr>
      </vt:variant>
      <vt:variant>
        <vt:i4>2686981</vt:i4>
      </vt:variant>
      <vt:variant>
        <vt:i4>176</vt:i4>
      </vt:variant>
      <vt:variant>
        <vt:i4>0</vt:i4>
      </vt:variant>
      <vt:variant>
        <vt:i4>5</vt:i4>
      </vt:variant>
      <vt:variant>
        <vt:lpwstr/>
      </vt:variant>
      <vt:variant>
        <vt:lpwstr>_Toc197433</vt:lpwstr>
      </vt:variant>
      <vt:variant>
        <vt:i4>2621445</vt:i4>
      </vt:variant>
      <vt:variant>
        <vt:i4>170</vt:i4>
      </vt:variant>
      <vt:variant>
        <vt:i4>0</vt:i4>
      </vt:variant>
      <vt:variant>
        <vt:i4>5</vt:i4>
      </vt:variant>
      <vt:variant>
        <vt:lpwstr/>
      </vt:variant>
      <vt:variant>
        <vt:lpwstr>_Toc197432</vt:lpwstr>
      </vt:variant>
      <vt:variant>
        <vt:i4>2818053</vt:i4>
      </vt:variant>
      <vt:variant>
        <vt:i4>164</vt:i4>
      </vt:variant>
      <vt:variant>
        <vt:i4>0</vt:i4>
      </vt:variant>
      <vt:variant>
        <vt:i4>5</vt:i4>
      </vt:variant>
      <vt:variant>
        <vt:lpwstr/>
      </vt:variant>
      <vt:variant>
        <vt:lpwstr>_Toc197431</vt:lpwstr>
      </vt:variant>
      <vt:variant>
        <vt:i4>2752517</vt:i4>
      </vt:variant>
      <vt:variant>
        <vt:i4>158</vt:i4>
      </vt:variant>
      <vt:variant>
        <vt:i4>0</vt:i4>
      </vt:variant>
      <vt:variant>
        <vt:i4>5</vt:i4>
      </vt:variant>
      <vt:variant>
        <vt:lpwstr/>
      </vt:variant>
      <vt:variant>
        <vt:lpwstr>_Toc197430</vt:lpwstr>
      </vt:variant>
      <vt:variant>
        <vt:i4>2293764</vt:i4>
      </vt:variant>
      <vt:variant>
        <vt:i4>152</vt:i4>
      </vt:variant>
      <vt:variant>
        <vt:i4>0</vt:i4>
      </vt:variant>
      <vt:variant>
        <vt:i4>5</vt:i4>
      </vt:variant>
      <vt:variant>
        <vt:lpwstr/>
      </vt:variant>
      <vt:variant>
        <vt:lpwstr>_Toc197429</vt:lpwstr>
      </vt:variant>
      <vt:variant>
        <vt:i4>2228228</vt:i4>
      </vt:variant>
      <vt:variant>
        <vt:i4>146</vt:i4>
      </vt:variant>
      <vt:variant>
        <vt:i4>0</vt:i4>
      </vt:variant>
      <vt:variant>
        <vt:i4>5</vt:i4>
      </vt:variant>
      <vt:variant>
        <vt:lpwstr/>
      </vt:variant>
      <vt:variant>
        <vt:lpwstr>_Toc197428</vt:lpwstr>
      </vt:variant>
      <vt:variant>
        <vt:i4>2949124</vt:i4>
      </vt:variant>
      <vt:variant>
        <vt:i4>140</vt:i4>
      </vt:variant>
      <vt:variant>
        <vt:i4>0</vt:i4>
      </vt:variant>
      <vt:variant>
        <vt:i4>5</vt:i4>
      </vt:variant>
      <vt:variant>
        <vt:lpwstr/>
      </vt:variant>
      <vt:variant>
        <vt:lpwstr>_Toc197427</vt:lpwstr>
      </vt:variant>
      <vt:variant>
        <vt:i4>2883588</vt:i4>
      </vt:variant>
      <vt:variant>
        <vt:i4>134</vt:i4>
      </vt:variant>
      <vt:variant>
        <vt:i4>0</vt:i4>
      </vt:variant>
      <vt:variant>
        <vt:i4>5</vt:i4>
      </vt:variant>
      <vt:variant>
        <vt:lpwstr/>
      </vt:variant>
      <vt:variant>
        <vt:lpwstr>_Toc197426</vt:lpwstr>
      </vt:variant>
      <vt:variant>
        <vt:i4>3080196</vt:i4>
      </vt:variant>
      <vt:variant>
        <vt:i4>128</vt:i4>
      </vt:variant>
      <vt:variant>
        <vt:i4>0</vt:i4>
      </vt:variant>
      <vt:variant>
        <vt:i4>5</vt:i4>
      </vt:variant>
      <vt:variant>
        <vt:lpwstr/>
      </vt:variant>
      <vt:variant>
        <vt:lpwstr>_Toc197425</vt:lpwstr>
      </vt:variant>
      <vt:variant>
        <vt:i4>3014660</vt:i4>
      </vt:variant>
      <vt:variant>
        <vt:i4>122</vt:i4>
      </vt:variant>
      <vt:variant>
        <vt:i4>0</vt:i4>
      </vt:variant>
      <vt:variant>
        <vt:i4>5</vt:i4>
      </vt:variant>
      <vt:variant>
        <vt:lpwstr/>
      </vt:variant>
      <vt:variant>
        <vt:lpwstr>_Toc197424</vt:lpwstr>
      </vt:variant>
      <vt:variant>
        <vt:i4>2686980</vt:i4>
      </vt:variant>
      <vt:variant>
        <vt:i4>116</vt:i4>
      </vt:variant>
      <vt:variant>
        <vt:i4>0</vt:i4>
      </vt:variant>
      <vt:variant>
        <vt:i4>5</vt:i4>
      </vt:variant>
      <vt:variant>
        <vt:lpwstr/>
      </vt:variant>
      <vt:variant>
        <vt:lpwstr>_Toc197423</vt:lpwstr>
      </vt:variant>
      <vt:variant>
        <vt:i4>2621444</vt:i4>
      </vt:variant>
      <vt:variant>
        <vt:i4>110</vt:i4>
      </vt:variant>
      <vt:variant>
        <vt:i4>0</vt:i4>
      </vt:variant>
      <vt:variant>
        <vt:i4>5</vt:i4>
      </vt:variant>
      <vt:variant>
        <vt:lpwstr/>
      </vt:variant>
      <vt:variant>
        <vt:lpwstr>_Toc197422</vt:lpwstr>
      </vt:variant>
      <vt:variant>
        <vt:i4>2818052</vt:i4>
      </vt:variant>
      <vt:variant>
        <vt:i4>104</vt:i4>
      </vt:variant>
      <vt:variant>
        <vt:i4>0</vt:i4>
      </vt:variant>
      <vt:variant>
        <vt:i4>5</vt:i4>
      </vt:variant>
      <vt:variant>
        <vt:lpwstr/>
      </vt:variant>
      <vt:variant>
        <vt:lpwstr>_Toc197421</vt:lpwstr>
      </vt:variant>
      <vt:variant>
        <vt:i4>2752516</vt:i4>
      </vt:variant>
      <vt:variant>
        <vt:i4>98</vt:i4>
      </vt:variant>
      <vt:variant>
        <vt:i4>0</vt:i4>
      </vt:variant>
      <vt:variant>
        <vt:i4>5</vt:i4>
      </vt:variant>
      <vt:variant>
        <vt:lpwstr/>
      </vt:variant>
      <vt:variant>
        <vt:lpwstr>_Toc197420</vt:lpwstr>
      </vt:variant>
      <vt:variant>
        <vt:i4>2293767</vt:i4>
      </vt:variant>
      <vt:variant>
        <vt:i4>92</vt:i4>
      </vt:variant>
      <vt:variant>
        <vt:i4>0</vt:i4>
      </vt:variant>
      <vt:variant>
        <vt:i4>5</vt:i4>
      </vt:variant>
      <vt:variant>
        <vt:lpwstr/>
      </vt:variant>
      <vt:variant>
        <vt:lpwstr>_Toc197419</vt:lpwstr>
      </vt:variant>
      <vt:variant>
        <vt:i4>2228231</vt:i4>
      </vt:variant>
      <vt:variant>
        <vt:i4>86</vt:i4>
      </vt:variant>
      <vt:variant>
        <vt:i4>0</vt:i4>
      </vt:variant>
      <vt:variant>
        <vt:i4>5</vt:i4>
      </vt:variant>
      <vt:variant>
        <vt:lpwstr/>
      </vt:variant>
      <vt:variant>
        <vt:lpwstr>_Toc197418</vt:lpwstr>
      </vt:variant>
      <vt:variant>
        <vt:i4>2949127</vt:i4>
      </vt:variant>
      <vt:variant>
        <vt:i4>80</vt:i4>
      </vt:variant>
      <vt:variant>
        <vt:i4>0</vt:i4>
      </vt:variant>
      <vt:variant>
        <vt:i4>5</vt:i4>
      </vt:variant>
      <vt:variant>
        <vt:lpwstr/>
      </vt:variant>
      <vt:variant>
        <vt:lpwstr>_Toc197417</vt:lpwstr>
      </vt:variant>
      <vt:variant>
        <vt:i4>2883591</vt:i4>
      </vt:variant>
      <vt:variant>
        <vt:i4>74</vt:i4>
      </vt:variant>
      <vt:variant>
        <vt:i4>0</vt:i4>
      </vt:variant>
      <vt:variant>
        <vt:i4>5</vt:i4>
      </vt:variant>
      <vt:variant>
        <vt:lpwstr/>
      </vt:variant>
      <vt:variant>
        <vt:lpwstr>_Toc197416</vt:lpwstr>
      </vt:variant>
      <vt:variant>
        <vt:i4>3080199</vt:i4>
      </vt:variant>
      <vt:variant>
        <vt:i4>68</vt:i4>
      </vt:variant>
      <vt:variant>
        <vt:i4>0</vt:i4>
      </vt:variant>
      <vt:variant>
        <vt:i4>5</vt:i4>
      </vt:variant>
      <vt:variant>
        <vt:lpwstr/>
      </vt:variant>
      <vt:variant>
        <vt:lpwstr>_Toc197415</vt:lpwstr>
      </vt:variant>
      <vt:variant>
        <vt:i4>3014663</vt:i4>
      </vt:variant>
      <vt:variant>
        <vt:i4>62</vt:i4>
      </vt:variant>
      <vt:variant>
        <vt:i4>0</vt:i4>
      </vt:variant>
      <vt:variant>
        <vt:i4>5</vt:i4>
      </vt:variant>
      <vt:variant>
        <vt:lpwstr/>
      </vt:variant>
      <vt:variant>
        <vt:lpwstr>_Toc197414</vt:lpwstr>
      </vt:variant>
      <vt:variant>
        <vt:i4>2686983</vt:i4>
      </vt:variant>
      <vt:variant>
        <vt:i4>56</vt:i4>
      </vt:variant>
      <vt:variant>
        <vt:i4>0</vt:i4>
      </vt:variant>
      <vt:variant>
        <vt:i4>5</vt:i4>
      </vt:variant>
      <vt:variant>
        <vt:lpwstr/>
      </vt:variant>
      <vt:variant>
        <vt:lpwstr>_Toc197413</vt:lpwstr>
      </vt:variant>
      <vt:variant>
        <vt:i4>2621447</vt:i4>
      </vt:variant>
      <vt:variant>
        <vt:i4>50</vt:i4>
      </vt:variant>
      <vt:variant>
        <vt:i4>0</vt:i4>
      </vt:variant>
      <vt:variant>
        <vt:i4>5</vt:i4>
      </vt:variant>
      <vt:variant>
        <vt:lpwstr/>
      </vt:variant>
      <vt:variant>
        <vt:lpwstr>_Toc197412</vt:lpwstr>
      </vt:variant>
      <vt:variant>
        <vt:i4>2818055</vt:i4>
      </vt:variant>
      <vt:variant>
        <vt:i4>44</vt:i4>
      </vt:variant>
      <vt:variant>
        <vt:i4>0</vt:i4>
      </vt:variant>
      <vt:variant>
        <vt:i4>5</vt:i4>
      </vt:variant>
      <vt:variant>
        <vt:lpwstr/>
      </vt:variant>
      <vt:variant>
        <vt:lpwstr>_Toc197411</vt:lpwstr>
      </vt:variant>
      <vt:variant>
        <vt:i4>7405607</vt:i4>
      </vt:variant>
      <vt:variant>
        <vt:i4>24</vt:i4>
      </vt:variant>
      <vt:variant>
        <vt:i4>0</vt:i4>
      </vt:variant>
      <vt:variant>
        <vt:i4>5</vt:i4>
      </vt:variant>
      <vt:variant>
        <vt:lpwstr>http://www.quav.qut.edu.au/</vt:lpwstr>
      </vt:variant>
      <vt:variant>
        <vt:lpwstr/>
      </vt:variant>
      <vt:variant>
        <vt:i4>8323167</vt:i4>
      </vt:variant>
      <vt:variant>
        <vt:i4>6173</vt:i4>
      </vt:variant>
      <vt:variant>
        <vt:i4>1025</vt:i4>
      </vt:variant>
      <vt:variant>
        <vt:i4>1</vt:i4>
      </vt:variant>
      <vt:variant>
        <vt:lpwstr>http://watt.lab.eese.bee.qut.edu.au/~n2540185/images/QUAV/5_crop.jpg</vt:lpwstr>
      </vt:variant>
      <vt:variant>
        <vt:lpwstr/>
      </vt:variant>
      <vt:variant>
        <vt:i4>7733351</vt:i4>
      </vt:variant>
      <vt:variant>
        <vt:i4>8039</vt:i4>
      </vt:variant>
      <vt:variant>
        <vt:i4>1026</vt:i4>
      </vt:variant>
      <vt:variant>
        <vt:i4>1</vt:i4>
      </vt:variant>
      <vt:variant>
        <vt:lpwstr>C:\WINDOWS\Desktop\main_logo.gif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Autonomous Helicopter Navigation System, System Level, Platform Electronics Enclosure Design Document</dc:title>
  <dc:subject>QUT Avionics</dc:subject>
  <dc:creator>Michael Hamilton</dc:creator>
  <cp:keywords/>
  <dc:description/>
  <cp:lastModifiedBy>Michael Hamilton</cp:lastModifiedBy>
  <cp:revision>22</cp:revision>
  <cp:lastPrinted>2001-03-28T23:54:00Z</cp:lastPrinted>
  <dcterms:created xsi:type="dcterms:W3CDTF">2010-10-17T04:59:00Z</dcterms:created>
  <dcterms:modified xsi:type="dcterms:W3CDTF">2010-10-21T05:13:00Z</dcterms:modified>
  <cp:category>QUAV Project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partment">
    <vt:lpwstr>QUAV Project</vt:lpwstr>
  </property>
  <property fmtid="{D5CDD505-2E9C-101B-9397-08002B2CF9AE}" pid="3" name="Date completed">
    <vt:lpwstr>16 Oct 2010</vt:lpwstr>
  </property>
  <property fmtid="{D5CDD505-2E9C-101B-9397-08002B2CF9AE}" pid="4" name="Checked by">
    <vt:lpwstr>Michael Kincel</vt:lpwstr>
  </property>
  <property fmtid="{D5CDD505-2E9C-101B-9397-08002B2CF9AE}" pid="5" name="Client">
    <vt:lpwstr>Dr Luis Mejias</vt:lpwstr>
  </property>
  <property fmtid="{D5CDD505-2E9C-101B-9397-08002B2CF9AE}" pid="6" name="Group">
    <vt:lpwstr>AHNS 2010</vt:lpwstr>
  </property>
  <property fmtid="{D5CDD505-2E9C-101B-9397-08002B2CF9AE}" pid="7" name="Document number">
    <vt:lpwstr>AHNS-2010-PL-DD-002</vt:lpwstr>
  </property>
  <property fmtid="{D5CDD505-2E9C-101B-9397-08002B2CF9AE}" pid="8" name="Issue">
    <vt:lpwstr>1.0</vt:lpwstr>
  </property>
  <property fmtid="{D5CDD505-2E9C-101B-9397-08002B2CF9AE}" pid="9" name="Student_Manager">
    <vt:lpwstr>Michael Hamilton</vt:lpwstr>
  </property>
</Properties>
</file>