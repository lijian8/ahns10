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AF788F">
          <w:t>QUAV Project</w:t>
        </w:r>
      </w:fldSimple>
      <w:r>
        <w:t xml:space="preserve">, </w:t>
      </w:r>
      <w:bookmarkStart w:id="1" w:name="OLE_LINK3"/>
      <w:bookmarkStart w:id="2" w:name="OLE_LINK4"/>
      <w:r w:rsidR="004827F2">
        <w:fldChar w:fldCharType="begin"/>
      </w:r>
      <w:r w:rsidR="00C009D5">
        <w:instrText xml:space="preserve"> TITLE  \* MERGEFORMAT </w:instrText>
      </w:r>
      <w:r w:rsidR="004827F2">
        <w:fldChar w:fldCharType="separate"/>
      </w:r>
      <w:r w:rsidR="00AF788F">
        <w:t>Autonomous Helicopter Navigation System, Control System Design Document</w:t>
      </w:r>
      <w:r w:rsidR="004827F2">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AF788F" w:rsidRPr="00AF788F">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AF788F" w:rsidRPr="00AF788F">
          <w:rPr>
            <w:rFonts w:ascii="Times" w:hAnsi="Times"/>
            <w:noProof/>
            <w:color w:val="auto"/>
            <w:sz w:val="20"/>
          </w:rPr>
          <w:t>Tim Molloy</w:t>
        </w:r>
      </w:fldSimple>
      <w:r>
        <w:rPr>
          <w:rFonts w:ascii="Times" w:hAnsi="Times"/>
          <w:color w:val="auto"/>
          <w:sz w:val="20"/>
        </w:rPr>
        <w:t xml:space="preserve">, </w:t>
      </w:r>
      <w:fldSimple w:instr=" DOCPROPERTY &quot;Group&quot;  \* MERGEFORMAT ">
        <w:r w:rsidR="00AF788F" w:rsidRPr="00AF788F">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AF788F" w:rsidRPr="00AF788F">
          <w:rPr>
            <w:rFonts w:ascii="Times" w:hAnsi="Times"/>
            <w:color w:val="auto"/>
            <w:sz w:val="20"/>
          </w:rPr>
          <w:t>Liam O'Sullivan</w:t>
        </w:r>
      </w:fldSimple>
      <w:r>
        <w:rPr>
          <w:rFonts w:ascii="Times" w:hAnsi="Times"/>
          <w:color w:val="auto"/>
          <w:sz w:val="20"/>
        </w:rPr>
        <w:t xml:space="preserve">, </w:t>
      </w:r>
      <w:fldSimple w:instr=" DOCPROPERTY &quot;Group&quot;  \* MERGEFORMAT ">
        <w:r w:rsidR="00AF788F" w:rsidRPr="00AF788F">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AF788F" w:rsidRPr="00AF788F">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 xml:space="preserve">Dr Luis </w:t>
      </w:r>
      <w:proofErr w:type="spellStart"/>
      <w:r w:rsidR="003A04C9">
        <w:rPr>
          <w:rFonts w:ascii="Times" w:hAnsi="Times"/>
          <w:color w:val="auto"/>
          <w:sz w:val="20"/>
        </w:rPr>
        <w:t>Mejias</w:t>
      </w:r>
      <w:proofErr w:type="spellEnd"/>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4827F2">
            <w:pPr>
              <w:spacing w:after="120"/>
              <w:jc w:val="center"/>
            </w:pPr>
            <w:fldSimple w:instr=" DOCPROPERTY &quot;Issue&quot;  \* MERGEFORMAT ">
              <w:r w:rsidR="00AF788F">
                <w:t>1.0</w:t>
              </w:r>
            </w:fldSimple>
          </w:p>
        </w:tc>
        <w:tc>
          <w:tcPr>
            <w:tcW w:w="4294" w:type="dxa"/>
          </w:tcPr>
          <w:p w:rsidR="001912AE" w:rsidRDefault="00614744">
            <w:pPr>
              <w:spacing w:after="120"/>
              <w:jc w:val="left"/>
            </w:pPr>
            <w:r>
              <w:t>Initial Issue</w:t>
            </w:r>
          </w:p>
        </w:tc>
        <w:tc>
          <w:tcPr>
            <w:tcW w:w="1695" w:type="dxa"/>
          </w:tcPr>
          <w:p w:rsidR="001912AE" w:rsidRDefault="004827F2">
            <w:pPr>
              <w:spacing w:after="120"/>
              <w:jc w:val="center"/>
            </w:pPr>
            <w:fldSimple w:instr=" DOCPROPERTY &quot;Date completed&quot;  \* MERGEFORMAT ">
              <w:r w:rsidR="00AF788F" w:rsidRPr="00AF788F">
                <w:rPr>
                  <w:rFonts w:ascii="Times" w:hAnsi="Times"/>
                </w:rPr>
                <w:t>19 Oct 2010</w:t>
              </w:r>
            </w:fldSimple>
          </w:p>
        </w:tc>
        <w:tc>
          <w:tcPr>
            <w:tcW w:w="1559" w:type="dxa"/>
          </w:tcPr>
          <w:p w:rsidR="001912AE" w:rsidRDefault="004827F2">
            <w:pPr>
              <w:spacing w:after="120"/>
              <w:jc w:val="center"/>
            </w:pPr>
            <w:fldSimple w:instr=" DOCPROPERTY &quot;Student_Manager&quot;  \* MERGEFORMAT ">
              <w:r w:rsidR="00AF788F" w:rsidRPr="00AF788F">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4827F2">
            <w:pPr>
              <w:spacing w:after="120"/>
              <w:jc w:val="center"/>
              <w:rPr>
                <w:rFonts w:ascii="Times" w:hAnsi="Times"/>
              </w:rPr>
            </w:pPr>
            <w:fldSimple w:instr=" DOCPROPERTY &quot;Date completed&quot;  \* MERGEFORMAT ">
              <w:r w:rsidR="00AF788F">
                <w:t>19 Oct 2010</w:t>
              </w:r>
            </w:fldSimple>
          </w:p>
        </w:tc>
        <w:tc>
          <w:tcPr>
            <w:tcW w:w="1559" w:type="dxa"/>
          </w:tcPr>
          <w:p w:rsidR="001912AE" w:rsidRDefault="004827F2">
            <w:pPr>
              <w:spacing w:after="120"/>
              <w:jc w:val="center"/>
              <w:rPr>
                <w:rFonts w:ascii="Times" w:hAnsi="Times"/>
              </w:rPr>
            </w:pPr>
            <w:fldSimple w:instr=" DOCPROPERTY &quot;Student_Manager&quot;  \* MERGEFORMAT ">
              <w:r w:rsidR="00AF788F" w:rsidRPr="00AF788F">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813B5" w:rsidRDefault="00B813B5" w:rsidP="00B813B5">
      <w:pPr>
        <w:spacing w:line="360" w:lineRule="auto"/>
      </w:pPr>
    </w:p>
    <w:p w:rsidR="001F1657" w:rsidRDefault="00B813B5" w:rsidP="00B813B5">
      <w:pPr>
        <w:spacing w:line="360" w:lineRule="auto"/>
      </w:pPr>
      <w:r>
        <w:t xml:space="preserve">The </w:t>
      </w:r>
      <w:r w:rsidR="00CF3D4A">
        <w:t>AHNS</w:t>
      </w:r>
      <w:r>
        <w:t xml:space="preserve"> flight control system</w:t>
      </w:r>
      <w:r w:rsidR="006D435C">
        <w:t>’s</w:t>
      </w:r>
      <w:r>
        <w:t xml:space="preserve"> </w:t>
      </w:r>
      <w:r w:rsidR="006D435C">
        <w:t xml:space="preserve">establishing high level objective requires the </w:t>
      </w:r>
      <w:r>
        <w:t xml:space="preserve">design </w:t>
      </w:r>
      <w:r w:rsidR="00430BA7">
        <w:t xml:space="preserve">of </w:t>
      </w:r>
      <w:r w:rsidR="003B1643">
        <w:t>an autopilot to enable stability augmented flight and autonomous</w:t>
      </w:r>
      <w:r w:rsidR="00B27526">
        <w:t xml:space="preserve"> position hold. </w:t>
      </w:r>
      <w:r>
        <w:t xml:space="preserve">This </w:t>
      </w:r>
      <w:r w:rsidR="00047C72">
        <w:t xml:space="preserve">objective </w:t>
      </w:r>
      <w:r w:rsidR="00574644">
        <w:t>was</w:t>
      </w:r>
      <w:r w:rsidR="00047C72">
        <w:t xml:space="preserve"> specified in three system requirements</w:t>
      </w:r>
      <w:r w:rsidR="00B8331C">
        <w:t xml:space="preserve"> </w:t>
      </w:r>
      <w:r w:rsidR="009C012E">
        <w:t xml:space="preserve">that </w:t>
      </w:r>
      <w:r w:rsidR="0067003F">
        <w:t>establish</w:t>
      </w:r>
      <w:r w:rsidR="009C012E">
        <w:t xml:space="preserve"> the design </w:t>
      </w:r>
      <w:r w:rsidR="005315AA">
        <w:t xml:space="preserve">architecture </w:t>
      </w:r>
      <w:r w:rsidR="008B1B9D">
        <w:t>as</w:t>
      </w:r>
      <w:r w:rsidR="009C012E">
        <w:t xml:space="preserve"> </w:t>
      </w:r>
      <w:r>
        <w:t xml:space="preserve">a cascaded PID design consisting of </w:t>
      </w:r>
      <w:r w:rsidR="001444BC">
        <w:t xml:space="preserve">separate </w:t>
      </w:r>
      <w:r>
        <w:t>attitude and position control</w:t>
      </w:r>
      <w:r w:rsidR="000B1335">
        <w:t>lers</w:t>
      </w:r>
      <w:r>
        <w:t>; or equivalently</w:t>
      </w:r>
      <w:r w:rsidR="00B474FC">
        <w:t xml:space="preserve"> the</w:t>
      </w:r>
      <w:r>
        <w:t xml:space="preserve"> </w:t>
      </w:r>
      <w:r w:rsidR="00B474FC">
        <w:t xml:space="preserve">two </w:t>
      </w:r>
      <w:r w:rsidR="00AD4277">
        <w:t xml:space="preserve">autopilot </w:t>
      </w:r>
      <w:r w:rsidR="00B474FC">
        <w:t>modes of operation</w:t>
      </w:r>
      <w:r w:rsidR="006C518A">
        <w:t>.</w:t>
      </w:r>
    </w:p>
    <w:p w:rsidR="00C66C3A" w:rsidRDefault="001825ED" w:rsidP="000B7618">
      <w:pPr>
        <w:spacing w:line="360" w:lineRule="auto"/>
      </w:pPr>
      <w:r>
        <w:t xml:space="preserve">Prior to examining controller design the basic control inputs of the platform </w:t>
      </w:r>
      <w:r w:rsidR="002864C7">
        <w:t>were</w:t>
      </w:r>
      <w:r>
        <w:t xml:space="preserve"> </w:t>
      </w:r>
      <w:r w:rsidR="00124E71">
        <w:t>established to be throttle, roll, pitch and yaw.</w:t>
      </w:r>
      <w:r w:rsidR="00C30245">
        <w:t xml:space="preserve"> </w:t>
      </w:r>
      <w:r w:rsidR="00CD6916">
        <w:t xml:space="preserve">Attitude control therefore required the use of three PID control loops for the three angular control loops. </w:t>
      </w:r>
      <w:r w:rsidR="0090177F">
        <w:t>The angular quantities</w:t>
      </w:r>
      <w:r w:rsidR="00CE4B89">
        <w:t xml:space="preserve"> controlled in these loops </w:t>
      </w:r>
      <w:r w:rsidR="0090177F">
        <w:t xml:space="preserve">and </w:t>
      </w:r>
      <w:r w:rsidR="003F0319">
        <w:t xml:space="preserve">how to </w:t>
      </w:r>
      <w:r w:rsidR="00532A08">
        <w:t>design</w:t>
      </w:r>
      <w:r w:rsidR="003F0319">
        <w:t xml:space="preserve"> stability augmentation</w:t>
      </w:r>
      <w:r w:rsidR="00387539">
        <w:t xml:space="preserve"> were </w:t>
      </w:r>
      <w:r w:rsidR="002C19D8">
        <w:t>iteratively explored in three designs</w:t>
      </w:r>
      <w:r w:rsidR="004048C9">
        <w:t>.</w:t>
      </w:r>
      <w:r w:rsidR="00552A44">
        <w:t xml:space="preserve"> </w:t>
      </w:r>
      <w:r w:rsidR="004048C9">
        <w:t>T</w:t>
      </w:r>
      <w:r w:rsidR="002C19D8">
        <w:t xml:space="preserve">he final </w:t>
      </w:r>
      <w:r w:rsidR="004048C9">
        <w:t xml:space="preserve">attitude control </w:t>
      </w:r>
      <w:r w:rsidR="002C19D8">
        <w:t xml:space="preserve">design </w:t>
      </w:r>
      <w:r w:rsidR="00F221EA">
        <w:t>is</w:t>
      </w:r>
      <w:r w:rsidR="002331A7">
        <w:t xml:space="preserve"> </w:t>
      </w:r>
      <w:r w:rsidR="00067F96">
        <w:t>promising</w:t>
      </w:r>
      <w:r w:rsidR="00E21117">
        <w:t xml:space="preserve"> </w:t>
      </w:r>
      <w:r w:rsidR="002331A7">
        <w:t>given its similarities to other hardware and software attitude control techniques.</w:t>
      </w:r>
      <w:r w:rsidR="000B7618">
        <w:t xml:space="preserve"> T</w:t>
      </w:r>
      <w:r w:rsidR="00B813B5">
        <w:t xml:space="preserve">he iterative design process </w:t>
      </w:r>
      <w:r w:rsidR="00E958D9">
        <w:t>was</w:t>
      </w:r>
      <w:r w:rsidR="00B813B5">
        <w:t xml:space="preserve"> described to justify the development of the final design.</w:t>
      </w:r>
    </w:p>
    <w:p w:rsidR="00BC53C5" w:rsidRDefault="00B813B5" w:rsidP="00BC53C5">
      <w:pPr>
        <w:spacing w:line="360" w:lineRule="auto"/>
      </w:pPr>
      <w:r>
        <w:t>A similar method</w:t>
      </w:r>
      <w:r w:rsidR="00452422">
        <w:t xml:space="preserve"> was </w:t>
      </w:r>
      <w:r w:rsidR="003613F9">
        <w:t>followed</w:t>
      </w:r>
      <w:r>
        <w:t xml:space="preserve"> </w:t>
      </w:r>
      <w:r w:rsidR="003613F9">
        <w:t xml:space="preserve">in </w:t>
      </w:r>
      <w:r w:rsidR="0024271B">
        <w:t xml:space="preserve">describing </w:t>
      </w:r>
      <w:r>
        <w:t>the altitude controller design. The position and altitude controller design</w:t>
      </w:r>
      <w:r w:rsidR="00D323AD">
        <w:t>s</w:t>
      </w:r>
      <w:r>
        <w:t xml:space="preserve"> however could not be </w:t>
      </w:r>
      <w:r w:rsidR="00EB027D">
        <w:t xml:space="preserve">iterated </w:t>
      </w:r>
      <w:r>
        <w:t xml:space="preserve">extensively due to perceived risks to personnel, the platform and other property in the flight tests required. </w:t>
      </w:r>
      <w:r w:rsidR="00196FB2">
        <w:t xml:space="preserve">Nevertheless design considerations are </w:t>
      </w:r>
      <w:r w:rsidR="00703966">
        <w:t xml:space="preserve">presented </w:t>
      </w:r>
      <w:r w:rsidR="00655074">
        <w:t>and</w:t>
      </w:r>
      <w:r w:rsidR="0085192E">
        <w:t xml:space="preserve"> note made to the</w:t>
      </w:r>
      <w:r w:rsidR="00703966">
        <w:t xml:space="preserve"> implementation</w:t>
      </w:r>
      <w:r w:rsidR="0085192E">
        <w:t>s</w:t>
      </w:r>
      <w:r w:rsidR="0067433C">
        <w:t xml:space="preserve"> of all control </w:t>
      </w:r>
      <w:r w:rsidR="00FB145B">
        <w:t xml:space="preserve">loops in the </w:t>
      </w:r>
      <w:r w:rsidR="007D70C7">
        <w:t>flight control software.</w:t>
      </w:r>
      <w:r w:rsidR="00654E18">
        <w:t xml:space="preserve"> Acceptance testing is </w:t>
      </w:r>
      <w:r w:rsidR="00B85467">
        <w:t>recommended</w:t>
      </w:r>
      <w:r w:rsidR="00654E18">
        <w:t xml:space="preserve"> for all attitude control loops and the altitude position control loop.</w:t>
      </w: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proofErr w:type="gramStart"/>
      <w:r>
        <w:t>Paragraph</w:t>
      </w:r>
      <w:r>
        <w:rPr>
          <w:noProof/>
          <w:webHidden/>
        </w:rPr>
        <w:tab/>
      </w:r>
      <w:r>
        <w:t>Page No.</w:t>
      </w:r>
      <w:proofErr w:type="gramEnd"/>
    </w:p>
    <w:bookmarkEnd w:id="0"/>
    <w:p w:rsidR="001912AE" w:rsidRDefault="001912AE"/>
    <w:p w:rsidR="00AF788F" w:rsidRDefault="004827F2">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75382178" w:history="1">
        <w:r w:rsidR="00AF788F" w:rsidRPr="001225CC">
          <w:rPr>
            <w:rStyle w:val="Hyperlink"/>
            <w:noProof/>
          </w:rPr>
          <w:t>1</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Introduction</w:t>
        </w:r>
        <w:r w:rsidR="00AF788F">
          <w:rPr>
            <w:noProof/>
            <w:webHidden/>
          </w:rPr>
          <w:tab/>
        </w:r>
        <w:r>
          <w:rPr>
            <w:noProof/>
            <w:webHidden/>
          </w:rPr>
          <w:fldChar w:fldCharType="begin"/>
        </w:r>
        <w:r w:rsidR="00AF788F">
          <w:rPr>
            <w:noProof/>
            <w:webHidden/>
          </w:rPr>
          <w:instrText xml:space="preserve"> PAGEREF _Toc275382178 \h </w:instrText>
        </w:r>
        <w:r>
          <w:rPr>
            <w:noProof/>
            <w:webHidden/>
          </w:rPr>
        </w:r>
        <w:r>
          <w:rPr>
            <w:noProof/>
            <w:webHidden/>
          </w:rPr>
          <w:fldChar w:fldCharType="separate"/>
        </w:r>
        <w:r w:rsidR="00AF788F">
          <w:rPr>
            <w:noProof/>
            <w:webHidden/>
          </w:rPr>
          <w:t>8</w:t>
        </w:r>
        <w:r>
          <w:rPr>
            <w:noProof/>
            <w:webHidden/>
          </w:rPr>
          <w:fldChar w:fldCharType="end"/>
        </w:r>
      </w:hyperlink>
    </w:p>
    <w:p w:rsidR="00AF788F" w:rsidRDefault="004827F2">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79" w:history="1">
        <w:r w:rsidR="00AF788F" w:rsidRPr="001225CC">
          <w:rPr>
            <w:rStyle w:val="Hyperlink"/>
            <w:noProof/>
          </w:rPr>
          <w:t>1.1</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Scope</w:t>
        </w:r>
        <w:r w:rsidR="00AF788F">
          <w:rPr>
            <w:noProof/>
            <w:webHidden/>
          </w:rPr>
          <w:tab/>
        </w:r>
        <w:r>
          <w:rPr>
            <w:noProof/>
            <w:webHidden/>
          </w:rPr>
          <w:fldChar w:fldCharType="begin"/>
        </w:r>
        <w:r w:rsidR="00AF788F">
          <w:rPr>
            <w:noProof/>
            <w:webHidden/>
          </w:rPr>
          <w:instrText xml:space="preserve"> PAGEREF _Toc275382179 \h </w:instrText>
        </w:r>
        <w:r>
          <w:rPr>
            <w:noProof/>
            <w:webHidden/>
          </w:rPr>
        </w:r>
        <w:r>
          <w:rPr>
            <w:noProof/>
            <w:webHidden/>
          </w:rPr>
          <w:fldChar w:fldCharType="separate"/>
        </w:r>
        <w:r w:rsidR="00AF788F">
          <w:rPr>
            <w:noProof/>
            <w:webHidden/>
          </w:rPr>
          <w:t>8</w:t>
        </w:r>
        <w:r>
          <w:rPr>
            <w:noProof/>
            <w:webHidden/>
          </w:rPr>
          <w:fldChar w:fldCharType="end"/>
        </w:r>
      </w:hyperlink>
    </w:p>
    <w:p w:rsidR="00AF788F" w:rsidRDefault="004827F2">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0" w:history="1">
        <w:r w:rsidR="00AF788F" w:rsidRPr="001225CC">
          <w:rPr>
            <w:rStyle w:val="Hyperlink"/>
            <w:noProof/>
          </w:rPr>
          <w:t>1.2</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Background</w:t>
        </w:r>
        <w:r w:rsidR="00AF788F">
          <w:rPr>
            <w:noProof/>
            <w:webHidden/>
          </w:rPr>
          <w:tab/>
        </w:r>
        <w:r>
          <w:rPr>
            <w:noProof/>
            <w:webHidden/>
          </w:rPr>
          <w:fldChar w:fldCharType="begin"/>
        </w:r>
        <w:r w:rsidR="00AF788F">
          <w:rPr>
            <w:noProof/>
            <w:webHidden/>
          </w:rPr>
          <w:instrText xml:space="preserve"> PAGEREF _Toc275382180 \h </w:instrText>
        </w:r>
        <w:r>
          <w:rPr>
            <w:noProof/>
            <w:webHidden/>
          </w:rPr>
        </w:r>
        <w:r>
          <w:rPr>
            <w:noProof/>
            <w:webHidden/>
          </w:rPr>
          <w:fldChar w:fldCharType="separate"/>
        </w:r>
        <w:r w:rsidR="00AF788F">
          <w:rPr>
            <w:noProof/>
            <w:webHidden/>
          </w:rPr>
          <w:t>8</w:t>
        </w:r>
        <w:r>
          <w:rPr>
            <w:noProof/>
            <w:webHidden/>
          </w:rPr>
          <w:fldChar w:fldCharType="end"/>
        </w:r>
      </w:hyperlink>
    </w:p>
    <w:p w:rsidR="00AF788F" w:rsidRDefault="004827F2">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81" w:history="1">
        <w:r w:rsidR="00AF788F" w:rsidRPr="001225CC">
          <w:rPr>
            <w:rStyle w:val="Hyperlink"/>
            <w:noProof/>
          </w:rPr>
          <w:t>2</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Reference Documents</w:t>
        </w:r>
        <w:r w:rsidR="00AF788F">
          <w:rPr>
            <w:noProof/>
            <w:webHidden/>
          </w:rPr>
          <w:tab/>
        </w:r>
        <w:r>
          <w:rPr>
            <w:noProof/>
            <w:webHidden/>
          </w:rPr>
          <w:fldChar w:fldCharType="begin"/>
        </w:r>
        <w:r w:rsidR="00AF788F">
          <w:rPr>
            <w:noProof/>
            <w:webHidden/>
          </w:rPr>
          <w:instrText xml:space="preserve"> PAGEREF _Toc275382181 \h </w:instrText>
        </w:r>
        <w:r>
          <w:rPr>
            <w:noProof/>
            <w:webHidden/>
          </w:rPr>
        </w:r>
        <w:r>
          <w:rPr>
            <w:noProof/>
            <w:webHidden/>
          </w:rPr>
          <w:fldChar w:fldCharType="separate"/>
        </w:r>
        <w:r w:rsidR="00AF788F">
          <w:rPr>
            <w:noProof/>
            <w:webHidden/>
          </w:rPr>
          <w:t>9</w:t>
        </w:r>
        <w:r>
          <w:rPr>
            <w:noProof/>
            <w:webHidden/>
          </w:rPr>
          <w:fldChar w:fldCharType="end"/>
        </w:r>
      </w:hyperlink>
    </w:p>
    <w:p w:rsidR="00AF788F" w:rsidRDefault="004827F2">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2" w:history="1">
        <w:r w:rsidR="00AF788F" w:rsidRPr="001225CC">
          <w:rPr>
            <w:rStyle w:val="Hyperlink"/>
            <w:noProof/>
          </w:rPr>
          <w:t>2.1</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QUT Avionics Documents</w:t>
        </w:r>
        <w:r w:rsidR="00AF788F">
          <w:rPr>
            <w:noProof/>
            <w:webHidden/>
          </w:rPr>
          <w:tab/>
        </w:r>
        <w:r>
          <w:rPr>
            <w:noProof/>
            <w:webHidden/>
          </w:rPr>
          <w:fldChar w:fldCharType="begin"/>
        </w:r>
        <w:r w:rsidR="00AF788F">
          <w:rPr>
            <w:noProof/>
            <w:webHidden/>
          </w:rPr>
          <w:instrText xml:space="preserve"> PAGEREF _Toc275382182 \h </w:instrText>
        </w:r>
        <w:r>
          <w:rPr>
            <w:noProof/>
            <w:webHidden/>
          </w:rPr>
        </w:r>
        <w:r>
          <w:rPr>
            <w:noProof/>
            <w:webHidden/>
          </w:rPr>
          <w:fldChar w:fldCharType="separate"/>
        </w:r>
        <w:r w:rsidR="00AF788F">
          <w:rPr>
            <w:noProof/>
            <w:webHidden/>
          </w:rPr>
          <w:t>9</w:t>
        </w:r>
        <w:r>
          <w:rPr>
            <w:noProof/>
            <w:webHidden/>
          </w:rPr>
          <w:fldChar w:fldCharType="end"/>
        </w:r>
      </w:hyperlink>
    </w:p>
    <w:p w:rsidR="00AF788F" w:rsidRDefault="004827F2">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3" w:history="1">
        <w:r w:rsidR="00AF788F" w:rsidRPr="001225CC">
          <w:rPr>
            <w:rStyle w:val="Hyperlink"/>
            <w:noProof/>
          </w:rPr>
          <w:t>2.2</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Non-QUT Documents</w:t>
        </w:r>
        <w:r w:rsidR="00AF788F">
          <w:rPr>
            <w:noProof/>
            <w:webHidden/>
          </w:rPr>
          <w:tab/>
        </w:r>
        <w:r>
          <w:rPr>
            <w:noProof/>
            <w:webHidden/>
          </w:rPr>
          <w:fldChar w:fldCharType="begin"/>
        </w:r>
        <w:r w:rsidR="00AF788F">
          <w:rPr>
            <w:noProof/>
            <w:webHidden/>
          </w:rPr>
          <w:instrText xml:space="preserve"> PAGEREF _Toc275382183 \h </w:instrText>
        </w:r>
        <w:r>
          <w:rPr>
            <w:noProof/>
            <w:webHidden/>
          </w:rPr>
        </w:r>
        <w:r>
          <w:rPr>
            <w:noProof/>
            <w:webHidden/>
          </w:rPr>
          <w:fldChar w:fldCharType="separate"/>
        </w:r>
        <w:r w:rsidR="00AF788F">
          <w:rPr>
            <w:noProof/>
            <w:webHidden/>
          </w:rPr>
          <w:t>9</w:t>
        </w:r>
        <w:r>
          <w:rPr>
            <w:noProof/>
            <w:webHidden/>
          </w:rPr>
          <w:fldChar w:fldCharType="end"/>
        </w:r>
      </w:hyperlink>
    </w:p>
    <w:p w:rsidR="00AF788F" w:rsidRDefault="004827F2">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84" w:history="1">
        <w:r w:rsidR="00AF788F" w:rsidRPr="001225CC">
          <w:rPr>
            <w:rStyle w:val="Hyperlink"/>
            <w:noProof/>
          </w:rPr>
          <w:t>3</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High Level Objectives, System Requirements and Acceptance Testing</w:t>
        </w:r>
        <w:r w:rsidR="00AF788F">
          <w:rPr>
            <w:noProof/>
            <w:webHidden/>
          </w:rPr>
          <w:tab/>
        </w:r>
        <w:r>
          <w:rPr>
            <w:noProof/>
            <w:webHidden/>
          </w:rPr>
          <w:fldChar w:fldCharType="begin"/>
        </w:r>
        <w:r w:rsidR="00AF788F">
          <w:rPr>
            <w:noProof/>
            <w:webHidden/>
          </w:rPr>
          <w:instrText xml:space="preserve"> PAGEREF _Toc275382184 \h </w:instrText>
        </w:r>
        <w:r>
          <w:rPr>
            <w:noProof/>
            <w:webHidden/>
          </w:rPr>
        </w:r>
        <w:r>
          <w:rPr>
            <w:noProof/>
            <w:webHidden/>
          </w:rPr>
          <w:fldChar w:fldCharType="separate"/>
        </w:r>
        <w:r w:rsidR="00AF788F">
          <w:rPr>
            <w:noProof/>
            <w:webHidden/>
          </w:rPr>
          <w:t>10</w:t>
        </w:r>
        <w:r>
          <w:rPr>
            <w:noProof/>
            <w:webHidden/>
          </w:rPr>
          <w:fldChar w:fldCharType="end"/>
        </w:r>
      </w:hyperlink>
    </w:p>
    <w:p w:rsidR="00AF788F" w:rsidRDefault="004827F2">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85" w:history="1">
        <w:r w:rsidR="00AF788F" w:rsidRPr="001225CC">
          <w:rPr>
            <w:rStyle w:val="Hyperlink"/>
            <w:noProof/>
          </w:rPr>
          <w:t>4</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Quadrotor System Control Inputs</w:t>
        </w:r>
        <w:r w:rsidR="00AF788F">
          <w:rPr>
            <w:noProof/>
            <w:webHidden/>
          </w:rPr>
          <w:tab/>
        </w:r>
        <w:r>
          <w:rPr>
            <w:noProof/>
            <w:webHidden/>
          </w:rPr>
          <w:fldChar w:fldCharType="begin"/>
        </w:r>
        <w:r w:rsidR="00AF788F">
          <w:rPr>
            <w:noProof/>
            <w:webHidden/>
          </w:rPr>
          <w:instrText xml:space="preserve"> PAGEREF _Toc275382185 \h </w:instrText>
        </w:r>
        <w:r>
          <w:rPr>
            <w:noProof/>
            <w:webHidden/>
          </w:rPr>
        </w:r>
        <w:r>
          <w:rPr>
            <w:noProof/>
            <w:webHidden/>
          </w:rPr>
          <w:fldChar w:fldCharType="separate"/>
        </w:r>
        <w:r w:rsidR="00AF788F">
          <w:rPr>
            <w:noProof/>
            <w:webHidden/>
          </w:rPr>
          <w:t>12</w:t>
        </w:r>
        <w:r>
          <w:rPr>
            <w:noProof/>
            <w:webHidden/>
          </w:rPr>
          <w:fldChar w:fldCharType="end"/>
        </w:r>
      </w:hyperlink>
    </w:p>
    <w:p w:rsidR="00AF788F" w:rsidRDefault="004827F2">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86" w:history="1">
        <w:r w:rsidR="00AF788F" w:rsidRPr="001225CC">
          <w:rPr>
            <w:rStyle w:val="Hyperlink"/>
            <w:noProof/>
          </w:rPr>
          <w:t>5</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Attitude Control Design</w:t>
        </w:r>
        <w:r w:rsidR="00AF788F">
          <w:rPr>
            <w:noProof/>
            <w:webHidden/>
          </w:rPr>
          <w:tab/>
        </w:r>
        <w:r>
          <w:rPr>
            <w:noProof/>
            <w:webHidden/>
          </w:rPr>
          <w:fldChar w:fldCharType="begin"/>
        </w:r>
        <w:r w:rsidR="00AF788F">
          <w:rPr>
            <w:noProof/>
            <w:webHidden/>
          </w:rPr>
          <w:instrText xml:space="preserve"> PAGEREF _Toc275382186 \h </w:instrText>
        </w:r>
        <w:r>
          <w:rPr>
            <w:noProof/>
            <w:webHidden/>
          </w:rPr>
        </w:r>
        <w:r>
          <w:rPr>
            <w:noProof/>
            <w:webHidden/>
          </w:rPr>
          <w:fldChar w:fldCharType="separate"/>
        </w:r>
        <w:r w:rsidR="00AF788F">
          <w:rPr>
            <w:noProof/>
            <w:webHidden/>
          </w:rPr>
          <w:t>14</w:t>
        </w:r>
        <w:r>
          <w:rPr>
            <w:noProof/>
            <w:webHidden/>
          </w:rPr>
          <w:fldChar w:fldCharType="end"/>
        </w:r>
      </w:hyperlink>
    </w:p>
    <w:p w:rsidR="00AF788F" w:rsidRDefault="004827F2">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7" w:history="1">
        <w:r w:rsidR="00AF788F" w:rsidRPr="001225CC">
          <w:rPr>
            <w:rStyle w:val="Hyperlink"/>
            <w:noProof/>
          </w:rPr>
          <w:t>5.1</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Initial Design – Static Angle Set Point Control</w:t>
        </w:r>
        <w:r w:rsidR="00AF788F">
          <w:rPr>
            <w:noProof/>
            <w:webHidden/>
          </w:rPr>
          <w:tab/>
        </w:r>
        <w:r>
          <w:rPr>
            <w:noProof/>
            <w:webHidden/>
          </w:rPr>
          <w:fldChar w:fldCharType="begin"/>
        </w:r>
        <w:r w:rsidR="00AF788F">
          <w:rPr>
            <w:noProof/>
            <w:webHidden/>
          </w:rPr>
          <w:instrText xml:space="preserve"> PAGEREF _Toc275382187 \h </w:instrText>
        </w:r>
        <w:r>
          <w:rPr>
            <w:noProof/>
            <w:webHidden/>
          </w:rPr>
        </w:r>
        <w:r>
          <w:rPr>
            <w:noProof/>
            <w:webHidden/>
          </w:rPr>
          <w:fldChar w:fldCharType="separate"/>
        </w:r>
        <w:r w:rsidR="00AF788F">
          <w:rPr>
            <w:noProof/>
            <w:webHidden/>
          </w:rPr>
          <w:t>14</w:t>
        </w:r>
        <w:r>
          <w:rPr>
            <w:noProof/>
            <w:webHidden/>
          </w:rPr>
          <w:fldChar w:fldCharType="end"/>
        </w:r>
      </w:hyperlink>
    </w:p>
    <w:p w:rsidR="00AF788F" w:rsidRDefault="004827F2">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8" w:history="1">
        <w:r w:rsidR="00AF788F" w:rsidRPr="001225CC">
          <w:rPr>
            <w:rStyle w:val="Hyperlink"/>
            <w:noProof/>
          </w:rPr>
          <w:t>5.2</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Revised Design – Dynamic RC Angle Set Point Control</w:t>
        </w:r>
        <w:r w:rsidR="00AF788F">
          <w:rPr>
            <w:noProof/>
            <w:webHidden/>
          </w:rPr>
          <w:tab/>
        </w:r>
        <w:r>
          <w:rPr>
            <w:noProof/>
            <w:webHidden/>
          </w:rPr>
          <w:fldChar w:fldCharType="begin"/>
        </w:r>
        <w:r w:rsidR="00AF788F">
          <w:rPr>
            <w:noProof/>
            <w:webHidden/>
          </w:rPr>
          <w:instrText xml:space="preserve"> PAGEREF _Toc275382188 \h </w:instrText>
        </w:r>
        <w:r>
          <w:rPr>
            <w:noProof/>
            <w:webHidden/>
          </w:rPr>
        </w:r>
        <w:r>
          <w:rPr>
            <w:noProof/>
            <w:webHidden/>
          </w:rPr>
          <w:fldChar w:fldCharType="separate"/>
        </w:r>
        <w:r w:rsidR="00AF788F">
          <w:rPr>
            <w:noProof/>
            <w:webHidden/>
          </w:rPr>
          <w:t>16</w:t>
        </w:r>
        <w:r>
          <w:rPr>
            <w:noProof/>
            <w:webHidden/>
          </w:rPr>
          <w:fldChar w:fldCharType="end"/>
        </w:r>
      </w:hyperlink>
    </w:p>
    <w:p w:rsidR="00AF788F" w:rsidRDefault="004827F2">
      <w:pPr>
        <w:pStyle w:val="TOC2"/>
        <w:tabs>
          <w:tab w:val="left" w:pos="960"/>
        </w:tabs>
        <w:rPr>
          <w:rFonts w:asciiTheme="minorHAnsi" w:eastAsiaTheme="minorEastAsia" w:hAnsiTheme="minorHAnsi" w:cstheme="minorBidi"/>
          <w:noProof/>
          <w:snapToGrid/>
          <w:color w:val="auto"/>
          <w:sz w:val="22"/>
          <w:szCs w:val="22"/>
          <w:lang w:eastAsia="en-AU"/>
        </w:rPr>
      </w:pPr>
      <w:hyperlink w:anchor="_Toc275382189" w:history="1">
        <w:r w:rsidR="00AF788F" w:rsidRPr="001225CC">
          <w:rPr>
            <w:rStyle w:val="Hyperlink"/>
            <w:noProof/>
          </w:rPr>
          <w:t>5.3</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Final Design – Dynamic RC Angle Rate Set Point Control</w:t>
        </w:r>
        <w:r w:rsidR="00AF788F">
          <w:rPr>
            <w:noProof/>
            <w:webHidden/>
          </w:rPr>
          <w:tab/>
        </w:r>
        <w:r>
          <w:rPr>
            <w:noProof/>
            <w:webHidden/>
          </w:rPr>
          <w:fldChar w:fldCharType="begin"/>
        </w:r>
        <w:r w:rsidR="00AF788F">
          <w:rPr>
            <w:noProof/>
            <w:webHidden/>
          </w:rPr>
          <w:instrText xml:space="preserve"> PAGEREF _Toc275382189 \h </w:instrText>
        </w:r>
        <w:r>
          <w:rPr>
            <w:noProof/>
            <w:webHidden/>
          </w:rPr>
        </w:r>
        <w:r>
          <w:rPr>
            <w:noProof/>
            <w:webHidden/>
          </w:rPr>
          <w:fldChar w:fldCharType="separate"/>
        </w:r>
        <w:r w:rsidR="00AF788F">
          <w:rPr>
            <w:noProof/>
            <w:webHidden/>
          </w:rPr>
          <w:t>18</w:t>
        </w:r>
        <w:r>
          <w:rPr>
            <w:noProof/>
            <w:webHidden/>
          </w:rPr>
          <w:fldChar w:fldCharType="end"/>
        </w:r>
      </w:hyperlink>
    </w:p>
    <w:p w:rsidR="00AF788F" w:rsidRDefault="004827F2">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90" w:history="1">
        <w:r w:rsidR="00AF788F" w:rsidRPr="001225CC">
          <w:rPr>
            <w:rStyle w:val="Hyperlink"/>
            <w:noProof/>
          </w:rPr>
          <w:t>6</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Position Control Design</w:t>
        </w:r>
        <w:r w:rsidR="00AF788F">
          <w:rPr>
            <w:noProof/>
            <w:webHidden/>
          </w:rPr>
          <w:tab/>
        </w:r>
        <w:r>
          <w:rPr>
            <w:noProof/>
            <w:webHidden/>
          </w:rPr>
          <w:fldChar w:fldCharType="begin"/>
        </w:r>
        <w:r w:rsidR="00AF788F">
          <w:rPr>
            <w:noProof/>
            <w:webHidden/>
          </w:rPr>
          <w:instrText xml:space="preserve"> PAGEREF _Toc275382190 \h </w:instrText>
        </w:r>
        <w:r>
          <w:rPr>
            <w:noProof/>
            <w:webHidden/>
          </w:rPr>
        </w:r>
        <w:r>
          <w:rPr>
            <w:noProof/>
            <w:webHidden/>
          </w:rPr>
          <w:fldChar w:fldCharType="separate"/>
        </w:r>
        <w:r w:rsidR="00AF788F">
          <w:rPr>
            <w:noProof/>
            <w:webHidden/>
          </w:rPr>
          <w:t>19</w:t>
        </w:r>
        <w:r>
          <w:rPr>
            <w:noProof/>
            <w:webHidden/>
          </w:rPr>
          <w:fldChar w:fldCharType="end"/>
        </w:r>
      </w:hyperlink>
    </w:p>
    <w:p w:rsidR="00AF788F" w:rsidRDefault="004827F2">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91" w:history="1">
        <w:r w:rsidR="00AF788F" w:rsidRPr="001225CC">
          <w:rPr>
            <w:rStyle w:val="Hyperlink"/>
            <w:noProof/>
          </w:rPr>
          <w:t>7</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Conclusions</w:t>
        </w:r>
        <w:r w:rsidR="00AF788F">
          <w:rPr>
            <w:noProof/>
            <w:webHidden/>
          </w:rPr>
          <w:tab/>
        </w:r>
        <w:r>
          <w:rPr>
            <w:noProof/>
            <w:webHidden/>
          </w:rPr>
          <w:fldChar w:fldCharType="begin"/>
        </w:r>
        <w:r w:rsidR="00AF788F">
          <w:rPr>
            <w:noProof/>
            <w:webHidden/>
          </w:rPr>
          <w:instrText xml:space="preserve"> PAGEREF _Toc275382191 \h </w:instrText>
        </w:r>
        <w:r>
          <w:rPr>
            <w:noProof/>
            <w:webHidden/>
          </w:rPr>
        </w:r>
        <w:r>
          <w:rPr>
            <w:noProof/>
            <w:webHidden/>
          </w:rPr>
          <w:fldChar w:fldCharType="separate"/>
        </w:r>
        <w:r w:rsidR="00AF788F">
          <w:rPr>
            <w:noProof/>
            <w:webHidden/>
          </w:rPr>
          <w:t>22</w:t>
        </w:r>
        <w:r>
          <w:rPr>
            <w:noProof/>
            <w:webHidden/>
          </w:rPr>
          <w:fldChar w:fldCharType="end"/>
        </w:r>
      </w:hyperlink>
    </w:p>
    <w:p w:rsidR="00AF788F" w:rsidRDefault="004827F2">
      <w:pPr>
        <w:pStyle w:val="TOC1"/>
        <w:tabs>
          <w:tab w:val="left" w:pos="480"/>
        </w:tabs>
        <w:rPr>
          <w:rFonts w:asciiTheme="minorHAnsi" w:eastAsiaTheme="minorEastAsia" w:hAnsiTheme="minorHAnsi" w:cstheme="minorBidi"/>
          <w:noProof/>
          <w:snapToGrid/>
          <w:color w:val="auto"/>
          <w:sz w:val="22"/>
          <w:szCs w:val="22"/>
          <w:lang w:eastAsia="en-AU"/>
        </w:rPr>
      </w:pPr>
      <w:hyperlink w:anchor="_Toc275382192" w:history="1">
        <w:r w:rsidR="00AF788F" w:rsidRPr="001225CC">
          <w:rPr>
            <w:rStyle w:val="Hyperlink"/>
            <w:noProof/>
          </w:rPr>
          <w:t>8</w:t>
        </w:r>
        <w:r w:rsidR="00AF788F">
          <w:rPr>
            <w:rFonts w:asciiTheme="minorHAnsi" w:eastAsiaTheme="minorEastAsia" w:hAnsiTheme="minorHAnsi" w:cstheme="minorBidi"/>
            <w:noProof/>
            <w:snapToGrid/>
            <w:color w:val="auto"/>
            <w:sz w:val="22"/>
            <w:szCs w:val="22"/>
            <w:lang w:eastAsia="en-AU"/>
          </w:rPr>
          <w:tab/>
        </w:r>
        <w:r w:rsidR="00AF788F" w:rsidRPr="001225CC">
          <w:rPr>
            <w:rStyle w:val="Hyperlink"/>
            <w:noProof/>
          </w:rPr>
          <w:t>Recommendations</w:t>
        </w:r>
        <w:r w:rsidR="00AF788F">
          <w:rPr>
            <w:noProof/>
            <w:webHidden/>
          </w:rPr>
          <w:tab/>
        </w:r>
        <w:r>
          <w:rPr>
            <w:noProof/>
            <w:webHidden/>
          </w:rPr>
          <w:fldChar w:fldCharType="begin"/>
        </w:r>
        <w:r w:rsidR="00AF788F">
          <w:rPr>
            <w:noProof/>
            <w:webHidden/>
          </w:rPr>
          <w:instrText xml:space="preserve"> PAGEREF _Toc275382192 \h </w:instrText>
        </w:r>
        <w:r>
          <w:rPr>
            <w:noProof/>
            <w:webHidden/>
          </w:rPr>
        </w:r>
        <w:r>
          <w:rPr>
            <w:noProof/>
            <w:webHidden/>
          </w:rPr>
          <w:fldChar w:fldCharType="separate"/>
        </w:r>
        <w:r w:rsidR="00AF788F">
          <w:rPr>
            <w:noProof/>
            <w:webHidden/>
          </w:rPr>
          <w:t>23</w:t>
        </w:r>
        <w:r>
          <w:rPr>
            <w:noProof/>
            <w:webHidden/>
          </w:rPr>
          <w:fldChar w:fldCharType="end"/>
        </w:r>
      </w:hyperlink>
    </w:p>
    <w:p w:rsidR="001912AE" w:rsidRDefault="004827F2">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9C0596" w:rsidRDefault="009C0596">
      <w:pPr>
        <w:widowControl/>
        <w:spacing w:before="0"/>
        <w:jc w:val="left"/>
        <w:rPr>
          <w:b/>
        </w:rPr>
      </w:pPr>
      <w:r>
        <w:rPr>
          <w:b/>
        </w:rPr>
        <w:br w:type="page"/>
      </w:r>
    </w:p>
    <w:p w:rsidR="001912AE" w:rsidRDefault="00614744">
      <w:pPr>
        <w:tabs>
          <w:tab w:val="left" w:pos="7371"/>
        </w:tabs>
        <w:jc w:val="center"/>
        <w:outlineLvl w:val="0"/>
        <w:rPr>
          <w:b/>
          <w:color w:val="FF0000"/>
        </w:rPr>
      </w:pPr>
      <w:r>
        <w:rPr>
          <w:b/>
        </w:rPr>
        <w:lastRenderedPageBreak/>
        <w:t>List of Figures</w:t>
      </w:r>
    </w:p>
    <w:p w:rsidR="001912AE" w:rsidRDefault="001912AE"/>
    <w:p w:rsidR="001912AE" w:rsidRDefault="00614744">
      <w:pPr>
        <w:tabs>
          <w:tab w:val="left" w:pos="8505"/>
        </w:tabs>
        <w:rPr>
          <w:b/>
          <w:u w:val="single"/>
        </w:rPr>
      </w:pPr>
      <w:proofErr w:type="gramStart"/>
      <w:r>
        <w:t>Figure</w:t>
      </w:r>
      <w:r>
        <w:rPr>
          <w:noProof/>
          <w:webHidden/>
        </w:rPr>
        <w:tab/>
      </w:r>
      <w:r>
        <w:t>Page No.</w:t>
      </w:r>
      <w:proofErr w:type="gramEnd"/>
    </w:p>
    <w:p w:rsidR="001912AE" w:rsidRDefault="001912AE"/>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r>
        <w:rPr>
          <w:b/>
          <w:sz w:val="28"/>
          <w:u w:val="single"/>
        </w:rPr>
        <w:fldChar w:fldCharType="begin"/>
      </w:r>
      <w:r w:rsidR="00EE2002">
        <w:rPr>
          <w:b/>
          <w:sz w:val="28"/>
          <w:u w:val="single"/>
        </w:rPr>
        <w:instrText xml:space="preserve"> TOC \h \z \c "Figure" </w:instrText>
      </w:r>
      <w:r>
        <w:rPr>
          <w:b/>
          <w:sz w:val="28"/>
          <w:u w:val="single"/>
        </w:rPr>
        <w:fldChar w:fldCharType="separate"/>
      </w:r>
      <w:hyperlink w:anchor="_Toc275382193" w:history="1">
        <w:r w:rsidR="00AF788F" w:rsidRPr="00141E01">
          <w:rPr>
            <w:rStyle w:val="Hyperlink"/>
            <w:noProof/>
          </w:rPr>
          <w:t>Figure 1 - Quadrotor motor control input effects [RD/5]</w:t>
        </w:r>
        <w:r w:rsidR="00AF788F">
          <w:rPr>
            <w:noProof/>
            <w:webHidden/>
          </w:rPr>
          <w:tab/>
        </w:r>
        <w:r>
          <w:rPr>
            <w:noProof/>
            <w:webHidden/>
          </w:rPr>
          <w:fldChar w:fldCharType="begin"/>
        </w:r>
        <w:r w:rsidR="00AF788F">
          <w:rPr>
            <w:noProof/>
            <w:webHidden/>
          </w:rPr>
          <w:instrText xml:space="preserve"> PAGEREF _Toc275382193 \h </w:instrText>
        </w:r>
        <w:r>
          <w:rPr>
            <w:noProof/>
            <w:webHidden/>
          </w:rPr>
        </w:r>
        <w:r>
          <w:rPr>
            <w:noProof/>
            <w:webHidden/>
          </w:rPr>
          <w:fldChar w:fldCharType="separate"/>
        </w:r>
        <w:r w:rsidR="00AF788F">
          <w:rPr>
            <w:noProof/>
            <w:webHidden/>
          </w:rPr>
          <w:t>12</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4" w:history="1">
        <w:r w:rsidR="00AF788F" w:rsidRPr="00141E01">
          <w:rPr>
            <w:rStyle w:val="Hyperlink"/>
            <w:noProof/>
          </w:rPr>
          <w:t>Figure 2 - Attitude Angle Static Control Loop</w:t>
        </w:r>
        <w:r w:rsidR="00AF788F">
          <w:rPr>
            <w:noProof/>
            <w:webHidden/>
          </w:rPr>
          <w:tab/>
        </w:r>
        <w:r>
          <w:rPr>
            <w:noProof/>
            <w:webHidden/>
          </w:rPr>
          <w:fldChar w:fldCharType="begin"/>
        </w:r>
        <w:r w:rsidR="00AF788F">
          <w:rPr>
            <w:noProof/>
            <w:webHidden/>
          </w:rPr>
          <w:instrText xml:space="preserve"> PAGEREF _Toc275382194 \h </w:instrText>
        </w:r>
        <w:r>
          <w:rPr>
            <w:noProof/>
            <w:webHidden/>
          </w:rPr>
        </w:r>
        <w:r>
          <w:rPr>
            <w:noProof/>
            <w:webHidden/>
          </w:rPr>
          <w:fldChar w:fldCharType="separate"/>
        </w:r>
        <w:r w:rsidR="00AF788F">
          <w:rPr>
            <w:noProof/>
            <w:webHidden/>
          </w:rPr>
          <w:t>14</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5" w:history="1">
        <w:r w:rsidR="00AF788F" w:rsidRPr="00141E01">
          <w:rPr>
            <w:rStyle w:val="Hyperlink"/>
            <w:noProof/>
          </w:rPr>
          <w:t>Figure 3 - Static Angle Control in Test Rig Small Step Disturbances</w:t>
        </w:r>
        <w:r w:rsidR="00AF788F">
          <w:rPr>
            <w:noProof/>
            <w:webHidden/>
          </w:rPr>
          <w:tab/>
        </w:r>
        <w:r>
          <w:rPr>
            <w:noProof/>
            <w:webHidden/>
          </w:rPr>
          <w:fldChar w:fldCharType="begin"/>
        </w:r>
        <w:r w:rsidR="00AF788F">
          <w:rPr>
            <w:noProof/>
            <w:webHidden/>
          </w:rPr>
          <w:instrText xml:space="preserve"> PAGEREF _Toc275382195 \h </w:instrText>
        </w:r>
        <w:r>
          <w:rPr>
            <w:noProof/>
            <w:webHidden/>
          </w:rPr>
        </w:r>
        <w:r>
          <w:rPr>
            <w:noProof/>
            <w:webHidden/>
          </w:rPr>
          <w:fldChar w:fldCharType="separate"/>
        </w:r>
        <w:r w:rsidR="00AF788F">
          <w:rPr>
            <w:noProof/>
            <w:webHidden/>
          </w:rPr>
          <w:t>15</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6" w:history="1">
        <w:r w:rsidR="00AF788F" w:rsidRPr="00141E01">
          <w:rPr>
            <w:rStyle w:val="Hyperlink"/>
            <w:noProof/>
          </w:rPr>
          <w:t>Figure 4 - Attitude Angle Dynamic Control Loop</w:t>
        </w:r>
        <w:r w:rsidR="00AF788F">
          <w:rPr>
            <w:noProof/>
            <w:webHidden/>
          </w:rPr>
          <w:tab/>
        </w:r>
        <w:r>
          <w:rPr>
            <w:noProof/>
            <w:webHidden/>
          </w:rPr>
          <w:fldChar w:fldCharType="begin"/>
        </w:r>
        <w:r w:rsidR="00AF788F">
          <w:rPr>
            <w:noProof/>
            <w:webHidden/>
          </w:rPr>
          <w:instrText xml:space="preserve"> PAGEREF _Toc275382196 \h </w:instrText>
        </w:r>
        <w:r>
          <w:rPr>
            <w:noProof/>
            <w:webHidden/>
          </w:rPr>
        </w:r>
        <w:r>
          <w:rPr>
            <w:noProof/>
            <w:webHidden/>
          </w:rPr>
          <w:fldChar w:fldCharType="separate"/>
        </w:r>
        <w:r w:rsidR="00AF788F">
          <w:rPr>
            <w:noProof/>
            <w:webHidden/>
          </w:rPr>
          <w:t>16</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7" w:history="1">
        <w:r w:rsidR="00AF788F" w:rsidRPr="00141E01">
          <w:rPr>
            <w:rStyle w:val="Hyperlink"/>
            <w:noProof/>
          </w:rPr>
          <w:t>Figure 5 - Dynamic Angle Control Oscillations</w:t>
        </w:r>
        <w:r w:rsidR="00AF788F">
          <w:rPr>
            <w:noProof/>
            <w:webHidden/>
          </w:rPr>
          <w:tab/>
        </w:r>
        <w:r>
          <w:rPr>
            <w:noProof/>
            <w:webHidden/>
          </w:rPr>
          <w:fldChar w:fldCharType="begin"/>
        </w:r>
        <w:r w:rsidR="00AF788F">
          <w:rPr>
            <w:noProof/>
            <w:webHidden/>
          </w:rPr>
          <w:instrText xml:space="preserve"> PAGEREF _Toc275382197 \h </w:instrText>
        </w:r>
        <w:r>
          <w:rPr>
            <w:noProof/>
            <w:webHidden/>
          </w:rPr>
        </w:r>
        <w:r>
          <w:rPr>
            <w:noProof/>
            <w:webHidden/>
          </w:rPr>
          <w:fldChar w:fldCharType="separate"/>
        </w:r>
        <w:r w:rsidR="00AF788F">
          <w:rPr>
            <w:noProof/>
            <w:webHidden/>
          </w:rPr>
          <w:t>17</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8" w:history="1">
        <w:r w:rsidR="00AF788F" w:rsidRPr="00141E01">
          <w:rPr>
            <w:rStyle w:val="Hyperlink"/>
            <w:noProof/>
          </w:rPr>
          <w:t>Figure 6 - Dynamic Angle Control Oscillations during Yawing Flight</w:t>
        </w:r>
        <w:r w:rsidR="00AF788F">
          <w:rPr>
            <w:noProof/>
            <w:webHidden/>
          </w:rPr>
          <w:tab/>
        </w:r>
        <w:r>
          <w:rPr>
            <w:noProof/>
            <w:webHidden/>
          </w:rPr>
          <w:fldChar w:fldCharType="begin"/>
        </w:r>
        <w:r w:rsidR="00AF788F">
          <w:rPr>
            <w:noProof/>
            <w:webHidden/>
          </w:rPr>
          <w:instrText xml:space="preserve"> PAGEREF _Toc275382198 \h </w:instrText>
        </w:r>
        <w:r>
          <w:rPr>
            <w:noProof/>
            <w:webHidden/>
          </w:rPr>
        </w:r>
        <w:r>
          <w:rPr>
            <w:noProof/>
            <w:webHidden/>
          </w:rPr>
          <w:fldChar w:fldCharType="separate"/>
        </w:r>
        <w:r w:rsidR="00AF788F">
          <w:rPr>
            <w:noProof/>
            <w:webHidden/>
          </w:rPr>
          <w:t>17</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199" w:history="1">
        <w:r w:rsidR="00AF788F" w:rsidRPr="00141E01">
          <w:rPr>
            <w:rStyle w:val="Hyperlink"/>
            <w:noProof/>
          </w:rPr>
          <w:t>Figure 7 - Final Attitude Control Loop</w:t>
        </w:r>
        <w:r w:rsidR="00AF788F">
          <w:rPr>
            <w:noProof/>
            <w:webHidden/>
          </w:rPr>
          <w:tab/>
        </w:r>
        <w:r>
          <w:rPr>
            <w:noProof/>
            <w:webHidden/>
          </w:rPr>
          <w:fldChar w:fldCharType="begin"/>
        </w:r>
        <w:r w:rsidR="00AF788F">
          <w:rPr>
            <w:noProof/>
            <w:webHidden/>
          </w:rPr>
          <w:instrText xml:space="preserve"> PAGEREF _Toc275382199 \h </w:instrText>
        </w:r>
        <w:r>
          <w:rPr>
            <w:noProof/>
            <w:webHidden/>
          </w:rPr>
        </w:r>
        <w:r>
          <w:rPr>
            <w:noProof/>
            <w:webHidden/>
          </w:rPr>
          <w:fldChar w:fldCharType="separate"/>
        </w:r>
        <w:r w:rsidR="00AF788F">
          <w:rPr>
            <w:noProof/>
            <w:webHidden/>
          </w:rPr>
          <w:t>18</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0" w:history="1">
        <w:r w:rsidR="00AF788F" w:rsidRPr="00141E01">
          <w:rPr>
            <w:rStyle w:val="Hyperlink"/>
            <w:noProof/>
          </w:rPr>
          <w:t>Figure 8 - Cascaded Position Controller Design</w:t>
        </w:r>
        <w:r w:rsidR="00AF788F">
          <w:rPr>
            <w:noProof/>
            <w:webHidden/>
          </w:rPr>
          <w:tab/>
        </w:r>
        <w:r>
          <w:rPr>
            <w:noProof/>
            <w:webHidden/>
          </w:rPr>
          <w:fldChar w:fldCharType="begin"/>
        </w:r>
        <w:r w:rsidR="00AF788F">
          <w:rPr>
            <w:noProof/>
            <w:webHidden/>
          </w:rPr>
          <w:instrText xml:space="preserve"> PAGEREF _Toc275382200 \h </w:instrText>
        </w:r>
        <w:r>
          <w:rPr>
            <w:noProof/>
            <w:webHidden/>
          </w:rPr>
        </w:r>
        <w:r>
          <w:rPr>
            <w:noProof/>
            <w:webHidden/>
          </w:rPr>
          <w:fldChar w:fldCharType="separate"/>
        </w:r>
        <w:r w:rsidR="00AF788F">
          <w:rPr>
            <w:noProof/>
            <w:webHidden/>
          </w:rPr>
          <w:t>19</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1" w:history="1">
        <w:r w:rsidR="00AF788F" w:rsidRPr="00141E01">
          <w:rPr>
            <w:rStyle w:val="Hyperlink"/>
            <w:noProof/>
          </w:rPr>
          <w:t>Figure 9 - Altitude Control Loop</w:t>
        </w:r>
        <w:r w:rsidR="00AF788F">
          <w:rPr>
            <w:noProof/>
            <w:webHidden/>
          </w:rPr>
          <w:tab/>
        </w:r>
        <w:r>
          <w:rPr>
            <w:noProof/>
            <w:webHidden/>
          </w:rPr>
          <w:fldChar w:fldCharType="begin"/>
        </w:r>
        <w:r w:rsidR="00AF788F">
          <w:rPr>
            <w:noProof/>
            <w:webHidden/>
          </w:rPr>
          <w:instrText xml:space="preserve"> PAGEREF _Toc275382201 \h </w:instrText>
        </w:r>
        <w:r>
          <w:rPr>
            <w:noProof/>
            <w:webHidden/>
          </w:rPr>
        </w:r>
        <w:r>
          <w:rPr>
            <w:noProof/>
            <w:webHidden/>
          </w:rPr>
          <w:fldChar w:fldCharType="separate"/>
        </w:r>
        <w:r w:rsidR="00AF788F">
          <w:rPr>
            <w:noProof/>
            <w:webHidden/>
          </w:rPr>
          <w:t>20</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2" w:history="1">
        <w:r w:rsidR="00AF788F" w:rsidRPr="00141E01">
          <w:rPr>
            <w:rStyle w:val="Hyperlink"/>
            <w:noProof/>
          </w:rPr>
          <w:t>Figure 10 - Effect of Dropping Battery Voltage on Attitude Hold with no trim adjustment</w:t>
        </w:r>
        <w:r w:rsidR="00AF788F">
          <w:rPr>
            <w:noProof/>
            <w:webHidden/>
          </w:rPr>
          <w:tab/>
        </w:r>
        <w:r>
          <w:rPr>
            <w:noProof/>
            <w:webHidden/>
          </w:rPr>
          <w:fldChar w:fldCharType="begin"/>
        </w:r>
        <w:r w:rsidR="00AF788F">
          <w:rPr>
            <w:noProof/>
            <w:webHidden/>
          </w:rPr>
          <w:instrText xml:space="preserve"> PAGEREF _Toc275382202 \h </w:instrText>
        </w:r>
        <w:r>
          <w:rPr>
            <w:noProof/>
            <w:webHidden/>
          </w:rPr>
        </w:r>
        <w:r>
          <w:rPr>
            <w:noProof/>
            <w:webHidden/>
          </w:rPr>
          <w:fldChar w:fldCharType="separate"/>
        </w:r>
        <w:r w:rsidR="00AF788F">
          <w:rPr>
            <w:noProof/>
            <w:webHidden/>
          </w:rPr>
          <w:t>21</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3" w:history="1">
        <w:r w:rsidR="00AF788F" w:rsidRPr="00141E01">
          <w:rPr>
            <w:rStyle w:val="Hyperlink"/>
            <w:noProof/>
          </w:rPr>
          <w:t>Figure 11 - GU-344 3 Axis Gyro [RD/7]</w:t>
        </w:r>
        <w:r w:rsidR="00AF788F">
          <w:rPr>
            <w:noProof/>
            <w:webHidden/>
          </w:rPr>
          <w:tab/>
        </w:r>
        <w:r>
          <w:rPr>
            <w:noProof/>
            <w:webHidden/>
          </w:rPr>
          <w:fldChar w:fldCharType="begin"/>
        </w:r>
        <w:r w:rsidR="00AF788F">
          <w:rPr>
            <w:noProof/>
            <w:webHidden/>
          </w:rPr>
          <w:instrText xml:space="preserve"> PAGEREF _Toc275382203 \h </w:instrText>
        </w:r>
        <w:r>
          <w:rPr>
            <w:noProof/>
            <w:webHidden/>
          </w:rPr>
        </w:r>
        <w:r>
          <w:rPr>
            <w:noProof/>
            <w:webHidden/>
          </w:rPr>
          <w:fldChar w:fldCharType="separate"/>
        </w:r>
        <w:r w:rsidR="00AF788F">
          <w:rPr>
            <w:noProof/>
            <w:webHidden/>
          </w:rPr>
          <w:t>21</w:t>
        </w:r>
        <w:r>
          <w:rPr>
            <w:noProof/>
            <w:webHidden/>
          </w:rPr>
          <w:fldChar w:fldCharType="end"/>
        </w:r>
      </w:hyperlink>
    </w:p>
    <w:p w:rsidR="001912AE" w:rsidRDefault="004827F2">
      <w:pPr>
        <w:tabs>
          <w:tab w:val="left" w:pos="7371"/>
        </w:tabs>
        <w:jc w:val="left"/>
        <w:outlineLvl w:val="0"/>
        <w:rPr>
          <w:b/>
          <w:sz w:val="28"/>
          <w:u w:val="single"/>
        </w:rPr>
      </w:pPr>
      <w:r>
        <w:rPr>
          <w:b/>
          <w:sz w:val="28"/>
          <w:u w:val="single"/>
        </w:rPr>
        <w:fldChar w:fldCharType="end"/>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proofErr w:type="gramStart"/>
      <w:r>
        <w:t>Table</w:t>
      </w:r>
      <w:r>
        <w:rPr>
          <w:noProof/>
          <w:webHidden/>
        </w:rPr>
        <w:tab/>
      </w:r>
      <w:r>
        <w:t>Page No.</w:t>
      </w:r>
      <w:proofErr w:type="gramEnd"/>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r>
        <w:fldChar w:fldCharType="begin"/>
      </w:r>
      <w:r w:rsidR="00EE2002">
        <w:instrText xml:space="preserve"> TOC \h \z \c "Table" </w:instrText>
      </w:r>
      <w:r>
        <w:fldChar w:fldCharType="separate"/>
      </w:r>
      <w:hyperlink w:anchor="_Toc275382204" w:history="1">
        <w:r w:rsidR="00AF788F" w:rsidRPr="003C2315">
          <w:rPr>
            <w:rStyle w:val="Hyperlink"/>
            <w:noProof/>
          </w:rPr>
          <w:t>Table 1 - Flight Control System Requirements</w:t>
        </w:r>
        <w:r w:rsidR="00AF788F">
          <w:rPr>
            <w:noProof/>
            <w:webHidden/>
          </w:rPr>
          <w:tab/>
        </w:r>
        <w:r>
          <w:rPr>
            <w:noProof/>
            <w:webHidden/>
          </w:rPr>
          <w:fldChar w:fldCharType="begin"/>
        </w:r>
        <w:r w:rsidR="00AF788F">
          <w:rPr>
            <w:noProof/>
            <w:webHidden/>
          </w:rPr>
          <w:instrText xml:space="preserve"> PAGEREF _Toc275382204 \h </w:instrText>
        </w:r>
        <w:r>
          <w:rPr>
            <w:noProof/>
            <w:webHidden/>
          </w:rPr>
        </w:r>
        <w:r>
          <w:rPr>
            <w:noProof/>
            <w:webHidden/>
          </w:rPr>
          <w:fldChar w:fldCharType="separate"/>
        </w:r>
        <w:r w:rsidR="00AF788F">
          <w:rPr>
            <w:noProof/>
            <w:webHidden/>
          </w:rPr>
          <w:t>10</w:t>
        </w:r>
        <w:r>
          <w:rPr>
            <w:noProof/>
            <w:webHidden/>
          </w:rPr>
          <w:fldChar w:fldCharType="end"/>
        </w:r>
      </w:hyperlink>
    </w:p>
    <w:p w:rsidR="00AF788F" w:rsidRDefault="004827F2">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382205" w:history="1">
        <w:r w:rsidR="00AF788F" w:rsidRPr="003C2315">
          <w:rPr>
            <w:rStyle w:val="Hyperlink"/>
            <w:noProof/>
          </w:rPr>
          <w:t>Table 2 - Flight Control Acceptance Tests</w:t>
        </w:r>
        <w:r w:rsidR="00AF788F">
          <w:rPr>
            <w:noProof/>
            <w:webHidden/>
          </w:rPr>
          <w:tab/>
        </w:r>
        <w:r>
          <w:rPr>
            <w:noProof/>
            <w:webHidden/>
          </w:rPr>
          <w:fldChar w:fldCharType="begin"/>
        </w:r>
        <w:r w:rsidR="00AF788F">
          <w:rPr>
            <w:noProof/>
            <w:webHidden/>
          </w:rPr>
          <w:instrText xml:space="preserve"> PAGEREF _Toc275382205 \h </w:instrText>
        </w:r>
        <w:r>
          <w:rPr>
            <w:noProof/>
            <w:webHidden/>
          </w:rPr>
        </w:r>
        <w:r>
          <w:rPr>
            <w:noProof/>
            <w:webHidden/>
          </w:rPr>
          <w:fldChar w:fldCharType="separate"/>
        </w:r>
        <w:r w:rsidR="00AF788F">
          <w:rPr>
            <w:noProof/>
            <w:webHidden/>
          </w:rPr>
          <w:t>11</w:t>
        </w:r>
        <w:r>
          <w:rPr>
            <w:noProof/>
            <w:webHidden/>
          </w:rPr>
          <w:fldChar w:fldCharType="end"/>
        </w:r>
      </w:hyperlink>
    </w:p>
    <w:p w:rsidR="001912AE" w:rsidRDefault="004827F2">
      <w:r>
        <w:fldChar w:fldCharType="end"/>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987276">
        <w:tc>
          <w:tcPr>
            <w:tcW w:w="2029" w:type="dxa"/>
          </w:tcPr>
          <w:p w:rsidR="00987276" w:rsidRDefault="00987276">
            <w:pPr>
              <w:pStyle w:val="BodyText"/>
            </w:pPr>
            <w:r>
              <w:t>SR</w:t>
            </w:r>
          </w:p>
        </w:tc>
        <w:tc>
          <w:tcPr>
            <w:tcW w:w="7661" w:type="dxa"/>
          </w:tcPr>
          <w:p w:rsidR="00987276" w:rsidRDefault="00987276">
            <w:pPr>
              <w:pStyle w:val="BodyText"/>
            </w:pPr>
            <w:r>
              <w:t>System Requirement</w:t>
            </w:r>
          </w:p>
        </w:tc>
      </w:tr>
      <w:tr w:rsidR="001912AE">
        <w:tc>
          <w:tcPr>
            <w:tcW w:w="2029" w:type="dxa"/>
          </w:tcPr>
          <w:p w:rsidR="001912AE" w:rsidRDefault="00B740FB">
            <w:pPr>
              <w:pStyle w:val="BodyText"/>
            </w:pPr>
            <w:r>
              <w:t>GCS</w:t>
            </w:r>
          </w:p>
        </w:tc>
        <w:tc>
          <w:tcPr>
            <w:tcW w:w="7661" w:type="dxa"/>
          </w:tcPr>
          <w:p w:rsidR="001912AE" w:rsidRDefault="00B740FB">
            <w:pPr>
              <w:pStyle w:val="BodyText"/>
            </w:pPr>
            <w:r>
              <w:t>Ground Control Station</w:t>
            </w:r>
          </w:p>
        </w:tc>
      </w:tr>
      <w:tr w:rsidR="001912AE">
        <w:tc>
          <w:tcPr>
            <w:tcW w:w="2029" w:type="dxa"/>
          </w:tcPr>
          <w:p w:rsidR="001912AE" w:rsidRDefault="00795DCA">
            <w:pPr>
              <w:pStyle w:val="BodyText"/>
            </w:pPr>
            <w:r>
              <w:t>RC</w:t>
            </w:r>
          </w:p>
        </w:tc>
        <w:tc>
          <w:tcPr>
            <w:tcW w:w="7661" w:type="dxa"/>
          </w:tcPr>
          <w:p w:rsidR="001912AE" w:rsidRDefault="00795DCA">
            <w:pPr>
              <w:pStyle w:val="BodyText"/>
            </w:pPr>
            <w:r>
              <w:t>Radio Control</w:t>
            </w:r>
          </w:p>
        </w:tc>
      </w:tr>
      <w:tr w:rsidR="001912AE">
        <w:tc>
          <w:tcPr>
            <w:tcW w:w="2029" w:type="dxa"/>
          </w:tcPr>
          <w:p w:rsidR="001912AE" w:rsidRDefault="004C1327">
            <w:pPr>
              <w:pStyle w:val="BodyText"/>
            </w:pPr>
            <w:r>
              <w:t>AT</w:t>
            </w:r>
          </w:p>
        </w:tc>
        <w:tc>
          <w:tcPr>
            <w:tcW w:w="7661" w:type="dxa"/>
          </w:tcPr>
          <w:p w:rsidR="001912AE" w:rsidRDefault="004C1327">
            <w:pPr>
              <w:pStyle w:val="BodyText"/>
            </w:pPr>
            <w:r>
              <w:t>Acceptance Test</w:t>
            </w:r>
          </w:p>
        </w:tc>
      </w:tr>
      <w:tr w:rsidR="001912AE">
        <w:tc>
          <w:tcPr>
            <w:tcW w:w="2029" w:type="dxa"/>
          </w:tcPr>
          <w:p w:rsidR="001912AE" w:rsidRDefault="00BA7284">
            <w:pPr>
              <w:pStyle w:val="BodyText"/>
            </w:pPr>
            <w:r>
              <w:t>IR</w:t>
            </w:r>
          </w:p>
        </w:tc>
        <w:tc>
          <w:tcPr>
            <w:tcW w:w="7661" w:type="dxa"/>
          </w:tcPr>
          <w:p w:rsidR="001912AE" w:rsidRDefault="00BA7284">
            <w:pPr>
              <w:pStyle w:val="BodyText"/>
            </w:pPr>
            <w:r>
              <w:t>Infra-red</w:t>
            </w:r>
          </w:p>
        </w:tc>
      </w:tr>
      <w:tr w:rsidR="001912AE">
        <w:tc>
          <w:tcPr>
            <w:tcW w:w="2029" w:type="dxa"/>
          </w:tcPr>
          <w:p w:rsidR="001912AE" w:rsidRDefault="00EB1E97">
            <w:pPr>
              <w:pStyle w:val="BodyText"/>
            </w:pPr>
            <w:r>
              <w:t>PID</w:t>
            </w:r>
          </w:p>
        </w:tc>
        <w:tc>
          <w:tcPr>
            <w:tcW w:w="7661" w:type="dxa"/>
          </w:tcPr>
          <w:p w:rsidR="001912AE" w:rsidRDefault="00EB1E97" w:rsidP="00EB1E97">
            <w:pPr>
              <w:pStyle w:val="BodyText"/>
            </w:pPr>
            <w:r>
              <w:t>Proportional, integral and derivative error</w:t>
            </w:r>
          </w:p>
        </w:tc>
      </w:tr>
      <w:tr w:rsidR="001912AE">
        <w:tc>
          <w:tcPr>
            <w:tcW w:w="2029" w:type="dxa"/>
          </w:tcPr>
          <w:p w:rsidR="001912AE" w:rsidRDefault="00F540C1">
            <w:pPr>
              <w:pStyle w:val="BodyText"/>
            </w:pPr>
            <w:r>
              <w:t>PWM</w:t>
            </w:r>
          </w:p>
        </w:tc>
        <w:tc>
          <w:tcPr>
            <w:tcW w:w="7661" w:type="dxa"/>
          </w:tcPr>
          <w:p w:rsidR="001912AE" w:rsidRDefault="00F540C1">
            <w:pPr>
              <w:pStyle w:val="BodyText"/>
            </w:pPr>
            <w:r>
              <w:t>Pulse Width Modulation</w:t>
            </w:r>
          </w:p>
        </w:tc>
      </w:tr>
      <w:tr w:rsidR="001912AE">
        <w:tc>
          <w:tcPr>
            <w:tcW w:w="2029" w:type="dxa"/>
          </w:tcPr>
          <w:p w:rsidR="001912AE" w:rsidRDefault="00E31FF3">
            <w:pPr>
              <w:pStyle w:val="BodyText"/>
            </w:pPr>
            <w:r>
              <w:t>MCU</w:t>
            </w:r>
          </w:p>
        </w:tc>
        <w:tc>
          <w:tcPr>
            <w:tcW w:w="7661" w:type="dxa"/>
          </w:tcPr>
          <w:p w:rsidR="001912AE" w:rsidRDefault="00E31FF3">
            <w:pPr>
              <w:pStyle w:val="BodyText"/>
            </w:pPr>
            <w:r>
              <w:t>Mode Control Unit</w:t>
            </w:r>
          </w:p>
        </w:tc>
      </w:tr>
      <w:tr w:rsidR="001912AE">
        <w:tc>
          <w:tcPr>
            <w:tcW w:w="2029" w:type="dxa"/>
          </w:tcPr>
          <w:p w:rsidR="001912AE" w:rsidRDefault="0007199A">
            <w:pPr>
              <w:pStyle w:val="BodyText"/>
            </w:pPr>
            <w:r>
              <w:t>USART</w:t>
            </w:r>
          </w:p>
        </w:tc>
        <w:tc>
          <w:tcPr>
            <w:tcW w:w="7661" w:type="dxa"/>
          </w:tcPr>
          <w:p w:rsidR="001912AE" w:rsidRDefault="0007199A" w:rsidP="0007199A">
            <w:pPr>
              <w:pStyle w:val="BodyText"/>
            </w:pPr>
            <w:r>
              <w:t>Universal Synchronous/Asynchronous</w:t>
            </w:r>
            <w:r w:rsidR="00642788">
              <w:t xml:space="preserve"> Receiver/T</w:t>
            </w:r>
            <w:r>
              <w:t>ransmitter</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rsidP="00F53D21">
      <w:pPr>
        <w:pStyle w:val="Heading1"/>
      </w:pPr>
      <w:bookmarkStart w:id="3" w:name="_Toc275382178"/>
      <w:r>
        <w:lastRenderedPageBreak/>
        <w:t>Introduction</w:t>
      </w:r>
      <w:bookmarkEnd w:id="3"/>
    </w:p>
    <w:p w:rsidR="00744D53" w:rsidRPr="00744D53" w:rsidRDefault="00106B92" w:rsidP="00106B92">
      <w:pPr>
        <w:spacing w:line="360" w:lineRule="auto"/>
      </w:pPr>
      <w:r>
        <w:t>The Autonomous Helicopter Navigation System (AHNS) project by definition requires a flight control system to manoeuvre</w:t>
      </w:r>
      <w:r w:rsidR="00AF6795">
        <w:t xml:space="preserve"> the aircraft during flight. </w:t>
      </w:r>
      <w:r w:rsidR="00B66733">
        <w:t>Developing an attitude control system to enable flight is a challenge w</w:t>
      </w:r>
      <w:r w:rsidR="00AF6795">
        <w:t xml:space="preserve">ith </w:t>
      </w:r>
      <w:r w:rsidR="00A8715E">
        <w:t>a</w:t>
      </w:r>
      <w:r w:rsidR="006773A1">
        <w:t>statically unstable</w:t>
      </w:r>
      <w:r w:rsidR="00291D63">
        <w:t xml:space="preserve"> and non-linear</w:t>
      </w:r>
      <w:r w:rsidR="00B813B5">
        <w:t xml:space="preserve"> </w:t>
      </w:r>
      <w:proofErr w:type="spellStart"/>
      <w:r w:rsidR="00EE194D">
        <w:t>quadrotor</w:t>
      </w:r>
      <w:proofErr w:type="spellEnd"/>
      <w:r w:rsidR="00B813B5">
        <w:t xml:space="preserve"> </w:t>
      </w:r>
      <w:r w:rsidR="00291D63">
        <w:t>platform.</w:t>
      </w:r>
      <w:r w:rsidR="00B813B5">
        <w:t xml:space="preserve"> </w:t>
      </w:r>
      <w:r w:rsidR="00D55443">
        <w:t xml:space="preserve">Taking this further in an attempt to enable localised </w:t>
      </w:r>
      <w:r w:rsidR="00BA26C2">
        <w:t xml:space="preserve">autonomous flight </w:t>
      </w:r>
      <w:r w:rsidR="00DB7C6B">
        <w:t>further increases the system complexity and risk</w:t>
      </w:r>
      <w:r w:rsidR="00E84314">
        <w:t>s</w:t>
      </w:r>
      <w:r w:rsidR="00DB7C6B">
        <w:t>.</w:t>
      </w:r>
      <w:r w:rsidR="00FA42FD">
        <w:t xml:space="preserve"> This document describes the</w:t>
      </w:r>
      <w:r w:rsidR="00D832FC">
        <w:t xml:space="preserve"> design</w:t>
      </w:r>
      <w:r w:rsidR="00FA42FD">
        <w:t xml:space="preserve"> process </w:t>
      </w:r>
      <w:r w:rsidR="008936DD">
        <w:t>followed for</w:t>
      </w:r>
      <w:r w:rsidR="00FA42FD">
        <w:t xml:space="preserve"> the flight control subsystem</w:t>
      </w:r>
      <w:r w:rsidR="004971F4">
        <w:t xml:space="preserve"> and the final designs </w:t>
      </w:r>
      <w:r w:rsidR="00431DCE">
        <w:t>created and implemented</w:t>
      </w:r>
      <w:r w:rsidR="00FA42FD">
        <w:t>.</w:t>
      </w:r>
      <w:r w:rsidR="004079BD">
        <w:t xml:space="preserve"> It documents the </w:t>
      </w:r>
      <w:proofErr w:type="spellStart"/>
      <w:r w:rsidR="00171D41">
        <w:t>quadrotor</w:t>
      </w:r>
      <w:proofErr w:type="spellEnd"/>
      <w:r w:rsidR="00171D41">
        <w:t xml:space="preserve"> dynamics used during controller design, </w:t>
      </w:r>
      <w:r w:rsidR="003469E8">
        <w:t>attitude control</w:t>
      </w:r>
      <w:r w:rsidR="0071692E">
        <w:t>ler</w:t>
      </w:r>
      <w:r w:rsidR="003469E8">
        <w:t xml:space="preserve"> rev</w:t>
      </w:r>
      <w:r w:rsidR="001874D6">
        <w:t>isions and the position control</w:t>
      </w:r>
      <w:r w:rsidR="0071692E">
        <w:t>ler.</w:t>
      </w:r>
    </w:p>
    <w:p w:rsidR="001912AE" w:rsidRDefault="00614744">
      <w:pPr>
        <w:pStyle w:val="Heading2"/>
        <w:rPr>
          <w:snapToGrid/>
        </w:rPr>
      </w:pPr>
      <w:bookmarkStart w:id="4" w:name="_Toc275382179"/>
      <w:r>
        <w:rPr>
          <w:snapToGrid/>
        </w:rPr>
        <w:t>Scope</w:t>
      </w:r>
      <w:bookmarkEnd w:id="4"/>
    </w:p>
    <w:p w:rsidR="00744D53" w:rsidRPr="00744D53" w:rsidRDefault="00416B04" w:rsidP="008936DD">
      <w:pPr>
        <w:spacing w:line="360" w:lineRule="auto"/>
      </w:pPr>
      <w:r>
        <w:t xml:space="preserve">The scope of this document </w:t>
      </w:r>
      <w:r w:rsidR="00271D3F">
        <w:t xml:space="preserve">is the design and initial implementation of the </w:t>
      </w:r>
      <w:r w:rsidR="00483B59">
        <w:t>att</w:t>
      </w:r>
      <w:r w:rsidR="007326A4">
        <w:t xml:space="preserve">itude and position controllers. Implementation </w:t>
      </w:r>
      <w:r w:rsidR="00405C07">
        <w:t xml:space="preserve">level details </w:t>
      </w:r>
      <w:r w:rsidR="00174047">
        <w:t>such as engine control signals</w:t>
      </w:r>
      <w:r w:rsidR="00AB3C26">
        <w:t xml:space="preserve"> and</w:t>
      </w:r>
      <w:r w:rsidR="00174047">
        <w:t xml:space="preserve"> radio control (RC) signals </w:t>
      </w:r>
      <w:r w:rsidR="00405C07">
        <w:t>are purposely abstracted at the</w:t>
      </w:r>
      <w:r w:rsidR="00CA6260">
        <w:t xml:space="preserve"> design stage to avoid hardware </w:t>
      </w:r>
      <w:r w:rsidR="00FC03E4">
        <w:t>and software interface</w:t>
      </w:r>
      <w:r w:rsidR="002D7562">
        <w:t xml:space="preserve"> </w:t>
      </w:r>
      <w:r w:rsidR="00556B34">
        <w:t>complications</w:t>
      </w:r>
      <w:r w:rsidR="00AC19CD">
        <w:t>.</w:t>
      </w:r>
    </w:p>
    <w:p w:rsidR="001912AE" w:rsidRDefault="00614744">
      <w:pPr>
        <w:pStyle w:val="Heading2"/>
        <w:rPr>
          <w:snapToGrid/>
        </w:rPr>
      </w:pPr>
      <w:bookmarkStart w:id="5" w:name="_Toc275382180"/>
      <w:r>
        <w:rPr>
          <w:snapToGrid/>
        </w:rPr>
        <w:t>Background</w:t>
      </w:r>
      <w:bookmarkEnd w:id="5"/>
    </w:p>
    <w:p w:rsidR="00744D53" w:rsidRPr="00744D53" w:rsidRDefault="00BA7284" w:rsidP="006660EE">
      <w:pPr>
        <w:spacing w:line="360" w:lineRule="auto"/>
      </w:pPr>
      <w:r>
        <w:t>AHNS projects have always aimed to</w:t>
      </w:r>
      <w:r w:rsidR="00A31A69">
        <w:t xml:space="preserve"> develop flight control systems for indoor airborne platforms.</w:t>
      </w:r>
      <w:r w:rsidR="002F71BA">
        <w:t xml:space="preserve"> </w:t>
      </w:r>
      <w:r w:rsidR="00E321C8">
        <w:t>The results from previous years have confirmed the ability to control at least altitude whilst a safety pilot controls the attitude assis</w:t>
      </w:r>
      <w:r w:rsidR="00FD4205">
        <w:t>ted by a hardware RC rate gyro.</w:t>
      </w:r>
      <w:r w:rsidR="00CF2B43">
        <w:t xml:space="preserve"> In AHNS 2010 this alternative to complete flight control </w:t>
      </w:r>
      <w:r w:rsidR="00810B6B">
        <w:t xml:space="preserve">was not considered due to the wish to explore </w:t>
      </w:r>
      <w:r w:rsidR="00AD749D">
        <w:t>different software and hardware based implementations and designs.</w:t>
      </w:r>
    </w:p>
    <w:p w:rsidR="001912AE" w:rsidRDefault="00614744" w:rsidP="00F53D21">
      <w:pPr>
        <w:pStyle w:val="Heading1"/>
      </w:pPr>
      <w:bookmarkStart w:id="6" w:name="_Toc275382181"/>
      <w:r>
        <w:lastRenderedPageBreak/>
        <w:t>Reference Documents</w:t>
      </w:r>
      <w:bookmarkEnd w:id="6"/>
    </w:p>
    <w:p w:rsidR="001912AE" w:rsidRDefault="00614744">
      <w:pPr>
        <w:pStyle w:val="Heading2"/>
      </w:pPr>
      <w:bookmarkStart w:id="7" w:name="_Toc462198852"/>
      <w:bookmarkStart w:id="8" w:name="_Toc275382182"/>
      <w:r>
        <w:t>QUT Avionics Documents</w:t>
      </w:r>
      <w:bookmarkEnd w:id="7"/>
      <w:bookmarkEnd w:id="8"/>
    </w:p>
    <w:tbl>
      <w:tblPr>
        <w:tblW w:w="0" w:type="auto"/>
        <w:tblLook w:val="0000"/>
      </w:tblPr>
      <w:tblGrid>
        <w:gridCol w:w="1238"/>
        <w:gridCol w:w="2938"/>
        <w:gridCol w:w="5514"/>
      </w:tblGrid>
      <w:tr w:rsidR="000255C8">
        <w:tc>
          <w:tcPr>
            <w:tcW w:w="1238" w:type="dxa"/>
          </w:tcPr>
          <w:p w:rsidR="000255C8" w:rsidRDefault="000255C8" w:rsidP="00C23668">
            <w:pPr>
              <w:pStyle w:val="BodyText"/>
            </w:pPr>
            <w:r>
              <w:t>RD/1</w:t>
            </w:r>
          </w:p>
        </w:tc>
        <w:tc>
          <w:tcPr>
            <w:tcW w:w="2938" w:type="dxa"/>
          </w:tcPr>
          <w:p w:rsidR="000255C8" w:rsidRDefault="000255C8" w:rsidP="00C23668">
            <w:pPr>
              <w:pStyle w:val="BodyText"/>
            </w:pPr>
            <w:r>
              <w:t>AHNS-2010-SY-HL-001</w:t>
            </w:r>
          </w:p>
        </w:tc>
        <w:tc>
          <w:tcPr>
            <w:tcW w:w="5514" w:type="dxa"/>
          </w:tcPr>
          <w:p w:rsidR="000255C8" w:rsidRDefault="000255C8" w:rsidP="00C23668">
            <w:pPr>
              <w:pStyle w:val="BodyText"/>
            </w:pPr>
            <w:r>
              <w:t>AHNS, High Level Objectives of</w:t>
            </w:r>
          </w:p>
        </w:tc>
      </w:tr>
      <w:tr w:rsidR="000255C8">
        <w:tc>
          <w:tcPr>
            <w:tcW w:w="1238" w:type="dxa"/>
          </w:tcPr>
          <w:p w:rsidR="000255C8" w:rsidRDefault="000255C8" w:rsidP="00C23668">
            <w:pPr>
              <w:pStyle w:val="BodyText"/>
            </w:pPr>
            <w:r>
              <w:t>RD/2</w:t>
            </w:r>
          </w:p>
        </w:tc>
        <w:tc>
          <w:tcPr>
            <w:tcW w:w="2938" w:type="dxa"/>
          </w:tcPr>
          <w:p w:rsidR="000255C8" w:rsidRDefault="000255C8" w:rsidP="00C23668">
            <w:pPr>
              <w:pStyle w:val="BodyText"/>
            </w:pPr>
            <w:r>
              <w:t>AHNS-2010-SY-SR-001</w:t>
            </w:r>
          </w:p>
        </w:tc>
        <w:tc>
          <w:tcPr>
            <w:tcW w:w="5514" w:type="dxa"/>
          </w:tcPr>
          <w:p w:rsidR="000255C8" w:rsidRDefault="000255C8" w:rsidP="00C23668">
            <w:pPr>
              <w:pStyle w:val="BodyText"/>
            </w:pPr>
            <w:r>
              <w:t>AHNS, System Requirements of</w:t>
            </w:r>
          </w:p>
        </w:tc>
      </w:tr>
      <w:tr w:rsidR="007A6EA5">
        <w:tc>
          <w:tcPr>
            <w:tcW w:w="1238" w:type="dxa"/>
          </w:tcPr>
          <w:p w:rsidR="007A6EA5" w:rsidRDefault="00B27A05" w:rsidP="00C23668">
            <w:pPr>
              <w:pStyle w:val="BodyText"/>
            </w:pPr>
            <w:r>
              <w:t>RD/3</w:t>
            </w:r>
          </w:p>
        </w:tc>
        <w:tc>
          <w:tcPr>
            <w:tcW w:w="2938" w:type="dxa"/>
          </w:tcPr>
          <w:p w:rsidR="007A6EA5" w:rsidRDefault="007D3A65" w:rsidP="00C23668">
            <w:pPr>
              <w:pStyle w:val="BodyText"/>
            </w:pPr>
            <w:r>
              <w:t>AHNS-2010-SY-TR-002</w:t>
            </w:r>
          </w:p>
        </w:tc>
        <w:tc>
          <w:tcPr>
            <w:tcW w:w="5514" w:type="dxa"/>
          </w:tcPr>
          <w:p w:rsidR="00E254B1" w:rsidRDefault="007D3A65" w:rsidP="00E254B1">
            <w:pPr>
              <w:pStyle w:val="BodyText"/>
            </w:pPr>
            <w:r w:rsidRPr="007D3A65">
              <w:t>Attitude with IMU Test Report</w:t>
            </w:r>
          </w:p>
        </w:tc>
      </w:tr>
    </w:tbl>
    <w:p w:rsidR="001912AE" w:rsidRDefault="00614744">
      <w:pPr>
        <w:pStyle w:val="Heading2"/>
      </w:pPr>
      <w:bookmarkStart w:id="9" w:name="_Toc275382183"/>
      <w:r>
        <w:t>Non-QUT Documents</w:t>
      </w:r>
      <w:bookmarkEnd w:id="9"/>
    </w:p>
    <w:tbl>
      <w:tblPr>
        <w:tblW w:w="0" w:type="auto"/>
        <w:tblLayout w:type="fixed"/>
        <w:tblLook w:val="0000"/>
      </w:tblPr>
      <w:tblGrid>
        <w:gridCol w:w="1242"/>
        <w:gridCol w:w="2977"/>
        <w:gridCol w:w="5471"/>
      </w:tblGrid>
      <w:tr w:rsidR="00882BB7" w:rsidTr="000255C8">
        <w:tc>
          <w:tcPr>
            <w:tcW w:w="1242" w:type="dxa"/>
          </w:tcPr>
          <w:p w:rsidR="00882BB7" w:rsidRDefault="00B27A05" w:rsidP="00C23668">
            <w:r>
              <w:t>RD/4</w:t>
            </w:r>
          </w:p>
        </w:tc>
        <w:tc>
          <w:tcPr>
            <w:tcW w:w="2977" w:type="dxa"/>
          </w:tcPr>
          <w:p w:rsidR="00882BB7" w:rsidRPr="00D6434E" w:rsidRDefault="00882BB7" w:rsidP="00C23668">
            <w:pPr>
              <w:rPr>
                <w:snapToGrid/>
                <w:color w:val="auto"/>
                <w:szCs w:val="24"/>
                <w:lang w:eastAsia="en-AU"/>
              </w:rPr>
            </w:pPr>
            <w:r w:rsidRPr="00D6434E">
              <w:rPr>
                <w:snapToGrid/>
                <w:color w:val="auto"/>
                <w:szCs w:val="24"/>
                <w:lang w:eastAsia="en-AU"/>
              </w:rPr>
              <w:t xml:space="preserve">Design and Control of an Indoor Micro </w:t>
            </w:r>
            <w:proofErr w:type="spellStart"/>
            <w:r w:rsidRPr="00D6434E">
              <w:rPr>
                <w:snapToGrid/>
                <w:color w:val="auto"/>
                <w:szCs w:val="24"/>
                <w:lang w:eastAsia="en-AU"/>
              </w:rPr>
              <w:t>Quadrotor</w:t>
            </w:r>
            <w:proofErr w:type="spellEnd"/>
          </w:p>
        </w:tc>
        <w:tc>
          <w:tcPr>
            <w:tcW w:w="5471" w:type="dxa"/>
          </w:tcPr>
          <w:p w:rsidR="00882BB7" w:rsidRPr="00D6434E" w:rsidRDefault="00882BB7" w:rsidP="00D500E0">
            <w:pPr>
              <w:rPr>
                <w:snapToGrid/>
                <w:color w:val="auto"/>
                <w:szCs w:val="24"/>
                <w:lang w:eastAsia="en-AU"/>
              </w:rPr>
            </w:pPr>
            <w:proofErr w:type="spellStart"/>
            <w:r w:rsidRPr="00D6434E">
              <w:rPr>
                <w:snapToGrid/>
                <w:color w:val="auto"/>
                <w:szCs w:val="24"/>
                <w:lang w:eastAsia="en-AU"/>
              </w:rPr>
              <w:t>Bouabdallah</w:t>
            </w:r>
            <w:proofErr w:type="spellEnd"/>
            <w:r w:rsidRPr="00D6434E">
              <w:rPr>
                <w:snapToGrid/>
                <w:color w:val="auto"/>
                <w:szCs w:val="24"/>
                <w:lang w:eastAsia="en-AU"/>
              </w:rPr>
              <w:t xml:space="preserve">, S, P </w:t>
            </w:r>
            <w:proofErr w:type="spellStart"/>
            <w:r w:rsidRPr="00D6434E">
              <w:rPr>
                <w:snapToGrid/>
                <w:color w:val="auto"/>
                <w:szCs w:val="24"/>
                <w:lang w:eastAsia="en-AU"/>
              </w:rPr>
              <w:t>Murrieri</w:t>
            </w:r>
            <w:proofErr w:type="spellEnd"/>
            <w:r w:rsidRPr="00D6434E">
              <w:rPr>
                <w:snapToGrid/>
                <w:color w:val="auto"/>
                <w:szCs w:val="24"/>
                <w:lang w:eastAsia="en-AU"/>
              </w:rPr>
              <w:t xml:space="preserve"> and R </w:t>
            </w:r>
            <w:proofErr w:type="spellStart"/>
            <w:r w:rsidRPr="00D6434E">
              <w:rPr>
                <w:snapToGrid/>
                <w:color w:val="auto"/>
                <w:szCs w:val="24"/>
                <w:lang w:eastAsia="en-AU"/>
              </w:rPr>
              <w:t>Siegwart</w:t>
            </w:r>
            <w:proofErr w:type="spellEnd"/>
            <w:r w:rsidRPr="00D6434E">
              <w:rPr>
                <w:snapToGrid/>
                <w:color w:val="auto"/>
                <w:szCs w:val="24"/>
                <w:lang w:eastAsia="en-AU"/>
              </w:rPr>
              <w:t xml:space="preserve">. 2007. "Design and Control of an Indoor Micro </w:t>
            </w:r>
            <w:proofErr w:type="spellStart"/>
            <w:r w:rsidRPr="00D6434E">
              <w:rPr>
                <w:snapToGrid/>
                <w:color w:val="auto"/>
                <w:szCs w:val="24"/>
                <w:lang w:eastAsia="en-AU"/>
              </w:rPr>
              <w:t>Quadrotor</w:t>
            </w:r>
            <w:proofErr w:type="spellEnd"/>
            <w:r w:rsidRPr="00D6434E">
              <w:rPr>
                <w:snapToGrid/>
                <w:color w:val="auto"/>
                <w:szCs w:val="24"/>
                <w:lang w:eastAsia="en-AU"/>
              </w:rPr>
              <w:t xml:space="preserve">." In Advances in unmanned aerial vehicles: state of the art and the road to autonomy, ed. K. P. </w:t>
            </w:r>
            <w:proofErr w:type="spellStart"/>
            <w:r w:rsidRPr="00D6434E">
              <w:rPr>
                <w:snapToGrid/>
                <w:color w:val="auto"/>
                <w:szCs w:val="24"/>
                <w:lang w:eastAsia="en-AU"/>
              </w:rPr>
              <w:t>Valavanis</w:t>
            </w:r>
            <w:proofErr w:type="spellEnd"/>
            <w:r w:rsidRPr="00D6434E">
              <w:rPr>
                <w:snapToGrid/>
                <w:color w:val="auto"/>
                <w:szCs w:val="24"/>
                <w:lang w:eastAsia="en-AU"/>
              </w:rPr>
              <w:t xml:space="preserve">: Springer </w:t>
            </w:r>
            <w:proofErr w:type="spellStart"/>
            <w:r w:rsidRPr="00D6434E">
              <w:rPr>
                <w:snapToGrid/>
                <w:color w:val="auto"/>
                <w:szCs w:val="24"/>
                <w:lang w:eastAsia="en-AU"/>
              </w:rPr>
              <w:t>Verlag</w:t>
            </w:r>
            <w:proofErr w:type="spellEnd"/>
            <w:r w:rsidRPr="00D6434E">
              <w:rPr>
                <w:snapToGrid/>
                <w:color w:val="auto"/>
                <w:szCs w:val="24"/>
                <w:lang w:eastAsia="en-AU"/>
              </w:rPr>
              <w:t>.</w:t>
            </w:r>
          </w:p>
        </w:tc>
      </w:tr>
      <w:tr w:rsidR="00882BB7" w:rsidTr="000255C8">
        <w:tc>
          <w:tcPr>
            <w:tcW w:w="1242" w:type="dxa"/>
          </w:tcPr>
          <w:p w:rsidR="00882BB7" w:rsidRPr="00DF10E0" w:rsidRDefault="00A56184" w:rsidP="00C23668">
            <w:r>
              <w:t>RD/5</w:t>
            </w:r>
          </w:p>
        </w:tc>
        <w:tc>
          <w:tcPr>
            <w:tcW w:w="2977" w:type="dxa"/>
          </w:tcPr>
          <w:p w:rsidR="00882BB7" w:rsidRPr="00D6434E" w:rsidRDefault="00882BB7" w:rsidP="00C23668">
            <w:pPr>
              <w:rPr>
                <w:snapToGrid/>
                <w:color w:val="auto"/>
                <w:szCs w:val="24"/>
                <w:lang w:eastAsia="en-AU"/>
              </w:rPr>
            </w:pPr>
            <w:r w:rsidRPr="00D6434E">
              <w:rPr>
                <w:snapToGrid/>
                <w:color w:val="auto"/>
                <w:szCs w:val="24"/>
                <w:lang w:eastAsia="en-AU"/>
              </w:rPr>
              <w:t xml:space="preserve">IEEE Design and control of an indoor micro </w:t>
            </w:r>
            <w:proofErr w:type="spellStart"/>
            <w:r w:rsidRPr="00D6434E">
              <w:rPr>
                <w:snapToGrid/>
                <w:color w:val="auto"/>
                <w:szCs w:val="24"/>
                <w:lang w:eastAsia="en-AU"/>
              </w:rPr>
              <w:t>quadrotor</w:t>
            </w:r>
            <w:proofErr w:type="spellEnd"/>
          </w:p>
        </w:tc>
        <w:tc>
          <w:tcPr>
            <w:tcW w:w="5471" w:type="dxa"/>
          </w:tcPr>
          <w:p w:rsidR="00882BB7" w:rsidRPr="00D6434E" w:rsidRDefault="00882BB7" w:rsidP="00D500E0">
            <w:pPr>
              <w:rPr>
                <w:snapToGrid/>
                <w:color w:val="auto"/>
                <w:szCs w:val="24"/>
                <w:lang w:eastAsia="en-AU"/>
              </w:rPr>
            </w:pPr>
            <w:proofErr w:type="spellStart"/>
            <w:r w:rsidRPr="00D6434E">
              <w:rPr>
                <w:snapToGrid/>
                <w:color w:val="auto"/>
                <w:szCs w:val="24"/>
                <w:lang w:eastAsia="en-AU"/>
              </w:rPr>
              <w:t>Bouabdallah</w:t>
            </w:r>
            <w:proofErr w:type="spellEnd"/>
            <w:r w:rsidRPr="00D6434E">
              <w:rPr>
                <w:snapToGrid/>
                <w:color w:val="auto"/>
                <w:szCs w:val="24"/>
                <w:lang w:eastAsia="en-AU"/>
              </w:rPr>
              <w:t xml:space="preserve">, S., P. </w:t>
            </w:r>
            <w:proofErr w:type="spellStart"/>
            <w:r w:rsidRPr="00D6434E">
              <w:rPr>
                <w:snapToGrid/>
                <w:color w:val="auto"/>
                <w:szCs w:val="24"/>
                <w:lang w:eastAsia="en-AU"/>
              </w:rPr>
              <w:t>Murrieri</w:t>
            </w:r>
            <w:proofErr w:type="spellEnd"/>
            <w:r w:rsidRPr="00D6434E">
              <w:rPr>
                <w:snapToGrid/>
                <w:color w:val="auto"/>
                <w:szCs w:val="24"/>
                <w:lang w:eastAsia="en-AU"/>
              </w:rPr>
              <w:t xml:space="preserve"> and R. </w:t>
            </w:r>
            <w:proofErr w:type="spellStart"/>
            <w:r w:rsidRPr="00D6434E">
              <w:rPr>
                <w:snapToGrid/>
                <w:color w:val="auto"/>
                <w:szCs w:val="24"/>
                <w:lang w:eastAsia="en-AU"/>
              </w:rPr>
              <w:t>Siegwart</w:t>
            </w:r>
            <w:proofErr w:type="spellEnd"/>
            <w:r w:rsidRPr="00D6434E">
              <w:rPr>
                <w:snapToGrid/>
                <w:color w:val="auto"/>
                <w:szCs w:val="24"/>
                <w:lang w:eastAsia="en-AU"/>
              </w:rPr>
              <w:t xml:space="preserve">. 2004. "Design and control of an indoor micro </w:t>
            </w:r>
            <w:proofErr w:type="spellStart"/>
            <w:r w:rsidRPr="00D6434E">
              <w:rPr>
                <w:snapToGrid/>
                <w:color w:val="auto"/>
                <w:szCs w:val="24"/>
                <w:lang w:eastAsia="en-AU"/>
              </w:rPr>
              <w:t>quadrotor</w:t>
            </w:r>
            <w:proofErr w:type="spellEnd"/>
            <w:r w:rsidRPr="00D6434E">
              <w:rPr>
                <w:snapToGrid/>
                <w:color w:val="auto"/>
                <w:szCs w:val="24"/>
                <w:lang w:eastAsia="en-AU"/>
              </w:rPr>
              <w:t>." In IEEE INTERNATIONAL CONFERENCE ON ROBOTICS AND AUTOMATION: IEEE.</w:t>
            </w:r>
          </w:p>
        </w:tc>
      </w:tr>
      <w:tr w:rsidR="009C5F57" w:rsidTr="000255C8">
        <w:tc>
          <w:tcPr>
            <w:tcW w:w="1242" w:type="dxa"/>
          </w:tcPr>
          <w:p w:rsidR="009C5F57" w:rsidRDefault="00A56184" w:rsidP="00C23668">
            <w:r>
              <w:t>RD/6</w:t>
            </w:r>
          </w:p>
        </w:tc>
        <w:tc>
          <w:tcPr>
            <w:tcW w:w="2977" w:type="dxa"/>
          </w:tcPr>
          <w:p w:rsidR="009C5F57" w:rsidRPr="00D6434E" w:rsidRDefault="009C5F57" w:rsidP="00C23668">
            <w:pPr>
              <w:rPr>
                <w:snapToGrid/>
                <w:color w:val="auto"/>
                <w:szCs w:val="24"/>
                <w:lang w:eastAsia="en-AU"/>
              </w:rPr>
            </w:pPr>
            <w:proofErr w:type="spellStart"/>
            <w:r>
              <w:rPr>
                <w:snapToGrid/>
                <w:color w:val="auto"/>
                <w:szCs w:val="24"/>
                <w:lang w:eastAsia="en-AU"/>
              </w:rPr>
              <w:t>AeroQuad</w:t>
            </w:r>
            <w:proofErr w:type="spellEnd"/>
            <w:r>
              <w:rPr>
                <w:snapToGrid/>
                <w:color w:val="auto"/>
                <w:szCs w:val="24"/>
                <w:lang w:eastAsia="en-AU"/>
              </w:rPr>
              <w:t xml:space="preserve"> </w:t>
            </w:r>
          </w:p>
        </w:tc>
        <w:tc>
          <w:tcPr>
            <w:tcW w:w="5471" w:type="dxa"/>
          </w:tcPr>
          <w:p w:rsidR="009C5F57" w:rsidRDefault="009C5F57" w:rsidP="009C5F57">
            <w:pPr>
              <w:jc w:val="left"/>
            </w:pPr>
            <w:proofErr w:type="spellStart"/>
            <w:r>
              <w:t>AeroQuad</w:t>
            </w:r>
            <w:proofErr w:type="spellEnd"/>
            <w:r>
              <w:t xml:space="preserve"> – The Open Source </w:t>
            </w:r>
            <w:proofErr w:type="spellStart"/>
            <w:r>
              <w:t>Quadcopter</w:t>
            </w:r>
            <w:proofErr w:type="spellEnd"/>
            <w:r>
              <w:t>. 2010.</w:t>
            </w:r>
          </w:p>
          <w:p w:rsidR="009C5F57" w:rsidRPr="00D6434E" w:rsidRDefault="009C5F57" w:rsidP="00DD1156">
            <w:pPr>
              <w:rPr>
                <w:snapToGrid/>
                <w:color w:val="auto"/>
                <w:szCs w:val="24"/>
                <w:lang w:eastAsia="en-AU"/>
              </w:rPr>
            </w:pPr>
            <w:r>
              <w:t xml:space="preserve">Available: </w:t>
            </w:r>
            <w:r w:rsidRPr="009C5F57">
              <w:t xml:space="preserve">http://aeroquad.com/ </w:t>
            </w:r>
            <w:r>
              <w:t>(accessed October 20 2010)</w:t>
            </w:r>
          </w:p>
        </w:tc>
      </w:tr>
      <w:tr w:rsidR="00B05B3A" w:rsidTr="000255C8">
        <w:tc>
          <w:tcPr>
            <w:tcW w:w="1242" w:type="dxa"/>
          </w:tcPr>
          <w:p w:rsidR="00B05B3A" w:rsidRDefault="001F4836" w:rsidP="00C23668">
            <w:r>
              <w:t>RD/7</w:t>
            </w:r>
          </w:p>
        </w:tc>
        <w:tc>
          <w:tcPr>
            <w:tcW w:w="2977" w:type="dxa"/>
          </w:tcPr>
          <w:p w:rsidR="00B05B3A" w:rsidRDefault="001F4836" w:rsidP="00C23668">
            <w:pPr>
              <w:rPr>
                <w:snapToGrid/>
                <w:color w:val="auto"/>
                <w:szCs w:val="24"/>
                <w:lang w:eastAsia="en-AU"/>
              </w:rPr>
            </w:pPr>
            <w:r>
              <w:rPr>
                <w:snapToGrid/>
                <w:color w:val="auto"/>
                <w:szCs w:val="24"/>
                <w:lang w:eastAsia="en-AU"/>
              </w:rPr>
              <w:t xml:space="preserve">GAUI </w:t>
            </w:r>
          </w:p>
        </w:tc>
        <w:tc>
          <w:tcPr>
            <w:tcW w:w="5471" w:type="dxa"/>
          </w:tcPr>
          <w:p w:rsidR="001F4836" w:rsidRDefault="001F4836" w:rsidP="009C5F57">
            <w:pPr>
              <w:jc w:val="left"/>
            </w:pPr>
            <w:r>
              <w:t xml:space="preserve">GU-344 Gyro. 2010. </w:t>
            </w:r>
          </w:p>
          <w:p w:rsidR="00B05B3A" w:rsidRDefault="001F4836" w:rsidP="001F4836">
            <w:pPr>
              <w:jc w:val="left"/>
            </w:pPr>
            <w:r>
              <w:t xml:space="preserve">Available: </w:t>
            </w:r>
            <w:r w:rsidRPr="001F4836">
              <w:t>http://eng.gaui.com.tw/d981119/html/shopping_view.asp?sn=1028</w:t>
            </w:r>
            <w:proofErr w:type="gramStart"/>
            <w:r w:rsidRPr="001F4836">
              <w:t>#</w:t>
            </w:r>
            <w:r>
              <w:t xml:space="preserve">  (</w:t>
            </w:r>
            <w:proofErr w:type="gramEnd"/>
            <w:r>
              <w:t>accessed October 20 2010).</w:t>
            </w:r>
          </w:p>
        </w:tc>
      </w:tr>
      <w:tr w:rsidR="008E2A5B" w:rsidTr="000255C8">
        <w:tc>
          <w:tcPr>
            <w:tcW w:w="1242" w:type="dxa"/>
          </w:tcPr>
          <w:p w:rsidR="008E2A5B" w:rsidRDefault="008E2A5B" w:rsidP="00C23668">
            <w:r>
              <w:t>RD/8</w:t>
            </w:r>
          </w:p>
        </w:tc>
        <w:tc>
          <w:tcPr>
            <w:tcW w:w="2977" w:type="dxa"/>
          </w:tcPr>
          <w:p w:rsidR="008E2A5B" w:rsidRDefault="00B64872" w:rsidP="00C23668">
            <w:pPr>
              <w:rPr>
                <w:snapToGrid/>
                <w:color w:val="auto"/>
                <w:szCs w:val="24"/>
                <w:lang w:eastAsia="en-AU"/>
              </w:rPr>
            </w:pPr>
            <w:r w:rsidRPr="008E2A5B">
              <w:t xml:space="preserve">Energy-efficient autonomous four-rotor flying robot controlled at 1 </w:t>
            </w:r>
            <w:proofErr w:type="spellStart"/>
            <w:r w:rsidRPr="008E2A5B">
              <w:t>khz</w:t>
            </w:r>
            <w:proofErr w:type="spellEnd"/>
          </w:p>
        </w:tc>
        <w:tc>
          <w:tcPr>
            <w:tcW w:w="5471" w:type="dxa"/>
          </w:tcPr>
          <w:p w:rsidR="008E2A5B" w:rsidRDefault="008E2A5B" w:rsidP="008E2A5B">
            <w:pPr>
              <w:jc w:val="left"/>
            </w:pPr>
            <w:r w:rsidRPr="008E2A5B">
              <w:t xml:space="preserve">D. </w:t>
            </w:r>
            <w:proofErr w:type="spellStart"/>
            <w:r w:rsidRPr="008E2A5B">
              <w:t>Gurdan</w:t>
            </w:r>
            <w:proofErr w:type="spellEnd"/>
            <w:r w:rsidRPr="008E2A5B">
              <w:t xml:space="preserve">, et al., "Energy-efficient autonomous four-rotor flying robot controlled at 1 </w:t>
            </w:r>
            <w:proofErr w:type="spellStart"/>
            <w:r w:rsidRPr="008E2A5B">
              <w:t>khz</w:t>
            </w:r>
            <w:proofErr w:type="spellEnd"/>
            <w:r w:rsidRPr="008E2A5B">
              <w:t>," in IEEE International Conference on Robotics and Automation, Roma, Italy, 2007, pp. 361-366.</w:t>
            </w: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 xml:space="preserve">Dr Luis </w:t>
      </w:r>
      <w:proofErr w:type="spellStart"/>
      <w:r w:rsidR="003E6B69" w:rsidRPr="003E6B69">
        <w:t>Mejias</w:t>
      </w:r>
      <w:proofErr w:type="spellEnd"/>
      <w:r>
        <w:t>.</w:t>
      </w:r>
    </w:p>
    <w:p w:rsidR="001912AE" w:rsidRDefault="00614744">
      <w:r>
        <w:t xml:space="preserve">In the following text, RD/x identifies referenced documents, where "x" denotes the actual document. </w:t>
      </w:r>
    </w:p>
    <w:p w:rsidR="009A3315" w:rsidRDefault="00D617D7" w:rsidP="00F53D21">
      <w:pPr>
        <w:pStyle w:val="Heading1"/>
      </w:pPr>
      <w:bookmarkStart w:id="10" w:name="_Toc275382184"/>
      <w:r>
        <w:lastRenderedPageBreak/>
        <w:t xml:space="preserve">High Level Objectives, </w:t>
      </w:r>
      <w:r w:rsidR="000D6431">
        <w:t>System Requirements</w:t>
      </w:r>
      <w:r>
        <w:t xml:space="preserve"> and Acceptance Testing</w:t>
      </w:r>
      <w:bookmarkEnd w:id="10"/>
    </w:p>
    <w:p w:rsidR="00AB27BF" w:rsidRDefault="00DE26D3" w:rsidP="00B1511E">
      <w:pPr>
        <w:spacing w:line="360" w:lineRule="auto"/>
      </w:pPr>
      <w:bookmarkStart w:id="11" w:name="_Toc256163716"/>
      <w:r>
        <w:t>The development of a</w:t>
      </w:r>
      <w:r w:rsidR="00D25852">
        <w:t xml:space="preserve"> </w:t>
      </w:r>
      <w:r w:rsidR="006C4090">
        <w:t xml:space="preserve">flight control system </w:t>
      </w:r>
      <w:r w:rsidR="00710BE6">
        <w:t>was</w:t>
      </w:r>
      <w:r w:rsidR="00D25852">
        <w:t xml:space="preserve"> </w:t>
      </w:r>
      <w:r w:rsidR="00D94ACA">
        <w:t xml:space="preserve">explicitly </w:t>
      </w:r>
      <w:r w:rsidR="004627E4">
        <w:t>requested by the</w:t>
      </w:r>
      <w:r w:rsidR="00D94ACA">
        <w:t xml:space="preserve"> customer</w:t>
      </w:r>
      <w:r w:rsidR="004627E4">
        <w:t xml:space="preserve"> and captured in </w:t>
      </w:r>
      <w:r w:rsidR="00D94ACA">
        <w:t xml:space="preserve">the </w:t>
      </w:r>
      <w:r w:rsidR="00483B61">
        <w:t>high level object</w:t>
      </w:r>
      <w:r w:rsidR="004627E4">
        <w:t>ives</w:t>
      </w:r>
      <w:r w:rsidR="008E3F54">
        <w:t xml:space="preserve"> in</w:t>
      </w:r>
      <w:r w:rsidR="002C192A">
        <w:t xml:space="preserve"> </w:t>
      </w:r>
      <w:r w:rsidR="002F0580">
        <w:t>HLO</w:t>
      </w:r>
      <w:r w:rsidR="00AB27BF">
        <w:t>-4 Autonomous Hovering Flight</w:t>
      </w:r>
      <w:bookmarkEnd w:id="11"/>
      <w:r w:rsidR="00BF53A5">
        <w:t>.</w:t>
      </w:r>
      <w:r w:rsidR="00D25852">
        <w:t xml:space="preserve"> </w:t>
      </w:r>
      <w:r w:rsidR="008816C8">
        <w:t xml:space="preserve">The objective was to </w:t>
      </w:r>
      <w:r w:rsidR="00CA0EBE">
        <w:t>develop an</w:t>
      </w:r>
      <w:r w:rsidR="008816C8">
        <w:t xml:space="preserve"> autopilot </w:t>
      </w:r>
      <w:r w:rsidR="00AB27BF">
        <w:t xml:space="preserve">to enable sustained indoor autonomous hovering flight. </w:t>
      </w:r>
      <w:r w:rsidR="0091708E">
        <w:t xml:space="preserve">For future compatibility </w:t>
      </w:r>
      <w:r w:rsidR="002047D8">
        <w:t xml:space="preserve">it </w:t>
      </w:r>
      <w:r w:rsidR="0091708E">
        <w:t xml:space="preserve">was also to </w:t>
      </w:r>
      <w:r w:rsidR="00AB27BF">
        <w:t>be designed to enable future ingress and egress manoeuvre to longitudinal and hovering flight.</w:t>
      </w:r>
    </w:p>
    <w:p w:rsidR="00110213" w:rsidRDefault="00EB1E97" w:rsidP="00B1511E">
      <w:pPr>
        <w:spacing w:line="360" w:lineRule="auto"/>
      </w:pPr>
      <w:r>
        <w:t xml:space="preserve">System requirements for the flight control system are summarised in </w:t>
      </w:r>
      <w:r w:rsidR="004827F2">
        <w:fldChar w:fldCharType="begin"/>
      </w:r>
      <w:r>
        <w:instrText xml:space="preserve"> REF _Ref149126273 \h </w:instrText>
      </w:r>
      <w:r w:rsidR="004827F2">
        <w:fldChar w:fldCharType="separate"/>
      </w:r>
      <w:r w:rsidR="00AF788F">
        <w:t xml:space="preserve">Table </w:t>
      </w:r>
      <w:r w:rsidR="00AF788F">
        <w:rPr>
          <w:noProof/>
        </w:rPr>
        <w:t>1</w:t>
      </w:r>
      <w:r w:rsidR="004827F2">
        <w:fldChar w:fldCharType="end"/>
      </w:r>
      <w:r>
        <w:t xml:space="preserve">. SR-B-10 originated from discussion with the customer and from recommendations of previous AHNS groups. </w:t>
      </w:r>
      <w:r w:rsidR="009B3253">
        <w:t>To meet this requireme</w:t>
      </w:r>
      <w:r w:rsidR="00EB0A8B">
        <w:t xml:space="preserve">nt the final controller design </w:t>
      </w:r>
      <w:r w:rsidR="00954BFB">
        <w:t xml:space="preserve">was to be tested using AT-10 in an </w:t>
      </w:r>
      <w:r w:rsidR="00EB0A8B">
        <w:t>inspection of the control methodology.</w:t>
      </w:r>
      <w:r w:rsidR="00E50F1B">
        <w:t xml:space="preserve"> SR-D-</w:t>
      </w:r>
      <w:r w:rsidR="00BF5C0F">
        <w:t>03</w:t>
      </w:r>
      <w:r w:rsidR="00A907B8">
        <w:t xml:space="preserve"> and SR-D</w:t>
      </w:r>
      <w:r w:rsidR="007D3B3A">
        <w:t>-</w:t>
      </w:r>
      <w:r w:rsidR="00A907B8">
        <w:t xml:space="preserve">04 are concerned with the ability of the final controller design to control attitude and position </w:t>
      </w:r>
      <w:r w:rsidR="006961BE">
        <w:t>respectively</w:t>
      </w:r>
      <w:r w:rsidR="000D448E">
        <w:t>; both</w:t>
      </w:r>
      <w:r w:rsidR="006961BE">
        <w:t xml:space="preserve"> with minimum RC pilot input</w:t>
      </w:r>
      <w:r w:rsidR="00A907B8">
        <w:t>.</w:t>
      </w:r>
      <w:r w:rsidR="00D25852">
        <w:t xml:space="preserve"> </w:t>
      </w:r>
      <w:r w:rsidR="008A18A0">
        <w:t>S</w:t>
      </w:r>
      <w:r w:rsidR="007314FC">
        <w:t xml:space="preserve">ubjective testing </w:t>
      </w:r>
      <w:r w:rsidR="008A18A0">
        <w:t xml:space="preserve">of these requirements is </w:t>
      </w:r>
      <w:r w:rsidR="007314FC">
        <w:t xml:space="preserve">avoided by </w:t>
      </w:r>
      <w:r w:rsidR="002D18E2">
        <w:t xml:space="preserve">applying specific acceptance testing standards </w:t>
      </w:r>
      <w:r w:rsidR="00C45BB4">
        <w:t xml:space="preserve">from </w:t>
      </w:r>
      <w:r w:rsidR="004827F2">
        <w:fldChar w:fldCharType="begin"/>
      </w:r>
      <w:r w:rsidR="002D18E2">
        <w:instrText xml:space="preserve"> REF _Ref149126705 \h </w:instrText>
      </w:r>
      <w:r w:rsidR="004827F2">
        <w:fldChar w:fldCharType="separate"/>
      </w:r>
      <w:r w:rsidR="00AF788F">
        <w:t xml:space="preserve">Table </w:t>
      </w:r>
      <w:r w:rsidR="00AF788F">
        <w:rPr>
          <w:noProof/>
        </w:rPr>
        <w:t>2</w:t>
      </w:r>
      <w:r w:rsidR="004827F2">
        <w:fldChar w:fldCharType="end"/>
      </w:r>
      <w:r w:rsidR="002D18E2">
        <w:t>.</w:t>
      </w:r>
    </w:p>
    <w:p w:rsidR="00AB27BF" w:rsidRDefault="00AB27BF" w:rsidP="00AB27BF">
      <w:pPr>
        <w:pStyle w:val="Caption"/>
        <w:keepNext/>
      </w:pPr>
      <w:bookmarkStart w:id="12" w:name="_Ref149126273"/>
      <w:bookmarkStart w:id="13" w:name="_Toc275382204"/>
      <w:r>
        <w:t xml:space="preserve">Table </w:t>
      </w:r>
      <w:fldSimple w:instr=" SEQ Table \* ARABIC ">
        <w:r w:rsidR="00AF788F">
          <w:rPr>
            <w:noProof/>
          </w:rPr>
          <w:t>1</w:t>
        </w:r>
      </w:fldSimple>
      <w:bookmarkEnd w:id="12"/>
      <w:r>
        <w:t xml:space="preserve"> - Flight Control System Requirements</w:t>
      </w:r>
      <w:bookmarkEnd w:id="13"/>
    </w:p>
    <w:tbl>
      <w:tblPr>
        <w:tblStyle w:val="TableGrid"/>
        <w:tblW w:w="0" w:type="auto"/>
        <w:tblInd w:w="678" w:type="dxa"/>
        <w:tblLook w:val="04A0"/>
      </w:tblPr>
      <w:tblGrid>
        <w:gridCol w:w="1563"/>
        <w:gridCol w:w="4671"/>
        <w:gridCol w:w="1510"/>
      </w:tblGrid>
      <w:tr w:rsidR="00AB27BF" w:rsidTr="007B558F">
        <w:tc>
          <w:tcPr>
            <w:tcW w:w="1563" w:type="dxa"/>
          </w:tcPr>
          <w:p w:rsidR="00AB27BF" w:rsidRDefault="00AB27BF" w:rsidP="007B558F">
            <w:pPr>
              <w:pStyle w:val="BodyText"/>
              <w:jc w:val="center"/>
            </w:pPr>
            <w:r>
              <w:t>SR-B-10</w:t>
            </w:r>
          </w:p>
        </w:tc>
        <w:tc>
          <w:tcPr>
            <w:tcW w:w="4671" w:type="dxa"/>
          </w:tcPr>
          <w:p w:rsidR="00AB27BF" w:rsidRDefault="00AB27BF" w:rsidP="007B558F">
            <w:pPr>
              <w:spacing w:line="360" w:lineRule="auto"/>
            </w:pPr>
            <w:r>
              <w:t>The autopilot control methodology shall be based on cascaded PID control loops.</w:t>
            </w:r>
          </w:p>
        </w:tc>
        <w:tc>
          <w:tcPr>
            <w:tcW w:w="1510" w:type="dxa"/>
          </w:tcPr>
          <w:p w:rsidR="00AB27BF" w:rsidRDefault="00AB27BF" w:rsidP="007B558F">
            <w:pPr>
              <w:pStyle w:val="BodyText"/>
              <w:jc w:val="center"/>
            </w:pPr>
            <w:r>
              <w:t>AT-10</w:t>
            </w:r>
          </w:p>
        </w:tc>
      </w:tr>
      <w:tr w:rsidR="00AB27BF" w:rsidTr="007B558F">
        <w:tc>
          <w:tcPr>
            <w:tcW w:w="1563" w:type="dxa"/>
          </w:tcPr>
          <w:p w:rsidR="00AB27BF" w:rsidRDefault="00AB27BF" w:rsidP="007B558F">
            <w:pPr>
              <w:pStyle w:val="BodyText"/>
              <w:jc w:val="center"/>
            </w:pPr>
            <w:r>
              <w:t>SR-D-03</w:t>
            </w:r>
          </w:p>
        </w:tc>
        <w:tc>
          <w:tcPr>
            <w:tcW w:w="4671" w:type="dxa"/>
          </w:tcPr>
          <w:p w:rsidR="00AB27BF" w:rsidRDefault="00AB27BF" w:rsidP="007B558F">
            <w:pPr>
              <w:spacing w:line="360" w:lineRule="auto"/>
            </w:pPr>
            <w:r>
              <w:t>The autopilot shall provide stability augmented flight.</w:t>
            </w:r>
          </w:p>
        </w:tc>
        <w:tc>
          <w:tcPr>
            <w:tcW w:w="1510" w:type="dxa"/>
          </w:tcPr>
          <w:p w:rsidR="00AB27BF" w:rsidRDefault="00AB27BF" w:rsidP="007B558F">
            <w:pPr>
              <w:pStyle w:val="BodyText"/>
              <w:jc w:val="center"/>
            </w:pPr>
            <w:r>
              <w:t>AT-13</w:t>
            </w:r>
          </w:p>
        </w:tc>
      </w:tr>
      <w:tr w:rsidR="00AB27BF" w:rsidTr="007B558F">
        <w:tc>
          <w:tcPr>
            <w:tcW w:w="1563" w:type="dxa"/>
          </w:tcPr>
          <w:p w:rsidR="00AB27BF" w:rsidRDefault="00AB27BF" w:rsidP="007B558F">
            <w:pPr>
              <w:pStyle w:val="BodyText"/>
              <w:jc w:val="center"/>
            </w:pPr>
            <w:r>
              <w:t>SR-D-04</w:t>
            </w:r>
          </w:p>
        </w:tc>
        <w:tc>
          <w:tcPr>
            <w:tcW w:w="4671" w:type="dxa"/>
          </w:tcPr>
          <w:p w:rsidR="00AB27BF" w:rsidRDefault="00AB27BF" w:rsidP="007B558F">
            <w:pPr>
              <w:spacing w:line="360" w:lineRule="auto"/>
            </w:pPr>
            <w:r>
              <w:t>The autopilot shall provide autonomous station keeping capability within a 1 meter cubed volume of a desired position.</w:t>
            </w:r>
          </w:p>
        </w:tc>
        <w:tc>
          <w:tcPr>
            <w:tcW w:w="1510" w:type="dxa"/>
          </w:tcPr>
          <w:p w:rsidR="00AB27BF" w:rsidRDefault="00AB27BF" w:rsidP="007B558F">
            <w:pPr>
              <w:pStyle w:val="BodyText"/>
              <w:jc w:val="center"/>
            </w:pPr>
            <w:r>
              <w:t>AT-14</w:t>
            </w:r>
          </w:p>
        </w:tc>
      </w:tr>
    </w:tbl>
    <w:p w:rsidR="00AB27BF" w:rsidRDefault="00AB27BF" w:rsidP="00C50E12">
      <w:pPr>
        <w:spacing w:line="360" w:lineRule="auto"/>
      </w:pPr>
    </w:p>
    <w:p w:rsidR="00B07949" w:rsidRDefault="00B07949">
      <w:pPr>
        <w:widowControl/>
        <w:spacing w:before="0"/>
        <w:jc w:val="left"/>
      </w:pPr>
      <w:r>
        <w:br w:type="page"/>
      </w:r>
    </w:p>
    <w:p w:rsidR="00B07949" w:rsidRDefault="00B07949" w:rsidP="00C50E12">
      <w:pPr>
        <w:spacing w:line="360" w:lineRule="auto"/>
      </w:pPr>
    </w:p>
    <w:p w:rsidR="00B07949" w:rsidRDefault="00B07949" w:rsidP="00B07949">
      <w:pPr>
        <w:pStyle w:val="Caption"/>
        <w:keepNext/>
      </w:pPr>
      <w:bookmarkStart w:id="14" w:name="_Ref149126705"/>
      <w:bookmarkStart w:id="15" w:name="_Toc275382205"/>
      <w:r>
        <w:t xml:space="preserve">Table </w:t>
      </w:r>
      <w:fldSimple w:instr=" SEQ Table \* ARABIC ">
        <w:r w:rsidR="00AF788F">
          <w:rPr>
            <w:noProof/>
          </w:rPr>
          <w:t>2</w:t>
        </w:r>
      </w:fldSimple>
      <w:bookmarkEnd w:id="14"/>
      <w:r>
        <w:t xml:space="preserve"> - Flight Control Acceptance Tests</w:t>
      </w:r>
      <w:bookmarkEnd w:id="15"/>
    </w:p>
    <w:tbl>
      <w:tblPr>
        <w:tblStyle w:val="TableGrid"/>
        <w:tblW w:w="7911" w:type="dxa"/>
        <w:tblInd w:w="675" w:type="dxa"/>
        <w:tblLook w:val="04A0"/>
      </w:tblPr>
      <w:tblGrid>
        <w:gridCol w:w="1563"/>
        <w:gridCol w:w="1563"/>
        <w:gridCol w:w="4785"/>
      </w:tblGrid>
      <w:tr w:rsidR="00B07949" w:rsidTr="008552B1">
        <w:tc>
          <w:tcPr>
            <w:tcW w:w="1563" w:type="dxa"/>
          </w:tcPr>
          <w:p w:rsidR="00B07949" w:rsidRDefault="00B07949" w:rsidP="008552B1">
            <w:pPr>
              <w:jc w:val="center"/>
            </w:pPr>
            <w:r>
              <w:t>AT-10</w:t>
            </w:r>
          </w:p>
        </w:tc>
        <w:tc>
          <w:tcPr>
            <w:tcW w:w="1563" w:type="dxa"/>
          </w:tcPr>
          <w:p w:rsidR="00B07949" w:rsidRDefault="00B07949" w:rsidP="008552B1">
            <w:pPr>
              <w:spacing w:line="360" w:lineRule="auto"/>
              <w:jc w:val="center"/>
            </w:pPr>
            <w:r>
              <w:t>Inspection</w:t>
            </w:r>
          </w:p>
        </w:tc>
        <w:tc>
          <w:tcPr>
            <w:tcW w:w="4785" w:type="dxa"/>
          </w:tcPr>
          <w:p w:rsidR="00B07949" w:rsidRDefault="00B07949" w:rsidP="008552B1">
            <w:pPr>
              <w:spacing w:line="360" w:lineRule="auto"/>
            </w:pPr>
            <w:r>
              <w:t xml:space="preserve">The control implementation will be reviewed to ensure PID control is implemented and includes saturation, rate limiters, </w:t>
            </w:r>
            <w:proofErr w:type="gramStart"/>
            <w:r>
              <w:t>anti</w:t>
            </w:r>
            <w:proofErr w:type="gramEnd"/>
            <w:r>
              <w:t>-windup considerations as required.</w:t>
            </w:r>
          </w:p>
        </w:tc>
      </w:tr>
      <w:tr w:rsidR="00B07949" w:rsidTr="008552B1">
        <w:tc>
          <w:tcPr>
            <w:tcW w:w="1563" w:type="dxa"/>
          </w:tcPr>
          <w:p w:rsidR="00B07949" w:rsidRDefault="00B07949" w:rsidP="008552B1">
            <w:pPr>
              <w:jc w:val="center"/>
            </w:pPr>
            <w:r>
              <w:t>AT-13</w:t>
            </w:r>
          </w:p>
        </w:tc>
        <w:tc>
          <w:tcPr>
            <w:tcW w:w="1563" w:type="dxa"/>
          </w:tcPr>
          <w:p w:rsidR="00B07949" w:rsidRDefault="00B07949" w:rsidP="008552B1">
            <w:pPr>
              <w:spacing w:line="360" w:lineRule="auto"/>
              <w:jc w:val="center"/>
            </w:pPr>
            <w:r>
              <w:t>Inspection</w:t>
            </w:r>
          </w:p>
        </w:tc>
        <w:tc>
          <w:tcPr>
            <w:tcW w:w="4785" w:type="dxa"/>
          </w:tcPr>
          <w:p w:rsidR="00B07949" w:rsidRDefault="00B07949" w:rsidP="008552B1">
            <w:pPr>
              <w:spacing w:line="360" w:lineRule="auto"/>
            </w:pPr>
            <w:r>
              <w:t>The platform will receive movement commands to move in a direction and speed. The platform must move as desired while in stable flight.</w:t>
            </w:r>
          </w:p>
        </w:tc>
      </w:tr>
      <w:tr w:rsidR="00B07949" w:rsidTr="008552B1">
        <w:tc>
          <w:tcPr>
            <w:tcW w:w="1563" w:type="dxa"/>
          </w:tcPr>
          <w:p w:rsidR="00B07949" w:rsidRDefault="00B07949" w:rsidP="008552B1">
            <w:pPr>
              <w:jc w:val="center"/>
            </w:pPr>
            <w:r>
              <w:t>AT-14</w:t>
            </w:r>
          </w:p>
        </w:tc>
        <w:tc>
          <w:tcPr>
            <w:tcW w:w="1563" w:type="dxa"/>
          </w:tcPr>
          <w:p w:rsidR="00B07949" w:rsidRDefault="00B07949" w:rsidP="008552B1">
            <w:pPr>
              <w:spacing w:line="360" w:lineRule="auto"/>
              <w:jc w:val="center"/>
            </w:pPr>
            <w:r>
              <w:t>Testing Log Data</w:t>
            </w:r>
          </w:p>
        </w:tc>
        <w:tc>
          <w:tcPr>
            <w:tcW w:w="4785" w:type="dxa"/>
          </w:tcPr>
          <w:p w:rsidR="00B07949" w:rsidRDefault="00B07949" w:rsidP="008552B1">
            <w:pPr>
              <w:spacing w:line="360" w:lineRule="auto"/>
            </w:pPr>
            <w:r>
              <w:t>The platform will receive a command to station keep at a fixed co-ordinate for one minute. The telemetry data received at the GCS will be analysed to ensure that it did not move outside a 1 meter cubed volume of the desired position.</w:t>
            </w:r>
          </w:p>
        </w:tc>
      </w:tr>
    </w:tbl>
    <w:p w:rsidR="00B07949" w:rsidRDefault="00B07949" w:rsidP="00C50E12">
      <w:pPr>
        <w:spacing w:line="360" w:lineRule="auto"/>
      </w:pPr>
    </w:p>
    <w:p w:rsidR="00747EC7" w:rsidRDefault="00747EC7" w:rsidP="00747EC7">
      <w:pPr>
        <w:pStyle w:val="Heading1"/>
      </w:pPr>
      <w:bookmarkStart w:id="16" w:name="_Toc275382185"/>
      <w:proofErr w:type="spellStart"/>
      <w:r>
        <w:lastRenderedPageBreak/>
        <w:t>Quadrotor</w:t>
      </w:r>
      <w:proofErr w:type="spellEnd"/>
      <w:r>
        <w:t xml:space="preserve"> System </w:t>
      </w:r>
      <w:r w:rsidR="00434AE5">
        <w:t>Control Inputs</w:t>
      </w:r>
      <w:bookmarkEnd w:id="16"/>
    </w:p>
    <w:p w:rsidR="003C0E20" w:rsidRPr="00DF10E0" w:rsidRDefault="003C0E20" w:rsidP="00747EC7">
      <w:pPr>
        <w:spacing w:line="360" w:lineRule="auto"/>
        <w:jc w:val="left"/>
      </w:pPr>
      <w:r>
        <w:t xml:space="preserve">The </w:t>
      </w:r>
      <w:proofErr w:type="spellStart"/>
      <w:r>
        <w:t>quadrotor</w:t>
      </w:r>
      <w:proofErr w:type="spellEnd"/>
      <w:r w:rsidR="00824ECE">
        <w:t xml:space="preserve"> </w:t>
      </w:r>
      <w:r w:rsidR="007D581D">
        <w:t>configuration</w:t>
      </w:r>
      <w:r>
        <w:t xml:space="preserve"> is that used in [</w:t>
      </w:r>
      <w:r w:rsidR="00B27A05">
        <w:t>RD/4</w:t>
      </w:r>
      <w:r>
        <w:t>] and [</w:t>
      </w:r>
      <w:r w:rsidR="00A56184">
        <w:t>RD/5</w:t>
      </w:r>
      <w:r>
        <w:t xml:space="preserve">] and shown in </w:t>
      </w:r>
      <w:r w:rsidR="004827F2">
        <w:fldChar w:fldCharType="begin"/>
      </w:r>
      <w:r>
        <w:instrText xml:space="preserve"> REF _Ref149133293 \h </w:instrText>
      </w:r>
      <w:r w:rsidR="004827F2">
        <w:fldChar w:fldCharType="separate"/>
      </w:r>
      <w:r w:rsidR="00AF788F">
        <w:t xml:space="preserve">Figure </w:t>
      </w:r>
      <w:r w:rsidR="00AF788F">
        <w:rPr>
          <w:noProof/>
        </w:rPr>
        <w:t>1</w:t>
      </w:r>
      <w:r w:rsidR="004827F2">
        <w:fldChar w:fldCharType="end"/>
      </w:r>
      <w:r>
        <w:t xml:space="preserve"> [</w:t>
      </w:r>
      <w:r w:rsidR="00A56184">
        <w:t>RD/5</w:t>
      </w:r>
      <w:r>
        <w:t xml:space="preserve">]. The configuration is such that all </w:t>
      </w:r>
      <w:r w:rsidR="000E62D5">
        <w:t xml:space="preserve">engines </w:t>
      </w:r>
      <w:r>
        <w:t>produce u</w:t>
      </w:r>
      <w:r w:rsidR="00C37424">
        <w:t>pwards thrust with the pair</w:t>
      </w:r>
      <w:r>
        <w:t xml:space="preserve">1 and 3 </w:t>
      </w:r>
      <w:r w:rsidR="00C37424">
        <w:t xml:space="preserve">rotating counter to the pair 2 and 4. Motion is commanded by exploiting the torque and thrust forces produced by each engine on the </w:t>
      </w:r>
      <w:proofErr w:type="spellStart"/>
      <w:r w:rsidR="00C37424">
        <w:t>quadrotor</w:t>
      </w:r>
      <w:proofErr w:type="spellEnd"/>
      <w:r w:rsidR="00C37424">
        <w:t xml:space="preserve">. </w:t>
      </w:r>
    </w:p>
    <w:p w:rsidR="00726F61" w:rsidRDefault="00747EC7" w:rsidP="00726F61">
      <w:pPr>
        <w:keepNext/>
        <w:spacing w:line="360" w:lineRule="auto"/>
        <w:jc w:val="center"/>
      </w:pPr>
      <w:r>
        <w:rPr>
          <w:noProof/>
          <w:snapToGrid/>
          <w:lang w:eastAsia="en-AU"/>
        </w:rPr>
        <w:drawing>
          <wp:inline distT="0" distB="0" distL="0" distR="0">
            <wp:extent cx="3126410" cy="3179103"/>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128531" cy="3181260"/>
                    </a:xfrm>
                    <a:prstGeom prst="rect">
                      <a:avLst/>
                    </a:prstGeom>
                    <a:noFill/>
                    <a:ln w="9525">
                      <a:noFill/>
                      <a:miter lim="800000"/>
                      <a:headEnd/>
                      <a:tailEnd/>
                    </a:ln>
                  </pic:spPr>
                </pic:pic>
              </a:graphicData>
            </a:graphic>
          </wp:inline>
        </w:drawing>
      </w:r>
    </w:p>
    <w:p w:rsidR="00747EC7" w:rsidRDefault="00726F61" w:rsidP="00726F61">
      <w:pPr>
        <w:pStyle w:val="Caption"/>
      </w:pPr>
      <w:bookmarkStart w:id="17" w:name="_Ref149133293"/>
      <w:bookmarkStart w:id="18" w:name="_Toc275382193"/>
      <w:r>
        <w:t xml:space="preserve">Figure </w:t>
      </w:r>
      <w:fldSimple w:instr=" SEQ Figure \* ARABIC ">
        <w:r w:rsidR="00AF788F">
          <w:rPr>
            <w:noProof/>
          </w:rPr>
          <w:t>1</w:t>
        </w:r>
      </w:fldSimple>
      <w:bookmarkEnd w:id="17"/>
      <w:r>
        <w:t xml:space="preserve"> - </w:t>
      </w:r>
      <w:proofErr w:type="spellStart"/>
      <w:r w:rsidRPr="001E7A1B">
        <w:t>Quadrotor</w:t>
      </w:r>
      <w:proofErr w:type="spellEnd"/>
      <w:r w:rsidRPr="001E7A1B">
        <w:t xml:space="preserve"> mo</w:t>
      </w:r>
      <w:r w:rsidR="003C0E20">
        <w:t>tor control input effects [</w:t>
      </w:r>
      <w:r w:rsidR="00A56184">
        <w:t>RD/5</w:t>
      </w:r>
      <w:r w:rsidRPr="001E7A1B">
        <w:t>]</w:t>
      </w:r>
      <w:bookmarkEnd w:id="18"/>
    </w:p>
    <w:p w:rsidR="00C37424" w:rsidRDefault="00F540C1" w:rsidP="00C37424">
      <w:pPr>
        <w:spacing w:line="360" w:lineRule="auto"/>
        <w:jc w:val="left"/>
      </w:pPr>
      <w:r>
        <w:t>A process of control abstraction described in [</w:t>
      </w:r>
      <w:r w:rsidR="00B27A05">
        <w:t>RD/4</w:t>
      </w:r>
      <w:r>
        <w:t xml:space="preserve">] and </w:t>
      </w:r>
      <w:r w:rsidR="00A56184">
        <w:t>RD/5</w:t>
      </w:r>
      <w:r>
        <w:t xml:space="preserve">] is used to determine the required individual engine commands. This is necessary to implement any attitude and position control in hardware as the engine speed controllers are driven by pulse width modulated (PWM) signals. To accelerate the </w:t>
      </w:r>
      <w:proofErr w:type="spellStart"/>
      <w:r>
        <w:t>quadrotor</w:t>
      </w:r>
      <w:proofErr w:type="spellEnd"/>
      <w:r>
        <w:t xml:space="preserve"> vertically the thrust force of each engine is </w:t>
      </w:r>
      <w:r w:rsidR="00C37424" w:rsidRPr="00DF10E0">
        <w:t>increasing or decreasing</w:t>
      </w:r>
      <w:r>
        <w:t>. This obviously requires the respective change of</w:t>
      </w:r>
      <w:r w:rsidR="00566C20">
        <w:t xml:space="preserve"> motor speeds. The control input force is thus </w:t>
      </w:r>
    </w:p>
    <w:p w:rsidR="00C37424" w:rsidRPr="00C37424" w:rsidRDefault="004827F2" w:rsidP="00C37424">
      <w:pPr>
        <w:spacing w:line="360" w:lineRule="auto"/>
        <w:jc w:val="left"/>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4c</m:t>
              </m:r>
            </m:sub>
          </m:sSub>
        </m:oMath>
      </m:oMathPara>
    </w:p>
    <w:p w:rsidR="00185DEF" w:rsidRDefault="00C37424" w:rsidP="00C37424">
      <w:pPr>
        <w:spacing w:line="360" w:lineRule="auto"/>
        <w:jc w:val="left"/>
      </w:pPr>
      <w:r w:rsidRPr="00DF10E0">
        <w:t xml:space="preserve">To vary </w:t>
      </w:r>
      <w:r w:rsidR="00083A84">
        <w:t>roll or pitch</w:t>
      </w:r>
      <w:r w:rsidRPr="00DF10E0">
        <w:t>, asymmetric engine thrust is produced betw</w:t>
      </w:r>
      <w:r w:rsidR="00185DEF">
        <w:t xml:space="preserve">een engines 1 and 3 or 2 and 4. The control inputs are therefore </w:t>
      </w:r>
    </w:p>
    <w:p w:rsidR="00185DEF" w:rsidRPr="00185DEF" w:rsidRDefault="004827F2" w:rsidP="00C37424">
      <w:pPr>
        <w:spacing w:line="360" w:lineRule="auto"/>
        <w:jc w:val="left"/>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4r</m:t>
              </m:r>
            </m:sub>
          </m:sSub>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3p</m:t>
              </m:r>
            </m:sub>
          </m:sSub>
        </m:oMath>
      </m:oMathPara>
    </w:p>
    <w:p w:rsidR="00677195" w:rsidRDefault="00302AD3" w:rsidP="00C37424">
      <w:pPr>
        <w:spacing w:line="360" w:lineRule="auto"/>
        <w:jc w:val="left"/>
      </w:pPr>
      <w:r>
        <w:t>The effect of these attitude controls on position should be noted as p</w:t>
      </w:r>
      <w:r w:rsidR="00C37424" w:rsidRPr="00DF10E0">
        <w:t xml:space="preserve">itch and roll variations also lead to longitudinal and lateral motion respectively </w:t>
      </w:r>
      <w:r>
        <w:t>[</w:t>
      </w:r>
      <w:r w:rsidR="00B27A05">
        <w:t>RD/4</w:t>
      </w:r>
      <w:r w:rsidR="00C37424" w:rsidRPr="00DF10E0">
        <w:t>; RD</w:t>
      </w:r>
      <w:r w:rsidR="00C37424">
        <w:t>4</w:t>
      </w:r>
      <w:r w:rsidR="00C37424" w:rsidRPr="00DF10E0">
        <w:t>]</w:t>
      </w:r>
      <w:r w:rsidR="00C37424">
        <w:t xml:space="preserve">. </w:t>
      </w:r>
      <w:r w:rsidR="00677195">
        <w:t xml:space="preserve">The final control input available </w:t>
      </w:r>
      <w:r w:rsidR="00677195">
        <w:lastRenderedPageBreak/>
        <w:t xml:space="preserve">with this engine configuration is </w:t>
      </w:r>
      <w:proofErr w:type="spellStart"/>
      <w:r w:rsidR="00677195">
        <w:t>y</w:t>
      </w:r>
      <w:r w:rsidR="00C37424">
        <w:t>aw</w:t>
      </w:r>
      <w:r w:rsidR="00677195">
        <w:t>.Yaw</w:t>
      </w:r>
      <w:proofErr w:type="spellEnd"/>
      <w:r w:rsidR="00677195">
        <w:t xml:space="preserve"> </w:t>
      </w:r>
      <w:r w:rsidR="00C37424">
        <w:t xml:space="preserve">is controlled by exploiting the opposing torque of the two engine </w:t>
      </w:r>
      <w:r w:rsidR="00677195">
        <w:t>pairs, 1 and 3 and 2 and 4 [</w:t>
      </w:r>
      <w:r w:rsidR="00A56184">
        <w:t>RD/5</w:t>
      </w:r>
      <w:r w:rsidR="00C37424">
        <w:t xml:space="preserve">]. Thus decreasing the speed of one pair will cause the aircraft to yaw in the direction of their propeller rotations. </w:t>
      </w:r>
      <w:r w:rsidR="00677195">
        <w:t>The control inputs force is therefore</w:t>
      </w:r>
    </w:p>
    <w:p w:rsidR="00677195" w:rsidRDefault="004827F2" w:rsidP="00C37424">
      <w:pPr>
        <w:spacing w:line="360" w:lineRule="auto"/>
        <w:jc w:val="left"/>
      </w:pPr>
      <m:oMathPara>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3y</m:t>
                  </m:r>
                </m:sub>
              </m:sSub>
            </m:e>
          </m:d>
        </m:oMath>
      </m:oMathPara>
    </w:p>
    <w:p w:rsidR="003C0E20" w:rsidRPr="003C0E20" w:rsidRDefault="00C37424" w:rsidP="001E6FFA">
      <w:pPr>
        <w:spacing w:line="360" w:lineRule="auto"/>
        <w:jc w:val="left"/>
      </w:pPr>
      <w:r>
        <w:t>Although these effects are well understood</w:t>
      </w:r>
      <w:r w:rsidR="00392AAA">
        <w:t xml:space="preserve"> and the </w:t>
      </w:r>
      <w:r w:rsidR="00121ADD">
        <w:t>rigid body equations of motion are provided along with MATLAB/</w:t>
      </w:r>
      <w:proofErr w:type="spellStart"/>
      <w:r w:rsidR="00121ADD">
        <w:t>Simulink</w:t>
      </w:r>
      <w:proofErr w:type="spellEnd"/>
      <w:r w:rsidR="00121ADD">
        <w:t xml:space="preserve"> simulation means in [</w:t>
      </w:r>
      <w:r w:rsidR="00B27A05">
        <w:t>RD/4</w:t>
      </w:r>
      <w:r w:rsidR="00121ADD">
        <w:t>] and [</w:t>
      </w:r>
      <w:r w:rsidR="00A56184">
        <w:t>RD/5</w:t>
      </w:r>
      <w:proofErr w:type="gramStart"/>
      <w:r w:rsidR="00121ADD">
        <w:t>]</w:t>
      </w:r>
      <w:r w:rsidR="00DC42F2">
        <w:t>it</w:t>
      </w:r>
      <w:proofErr w:type="gramEnd"/>
      <w:r w:rsidR="00DC42F2">
        <w:t xml:space="preserve"> is still not possible to use this information to gain </w:t>
      </w:r>
      <w:proofErr w:type="spellStart"/>
      <w:r w:rsidR="00DC42F2">
        <w:t>tune.The</w:t>
      </w:r>
      <w:proofErr w:type="spellEnd"/>
      <w:r w:rsidR="00DC42F2">
        <w:t xml:space="preserve"> design stage of the controller is therefore based around determining the required states for control and the PID design variations to be implemented and tested. </w:t>
      </w:r>
      <w:r>
        <w:t>Provisions have been included in the design of the software and hardware systems to log all state and control data for facilitation of linear system model development.</w:t>
      </w:r>
    </w:p>
    <w:p w:rsidR="00882BB7" w:rsidRDefault="00C31DD2" w:rsidP="00882BB7">
      <w:pPr>
        <w:spacing w:line="360" w:lineRule="auto"/>
      </w:pPr>
      <w:r>
        <w:t xml:space="preserve">To determine the individual engine thrust and thus speeds required due to a combination of </w:t>
      </w:r>
      <w:r w:rsidR="00882BB7">
        <w:t xml:space="preserve">collective, roll, </w:t>
      </w:r>
      <w:r>
        <w:t>pitch and yaw commands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4</m:t>
            </m:r>
          </m:sub>
        </m:sSub>
      </m:oMath>
      <w:r>
        <w:t xml:space="preserve">) the following </w:t>
      </w:r>
      <w:r w:rsidR="00882BB7">
        <w:t xml:space="preserve">mixing matrix is </w:t>
      </w:r>
      <w:r w:rsidR="001B70F6">
        <w:t>applicable</w:t>
      </w:r>
      <w:r w:rsidR="00882BB7">
        <w:t>:</w:t>
      </w:r>
    </w:p>
    <w:p w:rsidR="00882BB7" w:rsidRDefault="004827F2" w:rsidP="00882BB7">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1</m:t>
                      </m:r>
                    </m:sub>
                  </m:sSub>
                </m:e>
                <m:e>
                  <m:sSub>
                    <m:sSubPr>
                      <m:ctrlPr>
                        <w:rPr>
                          <w:rFonts w:ascii="Cambria Math" w:hAnsi="Cambria Math"/>
                          <w:i/>
                        </w:rPr>
                      </m:ctrlPr>
                    </m:sSubPr>
                    <m:e>
                      <m:r>
                        <w:rPr>
                          <w:rFonts w:ascii="Cambria Math" w:hAnsi="Cambria Math"/>
                        </w:rPr>
                        <m:t>T</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sSub>
                      <m:sSubPr>
                        <m:ctrlPr>
                          <w:rPr>
                            <w:rFonts w:ascii="Cambria Math" w:hAnsi="Cambria Math"/>
                            <w:i/>
                          </w:rPr>
                        </m:ctrlPr>
                      </m:sSubPr>
                      <m:e>
                        <m:r>
                          <w:rPr>
                            <w:rFonts w:ascii="Cambria Math" w:hAnsi="Cambria Math"/>
                          </w:rPr>
                          <m:t>U</m:t>
                        </m:r>
                      </m:e>
                      <m:sub>
                        <m:r>
                          <w:rPr>
                            <w:rFonts w:ascii="Cambria Math" w:hAnsi="Cambria Math"/>
                          </w:rPr>
                          <m:t>2</m:t>
                        </m:r>
                      </m:sub>
                    </m:sSub>
                  </m:e>
                </m:mr>
                <m:mr>
                  <m:e>
                    <m:sSub>
                      <m:sSubPr>
                        <m:ctrlPr>
                          <w:rPr>
                            <w:rFonts w:ascii="Cambria Math" w:hAnsi="Cambria Math"/>
                            <w:i/>
                          </w:rPr>
                        </m:ctrlPr>
                      </m:sSubPr>
                      <m:e>
                        <m:r>
                          <w:rPr>
                            <w:rFonts w:ascii="Cambria Math" w:hAnsi="Cambria Math"/>
                          </w:rPr>
                          <m:t>U</m:t>
                        </m:r>
                      </m:e>
                      <m:sub>
                        <m:r>
                          <w:rPr>
                            <w:rFonts w:ascii="Cambria Math"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mr>
              </m:m>
            </m:e>
          </m:d>
        </m:oMath>
      </m:oMathPara>
    </w:p>
    <w:p w:rsidR="00882BB7" w:rsidRPr="00B80272" w:rsidRDefault="00751A22" w:rsidP="009D0B9E">
      <w:pPr>
        <w:spacing w:line="360" w:lineRule="auto"/>
      </w:pPr>
      <w:r>
        <w:t>The a</w:t>
      </w:r>
      <w:r w:rsidR="006B44F9">
        <w:t xml:space="preserve">ttitude </w:t>
      </w:r>
      <w:r w:rsidR="00F103E2">
        <w:t>controller is</w:t>
      </w:r>
      <w:r w:rsidR="00882BB7">
        <w:t xml:space="preserve"> therefore based on three attitude control PID loops; roll, pitch and yaw. For </w:t>
      </w:r>
      <w:r w:rsidR="005A2F85">
        <w:t>position control</w:t>
      </w:r>
      <w:r w:rsidR="00882BB7">
        <w:t xml:space="preserve"> the z or attitude input,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F5447">
        <w:t xml:space="preserve"> has </w:t>
      </w:r>
      <w:r w:rsidR="00F103E2">
        <w:t>a dedicated</w:t>
      </w:r>
      <w:r w:rsidR="00882BB7">
        <w:t xml:space="preserve"> control loop. </w:t>
      </w:r>
      <w:r w:rsidR="003B4901">
        <w:t xml:space="preserve">Body-frame </w:t>
      </w:r>
      <w:r w:rsidR="00882BB7">
        <w:t xml:space="preserve">x and y </w:t>
      </w:r>
      <w:r w:rsidR="008E09C3">
        <w:t>coordinate</w:t>
      </w:r>
      <w:r w:rsidR="00882BB7">
        <w:t xml:space="preserve"> control loops have been previously implemented as providing set </w:t>
      </w:r>
      <w:r w:rsidR="000C397C">
        <w:t>points to</w:t>
      </w:r>
      <w:r w:rsidR="00830C2F">
        <w:t xml:space="preserve"> the</w:t>
      </w:r>
      <w:r w:rsidR="000C397C">
        <w:t xml:space="preserve"> p</w:t>
      </w:r>
      <w:r w:rsidR="00CC27BD">
        <w:t xml:space="preserve">itch and roll </w:t>
      </w:r>
      <w:r w:rsidR="00830C2F">
        <w:t>attitude control</w:t>
      </w:r>
      <w:r w:rsidR="00A80932">
        <w:t xml:space="preserve"> [</w:t>
      </w:r>
      <w:r w:rsidR="00A56184">
        <w:t>RD/5</w:t>
      </w:r>
      <w:r w:rsidR="00A80932">
        <w:t xml:space="preserve">]. </w:t>
      </w:r>
      <w:r w:rsidR="00825CEB">
        <w:t>This approach is therefore followed as it confirms</w:t>
      </w:r>
      <w:r w:rsidR="00A80932">
        <w:t xml:space="preserve"> the need for </w:t>
      </w:r>
      <w:r w:rsidR="00494348">
        <w:t xml:space="preserve">a cascade position control </w:t>
      </w:r>
      <w:r w:rsidR="00825CEB">
        <w:t>design.</w:t>
      </w:r>
      <w:r w:rsidR="00765F4E">
        <w:t xml:space="preserve"> For cascade position control it is therefore </w:t>
      </w:r>
      <w:r w:rsidR="00CA114B">
        <w:t>imperative that a suitable attitude controller is designed, implemented and tested.</w:t>
      </w:r>
    </w:p>
    <w:p w:rsidR="00882BB7" w:rsidRPr="00882BB7" w:rsidRDefault="00882BB7" w:rsidP="00882BB7"/>
    <w:p w:rsidR="000D6431" w:rsidRDefault="00744D53" w:rsidP="00F53D21">
      <w:pPr>
        <w:pStyle w:val="Heading1"/>
      </w:pPr>
      <w:bookmarkStart w:id="19" w:name="_Toc275382186"/>
      <w:r>
        <w:lastRenderedPageBreak/>
        <w:t xml:space="preserve">Attitude Control </w:t>
      </w:r>
      <w:r w:rsidR="00A21559">
        <w:t>Design</w:t>
      </w:r>
      <w:bookmarkEnd w:id="19"/>
    </w:p>
    <w:p w:rsidR="00747EC7" w:rsidRPr="00747EC7" w:rsidRDefault="00726F61" w:rsidP="00726F61">
      <w:pPr>
        <w:spacing w:line="360" w:lineRule="auto"/>
      </w:pPr>
      <w:r w:rsidRPr="00DF10E0">
        <w:t xml:space="preserve">In stability augmentation mode the attitude controller is to maintain the </w:t>
      </w:r>
      <w:proofErr w:type="spellStart"/>
      <w:r w:rsidRPr="00DF10E0">
        <w:t>quadrotor</w:t>
      </w:r>
      <w:proofErr w:type="spellEnd"/>
      <w:r w:rsidRPr="00DF10E0">
        <w:t xml:space="preserve"> at a level attitude, without considering the altitude of the aircraft or its position. </w:t>
      </w:r>
      <w:r w:rsidR="00BF29B7">
        <w:t xml:space="preserve">Attitude controller design </w:t>
      </w:r>
      <w:r w:rsidR="00FF716F">
        <w:t>was</w:t>
      </w:r>
      <w:r w:rsidR="00BF29B7">
        <w:t xml:space="preserve"> therefore based entirely on controlling the roll, pitch and yaw dynamics of the </w:t>
      </w:r>
      <w:proofErr w:type="spellStart"/>
      <w:r w:rsidR="00BF29B7">
        <w:t>quadrotor</w:t>
      </w:r>
      <w:proofErr w:type="spellEnd"/>
      <w:r w:rsidR="00BF29B7">
        <w:t xml:space="preserve"> with the possibility of RC signals being used to correct drift.</w:t>
      </w:r>
      <w:r w:rsidR="00556C30">
        <w:t xml:space="preserve"> </w:t>
      </w:r>
      <w:r w:rsidR="005029F3">
        <w:t xml:space="preserve">An iterative design, implementation and testing </w:t>
      </w:r>
      <w:r w:rsidR="00F239BE">
        <w:t xml:space="preserve">process </w:t>
      </w:r>
      <w:proofErr w:type="gramStart"/>
      <w:r w:rsidR="00F239BE">
        <w:t>was</w:t>
      </w:r>
      <w:proofErr w:type="gramEnd"/>
      <w:r w:rsidR="00F239BE">
        <w:t xml:space="preserve"> used for each proposed </w:t>
      </w:r>
      <w:r w:rsidR="002F35CB">
        <w:t>PID control</w:t>
      </w:r>
      <w:r w:rsidR="00556C30">
        <w:t xml:space="preserve"> </w:t>
      </w:r>
      <w:r w:rsidR="001B632C">
        <w:t xml:space="preserve">loop </w:t>
      </w:r>
      <w:r w:rsidR="00F239BE">
        <w:t>architecture</w:t>
      </w:r>
      <w:r w:rsidR="00ED502E">
        <w:t>.</w:t>
      </w:r>
    </w:p>
    <w:p w:rsidR="00633D0D" w:rsidRDefault="00744D53" w:rsidP="00633D0D">
      <w:pPr>
        <w:pStyle w:val="Heading2"/>
      </w:pPr>
      <w:bookmarkStart w:id="20" w:name="_Ref275365033"/>
      <w:bookmarkStart w:id="21" w:name="_Toc275382187"/>
      <w:r>
        <w:t>Initial Design – Static Angle Set Point Control</w:t>
      </w:r>
      <w:bookmarkEnd w:id="20"/>
      <w:bookmarkEnd w:id="21"/>
    </w:p>
    <w:p w:rsidR="007544AF" w:rsidRDefault="005029F3" w:rsidP="00BF4AB0">
      <w:pPr>
        <w:spacing w:line="360" w:lineRule="auto"/>
      </w:pPr>
      <w:r>
        <w:t>The initial desi</w:t>
      </w:r>
      <w:r w:rsidR="008552B1">
        <w:t xml:space="preserve">gn of the attitude control was based </w:t>
      </w:r>
      <w:r w:rsidR="00DC4F5A">
        <w:t xml:space="preserve">on </w:t>
      </w:r>
      <w:r w:rsidR="008552B1">
        <w:t>control of</w:t>
      </w:r>
      <w:r w:rsidR="00DC4F5A">
        <w:t xml:space="preserve"> </w:t>
      </w:r>
      <w:r w:rsidR="008552B1">
        <w:t xml:space="preserve">the </w:t>
      </w:r>
      <w:r w:rsidR="00D43D87">
        <w:t xml:space="preserve">filtered angles and angular rates provided by the state estimation subsystem. </w:t>
      </w:r>
      <w:r w:rsidR="008907A7">
        <w:t xml:space="preserve">The </w:t>
      </w:r>
      <w:r w:rsidR="00AD6F99">
        <w:t>r</w:t>
      </w:r>
      <w:r w:rsidR="007E008B">
        <w:t>oll, pitch and yaw</w:t>
      </w:r>
      <w:r w:rsidR="007774D7">
        <w:t xml:space="preserve"> control loop architecture </w:t>
      </w:r>
      <w:r w:rsidR="007E008B">
        <w:t>was identical and is shown in</w:t>
      </w:r>
      <w:r w:rsidR="00197109">
        <w:t xml:space="preserve"> </w:t>
      </w:r>
      <w:r w:rsidR="004827F2">
        <w:fldChar w:fldCharType="begin"/>
      </w:r>
      <w:r w:rsidR="007774D7">
        <w:instrText xml:space="preserve"> REF _Ref149182128 \h </w:instrText>
      </w:r>
      <w:r w:rsidR="004827F2">
        <w:fldChar w:fldCharType="separate"/>
      </w:r>
      <w:r w:rsidR="00AF788F">
        <w:t xml:space="preserve">Figure </w:t>
      </w:r>
      <w:r w:rsidR="00AF788F">
        <w:rPr>
          <w:noProof/>
        </w:rPr>
        <w:t>2</w:t>
      </w:r>
      <w:r w:rsidR="004827F2">
        <w:fldChar w:fldCharType="end"/>
      </w:r>
      <w:r w:rsidR="007774D7">
        <w:t xml:space="preserve">. The </w:t>
      </w:r>
      <w:proofErr w:type="spellStart"/>
      <w:r w:rsidR="008552B1">
        <w:t>setpoint</w:t>
      </w:r>
      <w:proofErr w:type="spellEnd"/>
      <w:r w:rsidR="008552B1">
        <w:t xml:space="preserve"> or reference </w:t>
      </w:r>
      <w:r w:rsidR="007774D7">
        <w:t xml:space="preserve">angle was </w:t>
      </w:r>
      <w:r w:rsidR="0060336C">
        <w:t>designed to be static and changeable only through</w:t>
      </w:r>
      <w:r w:rsidR="00694713">
        <w:t xml:space="preserve"> the GCS. This</w:t>
      </w:r>
      <w:r w:rsidR="008B5F15">
        <w:t xml:space="preserve"> </w:t>
      </w:r>
      <w:r w:rsidR="00694713">
        <w:t>reduced</w:t>
      </w:r>
      <w:r w:rsidR="00BF4AB0">
        <w:t xml:space="preserve"> the </w:t>
      </w:r>
      <w:r w:rsidR="003753E5">
        <w:t xml:space="preserve">role of the RC pilot </w:t>
      </w:r>
      <w:r w:rsidR="00BF4AB0">
        <w:t>to controlling the throttle</w:t>
      </w:r>
      <w:r w:rsidR="0095541C">
        <w:t>,</w:t>
      </w:r>
      <w:r w:rsidR="00BF4AB0">
        <w:t xml:space="preserve"> as roll, pitch and yaw control outputs</w:t>
      </w:r>
      <w:r w:rsidR="005E6BF9">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oMath>
      <w:r w:rsidR="005E6BF9">
        <w:t>)</w:t>
      </w:r>
      <w:r w:rsidR="00C62186">
        <w:t xml:space="preserve"> where autopilot controlled</w:t>
      </w:r>
      <w:r w:rsidR="0095541C">
        <w:t xml:space="preserve">. At the implementation stage </w:t>
      </w:r>
      <w:r w:rsidR="00C62186">
        <w:t>the possibility of superposition</w:t>
      </w:r>
      <w:r w:rsidR="008B4ABC">
        <w:t xml:space="preserve"> using weighted </w:t>
      </w:r>
      <w:r w:rsidR="00D615AA">
        <w:t>addition in</w:t>
      </w:r>
      <w:r w:rsidR="00F370EB">
        <w:t xml:space="preserve"> the mode control unit (MCU)</w:t>
      </w:r>
      <w:r w:rsidR="00C60C9D">
        <w:t xml:space="preserve"> was added</w:t>
      </w:r>
      <w:r w:rsidR="000806B3">
        <w:t xml:space="preserve"> for augmented (or blue) mode.</w:t>
      </w:r>
    </w:p>
    <w:p w:rsidR="004173A5" w:rsidRDefault="004173A5" w:rsidP="00BF4AB0">
      <w:pPr>
        <w:spacing w:line="360" w:lineRule="auto"/>
      </w:pPr>
      <w:r>
        <w:rPr>
          <w:noProof/>
          <w:snapToGrid/>
          <w:lang w:eastAsia="en-AU"/>
        </w:rPr>
        <w:drawing>
          <wp:inline distT="0" distB="0" distL="0" distR="0">
            <wp:extent cx="6102350" cy="2469573"/>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02350" cy="2469573"/>
                    </a:xfrm>
                    <a:prstGeom prst="rect">
                      <a:avLst/>
                    </a:prstGeom>
                    <a:noFill/>
                    <a:ln>
                      <a:noFill/>
                    </a:ln>
                  </pic:spPr>
                </pic:pic>
              </a:graphicData>
            </a:graphic>
          </wp:inline>
        </w:drawing>
      </w:r>
    </w:p>
    <w:p w:rsidR="00744D53" w:rsidRDefault="004173A5" w:rsidP="00BE2BE7">
      <w:pPr>
        <w:pStyle w:val="Caption"/>
      </w:pPr>
      <w:bookmarkStart w:id="22" w:name="_Ref149182128"/>
      <w:bookmarkStart w:id="23" w:name="_Toc275382194"/>
      <w:r>
        <w:t xml:space="preserve">Figure </w:t>
      </w:r>
      <w:fldSimple w:instr=" SEQ Figure \* ARABIC ">
        <w:r w:rsidR="00AF788F">
          <w:rPr>
            <w:noProof/>
          </w:rPr>
          <w:t>2</w:t>
        </w:r>
      </w:fldSimple>
      <w:bookmarkEnd w:id="22"/>
      <w:r>
        <w:t xml:space="preserve"> - Attitude Angle Static Control Loop</w:t>
      </w:r>
      <w:bookmarkEnd w:id="23"/>
    </w:p>
    <w:p w:rsidR="006826A2" w:rsidRDefault="00E21B42" w:rsidP="00C97A71">
      <w:pPr>
        <w:spacing w:line="360" w:lineRule="auto"/>
      </w:pPr>
      <w:r>
        <w:t>Each control loop was tested in a</w:t>
      </w:r>
      <w:r w:rsidR="00970E0E">
        <w:t xml:space="preserve"> SIMULINK</w:t>
      </w:r>
      <w:r>
        <w:t xml:space="preserve"> rigid body simulator </w:t>
      </w:r>
      <w:r w:rsidR="00B841C1">
        <w:t>before implementation</w:t>
      </w:r>
      <w:r w:rsidR="00E06BE1">
        <w:t>.</w:t>
      </w:r>
      <w:r w:rsidR="00B841C1">
        <w:t xml:space="preserve"> </w:t>
      </w:r>
      <w:r w:rsidR="00E06BE1">
        <w:t xml:space="preserve">This </w:t>
      </w:r>
      <w:r w:rsidR="00B841C1">
        <w:t xml:space="preserve">suggested the </w:t>
      </w:r>
      <w:proofErr w:type="spellStart"/>
      <w:r w:rsidR="00B841C1">
        <w:t>quadrotor</w:t>
      </w:r>
      <w:proofErr w:type="spellEnd"/>
      <w:r w:rsidR="00B841C1">
        <w:t xml:space="preserve"> would remain at a stable attitude</w:t>
      </w:r>
      <w:r w:rsidR="00E06BE1">
        <w:t xml:space="preserve"> provided three gains (proportional, integral and derivative) and four loop parameters were provided (maximum output, minimum output, neutral or trim output and integrator anti-wind up limit)</w:t>
      </w:r>
      <w:r w:rsidR="00B841C1">
        <w:t xml:space="preserve">. </w:t>
      </w:r>
      <w:r w:rsidR="00FE121A">
        <w:t>After implementation t</w:t>
      </w:r>
      <w:r w:rsidR="00A507EC">
        <w:t xml:space="preserve">he </w:t>
      </w:r>
      <w:r w:rsidR="00E32E9B">
        <w:t>roll and pitch control loops were</w:t>
      </w:r>
      <w:r w:rsidR="00A507EC">
        <w:t xml:space="preserve"> tested in a test rig, </w:t>
      </w:r>
      <w:r w:rsidR="00630127">
        <w:t xml:space="preserve">on </w:t>
      </w:r>
      <w:r w:rsidR="00A507EC">
        <w:t>a bungee and u</w:t>
      </w:r>
      <w:bookmarkStart w:id="24" w:name="_GoBack"/>
      <w:bookmarkEnd w:id="24"/>
      <w:r w:rsidR="00A507EC">
        <w:t xml:space="preserve">nrestricted. </w:t>
      </w:r>
      <w:r w:rsidR="002A7F79">
        <w:t xml:space="preserve">Yaw on the other hand was left untested due to the lack of a final yaw angle </w:t>
      </w:r>
      <w:r w:rsidR="004F32F0">
        <w:t xml:space="preserve">state estimation </w:t>
      </w:r>
      <w:r w:rsidR="000B6689">
        <w:t xml:space="preserve">solution. </w:t>
      </w:r>
    </w:p>
    <w:p w:rsidR="00030613" w:rsidRDefault="009D38FD" w:rsidP="000223DD">
      <w:pPr>
        <w:spacing w:line="360" w:lineRule="auto"/>
      </w:pPr>
      <w:r>
        <w:lastRenderedPageBreak/>
        <w:t xml:space="preserve">The design </w:t>
      </w:r>
      <w:r w:rsidR="00C97A71">
        <w:t>had its</w:t>
      </w:r>
      <w:r>
        <w:t xml:space="preserve"> gain</w:t>
      </w:r>
      <w:r w:rsidR="00C97A71">
        <w:t>s</w:t>
      </w:r>
      <w:r>
        <w:t xml:space="preserve"> tunned initially in the</w:t>
      </w:r>
      <w:r w:rsidR="00CE0D14">
        <w:t xml:space="preserve"> test rig </w:t>
      </w:r>
      <w:r>
        <w:t>using angle information from the on board state estimation and IMU</w:t>
      </w:r>
      <w:r w:rsidR="00D25B42">
        <w:t xml:space="preserve"> as described in [</w:t>
      </w:r>
      <w:r w:rsidR="00B27A05">
        <w:t>RD/3</w:t>
      </w:r>
      <w:r w:rsidR="00D25B42">
        <w:t>]</w:t>
      </w:r>
      <w:r w:rsidR="00666CA1">
        <w:t xml:space="preserve">. </w:t>
      </w:r>
      <w:r w:rsidR="000223DD">
        <w:t xml:space="preserve">The </w:t>
      </w:r>
      <w:r w:rsidR="00666CA1">
        <w:t>test concluded that the rig’</w:t>
      </w:r>
      <w:r w:rsidR="00AD2F6B">
        <w:t>s dynamics had a profound impact on the attitude stability</w:t>
      </w:r>
      <w:r w:rsidR="00385009">
        <w:t>.</w:t>
      </w:r>
      <w:r w:rsidR="000223DD">
        <w:t xml:space="preserve"> </w:t>
      </w:r>
      <w:r w:rsidR="00385009">
        <w:t>Nevertheless</w:t>
      </w:r>
      <w:r w:rsidR="000223DD">
        <w:t xml:space="preserve"> </w:t>
      </w:r>
      <w:r w:rsidR="004827F2">
        <w:fldChar w:fldCharType="begin"/>
      </w:r>
      <w:r w:rsidR="000223DD">
        <w:instrText xml:space="preserve"> REF _Ref275345998 \h </w:instrText>
      </w:r>
      <w:r w:rsidR="004827F2">
        <w:fldChar w:fldCharType="separate"/>
      </w:r>
      <w:r w:rsidR="00AF788F">
        <w:t xml:space="preserve">Figure </w:t>
      </w:r>
      <w:r w:rsidR="00AF788F">
        <w:rPr>
          <w:noProof/>
        </w:rPr>
        <w:t>3</w:t>
      </w:r>
      <w:r w:rsidR="004827F2">
        <w:fldChar w:fldCharType="end"/>
      </w:r>
      <w:r w:rsidR="000223DD">
        <w:t xml:space="preserve"> </w:t>
      </w:r>
      <w:r w:rsidR="005354BC">
        <w:t xml:space="preserve">illustrates </w:t>
      </w:r>
      <w:r w:rsidR="00F42F1E">
        <w:t xml:space="preserve">that the controller </w:t>
      </w:r>
      <w:r w:rsidR="005354BC">
        <w:t>performed</w:t>
      </w:r>
      <w:r w:rsidR="00F42F1E">
        <w:t xml:space="preserve"> better when </w:t>
      </w:r>
      <w:r w:rsidR="00991F64">
        <w:t>co</w:t>
      </w:r>
      <w:r w:rsidR="00F42F1E">
        <w:t xml:space="preserve">ntrol </w:t>
      </w:r>
      <w:r w:rsidR="00A94FB8">
        <w:t xml:space="preserve">disturbances in the form of changing </w:t>
      </w:r>
      <w:proofErr w:type="spellStart"/>
      <w:r w:rsidR="00A94FB8">
        <w:t>setpoints</w:t>
      </w:r>
      <w:proofErr w:type="spellEnd"/>
      <w:r w:rsidR="00A94FB8">
        <w:t xml:space="preserve"> </w:t>
      </w:r>
      <w:r w:rsidR="00FF7C35">
        <w:t>were</w:t>
      </w:r>
      <w:r w:rsidR="00F42F1E">
        <w:t xml:space="preserve"> </w:t>
      </w:r>
      <w:r w:rsidR="00991F64">
        <w:t>introduced</w:t>
      </w:r>
      <w:r w:rsidR="00030613">
        <w:t xml:space="preserve">. </w:t>
      </w:r>
      <w:r w:rsidR="001F7508" w:rsidRPr="001F7508">
        <w:t xml:space="preserve">Unrestricted testing of the angle controllers </w:t>
      </w:r>
      <w:r w:rsidR="001F7508">
        <w:t>was used to confirm this observation.</w:t>
      </w:r>
    </w:p>
    <w:p w:rsidR="003A3B9B" w:rsidRDefault="00AB2959" w:rsidP="003A3B9B">
      <w:pPr>
        <w:keepNext/>
        <w:jc w:val="center"/>
      </w:pPr>
      <w:r>
        <w:rPr>
          <w:noProof/>
          <w:snapToGrid/>
          <w:lang w:eastAsia="en-AU"/>
        </w:rPr>
        <w:drawing>
          <wp:inline distT="0" distB="0" distL="0" distR="0">
            <wp:extent cx="5337810" cy="39979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0D02F6" w:rsidRDefault="003A3B9B" w:rsidP="003A3B9B">
      <w:pPr>
        <w:pStyle w:val="Caption"/>
      </w:pPr>
      <w:bookmarkStart w:id="25" w:name="_Ref275345998"/>
      <w:bookmarkStart w:id="26" w:name="_Toc275382195"/>
      <w:r>
        <w:t xml:space="preserve">Figure </w:t>
      </w:r>
      <w:fldSimple w:instr=" SEQ Figure \* ARABIC ">
        <w:r w:rsidR="00AF788F">
          <w:rPr>
            <w:noProof/>
          </w:rPr>
          <w:t>3</w:t>
        </w:r>
      </w:fldSimple>
      <w:bookmarkEnd w:id="25"/>
      <w:r>
        <w:t xml:space="preserve"> - Static Angle Control in Test Rig </w:t>
      </w:r>
      <w:r w:rsidR="00AB2959">
        <w:t xml:space="preserve">Small </w:t>
      </w:r>
      <w:r w:rsidR="00563C74">
        <w:t>Step</w:t>
      </w:r>
      <w:r w:rsidR="00AB2959">
        <w:t xml:space="preserve"> Disturbance</w:t>
      </w:r>
      <w:r w:rsidR="00E45E7F">
        <w:t>s</w:t>
      </w:r>
      <w:bookmarkEnd w:id="26"/>
    </w:p>
    <w:p w:rsidR="00AC2292" w:rsidRPr="00AC2292" w:rsidRDefault="00F5262D" w:rsidP="00F5262D">
      <w:pPr>
        <w:spacing w:line="360" w:lineRule="auto"/>
      </w:pPr>
      <w:r>
        <w:t>During a series</w:t>
      </w:r>
      <w:r w:rsidR="00AC2292">
        <w:t xml:space="preserve"> of bungee and unrestricted controller </w:t>
      </w:r>
      <w:r>
        <w:t>tests</w:t>
      </w:r>
      <w:r w:rsidR="00AC2292">
        <w:t xml:space="preserve"> </w:t>
      </w:r>
      <w:r w:rsidR="00195B2A">
        <w:t>it became apparent that the con</w:t>
      </w:r>
      <w:r w:rsidR="00F33C6B">
        <w:t>troller gains could not be tuned.</w:t>
      </w:r>
      <w:r w:rsidR="00126C8E">
        <w:t xml:space="preserve"> </w:t>
      </w:r>
      <w:r w:rsidR="00D278F7">
        <w:t xml:space="preserve">The process for unrestricted tunning was to trim the </w:t>
      </w:r>
      <w:proofErr w:type="spellStart"/>
      <w:r w:rsidR="00D278F7">
        <w:t>quadrotor</w:t>
      </w:r>
      <w:proofErr w:type="spellEnd"/>
      <w:r w:rsidR="00D278F7">
        <w:t xml:space="preserve"> on the ground, then give the autopilot control over the roll and pitch whilst the</w:t>
      </w:r>
      <w:r w:rsidR="004D308C">
        <w:t xml:space="preserve"> pilot controlled yaw and throttle</w:t>
      </w:r>
      <w:r w:rsidR="003F6682">
        <w:t>.</w:t>
      </w:r>
      <w:r w:rsidR="009D6634">
        <w:t xml:space="preserve"> </w:t>
      </w:r>
      <w:r w:rsidR="00C37D39">
        <w:t xml:space="preserve">This process never gave convincing results as the </w:t>
      </w:r>
      <w:r w:rsidR="00B617B9">
        <w:t xml:space="preserve">RC </w:t>
      </w:r>
      <w:r w:rsidR="00C37D39">
        <w:t xml:space="preserve">pilot was unable to correct for </w:t>
      </w:r>
      <w:r w:rsidR="008D2FDA">
        <w:t>position drift</w:t>
      </w:r>
      <w:r w:rsidR="00C37D39">
        <w:t xml:space="preserve"> and disturbances when near the ground</w:t>
      </w:r>
      <w:r w:rsidR="00BB63D6">
        <w:t xml:space="preserve"> without overriding the controller.</w:t>
      </w:r>
      <w:r w:rsidR="00275B07">
        <w:t xml:space="preserve"> </w:t>
      </w:r>
      <w:r w:rsidR="00037E0D">
        <w:t xml:space="preserve">A controller design where the pilot was able to correct for </w:t>
      </w:r>
      <w:r w:rsidR="008F12D2">
        <w:t xml:space="preserve">the sources of </w:t>
      </w:r>
      <w:r w:rsidR="00037E0D">
        <w:t xml:space="preserve">drift </w:t>
      </w:r>
      <w:r w:rsidR="00BD2611">
        <w:t xml:space="preserve">with modification of the control loop </w:t>
      </w:r>
      <w:proofErr w:type="spellStart"/>
      <w:r w:rsidR="00BD2611">
        <w:t>setpoints</w:t>
      </w:r>
      <w:proofErr w:type="spellEnd"/>
      <w:r w:rsidR="00BD2611">
        <w:t xml:space="preserve"> </w:t>
      </w:r>
      <w:r w:rsidR="0016023F">
        <w:t>was therefore required;</w:t>
      </w:r>
      <w:r w:rsidR="00627FC9">
        <w:t xml:space="preserve"> </w:t>
      </w:r>
      <w:r w:rsidR="0016023F">
        <w:t>r</w:t>
      </w:r>
      <w:r w:rsidR="004F2BD4">
        <w:t>emoval of t</w:t>
      </w:r>
      <w:r w:rsidR="00627FC9">
        <w:t>he sources of drift such as state estimation and initial disturbances</w:t>
      </w:r>
      <w:r w:rsidR="009813E8">
        <w:t xml:space="preserve"> being </w:t>
      </w:r>
      <w:r w:rsidR="008A696A">
        <w:t>other</w:t>
      </w:r>
      <w:r w:rsidR="00D42AC1">
        <w:t>,</w:t>
      </w:r>
      <w:r w:rsidR="008A696A">
        <w:t xml:space="preserve"> but </w:t>
      </w:r>
      <w:r w:rsidR="0023102A">
        <w:t>least</w:t>
      </w:r>
      <w:r w:rsidR="007733A9">
        <w:t xml:space="preserve"> practical</w:t>
      </w:r>
      <w:r w:rsidR="00D42AC1">
        <w:t>,</w:t>
      </w:r>
      <w:r w:rsidR="007733A9">
        <w:t xml:space="preserve"> solution.</w:t>
      </w:r>
    </w:p>
    <w:p w:rsidR="003A2210" w:rsidRDefault="003A2210">
      <w:pPr>
        <w:widowControl/>
        <w:spacing w:before="0"/>
        <w:jc w:val="left"/>
        <w:rPr>
          <w:b/>
        </w:rPr>
      </w:pPr>
      <w:r>
        <w:br w:type="page"/>
      </w:r>
    </w:p>
    <w:p w:rsidR="00F53D21" w:rsidRPr="00F53D21" w:rsidRDefault="00744D53" w:rsidP="00F53D21">
      <w:pPr>
        <w:pStyle w:val="Heading2"/>
      </w:pPr>
      <w:bookmarkStart w:id="27" w:name="_Toc275382188"/>
      <w:r>
        <w:lastRenderedPageBreak/>
        <w:t>Revised Design – Dynamic RC Angle Set Point Control</w:t>
      </w:r>
      <w:bookmarkEnd w:id="27"/>
    </w:p>
    <w:p w:rsidR="00744D53" w:rsidRDefault="008542D8" w:rsidP="00286E09">
      <w:pPr>
        <w:spacing w:line="360" w:lineRule="auto"/>
      </w:pPr>
      <w:r>
        <w:t xml:space="preserve">In the case of static </w:t>
      </w:r>
      <w:proofErr w:type="spellStart"/>
      <w:r>
        <w:t>setpoints</w:t>
      </w:r>
      <w:proofErr w:type="spellEnd"/>
      <w:r>
        <w:t xml:space="preserve">, the </w:t>
      </w:r>
      <w:r w:rsidR="0003493B">
        <w:t xml:space="preserve">GCS operator took on the role of </w:t>
      </w:r>
      <w:r w:rsidR="00074CB7">
        <w:t>emulating</w:t>
      </w:r>
      <w:r>
        <w:t xml:space="preserve"> an outer</w:t>
      </w:r>
      <w:r w:rsidR="00074CB7">
        <w:t>-loop</w:t>
      </w:r>
      <w:r>
        <w:t xml:space="preserve"> </w:t>
      </w:r>
      <w:r w:rsidR="00286E09">
        <w:t xml:space="preserve">position </w:t>
      </w:r>
      <w:r w:rsidR="00074CB7">
        <w:t xml:space="preserve">controller </w:t>
      </w:r>
      <w:r w:rsidR="002F10D1">
        <w:t xml:space="preserve">in updating the </w:t>
      </w:r>
      <w:proofErr w:type="spellStart"/>
      <w:r w:rsidR="002F10D1">
        <w:t>setpoints</w:t>
      </w:r>
      <w:proofErr w:type="spellEnd"/>
      <w:r w:rsidR="002F10D1">
        <w:t xml:space="preserve"> to </w:t>
      </w:r>
      <w:r w:rsidR="00BF3BA1">
        <w:t>attempt</w:t>
      </w:r>
      <w:r w:rsidR="002F10D1">
        <w:t xml:space="preserve"> to</w:t>
      </w:r>
      <w:r w:rsidR="006578DB">
        <w:t xml:space="preserve"> correct </w:t>
      </w:r>
      <w:r w:rsidR="00C82CC2">
        <w:t>for</w:t>
      </w:r>
      <w:r w:rsidR="008A55C2">
        <w:t xml:space="preserve"> position drift</w:t>
      </w:r>
      <w:r w:rsidR="00791A90">
        <w:t xml:space="preserve"> and</w:t>
      </w:r>
      <w:r w:rsidR="00E1507B">
        <w:t xml:space="preserve"> </w:t>
      </w:r>
      <w:r w:rsidR="00016F51">
        <w:t>initial</w:t>
      </w:r>
      <w:r w:rsidR="00527375">
        <w:t xml:space="preserve"> disturbances</w:t>
      </w:r>
      <w:r w:rsidR="00791A90">
        <w:t>.</w:t>
      </w:r>
      <w:r w:rsidR="004A40B9">
        <w:t xml:space="preserve"> </w:t>
      </w:r>
      <w:r w:rsidR="00932C14">
        <w:t xml:space="preserve">The dynamic </w:t>
      </w:r>
      <w:proofErr w:type="spellStart"/>
      <w:r w:rsidR="00387640">
        <w:t>setpoint</w:t>
      </w:r>
      <w:proofErr w:type="spellEnd"/>
      <w:r w:rsidR="00932C14">
        <w:t xml:space="preserve"> angle </w:t>
      </w:r>
      <w:r w:rsidR="00074CB7">
        <w:t xml:space="preserve">controller design </w:t>
      </w:r>
      <w:r w:rsidR="003D2182">
        <w:t xml:space="preserve">however </w:t>
      </w:r>
      <w:r w:rsidR="00467059">
        <w:t xml:space="preserve">moved this responsibility to the RC pilot and the </w:t>
      </w:r>
      <w:r w:rsidR="00C10182">
        <w:t>RC transmitter.</w:t>
      </w:r>
      <w:r w:rsidR="00B148D4">
        <w:t xml:space="preserve"> </w:t>
      </w:r>
      <w:r w:rsidR="00387640">
        <w:t xml:space="preserve">As </w:t>
      </w:r>
      <w:r w:rsidR="004827F2">
        <w:fldChar w:fldCharType="begin"/>
      </w:r>
      <w:r w:rsidR="00387640">
        <w:instrText xml:space="preserve"> REF _Ref275348746 \h </w:instrText>
      </w:r>
      <w:r w:rsidR="004827F2">
        <w:fldChar w:fldCharType="separate"/>
      </w:r>
      <w:r w:rsidR="00AF788F">
        <w:t xml:space="preserve">Figure </w:t>
      </w:r>
      <w:r w:rsidR="00AF788F">
        <w:rPr>
          <w:noProof/>
        </w:rPr>
        <w:t>4</w:t>
      </w:r>
      <w:r w:rsidR="004827F2">
        <w:fldChar w:fldCharType="end"/>
      </w:r>
      <w:r w:rsidR="00387640">
        <w:t xml:space="preserve"> show</w:t>
      </w:r>
      <w:r w:rsidR="00405B74">
        <w:t xml:space="preserve">s the </w:t>
      </w:r>
      <w:r w:rsidR="006D7646">
        <w:t xml:space="preserve">roll or pitch RC channel provides an adjustment to the </w:t>
      </w:r>
      <w:proofErr w:type="spellStart"/>
      <w:r w:rsidR="00E95788">
        <w:t>setpoint</w:t>
      </w:r>
      <w:proofErr w:type="spellEnd"/>
      <w:r w:rsidR="00E95788">
        <w:t xml:space="preserve"> of their re</w:t>
      </w:r>
      <w:r w:rsidR="00E65A42">
        <w:t>spective attitude control loops</w:t>
      </w:r>
      <w:r w:rsidR="005735B2">
        <w:t xml:space="preserve">. </w:t>
      </w:r>
      <w:r w:rsidR="0007240C">
        <w:t>In this way the duty cycle of the RC pulse, 1000-200</w:t>
      </w:r>
      <w:r w:rsidR="002D0675">
        <w:t xml:space="preserve">0 micro-seconds was mapped to an </w:t>
      </w:r>
      <w:r w:rsidR="006B6CB7">
        <w:t>angle</w:t>
      </w:r>
      <w:r w:rsidR="002D0675">
        <w:t xml:space="preserve"> </w:t>
      </w:r>
      <w:r w:rsidR="00E464DF">
        <w:t xml:space="preserve">value </w:t>
      </w:r>
      <w:proofErr w:type="gramStart"/>
      <w:r w:rsidR="009D4F1F">
        <w:t>of</w:t>
      </w:r>
      <w:r w:rsidR="00E464DF">
        <w:t xml:space="preserve"> </w:t>
      </w:r>
      <m:oMath>
        <w:proofErr w:type="gramEnd"/>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m:t>
            </m:r>
          </m:sup>
        </m:sSup>
      </m:oMath>
      <w:r w:rsidR="00E464DF">
        <w:t>.</w:t>
      </w:r>
      <w:r w:rsidR="0007199A" w:rsidRPr="0007199A">
        <w:t xml:space="preserve"> </w:t>
      </w:r>
      <w:r w:rsidR="00A00E2D">
        <w:t xml:space="preserve">Note that assigning a </w:t>
      </w:r>
      <w:r w:rsidR="00223091">
        <w:t xml:space="preserve">yaw RC </w:t>
      </w:r>
      <w:r w:rsidR="00A00E2D">
        <w:t xml:space="preserve">pulse a </w:t>
      </w:r>
      <w:r w:rsidR="00BB283D">
        <w:t>h</w:t>
      </w:r>
      <w:r w:rsidR="00A00E2D">
        <w:t xml:space="preserve">eading angle </w:t>
      </w:r>
      <w:r w:rsidR="00BB283D">
        <w:t>of</w:t>
      </w:r>
      <m:oMath>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m:t>
            </m:r>
          </m:sup>
        </m:sSup>
      </m:oMath>
      <w:r w:rsidR="009E40C8">
        <w:t xml:space="preserve"> </w:t>
      </w:r>
      <w:r w:rsidR="00161304">
        <w:t xml:space="preserve">or </w:t>
      </w:r>
      <m:oMath>
        <m:sSup>
          <m:sSupPr>
            <m:ctrlPr>
              <w:rPr>
                <w:rFonts w:ascii="Cambria Math" w:hAnsi="Cambria Math"/>
                <w:i/>
              </w:rPr>
            </m:ctrlPr>
          </m:sSupPr>
          <m:e>
            <m:r>
              <w:rPr>
                <w:rFonts w:ascii="Cambria Math" w:hAnsi="Cambria Math"/>
              </w:rPr>
              <m:t>0</m:t>
            </m:r>
          </m:e>
          <m:sup>
            <m:r>
              <w:rPr>
                <w:rFonts w:ascii="Cambria Math" w:hAnsi="Cambria Math"/>
              </w:rPr>
              <m:t>∘</m:t>
            </m:r>
          </m:sup>
        </m:sSup>
        <m:r>
          <w:rPr>
            <w:rFonts w:ascii="Cambria Math" w:hAnsi="Cambria Math"/>
          </w:rPr>
          <m:t xml:space="preserve"> to </m:t>
        </m:r>
        <m:sSup>
          <m:sSupPr>
            <m:ctrlPr>
              <w:rPr>
                <w:rFonts w:ascii="Cambria Math" w:hAnsi="Cambria Math"/>
                <w:i/>
              </w:rPr>
            </m:ctrlPr>
          </m:sSupPr>
          <m:e>
            <m:r>
              <w:rPr>
                <w:rFonts w:ascii="Cambria Math" w:hAnsi="Cambria Math"/>
              </w:rPr>
              <m:t>360</m:t>
            </m:r>
          </m:e>
          <m:sup>
            <m:r>
              <w:rPr>
                <w:rFonts w:ascii="Cambria Math" w:hAnsi="Cambria Math"/>
              </w:rPr>
              <m:t>∘</m:t>
            </m:r>
          </m:sup>
        </m:sSup>
      </m:oMath>
      <w:r w:rsidR="00161304">
        <w:t xml:space="preserve"> </w:t>
      </w:r>
      <w:r w:rsidR="009E40C8">
        <w:t xml:space="preserve">did not make sense and thus the yaw angle </w:t>
      </w:r>
      <w:proofErr w:type="spellStart"/>
      <w:r w:rsidR="009E40C8">
        <w:t>setpoint</w:t>
      </w:r>
      <w:proofErr w:type="spellEnd"/>
      <w:r w:rsidR="009E40C8">
        <w:t xml:space="preserve"> remained static.</w:t>
      </w:r>
    </w:p>
    <w:p w:rsidR="00BE2BE7" w:rsidRDefault="00BE2BE7" w:rsidP="00BE2BE7">
      <w:pPr>
        <w:keepNext/>
      </w:pPr>
      <w:r>
        <w:rPr>
          <w:noProof/>
          <w:snapToGrid/>
          <w:lang w:eastAsia="en-AU"/>
        </w:rPr>
        <w:drawing>
          <wp:inline distT="0" distB="0" distL="0" distR="0">
            <wp:extent cx="6102350" cy="2184887"/>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02350" cy="2184887"/>
                    </a:xfrm>
                    <a:prstGeom prst="rect">
                      <a:avLst/>
                    </a:prstGeom>
                    <a:noFill/>
                    <a:ln>
                      <a:noFill/>
                    </a:ln>
                  </pic:spPr>
                </pic:pic>
              </a:graphicData>
            </a:graphic>
          </wp:inline>
        </w:drawing>
      </w:r>
    </w:p>
    <w:p w:rsidR="00F53D21" w:rsidRDefault="00BE2BE7" w:rsidP="00BE2BE7">
      <w:pPr>
        <w:pStyle w:val="Caption"/>
      </w:pPr>
      <w:bookmarkStart w:id="28" w:name="_Ref275348746"/>
      <w:bookmarkStart w:id="29" w:name="_Toc275382196"/>
      <w:r>
        <w:t xml:space="preserve">Figure </w:t>
      </w:r>
      <w:fldSimple w:instr=" SEQ Figure \* ARABIC ">
        <w:r w:rsidR="00AF788F">
          <w:rPr>
            <w:noProof/>
          </w:rPr>
          <w:t>4</w:t>
        </w:r>
      </w:fldSimple>
      <w:bookmarkEnd w:id="28"/>
      <w:r>
        <w:t xml:space="preserve"> - Attitude Angle Dynamic Control Loop</w:t>
      </w:r>
      <w:bookmarkEnd w:id="29"/>
    </w:p>
    <w:p w:rsidR="00FB40A9" w:rsidRDefault="005042DE" w:rsidP="005042DE">
      <w:pPr>
        <w:spacing w:line="360" w:lineRule="auto"/>
      </w:pPr>
      <w:r>
        <w:t xml:space="preserve">In terms of implementation this design was considerably more </w:t>
      </w:r>
      <w:r w:rsidR="003A5D27">
        <w:t xml:space="preserve">complex as the </w:t>
      </w:r>
      <w:r>
        <w:t xml:space="preserve">mode control unit was required to capture and forward the pulse </w:t>
      </w:r>
      <w:r w:rsidR="00DC5200">
        <w:t xml:space="preserve">duty cycle </w:t>
      </w:r>
      <w:r>
        <w:t>values via USART connection to the flight computer.</w:t>
      </w:r>
      <w:r w:rsidR="00447247">
        <w:t xml:space="preserve"> </w:t>
      </w:r>
      <w:r w:rsidR="005E6683">
        <w:t xml:space="preserve">Unrestricted flight testing </w:t>
      </w:r>
      <w:r w:rsidR="00A8028E">
        <w:t xml:space="preserve">was however </w:t>
      </w:r>
      <w:r w:rsidR="003D6738">
        <w:t xml:space="preserve">more promising </w:t>
      </w:r>
      <w:r w:rsidR="0062155D">
        <w:t>with the pilot having the ability to overcome initial disturbance</w:t>
      </w:r>
      <w:r w:rsidR="00F0326A">
        <w:t>s</w:t>
      </w:r>
      <w:r w:rsidR="00B174A2">
        <w:t xml:space="preserve"> provided the scaling range of angles was broad enough.</w:t>
      </w:r>
      <w:r w:rsidR="001F44C6">
        <w:t xml:space="preserve"> </w:t>
      </w:r>
      <w:r w:rsidR="004A5ED3">
        <w:t xml:space="preserve">Indeed the scaling of </w:t>
      </w:r>
      <w:r w:rsidR="00987B7E">
        <w:t>the</w:t>
      </w:r>
      <w:r w:rsidR="0046747F">
        <w:t xml:space="preserve"> pulse to an arbitrary range</w:t>
      </w:r>
      <w:r w:rsidR="004A5ED3">
        <w:t xml:space="preserve"> </w:t>
      </w:r>
      <m:oMath>
        <m:r>
          <w:rPr>
            <w:rFonts w:ascii="Cambria Math" w:hAnsi="Cambria Math"/>
          </w:rPr>
          <m:t>±</m:t>
        </m:r>
        <m:sSup>
          <m:sSupPr>
            <m:ctrlPr>
              <w:rPr>
                <w:rFonts w:ascii="Cambria Math" w:hAnsi="Cambria Math"/>
                <w:i/>
              </w:rPr>
            </m:ctrlPr>
          </m:sSupPr>
          <m:e>
            <m:r>
              <w:rPr>
                <w:rFonts w:ascii="Cambria Math" w:hAnsi="Cambria Math"/>
              </w:rPr>
              <m:t>15</m:t>
            </m:r>
          </m:e>
          <m:sup>
            <m:r>
              <w:rPr>
                <w:rFonts w:ascii="Cambria Math" w:hAnsi="Cambria Math"/>
              </w:rPr>
              <m:t>∘</m:t>
            </m:r>
          </m:sup>
        </m:sSup>
      </m:oMath>
      <w:r w:rsidR="0046747F">
        <w:t xml:space="preserve"> was difficult to </w:t>
      </w:r>
      <w:r w:rsidR="002D3C71">
        <w:t xml:space="preserve">justify given </w:t>
      </w:r>
      <w:r w:rsidR="00E921D4">
        <w:t xml:space="preserve">movement in the </w:t>
      </w:r>
      <w:r w:rsidR="00A0070C">
        <w:t xml:space="preserve">centre of gravity </w:t>
      </w:r>
      <w:r w:rsidR="00E921D4">
        <w:t xml:space="preserve">or simply battery </w:t>
      </w:r>
      <w:r w:rsidR="00F0289C">
        <w:t xml:space="preserve">could overcome the </w:t>
      </w:r>
      <w:r w:rsidR="00487B4A">
        <w:t>effectiveness of the controller</w:t>
      </w:r>
      <w:r w:rsidR="004543E5">
        <w:t xml:space="preserve"> and RC pilot</w:t>
      </w:r>
      <w:r w:rsidR="00487B4A">
        <w:t>.</w:t>
      </w:r>
      <w:r w:rsidR="0077570E">
        <w:t xml:space="preserve"> </w:t>
      </w:r>
      <w:r w:rsidR="009759B0">
        <w:t xml:space="preserve">Nevertheless two short flights were </w:t>
      </w:r>
      <w:r w:rsidR="00AE57CF">
        <w:t>achieved</w:t>
      </w:r>
      <w:r w:rsidR="009759B0">
        <w:t xml:space="preserve"> </w:t>
      </w:r>
      <w:r w:rsidR="00B61701">
        <w:t xml:space="preserve">with </w:t>
      </w:r>
      <w:r w:rsidR="00213E71">
        <w:t xml:space="preserve">roll and pitch </w:t>
      </w:r>
      <w:r w:rsidR="0016060A">
        <w:t xml:space="preserve">angle plots </w:t>
      </w:r>
      <w:r w:rsidR="00213E71">
        <w:t xml:space="preserve">shown in </w:t>
      </w:r>
      <w:r w:rsidR="004827F2">
        <w:fldChar w:fldCharType="begin"/>
      </w:r>
      <w:r w:rsidR="00213E71">
        <w:instrText xml:space="preserve"> REF _Ref275350194 \h </w:instrText>
      </w:r>
      <w:r w:rsidR="004827F2">
        <w:fldChar w:fldCharType="separate"/>
      </w:r>
      <w:r w:rsidR="00AF788F">
        <w:t xml:space="preserve">Figure </w:t>
      </w:r>
      <w:r w:rsidR="00AF788F">
        <w:rPr>
          <w:noProof/>
        </w:rPr>
        <w:t>5</w:t>
      </w:r>
      <w:r w:rsidR="004827F2">
        <w:fldChar w:fldCharType="end"/>
      </w:r>
      <w:r w:rsidR="00213E71">
        <w:t xml:space="preserve"> and </w:t>
      </w:r>
      <w:r w:rsidR="004827F2">
        <w:fldChar w:fldCharType="begin"/>
      </w:r>
      <w:r w:rsidR="00213E71">
        <w:instrText xml:space="preserve"> REF _Ref275350199 \h </w:instrText>
      </w:r>
      <w:r w:rsidR="004827F2">
        <w:fldChar w:fldCharType="separate"/>
      </w:r>
      <w:r w:rsidR="00AF788F">
        <w:t xml:space="preserve">Figure </w:t>
      </w:r>
      <w:r w:rsidR="00AF788F">
        <w:rPr>
          <w:noProof/>
        </w:rPr>
        <w:t>6</w:t>
      </w:r>
      <w:r w:rsidR="004827F2">
        <w:fldChar w:fldCharType="end"/>
      </w:r>
      <w:r w:rsidR="00213E71">
        <w:t xml:space="preserve">. </w:t>
      </w:r>
    </w:p>
    <w:p w:rsidR="002F59D8" w:rsidRDefault="00E33FAA" w:rsidP="005042DE">
      <w:pPr>
        <w:spacing w:line="360" w:lineRule="auto"/>
      </w:pPr>
      <w:r>
        <w:t>T</w:t>
      </w:r>
      <w:r w:rsidR="00781D99">
        <w:t xml:space="preserve">he RC pilot </w:t>
      </w:r>
      <w:r w:rsidR="0047223E">
        <w:t>attempt</w:t>
      </w:r>
      <w:r w:rsidR="007F1593">
        <w:t>ed</w:t>
      </w:r>
      <w:r w:rsidR="0047223E">
        <w:t xml:space="preserve"> to </w:t>
      </w:r>
      <w:r w:rsidR="007F1593">
        <w:t xml:space="preserve">not </w:t>
      </w:r>
      <w:r w:rsidR="00AA295E">
        <w:t xml:space="preserve">provide significant </w:t>
      </w:r>
      <w:r w:rsidR="004D691C">
        <w:t>angular</w:t>
      </w:r>
      <w:r w:rsidR="00AA295E">
        <w:t xml:space="preserve"> corrections in flight</w:t>
      </w:r>
      <w:r w:rsidR="00EB4649">
        <w:t xml:space="preserve"> as </w:t>
      </w:r>
      <w:r w:rsidR="0040458B">
        <w:t>modification</w:t>
      </w:r>
      <w:r w:rsidR="00D46A29">
        <w:t xml:space="preserve"> of </w:t>
      </w:r>
      <w:r w:rsidR="0040458B">
        <w:t xml:space="preserve">the </w:t>
      </w:r>
      <w:r w:rsidR="00D46A29">
        <w:t xml:space="preserve">angular </w:t>
      </w:r>
      <w:proofErr w:type="spellStart"/>
      <w:r w:rsidR="00D46A29">
        <w:t>setpoints</w:t>
      </w:r>
      <w:proofErr w:type="spellEnd"/>
      <w:r w:rsidR="00D46A29">
        <w:t xml:space="preserve"> by </w:t>
      </w:r>
      <w:r w:rsidR="000305F0">
        <w:t>as little as</w:t>
      </w:r>
      <w:r w:rsidR="00DF65C1">
        <w:t xml:space="preserve"> 5 degrees resulted in </w:t>
      </w:r>
      <w:r w:rsidR="00E7198D">
        <w:t>divergent system behaviour.</w:t>
      </w:r>
      <w:r w:rsidR="00C13029">
        <w:t xml:space="preserve"> To counter divergent oscillations</w:t>
      </w:r>
      <w:r w:rsidR="007F0487">
        <w:t xml:space="preserve"> </w:t>
      </w:r>
      <w:r w:rsidR="00C13029">
        <w:t xml:space="preserve">proportional gain </w:t>
      </w:r>
      <w:r w:rsidR="00ED7908">
        <w:t xml:space="preserve">was decreased and derivative </w:t>
      </w:r>
      <w:r w:rsidR="00E86B7A">
        <w:t xml:space="preserve">gains was </w:t>
      </w:r>
      <w:r w:rsidR="00ED7908">
        <w:t>increased.</w:t>
      </w:r>
      <w:r w:rsidR="000074D9">
        <w:t xml:space="preserve"> </w:t>
      </w:r>
      <w:r w:rsidR="008C1403">
        <w:t xml:space="preserve">These adjustments did </w:t>
      </w:r>
      <w:r w:rsidR="00CC562E">
        <w:t xml:space="preserve">provide </w:t>
      </w:r>
      <w:r w:rsidR="003752D5">
        <w:t>some improvement, particularly</w:t>
      </w:r>
      <w:r w:rsidR="00882497">
        <w:t xml:space="preserve"> derivative gain. </w:t>
      </w:r>
      <w:r w:rsidR="006A596B">
        <w:t xml:space="preserve">The oscillations </w:t>
      </w:r>
      <w:r w:rsidR="00423129">
        <w:t xml:space="preserve">were however impossible for the pilot to correct due to a lack </w:t>
      </w:r>
      <w:r w:rsidR="00FC1DB5">
        <w:t>effect</w:t>
      </w:r>
      <w:r w:rsidR="00423129">
        <w:t>ive</w:t>
      </w:r>
      <w:r w:rsidR="00FC1DB5">
        <w:t xml:space="preserve"> yaw control </w:t>
      </w:r>
      <w:r w:rsidR="008E1BD7">
        <w:t xml:space="preserve">causing </w:t>
      </w:r>
      <w:r w:rsidR="00FC1DB5">
        <w:t xml:space="preserve">the </w:t>
      </w:r>
      <w:proofErr w:type="spellStart"/>
      <w:r w:rsidR="00FC1DB5">
        <w:t>quadrotor</w:t>
      </w:r>
      <w:proofErr w:type="spellEnd"/>
      <w:r w:rsidR="00FC1DB5">
        <w:t xml:space="preserve"> to continuously rotate around its centre of mass.</w:t>
      </w:r>
    </w:p>
    <w:p w:rsidR="00331B35" w:rsidRDefault="0041565B" w:rsidP="005042DE">
      <w:pPr>
        <w:spacing w:line="360" w:lineRule="auto"/>
      </w:pPr>
      <w:r>
        <w:lastRenderedPageBreak/>
        <w:t>During the final flight tests t</w:t>
      </w:r>
      <w:r w:rsidR="002727A8">
        <w:t>he range of</w:t>
      </w:r>
      <w:r w:rsidR="00401AED">
        <w:t xml:space="preserve"> </w:t>
      </w:r>
      <w:r w:rsidR="00DA704B">
        <w:t xml:space="preserve">appropriate </w:t>
      </w:r>
      <w:r w:rsidR="00905491">
        <w:t xml:space="preserve">proportional </w:t>
      </w:r>
      <w:r w:rsidR="00DA704B">
        <w:t xml:space="preserve">gains </w:t>
      </w:r>
      <w:r w:rsidR="006141D9">
        <w:t>became</w:t>
      </w:r>
      <w:r w:rsidR="009B5079">
        <w:t xml:space="preserve"> </w:t>
      </w:r>
      <w:r w:rsidR="005B7604">
        <w:t>extremely</w:t>
      </w:r>
      <w:r w:rsidR="009B5079">
        <w:t xml:space="preserve"> limited, with the derivative gain term beginning </w:t>
      </w:r>
      <w:r w:rsidR="006F7705">
        <w:t>to dominate</w:t>
      </w:r>
      <w:r w:rsidR="005B7604">
        <w:t>.</w:t>
      </w:r>
      <w:r w:rsidR="006F7705">
        <w:t xml:space="preserve"> </w:t>
      </w:r>
      <w:r w:rsidR="004174AE">
        <w:t>A</w:t>
      </w:r>
      <w:r w:rsidR="002D4113">
        <w:t xml:space="preserve">lthough </w:t>
      </w:r>
      <w:r w:rsidR="004174AE">
        <w:t xml:space="preserve">state estimation </w:t>
      </w:r>
      <w:r w:rsidR="002D4113">
        <w:t>was providing</w:t>
      </w:r>
      <w:r w:rsidR="00B83F92">
        <w:t xml:space="preserve"> sound results</w:t>
      </w:r>
      <w:r w:rsidR="00FF5402">
        <w:t>,</w:t>
      </w:r>
      <w:r w:rsidR="00B83F92">
        <w:t xml:space="preserve"> </w:t>
      </w:r>
      <w:r w:rsidR="00B45B06">
        <w:t>th</w:t>
      </w:r>
      <w:r w:rsidR="00B83F92">
        <w:t xml:space="preserve">e </w:t>
      </w:r>
      <w:r w:rsidR="00F54BB1">
        <w:t>delay in estimation and</w:t>
      </w:r>
      <w:r w:rsidR="002C2855">
        <w:t xml:space="preserve"> likelihood</w:t>
      </w:r>
      <w:r w:rsidR="00BB2BD8">
        <w:t xml:space="preserve"> </w:t>
      </w:r>
      <w:r w:rsidR="002C2855">
        <w:t xml:space="preserve">of </w:t>
      </w:r>
      <w:r w:rsidR="00515712">
        <w:t xml:space="preserve">estimate overshoots </w:t>
      </w:r>
      <w:r w:rsidR="005B7604">
        <w:t>suggested that a</w:t>
      </w:r>
      <w:r w:rsidR="00572440">
        <w:t>n</w:t>
      </w:r>
      <w:r w:rsidR="005B7604">
        <w:t xml:space="preserve"> </w:t>
      </w:r>
      <w:r w:rsidR="00572440">
        <w:t xml:space="preserve">attitude control </w:t>
      </w:r>
      <w:r w:rsidR="005B7604">
        <w:t xml:space="preserve">solution independent of the angle estimation </w:t>
      </w:r>
      <w:r w:rsidR="001302C8">
        <w:t>be</w:t>
      </w:r>
      <w:r w:rsidR="005B7604">
        <w:t xml:space="preserve"> sought.</w:t>
      </w:r>
    </w:p>
    <w:p w:rsidR="00247F50" w:rsidRDefault="00247F50" w:rsidP="00247F50">
      <w:pPr>
        <w:keepNext/>
        <w:spacing w:line="360" w:lineRule="auto"/>
        <w:jc w:val="center"/>
      </w:pPr>
      <w:r>
        <w:rPr>
          <w:noProof/>
          <w:snapToGrid/>
          <w:lang w:eastAsia="en-AU"/>
        </w:rPr>
        <w:drawing>
          <wp:inline distT="0" distB="0" distL="0" distR="0">
            <wp:extent cx="4842413" cy="346861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t="2128" b="2394"/>
                    <a:stretch>
                      <a:fillRect/>
                    </a:stretch>
                  </pic:blipFill>
                  <pic:spPr bwMode="auto">
                    <a:xfrm>
                      <a:off x="0" y="0"/>
                      <a:ext cx="4842413" cy="3468615"/>
                    </a:xfrm>
                    <a:prstGeom prst="rect">
                      <a:avLst/>
                    </a:prstGeom>
                    <a:noFill/>
                    <a:ln w="9525">
                      <a:noFill/>
                      <a:miter lim="800000"/>
                      <a:headEnd/>
                      <a:tailEnd/>
                    </a:ln>
                  </pic:spPr>
                </pic:pic>
              </a:graphicData>
            </a:graphic>
          </wp:inline>
        </w:drawing>
      </w:r>
    </w:p>
    <w:p w:rsidR="00247F50" w:rsidRDefault="00247F50" w:rsidP="009F52C2">
      <w:pPr>
        <w:pStyle w:val="Caption"/>
      </w:pPr>
      <w:bookmarkStart w:id="30" w:name="_Ref275350194"/>
      <w:bookmarkStart w:id="31" w:name="_Toc275382197"/>
      <w:r>
        <w:t xml:space="preserve">Figure </w:t>
      </w:r>
      <w:fldSimple w:instr=" SEQ Figure \* ARABIC ">
        <w:r w:rsidR="00AF788F">
          <w:rPr>
            <w:noProof/>
          </w:rPr>
          <w:t>5</w:t>
        </w:r>
      </w:fldSimple>
      <w:bookmarkEnd w:id="30"/>
      <w:r>
        <w:t xml:space="preserve"> - Dynamic Angle Control Oscillations</w:t>
      </w:r>
      <w:bookmarkEnd w:id="31"/>
    </w:p>
    <w:p w:rsidR="00247F50" w:rsidRDefault="00247F50" w:rsidP="00247F50">
      <w:pPr>
        <w:keepNext/>
        <w:spacing w:line="360" w:lineRule="auto"/>
        <w:jc w:val="center"/>
      </w:pPr>
      <w:r>
        <w:rPr>
          <w:noProof/>
          <w:snapToGrid/>
          <w:lang w:eastAsia="en-AU"/>
        </w:rPr>
        <w:drawing>
          <wp:inline distT="0" distB="0" distL="0" distR="0">
            <wp:extent cx="4842413" cy="346861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t="2660" b="1862"/>
                    <a:stretch>
                      <a:fillRect/>
                    </a:stretch>
                  </pic:blipFill>
                  <pic:spPr bwMode="auto">
                    <a:xfrm>
                      <a:off x="0" y="0"/>
                      <a:ext cx="4842413" cy="3468615"/>
                    </a:xfrm>
                    <a:prstGeom prst="rect">
                      <a:avLst/>
                    </a:prstGeom>
                    <a:noFill/>
                    <a:ln w="9525">
                      <a:noFill/>
                      <a:miter lim="800000"/>
                      <a:headEnd/>
                      <a:tailEnd/>
                    </a:ln>
                  </pic:spPr>
                </pic:pic>
              </a:graphicData>
            </a:graphic>
          </wp:inline>
        </w:drawing>
      </w:r>
    </w:p>
    <w:p w:rsidR="00247F50" w:rsidRPr="00F15116" w:rsidRDefault="00247F50" w:rsidP="009F52C2">
      <w:pPr>
        <w:pStyle w:val="Caption"/>
      </w:pPr>
      <w:bookmarkStart w:id="32" w:name="_Ref275350199"/>
      <w:bookmarkStart w:id="33" w:name="_Toc275382198"/>
      <w:r>
        <w:t xml:space="preserve">Figure </w:t>
      </w:r>
      <w:fldSimple w:instr=" SEQ Figure \* ARABIC ">
        <w:r w:rsidR="00AF788F">
          <w:rPr>
            <w:noProof/>
          </w:rPr>
          <w:t>6</w:t>
        </w:r>
      </w:fldSimple>
      <w:bookmarkEnd w:id="32"/>
      <w:r>
        <w:t xml:space="preserve"> - Dynamic Angle Control Oscillations during Yawing Flight</w:t>
      </w:r>
      <w:bookmarkEnd w:id="33"/>
    </w:p>
    <w:p w:rsidR="00744D53" w:rsidRDefault="00744D53" w:rsidP="00744D53">
      <w:pPr>
        <w:pStyle w:val="Heading2"/>
      </w:pPr>
      <w:bookmarkStart w:id="34" w:name="_Toc275382189"/>
      <w:r>
        <w:lastRenderedPageBreak/>
        <w:t>Final Design – Dynamic RC Angle Rate Set Point Control</w:t>
      </w:r>
      <w:bookmarkEnd w:id="34"/>
    </w:p>
    <w:p w:rsidR="00D46DA4" w:rsidRDefault="00160A09" w:rsidP="00B87C07">
      <w:pPr>
        <w:spacing w:line="360" w:lineRule="auto"/>
      </w:pPr>
      <w:r>
        <w:t xml:space="preserve">The final attitude control design reflects the lessons learnt from the previous two controller </w:t>
      </w:r>
      <w:proofErr w:type="spellStart"/>
      <w:r>
        <w:t>deisng</w:t>
      </w:r>
      <w:proofErr w:type="spellEnd"/>
      <w:r>
        <w:t xml:space="preserve"> and testing iterations. To minimise the risk of </w:t>
      </w:r>
      <w:r w:rsidR="00F40602">
        <w:t xml:space="preserve">the design not providing platform </w:t>
      </w:r>
      <w:r w:rsidR="006B5301">
        <w:t>stabilisation</w:t>
      </w:r>
      <w:r w:rsidR="00CA165A">
        <w:t xml:space="preserve"> other methods such as</w:t>
      </w:r>
      <w:r w:rsidR="00F40602">
        <w:t xml:space="preserve"> </w:t>
      </w:r>
      <w:proofErr w:type="spellStart"/>
      <w:r w:rsidR="00F40602">
        <w:t>AeroQuad</w:t>
      </w:r>
      <w:proofErr w:type="spellEnd"/>
      <w:r w:rsidR="00B05B3A">
        <w:t xml:space="preserve"> [</w:t>
      </w:r>
      <w:r w:rsidR="00A56184">
        <w:t>RD/6</w:t>
      </w:r>
      <w:r w:rsidR="00F40602">
        <w:t>]</w:t>
      </w:r>
      <w:r w:rsidR="00CA165A">
        <w:t xml:space="preserve"> and a three axis RC feedback gyro</w:t>
      </w:r>
      <w:r w:rsidR="007B6B51">
        <w:t xml:space="preserve"> [RD/7]</w:t>
      </w:r>
      <w:r w:rsidR="00F40602">
        <w:t xml:space="preserve"> were reviewed. Successful RC gyro flight reinforced the understanding that angular rates, even raw</w:t>
      </w:r>
      <w:r w:rsidR="0090378B">
        <w:t xml:space="preserve"> or </w:t>
      </w:r>
      <w:proofErr w:type="spellStart"/>
      <w:r w:rsidR="0090378B">
        <w:t>lowpass</w:t>
      </w:r>
      <w:proofErr w:type="spellEnd"/>
      <w:r w:rsidR="0090378B">
        <w:t xml:space="preserve"> filtered</w:t>
      </w:r>
      <w:r w:rsidR="00F40602">
        <w:t xml:space="preserve"> IMU </w:t>
      </w:r>
      <w:proofErr w:type="gramStart"/>
      <w:r w:rsidR="00F40602">
        <w:t>rates,</w:t>
      </w:r>
      <w:proofErr w:type="gramEnd"/>
      <w:r w:rsidR="00F40602">
        <w:t xml:space="preserve"> can form the basis of </w:t>
      </w:r>
      <w:proofErr w:type="spellStart"/>
      <w:r w:rsidR="00D46DA4">
        <w:t>quadrotor</w:t>
      </w:r>
      <w:proofErr w:type="spellEnd"/>
      <w:r w:rsidR="00D46DA4">
        <w:t xml:space="preserve"> attitude control. </w:t>
      </w:r>
    </w:p>
    <w:p w:rsidR="00F53D21" w:rsidRPr="00F53D21" w:rsidRDefault="00D46DA4" w:rsidP="00B87C07">
      <w:pPr>
        <w:spacing w:line="360" w:lineRule="auto"/>
      </w:pPr>
      <w:r>
        <w:t xml:space="preserve">The control loop architecture for </w:t>
      </w:r>
      <w:r w:rsidR="00BE7925">
        <w:t>the</w:t>
      </w:r>
      <w:r>
        <w:t xml:space="preserve"> rate driven attitude controller is shown in </w:t>
      </w:r>
      <w:r w:rsidR="004827F2">
        <w:fldChar w:fldCharType="begin"/>
      </w:r>
      <w:r w:rsidR="00B87C07">
        <w:instrText xml:space="preserve"> REF _Ref275362120 \h </w:instrText>
      </w:r>
      <w:r w:rsidR="004827F2">
        <w:fldChar w:fldCharType="separate"/>
      </w:r>
      <w:r w:rsidR="00AF788F">
        <w:t xml:space="preserve">Figure </w:t>
      </w:r>
      <w:r w:rsidR="00AF788F">
        <w:rPr>
          <w:noProof/>
        </w:rPr>
        <w:t>7</w:t>
      </w:r>
      <w:r w:rsidR="004827F2">
        <w:fldChar w:fldCharType="end"/>
      </w:r>
      <w:r w:rsidR="00B87C07">
        <w:t xml:space="preserve">. </w:t>
      </w:r>
      <w:r>
        <w:t>T</w:t>
      </w:r>
      <w:r w:rsidR="002951F8">
        <w:t xml:space="preserve">he loop </w:t>
      </w:r>
      <w:r w:rsidR="002C1867">
        <w:t xml:space="preserve">design </w:t>
      </w:r>
      <w:r w:rsidR="00726C2F">
        <w:t xml:space="preserve">is </w:t>
      </w:r>
      <w:r>
        <w:t>generic and thus can be used for roll, pitch and yaw rates without modification for mo</w:t>
      </w:r>
      <w:r w:rsidR="006D4184">
        <w:t xml:space="preserve">dulus control of heading error. There are also fewer parameters and gains to select with the maximum and minimum </w:t>
      </w:r>
      <w:r w:rsidR="00EA579B">
        <w:t xml:space="preserve">output parameters </w:t>
      </w:r>
      <w:r w:rsidR="009148C0">
        <w:t xml:space="preserve">rendered redundant </w:t>
      </w:r>
      <w:r w:rsidR="009425F0">
        <w:t>by engine saturations enforced in the MCU</w:t>
      </w:r>
      <w:r w:rsidR="00654142">
        <w:t>. The</w:t>
      </w:r>
      <w:r w:rsidR="003F623F">
        <w:t xml:space="preserve"> </w:t>
      </w:r>
      <w:r w:rsidR="00654142">
        <w:t xml:space="preserve">concept of a dynamic </w:t>
      </w:r>
      <w:proofErr w:type="spellStart"/>
      <w:r w:rsidR="00654142">
        <w:t>setpoint</w:t>
      </w:r>
      <w:proofErr w:type="spellEnd"/>
      <w:r w:rsidR="00654142">
        <w:t xml:space="preserve"> is retained </w:t>
      </w:r>
      <w:r w:rsidR="003925E7">
        <w:t>but</w:t>
      </w:r>
      <w:r w:rsidR="00B560F7">
        <w:t xml:space="preserve"> arbitrary scaling </w:t>
      </w:r>
      <w:r w:rsidR="00670074">
        <w:t xml:space="preserve">is avoided by </w:t>
      </w:r>
      <w:r w:rsidR="00DE412A">
        <w:t>performing loop calculations in micro-sec</w:t>
      </w:r>
      <w:r w:rsidR="005E535F">
        <w:t>onds high of a PWM signal</w:t>
      </w:r>
      <w:r w:rsidR="00084FEE">
        <w:t xml:space="preserve">. The pulse time is </w:t>
      </w:r>
      <w:r w:rsidR="00DE412A">
        <w:t>in the range 1000-2000 micro-seconds</w:t>
      </w:r>
      <w:r w:rsidR="005E535F">
        <w:t xml:space="preserve"> with 1500 micro-seconds </w:t>
      </w:r>
      <w:r w:rsidR="00252BA0">
        <w:t>corresponding</w:t>
      </w:r>
      <w:r w:rsidR="005E535F">
        <w:t xml:space="preserve"> to </w:t>
      </w:r>
      <w:r w:rsidR="00BD6A2E">
        <w:t xml:space="preserve">a </w:t>
      </w:r>
      <w:r w:rsidR="00906E63">
        <w:t xml:space="preserve">centred </w:t>
      </w:r>
      <w:r w:rsidR="002F420F">
        <w:t xml:space="preserve">RC </w:t>
      </w:r>
      <w:r w:rsidR="00A3565D">
        <w:t>transmitter and</w:t>
      </w:r>
      <w:r w:rsidR="002F420F">
        <w:t xml:space="preserve"> </w:t>
      </w:r>
      <w:r w:rsidR="00252BA0">
        <w:t xml:space="preserve">rate </w:t>
      </w:r>
      <w:proofErr w:type="gramStart"/>
      <w:r w:rsidR="00252BA0">
        <w:t xml:space="preserve">of </w:t>
      </w:r>
      <m:oMath>
        <w:proofErr w:type="gramEnd"/>
        <m:sSup>
          <m:sSupPr>
            <m:ctrlPr>
              <w:rPr>
                <w:rFonts w:ascii="Cambria Math" w:hAnsi="Cambria Math"/>
                <w:i/>
              </w:rPr>
            </m:ctrlPr>
          </m:sSupPr>
          <m:e>
            <m:r>
              <w:rPr>
                <w:rFonts w:ascii="Cambria Math" w:hAnsi="Cambria Math"/>
              </w:rPr>
              <m:t>0</m:t>
            </m:r>
          </m:e>
          <m:sup>
            <m:r>
              <w:rPr>
                <w:rFonts w:ascii="Cambria Math" w:hAnsi="Cambria Math"/>
              </w:rPr>
              <m:t>∘</m:t>
            </m:r>
          </m:sup>
        </m:sSup>
        <m:r>
          <w:rPr>
            <w:rFonts w:ascii="Cambria Math" w:hAnsi="Cambria Math"/>
          </w:rPr>
          <m:t>/s</m:t>
        </m:r>
      </m:oMath>
      <w:r w:rsidR="0032736D">
        <w:t>.</w:t>
      </w:r>
      <w:r w:rsidR="00735621">
        <w:t xml:space="preserve"> </w:t>
      </w:r>
      <w:r w:rsidR="003C3B57">
        <w:t>RC Transmitter</w:t>
      </w:r>
      <w:r w:rsidR="00735621">
        <w:t xml:space="preserve"> pulses are</w:t>
      </w:r>
      <w:r w:rsidR="00383991">
        <w:t xml:space="preserve"> therefore no longer scaled, instead the</w:t>
      </w:r>
      <w:r w:rsidR="009D684F">
        <w:t xml:space="preserve"> IMU rate or state estimatio</w:t>
      </w:r>
      <w:r w:rsidR="00727915">
        <w:t>n</w:t>
      </w:r>
      <w:r w:rsidR="009D684F">
        <w:t xml:space="preserve"> rate is mapped</w:t>
      </w:r>
      <w:r w:rsidR="00383991">
        <w:t xml:space="preserve"> </w:t>
      </w:r>
      <w:r w:rsidR="009D684F">
        <w:t xml:space="preserve">from the limits of </w:t>
      </w:r>
      <w:r w:rsidR="00383991">
        <w:t>the IMU gyros</w:t>
      </w:r>
      <w:proofErr w:type="gramStart"/>
      <w:r w:rsidR="00383991">
        <w:t xml:space="preserve">, </w:t>
      </w:r>
      <m:oMath>
        <w:proofErr w:type="gramEnd"/>
        <m:r>
          <w:rPr>
            <w:rFonts w:ascii="Cambria Math" w:hAnsi="Cambria Math"/>
          </w:rPr>
          <m:t>±</m:t>
        </m:r>
        <m:sSup>
          <m:sSupPr>
            <m:ctrlPr>
              <w:rPr>
                <w:rFonts w:ascii="Cambria Math" w:hAnsi="Cambria Math"/>
                <w:i/>
              </w:rPr>
            </m:ctrlPr>
          </m:sSupPr>
          <m:e>
            <m:r>
              <w:rPr>
                <w:rFonts w:ascii="Cambria Math" w:hAnsi="Cambria Math"/>
              </w:rPr>
              <m:t>300</m:t>
            </m:r>
          </m:e>
          <m:sup>
            <m:r>
              <w:rPr>
                <w:rFonts w:ascii="Cambria Math" w:hAnsi="Cambria Math"/>
              </w:rPr>
              <m:t>∘</m:t>
            </m:r>
          </m:sup>
        </m:sSup>
        <m:r>
          <w:rPr>
            <w:rFonts w:ascii="Cambria Math" w:hAnsi="Cambria Math"/>
          </w:rPr>
          <m:t>/s</m:t>
        </m:r>
      </m:oMath>
      <w:r w:rsidR="00A6679E">
        <w:t>,</w:t>
      </w:r>
      <w:r w:rsidR="009D684F">
        <w:t xml:space="preserve"> to the limits of the PWM signal.</w:t>
      </w:r>
      <w:r w:rsidR="00D31307">
        <w:t xml:space="preserve"> </w:t>
      </w:r>
    </w:p>
    <w:p w:rsidR="00F53D21" w:rsidRDefault="00F53D21" w:rsidP="00F53D21">
      <w:pPr>
        <w:keepNext/>
      </w:pPr>
      <w:r>
        <w:rPr>
          <w:noProof/>
          <w:snapToGrid/>
          <w:lang w:eastAsia="en-AU"/>
        </w:rPr>
        <w:drawing>
          <wp:inline distT="0" distB="0" distL="0" distR="0">
            <wp:extent cx="6102350" cy="2621199"/>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02350" cy="2621199"/>
                    </a:xfrm>
                    <a:prstGeom prst="rect">
                      <a:avLst/>
                    </a:prstGeom>
                    <a:noFill/>
                    <a:ln>
                      <a:noFill/>
                    </a:ln>
                  </pic:spPr>
                </pic:pic>
              </a:graphicData>
            </a:graphic>
          </wp:inline>
        </w:drawing>
      </w:r>
    </w:p>
    <w:p w:rsidR="005E058F" w:rsidRDefault="00F53D21" w:rsidP="00D46DA4">
      <w:pPr>
        <w:pStyle w:val="Caption"/>
      </w:pPr>
      <w:bookmarkStart w:id="35" w:name="_Ref275362120"/>
      <w:bookmarkStart w:id="36" w:name="_Toc275382199"/>
      <w:r>
        <w:t xml:space="preserve">Figure </w:t>
      </w:r>
      <w:fldSimple w:instr=" SEQ Figure \* ARABIC ">
        <w:r w:rsidR="00AF788F">
          <w:rPr>
            <w:noProof/>
          </w:rPr>
          <w:t>7</w:t>
        </w:r>
      </w:fldSimple>
      <w:bookmarkEnd w:id="35"/>
      <w:r>
        <w:t xml:space="preserve"> - Final Attitude Control Loop</w:t>
      </w:r>
      <w:bookmarkEnd w:id="36"/>
      <w:r w:rsidR="00D46DA4">
        <w:t xml:space="preserve"> </w:t>
      </w:r>
    </w:p>
    <w:p w:rsidR="007D41B6" w:rsidRPr="00C43FCD" w:rsidRDefault="00D17DB6" w:rsidP="00C43FCD">
      <w:pPr>
        <w:widowControl/>
        <w:spacing w:before="0" w:line="360" w:lineRule="auto"/>
        <w:jc w:val="left"/>
        <w:rPr>
          <w:highlight w:val="lightGray"/>
        </w:rPr>
      </w:pPr>
      <w:r>
        <w:t xml:space="preserve">The design does however </w:t>
      </w:r>
      <w:r w:rsidR="00B22B2A">
        <w:t>share</w:t>
      </w:r>
      <w:r>
        <w:t xml:space="preserve"> the implementation complexity of flight critical MCU and flight computer USART communications.</w:t>
      </w:r>
      <w:r w:rsidR="00B22B2A">
        <w:t xml:space="preserve"> It also </w:t>
      </w:r>
      <w:r w:rsidR="00DF787D">
        <w:t xml:space="preserve">has the </w:t>
      </w:r>
      <w:r w:rsidR="00167C7B">
        <w:t>possibility</w:t>
      </w:r>
      <w:r w:rsidR="00DF787D">
        <w:t xml:space="preserve"> of too much RC pilot control, for this reason an RC control factor is introduced to avoid full RC deflection generating </w:t>
      </w:r>
      <m:oMath>
        <m:r>
          <w:rPr>
            <w:rFonts w:ascii="Cambria Math" w:hAnsi="Cambria Math"/>
          </w:rPr>
          <m:t>±</m:t>
        </m:r>
        <m:sSup>
          <m:sSupPr>
            <m:ctrlPr>
              <w:rPr>
                <w:rFonts w:ascii="Cambria Math" w:hAnsi="Cambria Math"/>
                <w:i/>
              </w:rPr>
            </m:ctrlPr>
          </m:sSupPr>
          <m:e>
            <m:r>
              <w:rPr>
                <w:rFonts w:ascii="Cambria Math" w:hAnsi="Cambria Math"/>
              </w:rPr>
              <m:t>300</m:t>
            </m:r>
          </m:e>
          <m:sup>
            <m:r>
              <w:rPr>
                <w:rFonts w:ascii="Cambria Math" w:hAnsi="Cambria Math"/>
              </w:rPr>
              <m:t>∘</m:t>
            </m:r>
          </m:sup>
        </m:sSup>
        <m:r>
          <w:rPr>
            <w:rFonts w:ascii="Cambria Math" w:hAnsi="Cambria Math"/>
          </w:rPr>
          <m:t>/s</m:t>
        </m:r>
      </m:oMath>
      <w:r w:rsidR="00DF787D">
        <w:t xml:space="preserve"> con</w:t>
      </w:r>
      <w:proofErr w:type="spellStart"/>
      <w:r w:rsidR="00DF787D">
        <w:t>trol</w:t>
      </w:r>
      <w:proofErr w:type="spellEnd"/>
      <w:r w:rsidR="00DF787D">
        <w:t>.</w:t>
      </w:r>
      <w:r w:rsidR="000D434C">
        <w:t xml:space="preserve"> It should also be noted that </w:t>
      </w:r>
      <w:r w:rsidR="00F91945">
        <w:t xml:space="preserve">controllers </w:t>
      </w:r>
      <w:r w:rsidR="007749B8">
        <w:t xml:space="preserve">based on </w:t>
      </w:r>
      <w:r w:rsidR="000D434C">
        <w:t xml:space="preserve">rates and the difference in rates </w:t>
      </w:r>
      <w:r w:rsidR="00F91945">
        <w:t xml:space="preserve">have been </w:t>
      </w:r>
      <w:r w:rsidR="00606C27">
        <w:t>developed</w:t>
      </w:r>
      <w:r w:rsidR="00F91945">
        <w:t xml:space="preserve"> to </w:t>
      </w:r>
      <w:r w:rsidR="00EF2544">
        <w:t xml:space="preserve">control angles </w:t>
      </w:r>
      <w:r w:rsidR="00C012F2">
        <w:t xml:space="preserve">but these still retain </w:t>
      </w:r>
      <w:r w:rsidR="00FE1ED9">
        <w:t>a core architecture based on rates.</w:t>
      </w:r>
    </w:p>
    <w:p w:rsidR="0090585B" w:rsidRDefault="00E306B5" w:rsidP="00F53D21">
      <w:pPr>
        <w:pStyle w:val="Heading1"/>
      </w:pPr>
      <w:bookmarkStart w:id="37" w:name="_Toc275382190"/>
      <w:r>
        <w:lastRenderedPageBreak/>
        <w:t>Position Control Design</w:t>
      </w:r>
      <w:bookmarkEnd w:id="37"/>
    </w:p>
    <w:p w:rsidR="0036262B" w:rsidRDefault="00726F61" w:rsidP="004A7436">
      <w:pPr>
        <w:spacing w:line="360" w:lineRule="auto"/>
        <w:jc w:val="left"/>
      </w:pPr>
      <w:r w:rsidRPr="00DF10E0">
        <w:t xml:space="preserve">The autopilot control </w:t>
      </w:r>
      <w:r>
        <w:t>was</w:t>
      </w:r>
      <w:r w:rsidRPr="00DF10E0">
        <w:t xml:space="preserve"> described in SR-B-10 as taking the form of a cascaded proportional, inte</w:t>
      </w:r>
      <w:r w:rsidR="00262BB6">
        <w:t>gral and derivative controller.</w:t>
      </w:r>
      <w:r w:rsidR="007E28CD">
        <w:t xml:space="preserve"> </w:t>
      </w:r>
      <w:r w:rsidRPr="00DF10E0">
        <w:t xml:space="preserve">That is, the autopilot </w:t>
      </w:r>
      <w:r w:rsidR="00D07FC7">
        <w:t>design</w:t>
      </w:r>
      <w:r w:rsidRPr="00DF10E0">
        <w:t xml:space="preserve"> consist</w:t>
      </w:r>
      <w:r w:rsidR="00D07FC7">
        <w:t>s</w:t>
      </w:r>
      <w:r w:rsidRPr="00DF10E0">
        <w:t xml:space="preserve"> of cascaded </w:t>
      </w:r>
      <w:r w:rsidR="007E28CD">
        <w:t>position</w:t>
      </w:r>
      <w:r w:rsidRPr="00DF10E0">
        <w:t xml:space="preserve"> and </w:t>
      </w:r>
      <w:r w:rsidR="007E28CD">
        <w:t>attitude</w:t>
      </w:r>
      <w:r w:rsidRPr="00DF10E0">
        <w:t xml:space="preserve"> PID control loops</w:t>
      </w:r>
      <w:r w:rsidR="000338AA">
        <w:t xml:space="preserve"> as shown in </w:t>
      </w:r>
      <w:r w:rsidR="004827F2">
        <w:fldChar w:fldCharType="begin"/>
      </w:r>
      <w:r w:rsidR="000338AA">
        <w:instrText xml:space="preserve"> REF _Ref275363660 \h </w:instrText>
      </w:r>
      <w:r w:rsidR="004827F2">
        <w:fldChar w:fldCharType="separate"/>
      </w:r>
      <w:r w:rsidR="00AF788F">
        <w:t xml:space="preserve">Figure </w:t>
      </w:r>
      <w:r w:rsidR="00AF788F">
        <w:rPr>
          <w:noProof/>
        </w:rPr>
        <w:t>8</w:t>
      </w:r>
      <w:r w:rsidR="004827F2">
        <w:fldChar w:fldCharType="end"/>
      </w:r>
      <w:r w:rsidRPr="00DF10E0">
        <w:t>.</w:t>
      </w:r>
      <w:r w:rsidR="00FD334F">
        <w:t xml:space="preserve"> </w:t>
      </w:r>
      <w:r w:rsidR="00B16C73">
        <w:t>In operation</w:t>
      </w:r>
      <w:r w:rsidR="00FD334F">
        <w:t xml:space="preserve"> the </w:t>
      </w:r>
      <w:r w:rsidR="00F54C12" w:rsidRPr="00DF10E0">
        <w:t xml:space="preserve">autonomous station keeping </w:t>
      </w:r>
      <w:r w:rsidR="00B16C73">
        <w:t>mode</w:t>
      </w:r>
      <w:r w:rsidR="005455C1">
        <w:t xml:space="preserve"> </w:t>
      </w:r>
      <w:r w:rsidR="00F54C12" w:rsidRPr="00DF10E0">
        <w:t>position control use</w:t>
      </w:r>
      <w:r w:rsidR="00051D0F">
        <w:t>s</w:t>
      </w:r>
      <w:r w:rsidR="00F54C12" w:rsidRPr="00DF10E0">
        <w:t xml:space="preserve"> information from the localisation subsystem to d</w:t>
      </w:r>
      <w:r w:rsidR="004A7436">
        <w:t>rive the attitude control loops.</w:t>
      </w:r>
      <w:r w:rsidR="00BC59BF" w:rsidRPr="00BC59BF">
        <w:t xml:space="preserve"> </w:t>
      </w:r>
    </w:p>
    <w:p w:rsidR="00F53D21" w:rsidRDefault="004827F2" w:rsidP="00646B3E">
      <w:pPr>
        <w:keepNext/>
      </w:pPr>
      <w:r>
        <w:rPr>
          <w:noProof/>
          <w:snapToGrid/>
          <w:lang w:eastAsia="en-AU"/>
        </w:rPr>
        <w:pict>
          <v:rect id="_x0000_s2051" style="position:absolute;left:0;text-align:left;margin-left:79.45pt;margin-top:8.85pt;width:95.25pt;height:192.75pt;z-index:251659264" filled="f" strokecolor="#943634 [2405]" strokeweight="4.5pt">
            <v:stroke dashstyle="dash"/>
          </v:rect>
        </w:pict>
      </w:r>
      <w:r>
        <w:rPr>
          <w:noProof/>
          <w:snapToGrid/>
          <w:lang w:eastAsia="en-AU"/>
        </w:rPr>
        <w:pict>
          <v:rect id="_x0000_s2050" style="position:absolute;left:0;text-align:left;margin-left:203.2pt;margin-top:57.6pt;width:68.25pt;height:221.25pt;z-index:251658240" filled="f" strokecolor="#943634 [2405]" strokeweight="4.5pt">
            <v:stroke dashstyle="1 1" endcap="round"/>
          </v:rect>
        </w:pict>
      </w:r>
      <w:r w:rsidR="00F53D21">
        <w:rPr>
          <w:noProof/>
          <w:snapToGrid/>
          <w:lang w:eastAsia="en-AU"/>
        </w:rPr>
        <w:drawing>
          <wp:inline distT="0" distB="0" distL="0" distR="0">
            <wp:extent cx="6102350" cy="4014278"/>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102350" cy="4014278"/>
                    </a:xfrm>
                    <a:prstGeom prst="rect">
                      <a:avLst/>
                    </a:prstGeom>
                    <a:noFill/>
                    <a:ln>
                      <a:noFill/>
                    </a:ln>
                  </pic:spPr>
                </pic:pic>
              </a:graphicData>
            </a:graphic>
          </wp:inline>
        </w:drawing>
      </w:r>
    </w:p>
    <w:p w:rsidR="00483952" w:rsidRDefault="00F53D21" w:rsidP="00483952">
      <w:pPr>
        <w:pStyle w:val="Caption"/>
      </w:pPr>
      <w:bookmarkStart w:id="38" w:name="_Ref275363660"/>
      <w:bookmarkStart w:id="39" w:name="_Toc275382200"/>
      <w:r>
        <w:t xml:space="preserve">Figure </w:t>
      </w:r>
      <w:fldSimple w:instr=" SEQ Figure \* ARABIC ">
        <w:r w:rsidR="00AF788F">
          <w:rPr>
            <w:noProof/>
          </w:rPr>
          <w:t>8</w:t>
        </w:r>
      </w:fldSimple>
      <w:bookmarkEnd w:id="38"/>
      <w:r>
        <w:t xml:space="preserve"> - Cascade</w:t>
      </w:r>
      <w:r w:rsidR="00726F61">
        <w:t>d</w:t>
      </w:r>
      <w:r>
        <w:t xml:space="preserve"> Position Controller Design</w:t>
      </w:r>
      <w:bookmarkEnd w:id="39"/>
    </w:p>
    <w:p w:rsidR="00ED0425" w:rsidRDefault="004827F2" w:rsidP="00583C98">
      <w:pPr>
        <w:spacing w:line="360" w:lineRule="auto"/>
        <w:jc w:val="left"/>
      </w:pPr>
      <w:r>
        <w:fldChar w:fldCharType="begin"/>
      </w:r>
      <w:r w:rsidR="00583C98">
        <w:instrText xml:space="preserve"> REF _Ref275363660 \h </w:instrText>
      </w:r>
      <w:r>
        <w:fldChar w:fldCharType="separate"/>
      </w:r>
      <w:r w:rsidR="00AF788F">
        <w:t xml:space="preserve">Figure </w:t>
      </w:r>
      <w:r w:rsidR="00AF788F">
        <w:rPr>
          <w:noProof/>
        </w:rPr>
        <w:t>8</w:t>
      </w:r>
      <w:r>
        <w:fldChar w:fldCharType="end"/>
      </w:r>
      <w:r w:rsidR="00583C98">
        <w:t xml:space="preserve"> </w:t>
      </w:r>
      <w:r w:rsidR="007C3AB0">
        <w:t xml:space="preserve">shows that the interface between the attitude control blocks (dotted) and the position control blocks (dashed) are </w:t>
      </w:r>
      <w:r w:rsidR="002D4954">
        <w:t>is the</w:t>
      </w:r>
      <w:r w:rsidR="0007143D">
        <w:t xml:space="preserve"> </w:t>
      </w:r>
      <w:r w:rsidR="002D4954">
        <w:t xml:space="preserve">roll, pitch and yaw </w:t>
      </w:r>
      <w:r w:rsidR="00E300C6">
        <w:t xml:space="preserve">control </w:t>
      </w:r>
      <w:proofErr w:type="spellStart"/>
      <w:r w:rsidR="00E300C6">
        <w:t>setpoints</w:t>
      </w:r>
      <w:proofErr w:type="spellEnd"/>
      <w:r w:rsidR="00E300C6">
        <w:t>.</w:t>
      </w:r>
      <w:r w:rsidR="00047003">
        <w:t xml:space="preserve"> </w:t>
      </w:r>
      <w:r w:rsidR="00D71556">
        <w:t>The attitude contro</w:t>
      </w:r>
      <w:r w:rsidR="000A2156">
        <w:t>l</w:t>
      </w:r>
      <w:r w:rsidR="00D71556">
        <w:t>l</w:t>
      </w:r>
      <w:r w:rsidR="000A2156">
        <w:t>er</w:t>
      </w:r>
      <w:r w:rsidR="00D71556">
        <w:t xml:space="preserve"> design this </w:t>
      </w:r>
      <w:r w:rsidR="00E80E4C">
        <w:t>was originally</w:t>
      </w:r>
      <w:r w:rsidR="000A2156">
        <w:t xml:space="preserve"> designed</w:t>
      </w:r>
      <w:r w:rsidR="00E477EE">
        <w:t xml:space="preserve"> for was</w:t>
      </w:r>
      <w:r w:rsidR="00A67623">
        <w:t xml:space="preserve"> one using</w:t>
      </w:r>
      <w:r w:rsidR="000A2156">
        <w:t xml:space="preserve"> on angles as </w:t>
      </w:r>
      <w:proofErr w:type="spellStart"/>
      <w:r w:rsidR="000A2156">
        <w:t>setpoints</w:t>
      </w:r>
      <w:proofErr w:type="spellEnd"/>
      <w:r w:rsidR="000A2156">
        <w:t>.</w:t>
      </w:r>
      <w:r w:rsidR="00F833DE">
        <w:t xml:space="preserve"> </w:t>
      </w:r>
      <w:r w:rsidR="001C45F6">
        <w:t>Use of it with a</w:t>
      </w:r>
      <w:r w:rsidR="00A67C13">
        <w:t xml:space="preserve">n angular </w:t>
      </w:r>
      <w:r w:rsidR="001C45F6">
        <w:t xml:space="preserve">rate </w:t>
      </w:r>
      <w:r w:rsidR="00A67C13">
        <w:t xml:space="preserve">based </w:t>
      </w:r>
      <w:r w:rsidR="002A0ACC">
        <w:t xml:space="preserve">attitude controller </w:t>
      </w:r>
      <w:r w:rsidR="00EC42F0">
        <w:t xml:space="preserve">without modification </w:t>
      </w:r>
      <w:r w:rsidR="00440D22">
        <w:t>is therefore not possible</w:t>
      </w:r>
      <w:r w:rsidR="0071603F">
        <w:t>.</w:t>
      </w:r>
      <w:r w:rsidR="00440D22">
        <w:t xml:space="preserve"> </w:t>
      </w:r>
      <w:r w:rsidR="0071603F">
        <w:t>T</w:t>
      </w:r>
      <w:r w:rsidR="00440D22">
        <w:t>he position controller</w:t>
      </w:r>
      <w:r w:rsidR="008209BB">
        <w:t xml:space="preserve">s </w:t>
      </w:r>
      <w:r w:rsidR="002705C2">
        <w:t>are required to monitor</w:t>
      </w:r>
      <w:r w:rsidR="0087533E">
        <w:t xml:space="preserve"> th</w:t>
      </w:r>
      <w:r w:rsidR="00ED41E4">
        <w:t xml:space="preserve">e angles to ensure they not exceed </w:t>
      </w:r>
      <w:r w:rsidR="00E6580A">
        <w:t xml:space="preserve">stable </w:t>
      </w:r>
      <w:r w:rsidR="00D41821">
        <w:t>limits</w:t>
      </w:r>
      <w:r w:rsidR="00B142B3">
        <w:t>.</w:t>
      </w:r>
      <w:r w:rsidR="00D04436">
        <w:t xml:space="preserve"> </w:t>
      </w:r>
      <w:r w:rsidR="00B142B3">
        <w:t>Certainly the</w:t>
      </w:r>
      <w:r w:rsidR="00D41821">
        <w:t xml:space="preserve"> </w:t>
      </w:r>
      <w:r w:rsidR="00A46011">
        <w:t>position controllers are also</w:t>
      </w:r>
      <w:r w:rsidR="00B142B3">
        <w:t xml:space="preserve"> required to ensure </w:t>
      </w:r>
      <w:r w:rsidR="0016698B">
        <w:t xml:space="preserve">the </w:t>
      </w:r>
      <w:r w:rsidR="00C80A67">
        <w:t xml:space="preserve">angular </w:t>
      </w:r>
      <w:r w:rsidR="00D41821">
        <w:t xml:space="preserve">rates are </w:t>
      </w:r>
      <w:r w:rsidR="0096429E">
        <w:t xml:space="preserve">at least </w:t>
      </w:r>
      <w:r w:rsidR="00FB62EC">
        <w:t>not kept constant</w:t>
      </w:r>
      <w:r w:rsidR="002D34AD">
        <w:t xml:space="preserve"> as this would signify</w:t>
      </w:r>
      <w:r w:rsidR="00FB62EC">
        <w:t xml:space="preserve"> continuous rotation</w:t>
      </w:r>
      <w:r w:rsidR="00950D37">
        <w:t xml:space="preserve"> around a </w:t>
      </w:r>
      <w:proofErr w:type="spellStart"/>
      <w:r w:rsidR="00950D37">
        <w:t>quadrotor</w:t>
      </w:r>
      <w:proofErr w:type="spellEnd"/>
      <w:r w:rsidR="00950D37">
        <w:t xml:space="preserve"> axis</w:t>
      </w:r>
      <w:r w:rsidR="00FB62EC">
        <w:t>.</w:t>
      </w:r>
      <w:r w:rsidR="00061FD4">
        <w:t xml:space="preserve"> </w:t>
      </w:r>
    </w:p>
    <w:p w:rsidR="007D582D" w:rsidRDefault="007D582D">
      <w:pPr>
        <w:widowControl/>
        <w:spacing w:before="0"/>
        <w:jc w:val="left"/>
      </w:pPr>
      <w:r>
        <w:br w:type="page"/>
      </w:r>
    </w:p>
    <w:p w:rsidR="004858A4" w:rsidRDefault="00F360C7" w:rsidP="00583C98">
      <w:pPr>
        <w:spacing w:line="360" w:lineRule="auto"/>
        <w:jc w:val="left"/>
      </w:pPr>
      <w:r>
        <w:lastRenderedPageBreak/>
        <w:t xml:space="preserve">An implementation of </w:t>
      </w:r>
      <w:r w:rsidR="00A82889">
        <w:t>the</w:t>
      </w:r>
      <w:r>
        <w:t xml:space="preserve"> </w:t>
      </w:r>
      <w:proofErr w:type="spellStart"/>
      <w:r>
        <w:t>x</w:t>
      </w:r>
      <w:proofErr w:type="gramStart"/>
      <w:r>
        <w:t>,y</w:t>
      </w:r>
      <w:proofErr w:type="spellEnd"/>
      <w:proofErr w:type="gramEnd"/>
      <w:r>
        <w:t xml:space="preserve"> </w:t>
      </w:r>
      <w:r w:rsidR="00A82889">
        <w:t xml:space="preserve">position </w:t>
      </w:r>
      <w:r>
        <w:t xml:space="preserve">controller </w:t>
      </w:r>
      <w:r w:rsidR="00CD313A">
        <w:t>b</w:t>
      </w:r>
      <w:r>
        <w:t>ased on</w:t>
      </w:r>
      <w:r w:rsidR="00E14B71">
        <w:t xml:space="preserve"> </w:t>
      </w:r>
      <w:r w:rsidR="00ED0425">
        <w:t>position error</w:t>
      </w:r>
      <w:r w:rsidR="00CD313A">
        <w:t xml:space="preserve"> </w:t>
      </w:r>
      <w:r w:rsidR="00276D2F">
        <w:t xml:space="preserve">body </w:t>
      </w:r>
      <w:r w:rsidR="00ED0425">
        <w:t xml:space="preserve">frame rotations and </w:t>
      </w:r>
      <w:r w:rsidR="00A24BA0">
        <w:t xml:space="preserve">PID generated pitch and roll </w:t>
      </w:r>
      <w:r w:rsidR="00276D2F">
        <w:t>angle commands</w:t>
      </w:r>
      <w:r w:rsidR="00825B72">
        <w:t xml:space="preserve"> </w:t>
      </w:r>
      <w:r w:rsidR="00DD51DB">
        <w:t xml:space="preserve">was undertaken however it was </w:t>
      </w:r>
      <w:r w:rsidR="00241F87">
        <w:t xml:space="preserve">abandoned </w:t>
      </w:r>
      <w:r w:rsidR="007670F1">
        <w:t xml:space="preserve">when it became apparent testing the system safely </w:t>
      </w:r>
      <w:r w:rsidR="002A760A">
        <w:t>was not possible.</w:t>
      </w:r>
      <w:r w:rsidR="00E277E8">
        <w:t xml:space="preserve"> </w:t>
      </w:r>
      <w:r w:rsidR="00E93802">
        <w:t xml:space="preserve">Risks to </w:t>
      </w:r>
      <w:r w:rsidR="00223988">
        <w:t>personnel</w:t>
      </w:r>
      <w:r w:rsidR="00E93802">
        <w:t xml:space="preserve">, </w:t>
      </w:r>
      <w:r w:rsidR="00223988">
        <w:t xml:space="preserve">equipment </w:t>
      </w:r>
      <w:r w:rsidR="007F7111">
        <w:t>and</w:t>
      </w:r>
      <w:r w:rsidR="00F9587F">
        <w:t xml:space="preserve"> the </w:t>
      </w:r>
      <w:proofErr w:type="spellStart"/>
      <w:r w:rsidR="00F9587F">
        <w:t>quadrotor</w:t>
      </w:r>
      <w:proofErr w:type="spellEnd"/>
      <w:r w:rsidR="00F9587F">
        <w:t xml:space="preserve"> itself were difficult to mitigat</w:t>
      </w:r>
      <w:r w:rsidR="00D40AE4">
        <w:t xml:space="preserve">e to levels that </w:t>
      </w:r>
      <w:r w:rsidR="00DA0913">
        <w:t>justified</w:t>
      </w:r>
      <w:r w:rsidR="00DF05BB">
        <w:t xml:space="preserve"> attempting autonomous </w:t>
      </w:r>
      <w:r w:rsidR="00284815">
        <w:t>position</w:t>
      </w:r>
      <w:r w:rsidR="00DA0913">
        <w:t>.</w:t>
      </w:r>
    </w:p>
    <w:p w:rsidR="00690B48" w:rsidRDefault="007A679B" w:rsidP="00583C98">
      <w:pPr>
        <w:spacing w:line="360" w:lineRule="auto"/>
        <w:jc w:val="left"/>
      </w:pPr>
      <w:r>
        <w:t>Altitude control</w:t>
      </w:r>
      <w:r w:rsidR="00BD2036">
        <w:t xml:space="preserve">ler design </w:t>
      </w:r>
      <w:r w:rsidR="00473E50">
        <w:t xml:space="preserve">is unlike the other </w:t>
      </w:r>
      <w:r w:rsidR="001A0D29">
        <w:t xml:space="preserve">position control loops in that the output can be provided directly to a </w:t>
      </w:r>
      <w:proofErr w:type="spellStart"/>
      <w:r w:rsidR="001A0D29">
        <w:t>quadroto</w:t>
      </w:r>
      <w:r w:rsidR="001F7F46">
        <w:t>r</w:t>
      </w:r>
      <w:proofErr w:type="spellEnd"/>
      <w:r w:rsidR="001F7F46">
        <w:t xml:space="preserve"> control input. In the designed, implemented and tested altitude controller the throttle c</w:t>
      </w:r>
      <w:r w:rsidR="00473E50">
        <w:t xml:space="preserve">ommand </w:t>
      </w:r>
      <w:r w:rsidR="001F7F46">
        <w:t xml:space="preserve">output is generated from the </w:t>
      </w:r>
      <w:r w:rsidR="00473E50">
        <w:t xml:space="preserve">PID control loop of </w:t>
      </w:r>
      <w:r w:rsidR="004827F2">
        <w:fldChar w:fldCharType="begin"/>
      </w:r>
      <w:r w:rsidR="00473E50">
        <w:instrText xml:space="preserve"> REF _Ref275364960 \h </w:instrText>
      </w:r>
      <w:r w:rsidR="004827F2">
        <w:fldChar w:fldCharType="separate"/>
      </w:r>
      <w:r w:rsidR="00AF788F">
        <w:t xml:space="preserve">Figure </w:t>
      </w:r>
      <w:r w:rsidR="00AF788F">
        <w:rPr>
          <w:noProof/>
        </w:rPr>
        <w:t>9</w:t>
      </w:r>
      <w:r w:rsidR="004827F2">
        <w:fldChar w:fldCharType="end"/>
      </w:r>
      <w:r w:rsidR="00473E50">
        <w:t>.</w:t>
      </w:r>
      <w:r w:rsidR="000D5325">
        <w:t xml:space="preserve"> The altitude </w:t>
      </w:r>
      <w:r w:rsidR="00546ABF">
        <w:t xml:space="preserve">control design </w:t>
      </w:r>
      <w:r w:rsidR="008C1528">
        <w:t>has the standard PID gains and an integral anti-wind up</w:t>
      </w:r>
      <w:r w:rsidR="0050550D">
        <w:t xml:space="preserve"> </w:t>
      </w:r>
      <w:r w:rsidR="00A865F8">
        <w:t>limit</w:t>
      </w:r>
      <w:r w:rsidR="00C12BC4">
        <w:t xml:space="preserve"> parameter.</w:t>
      </w:r>
      <w:r w:rsidR="00A51AA9">
        <w:t xml:space="preserve"> A</w:t>
      </w:r>
      <w:r w:rsidR="00A865F8">
        <w:t xml:space="preserve">s the output is directly linked to </w:t>
      </w:r>
      <w:r w:rsidR="00BA66BE">
        <w:t>engine control</w:t>
      </w:r>
      <w:r w:rsidR="00C1041A">
        <w:t xml:space="preserve"> however</w:t>
      </w:r>
      <w:r w:rsidR="00A865F8">
        <w:t xml:space="preserve"> the MCU is </w:t>
      </w:r>
      <w:r w:rsidR="000D369B">
        <w:t>entrusted with determining</w:t>
      </w:r>
      <w:r w:rsidR="00CC5105">
        <w:t xml:space="preserve"> control saturation.</w:t>
      </w:r>
      <w:r w:rsidR="008F397F">
        <w:t xml:space="preserve"> </w:t>
      </w:r>
    </w:p>
    <w:p w:rsidR="00037AE1" w:rsidRDefault="00F72C5A" w:rsidP="00037AE1">
      <w:pPr>
        <w:keepNext/>
      </w:pPr>
      <w:r>
        <w:rPr>
          <w:noProof/>
          <w:snapToGrid/>
          <w:lang w:eastAsia="en-AU"/>
        </w:rPr>
        <w:drawing>
          <wp:inline distT="0" distB="0" distL="0" distR="0">
            <wp:extent cx="6102350" cy="265586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6102350" cy="2655866"/>
                    </a:xfrm>
                    <a:prstGeom prst="rect">
                      <a:avLst/>
                    </a:prstGeom>
                    <a:noFill/>
                    <a:ln w="9525">
                      <a:noFill/>
                      <a:miter lim="800000"/>
                      <a:headEnd/>
                      <a:tailEnd/>
                    </a:ln>
                  </pic:spPr>
                </pic:pic>
              </a:graphicData>
            </a:graphic>
          </wp:inline>
        </w:drawing>
      </w:r>
    </w:p>
    <w:p w:rsidR="005D0310" w:rsidRDefault="00037AE1" w:rsidP="0049473A">
      <w:pPr>
        <w:pStyle w:val="Caption"/>
      </w:pPr>
      <w:bookmarkStart w:id="40" w:name="_Ref275364960"/>
      <w:bookmarkStart w:id="41" w:name="_Toc275382201"/>
      <w:r>
        <w:t xml:space="preserve">Figure </w:t>
      </w:r>
      <w:fldSimple w:instr=" SEQ Figure \* ARABIC ">
        <w:r w:rsidR="00AF788F">
          <w:rPr>
            <w:noProof/>
          </w:rPr>
          <w:t>9</w:t>
        </w:r>
      </w:fldSimple>
      <w:bookmarkEnd w:id="40"/>
      <w:r>
        <w:t xml:space="preserve"> - Altitude Control Loop</w:t>
      </w:r>
      <w:bookmarkEnd w:id="41"/>
    </w:p>
    <w:p w:rsidR="00606BC1" w:rsidRDefault="00606BC1" w:rsidP="00E41AAD">
      <w:pPr>
        <w:spacing w:line="360" w:lineRule="auto"/>
      </w:pPr>
      <w:r>
        <w:t xml:space="preserve">The remaining parameter of the </w:t>
      </w:r>
      <w:r w:rsidR="00E41AAD">
        <w:t xml:space="preserve">altitude </w:t>
      </w:r>
      <w:r>
        <w:t xml:space="preserve">controller is the neutral </w:t>
      </w:r>
      <w:proofErr w:type="spellStart"/>
      <w:r>
        <w:t>setp</w:t>
      </w:r>
      <w:r w:rsidR="004B5DFA">
        <w:t>oint</w:t>
      </w:r>
      <w:proofErr w:type="spellEnd"/>
      <w:r w:rsidR="004B5DFA">
        <w:t xml:space="preserve"> which provides </w:t>
      </w:r>
      <w:r>
        <w:t xml:space="preserve">the thrust required to support the </w:t>
      </w:r>
      <w:proofErr w:type="spellStart"/>
      <w:r>
        <w:t>quadrotor</w:t>
      </w:r>
      <w:proofErr w:type="spellEnd"/>
      <w:r>
        <w:t xml:space="preserve"> when the error of the control loop is zero. </w:t>
      </w:r>
      <w:r w:rsidR="00E80FED">
        <w:t xml:space="preserve">This thrust force is constant however as the battery </w:t>
      </w:r>
      <w:r w:rsidR="00771784">
        <w:t xml:space="preserve">voltage drops, so too does the </w:t>
      </w:r>
      <w:r w:rsidR="00206F81">
        <w:t>thrust provi</w:t>
      </w:r>
      <w:r w:rsidR="00A955A1">
        <w:t xml:space="preserve">ded by </w:t>
      </w:r>
      <w:r w:rsidR="008A4C1A">
        <w:t>the</w:t>
      </w:r>
      <w:r w:rsidR="00A955A1">
        <w:t xml:space="preserve"> engine at a fixed PW</w:t>
      </w:r>
      <w:r w:rsidR="00652F0A">
        <w:t xml:space="preserve">M value. </w:t>
      </w:r>
      <w:r w:rsidR="008A55ED">
        <w:t xml:space="preserve">The result is </w:t>
      </w:r>
      <w:r w:rsidR="00C05715">
        <w:t xml:space="preserve">the slowly lowering </w:t>
      </w:r>
      <w:r w:rsidR="008A55ED">
        <w:t>altitude hold</w:t>
      </w:r>
      <w:r w:rsidR="00C05715">
        <w:t xml:space="preserve"> of </w:t>
      </w:r>
      <w:fldSimple w:instr=" REF _Ref275377311 ">
        <w:r w:rsidR="00AF788F">
          <w:t xml:space="preserve">Figure </w:t>
        </w:r>
        <w:r w:rsidR="00AF788F">
          <w:rPr>
            <w:noProof/>
          </w:rPr>
          <w:t>10</w:t>
        </w:r>
      </w:fldSimple>
      <w:r w:rsidR="00C05715">
        <w:t>.</w:t>
      </w:r>
      <w:r w:rsidR="008A55ED">
        <w:t xml:space="preserve"> </w:t>
      </w:r>
      <w:r w:rsidR="00652F0A">
        <w:t xml:space="preserve">Sustained </w:t>
      </w:r>
      <w:r w:rsidR="00C64CF1">
        <w:t>alti</w:t>
      </w:r>
      <w:r w:rsidR="003B4C8E">
        <w:t xml:space="preserve">tude hold therefore requires </w:t>
      </w:r>
      <w:r w:rsidR="00732BA9">
        <w:t xml:space="preserve">the controller to be designed </w:t>
      </w:r>
      <w:r w:rsidR="00033BE4">
        <w:t xml:space="preserve">with </w:t>
      </w:r>
      <w:r w:rsidR="00905FFF">
        <w:t xml:space="preserve">autonomous </w:t>
      </w:r>
      <w:r w:rsidR="00A13736">
        <w:t xml:space="preserve">update of this trim. </w:t>
      </w:r>
      <w:r w:rsidR="002B19B1">
        <w:t xml:space="preserve">The approach suggested in [RD/8] </w:t>
      </w:r>
      <w:r w:rsidR="000616E3">
        <w:t xml:space="preserve">where an accumulator was used to count the trim up when below </w:t>
      </w:r>
      <w:r w:rsidR="007A72B0">
        <w:t xml:space="preserve">height </w:t>
      </w:r>
      <w:r w:rsidR="000616E3">
        <w:t xml:space="preserve">and down when above </w:t>
      </w:r>
      <w:r w:rsidR="007A72B0">
        <w:t xml:space="preserve">height </w:t>
      </w:r>
      <w:r w:rsidR="0074007C">
        <w:t>was tried and is implemented</w:t>
      </w:r>
      <w:r w:rsidR="00CA7140">
        <w:t>.</w:t>
      </w:r>
      <w:r w:rsidR="0074007C">
        <w:t xml:space="preserve"> </w:t>
      </w:r>
      <w:r w:rsidR="0058119E">
        <w:t xml:space="preserve">The </w:t>
      </w:r>
      <w:r w:rsidR="00D317F9">
        <w:t xml:space="preserve">increment amount </w:t>
      </w:r>
      <w:r w:rsidR="0058119E">
        <w:t xml:space="preserve">and how to control ascent rate was however </w:t>
      </w:r>
      <w:r w:rsidR="00494743">
        <w:t xml:space="preserve">left for testing. </w:t>
      </w:r>
      <w:r w:rsidR="003234BC">
        <w:t>Configuring these parameters through testing</w:t>
      </w:r>
      <w:r w:rsidR="0082378F">
        <w:t xml:space="preserve"> has resulted in </w:t>
      </w:r>
      <w:r w:rsidR="00E747E7">
        <w:t xml:space="preserve">platform </w:t>
      </w:r>
      <w:r w:rsidR="00270586">
        <w:t>damage</w:t>
      </w:r>
      <w:r w:rsidR="00C2318E">
        <w:t xml:space="preserve">, leading to the conclusion that </w:t>
      </w:r>
      <w:r w:rsidR="00A9107E">
        <w:t xml:space="preserve">further testing safety </w:t>
      </w:r>
      <w:r w:rsidR="00C56C95">
        <w:t xml:space="preserve">measures should be devised before </w:t>
      </w:r>
      <w:r w:rsidR="0085071D">
        <w:t xml:space="preserve">fully autonomous altitude </w:t>
      </w:r>
      <w:r w:rsidR="002D403F">
        <w:t>control is achievable</w:t>
      </w:r>
      <w:r w:rsidR="00FC416F">
        <w:t xml:space="preserve"> with the current design</w:t>
      </w:r>
      <w:r w:rsidR="002D403F">
        <w:t>.</w:t>
      </w:r>
    </w:p>
    <w:p w:rsidR="002D7A0E" w:rsidRDefault="002D7A0E" w:rsidP="002D7A0E">
      <w:pPr>
        <w:keepNext/>
        <w:spacing w:line="360" w:lineRule="auto"/>
        <w:jc w:val="center"/>
      </w:pPr>
      <w:r>
        <w:rPr>
          <w:noProof/>
          <w:snapToGrid/>
          <w:lang w:eastAsia="en-AU"/>
        </w:rPr>
        <w:lastRenderedPageBreak/>
        <w:drawing>
          <wp:inline distT="0" distB="0" distL="0" distR="0">
            <wp:extent cx="5334000" cy="4000500"/>
            <wp:effectExtent l="0" t="0" r="0"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2D7A0E" w:rsidRPr="00606BC1" w:rsidRDefault="002D7A0E" w:rsidP="002D7A0E">
      <w:pPr>
        <w:pStyle w:val="Caption"/>
      </w:pPr>
      <w:bookmarkStart w:id="42" w:name="_Ref275377311"/>
      <w:bookmarkStart w:id="43" w:name="_Toc275382202"/>
      <w:r>
        <w:t xml:space="preserve">Figure </w:t>
      </w:r>
      <w:fldSimple w:instr=" SEQ Figure \* ARABIC ">
        <w:r w:rsidR="00AF788F">
          <w:rPr>
            <w:noProof/>
          </w:rPr>
          <w:t>10</w:t>
        </w:r>
      </w:fldSimple>
      <w:bookmarkEnd w:id="42"/>
      <w:r>
        <w:t xml:space="preserve"> - Effect of </w:t>
      </w:r>
      <w:r w:rsidR="0040406F">
        <w:t>Dropping</w:t>
      </w:r>
      <w:r>
        <w:t xml:space="preserve"> Battery Voltage on Attitude Hold</w:t>
      </w:r>
      <w:r w:rsidR="00A36484">
        <w:t xml:space="preserve"> with no trim adjustment</w:t>
      </w:r>
      <w:bookmarkEnd w:id="43"/>
    </w:p>
    <w:p w:rsidR="00DF6711" w:rsidRDefault="00DF6711" w:rsidP="00521F24">
      <w:pPr>
        <w:spacing w:line="360" w:lineRule="auto"/>
      </w:pPr>
    </w:p>
    <w:p w:rsidR="0049473A" w:rsidRPr="0049473A" w:rsidRDefault="00AF164C" w:rsidP="00521F24">
      <w:pPr>
        <w:spacing w:line="360" w:lineRule="auto"/>
      </w:pPr>
      <w:r>
        <w:t xml:space="preserve">A final point of note </w:t>
      </w:r>
      <w:r w:rsidR="00D639EB">
        <w:t xml:space="preserve">for position control design is its ability to </w:t>
      </w:r>
      <w:r w:rsidR="001400D6">
        <w:t>work with a multitude of attitude control methods provided these accept throttle, roll, pitch and yaw commands.</w:t>
      </w:r>
      <w:r w:rsidR="0014040C">
        <w:t xml:space="preserve"> </w:t>
      </w:r>
      <w:r w:rsidR="000A69C9">
        <w:t xml:space="preserve">Specifically in </w:t>
      </w:r>
      <w:fldSimple w:instr=" REF _Ref275363660 ">
        <w:r w:rsidR="00AF788F">
          <w:t xml:space="preserve">Figure </w:t>
        </w:r>
        <w:r w:rsidR="00AF788F">
          <w:rPr>
            <w:noProof/>
          </w:rPr>
          <w:t>8</w:t>
        </w:r>
      </w:fldSimple>
      <w:r w:rsidR="000A69C9">
        <w:t xml:space="preserve"> </w:t>
      </w:r>
      <w:r w:rsidR="00AE2401">
        <w:t xml:space="preserve">the </w:t>
      </w:r>
      <w:r w:rsidR="00B953C6">
        <w:t xml:space="preserve">attitude </w:t>
      </w:r>
      <w:r w:rsidR="0042587E">
        <w:t xml:space="preserve">control design (dotted) </w:t>
      </w:r>
      <w:r w:rsidR="00C023D7">
        <w:t>could be and indeed was substituted for</w:t>
      </w:r>
      <w:r w:rsidR="00507153">
        <w:t xml:space="preserve"> a commercial </w:t>
      </w:r>
      <w:r w:rsidR="004C7294">
        <w:t>solution (</w:t>
      </w:r>
      <w:r w:rsidR="00507153">
        <w:t xml:space="preserve">the three axis </w:t>
      </w:r>
      <w:r w:rsidR="00D4687F">
        <w:t xml:space="preserve">RC gyro of </w:t>
      </w:r>
      <w:fldSimple w:instr=" REF _Ref275378077 ">
        <w:r w:rsidR="00AF788F">
          <w:t xml:space="preserve">Figure </w:t>
        </w:r>
        <w:r w:rsidR="00AF788F">
          <w:rPr>
            <w:noProof/>
          </w:rPr>
          <w:t>11</w:t>
        </w:r>
      </w:fldSimple>
      <w:r w:rsidR="00245724">
        <w:t>)</w:t>
      </w:r>
      <w:r w:rsidR="00A71AF2">
        <w:t xml:space="preserve">; in </w:t>
      </w:r>
      <w:r w:rsidR="00245724">
        <w:t xml:space="preserve">doing so </w:t>
      </w:r>
      <w:r w:rsidR="00FA1266">
        <w:t xml:space="preserve">the testing and implementation of the </w:t>
      </w:r>
      <w:r w:rsidR="00BF4CA6">
        <w:t>cascaded PID</w:t>
      </w:r>
      <w:r w:rsidR="00B93913">
        <w:t xml:space="preserve"> designs </w:t>
      </w:r>
      <w:r w:rsidR="00692690">
        <w:t>is</w:t>
      </w:r>
      <w:r w:rsidR="00B93913">
        <w:t xml:space="preserve"> </w:t>
      </w:r>
      <w:r w:rsidR="009C1119">
        <w:t>modularised</w:t>
      </w:r>
      <w:r w:rsidR="00B93913">
        <w:t>.</w:t>
      </w:r>
    </w:p>
    <w:p w:rsidR="005D0310" w:rsidRDefault="005D0310" w:rsidP="005D0310">
      <w:pPr>
        <w:keepNext/>
        <w:spacing w:line="360" w:lineRule="auto"/>
        <w:jc w:val="center"/>
      </w:pPr>
      <w:r>
        <w:rPr>
          <w:noProof/>
          <w:snapToGrid/>
          <w:lang w:eastAsia="en-AU"/>
        </w:rPr>
        <w:drawing>
          <wp:inline distT="0" distB="0" distL="0" distR="0">
            <wp:extent cx="4029075" cy="2019638"/>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029075" cy="2019638"/>
                    </a:xfrm>
                    <a:prstGeom prst="rect">
                      <a:avLst/>
                    </a:prstGeom>
                    <a:noFill/>
                    <a:ln w="9525">
                      <a:noFill/>
                      <a:miter lim="800000"/>
                      <a:headEnd/>
                      <a:tailEnd/>
                    </a:ln>
                  </pic:spPr>
                </pic:pic>
              </a:graphicData>
            </a:graphic>
          </wp:inline>
        </w:drawing>
      </w:r>
    </w:p>
    <w:p w:rsidR="005D0310" w:rsidRDefault="005D0310" w:rsidP="005D0310">
      <w:pPr>
        <w:pStyle w:val="Caption"/>
      </w:pPr>
      <w:bookmarkStart w:id="44" w:name="_Ref275378077"/>
      <w:bookmarkStart w:id="45" w:name="_Toc275382203"/>
      <w:r>
        <w:t xml:space="preserve">Figure </w:t>
      </w:r>
      <w:fldSimple w:instr=" SEQ Figure \* ARABIC ">
        <w:r w:rsidR="00AF788F">
          <w:rPr>
            <w:noProof/>
          </w:rPr>
          <w:t>11</w:t>
        </w:r>
      </w:fldSimple>
      <w:bookmarkEnd w:id="44"/>
      <w:r>
        <w:t xml:space="preserve"> - GU-344 3 Axis Gyro [RD/7]</w:t>
      </w:r>
      <w:bookmarkEnd w:id="45"/>
    </w:p>
    <w:p w:rsidR="001912AE" w:rsidRDefault="00614744" w:rsidP="00F53D21">
      <w:pPr>
        <w:pStyle w:val="Heading1"/>
      </w:pPr>
      <w:bookmarkStart w:id="46" w:name="_Toc275382191"/>
      <w:r>
        <w:lastRenderedPageBreak/>
        <w:t>Conclusions</w:t>
      </w:r>
      <w:bookmarkEnd w:id="46"/>
    </w:p>
    <w:p w:rsidR="00FD722D" w:rsidRDefault="00714FCB" w:rsidP="00F102F4">
      <w:pPr>
        <w:spacing w:line="360" w:lineRule="auto"/>
      </w:pPr>
      <w:r>
        <w:t xml:space="preserve">This document has described the </w:t>
      </w:r>
      <w:r w:rsidR="00F102F4">
        <w:t>high level objective, system requirements and design o</w:t>
      </w:r>
      <w:r w:rsidR="007D06E5">
        <w:t xml:space="preserve">f the flight control subsystem. The </w:t>
      </w:r>
      <w:r w:rsidR="00D25852">
        <w:t xml:space="preserve">single high level objective to </w:t>
      </w:r>
      <w:r w:rsidR="00184626">
        <w:t xml:space="preserve">provide a controller for </w:t>
      </w:r>
      <w:r w:rsidR="00EE4B23">
        <w:t xml:space="preserve">indoor hovering flight has been </w:t>
      </w:r>
      <w:r w:rsidR="00C52AAC">
        <w:t xml:space="preserve">broken into three system requirements that guide the design by </w:t>
      </w:r>
      <w:r w:rsidR="00FF43BA">
        <w:t>specifying</w:t>
      </w:r>
      <w:r w:rsidR="00C52AAC">
        <w:t xml:space="preserve"> a cascaded PID design consisting of attitude and position control</w:t>
      </w:r>
      <w:r w:rsidR="00304E38">
        <w:t>;</w:t>
      </w:r>
      <w:r w:rsidR="00C52AAC">
        <w:t xml:space="preserve"> </w:t>
      </w:r>
      <w:r w:rsidR="00C72547">
        <w:t xml:space="preserve">or </w:t>
      </w:r>
      <w:r w:rsidR="00304E38">
        <w:t>equivalently</w:t>
      </w:r>
      <w:r w:rsidR="00C72547">
        <w:t xml:space="preserve"> stability augmentation</w:t>
      </w:r>
      <w:r w:rsidR="00332E61">
        <w:t xml:space="preserve"> mode</w:t>
      </w:r>
      <w:r w:rsidR="00C72547">
        <w:t xml:space="preserve"> and </w:t>
      </w:r>
      <w:r w:rsidR="00FF43BA">
        <w:t>position control.</w:t>
      </w:r>
    </w:p>
    <w:p w:rsidR="00744D53" w:rsidRPr="00744D53" w:rsidRDefault="009D14D4" w:rsidP="00F102F4">
      <w:pPr>
        <w:spacing w:line="360" w:lineRule="auto"/>
      </w:pPr>
      <w:r>
        <w:t xml:space="preserve">Although a final </w:t>
      </w:r>
      <w:r w:rsidR="00550AB1">
        <w:t>a</w:t>
      </w:r>
      <w:r w:rsidR="009833EE">
        <w:t>ttitude control design is provided based on angular rates, the iterative design proce</w:t>
      </w:r>
      <w:r w:rsidR="00E33AF7">
        <w:t>ss has been described to justify th</w:t>
      </w:r>
      <w:r w:rsidR="00023A9D">
        <w:t xml:space="preserve">e development of the final </w:t>
      </w:r>
      <w:r w:rsidR="004C3D43">
        <w:t>design</w:t>
      </w:r>
      <w:r w:rsidR="00023A9D">
        <w:t xml:space="preserve">. </w:t>
      </w:r>
      <w:r w:rsidR="000E4964">
        <w:t>A similar method was followed in documenting the altitude control</w:t>
      </w:r>
      <w:r w:rsidR="005B4AFA">
        <w:t>ler design</w:t>
      </w:r>
      <w:r w:rsidR="000E4964">
        <w:t>.</w:t>
      </w:r>
      <w:r w:rsidR="0014536C">
        <w:t xml:space="preserve"> </w:t>
      </w:r>
      <w:r w:rsidR="005B4AFA">
        <w:t xml:space="preserve">The </w:t>
      </w:r>
      <w:r w:rsidR="008A44FF">
        <w:t>position</w:t>
      </w:r>
      <w:r w:rsidR="00AC4149">
        <w:t xml:space="preserve"> and altitude controller</w:t>
      </w:r>
      <w:r w:rsidR="0093609F">
        <w:t xml:space="preserve"> design </w:t>
      </w:r>
      <w:r w:rsidR="0006601F">
        <w:t xml:space="preserve">however </w:t>
      </w:r>
      <w:r w:rsidR="0093609F">
        <w:t xml:space="preserve">could not be </w:t>
      </w:r>
      <w:r w:rsidR="008814FF">
        <w:t>implemented</w:t>
      </w:r>
      <w:r w:rsidR="00095F72">
        <w:t>,</w:t>
      </w:r>
      <w:r w:rsidR="0093609F">
        <w:t xml:space="preserve"> tested and revised </w:t>
      </w:r>
      <w:r w:rsidR="005126F0">
        <w:t>extensively</w:t>
      </w:r>
      <w:r w:rsidR="00907147">
        <w:t xml:space="preserve"> </w:t>
      </w:r>
      <w:r w:rsidR="007B604E">
        <w:t xml:space="preserve">due to </w:t>
      </w:r>
      <w:r w:rsidR="00015CA3">
        <w:t xml:space="preserve">perceived </w:t>
      </w:r>
      <w:r w:rsidR="007B604E">
        <w:t xml:space="preserve">risks to personnel, </w:t>
      </w:r>
      <w:r w:rsidR="00BC4E2B">
        <w:t>the platform and other property</w:t>
      </w:r>
      <w:r w:rsidR="00A12DD2">
        <w:t xml:space="preserve"> in </w:t>
      </w:r>
      <w:r w:rsidR="002A4A03">
        <w:t>the flight tests required</w:t>
      </w:r>
      <w:r w:rsidR="00BC4E2B">
        <w:t>.</w:t>
      </w:r>
      <w:r w:rsidR="00510A79">
        <w:t xml:space="preserve"> </w:t>
      </w:r>
    </w:p>
    <w:p w:rsidR="00B3592C" w:rsidRDefault="0030519D" w:rsidP="00F53D21">
      <w:pPr>
        <w:pStyle w:val="Heading1"/>
      </w:pPr>
      <w:bookmarkStart w:id="47" w:name="_Toc275382192"/>
      <w:r>
        <w:lastRenderedPageBreak/>
        <w:t>Recommendations</w:t>
      </w:r>
      <w:bookmarkEnd w:id="47"/>
    </w:p>
    <w:p w:rsidR="00A8715E" w:rsidRDefault="004A2B16" w:rsidP="00362C9D">
      <w:pPr>
        <w:spacing w:line="360" w:lineRule="auto"/>
        <w:rPr>
          <w:snapToGrid/>
          <w:lang w:eastAsia="en-AU"/>
        </w:rPr>
      </w:pPr>
      <w:r>
        <w:rPr>
          <w:snapToGrid/>
          <w:lang w:eastAsia="en-AU"/>
        </w:rPr>
        <w:t>It</w:t>
      </w:r>
      <w:r w:rsidR="008C435F">
        <w:rPr>
          <w:snapToGrid/>
          <w:lang w:eastAsia="en-AU"/>
        </w:rPr>
        <w:t xml:space="preserve"> is recommended that acceptance testing be undertaken </w:t>
      </w:r>
      <w:r w:rsidR="003272B7">
        <w:rPr>
          <w:snapToGrid/>
          <w:lang w:eastAsia="en-AU"/>
        </w:rPr>
        <w:t xml:space="preserve">on the attitude control and </w:t>
      </w:r>
      <w:r w:rsidR="003C11CB">
        <w:rPr>
          <w:snapToGrid/>
          <w:lang w:eastAsia="en-AU"/>
        </w:rPr>
        <w:t>the control methodology used.</w:t>
      </w:r>
      <w:r w:rsidR="009745D4">
        <w:rPr>
          <w:snapToGrid/>
          <w:lang w:eastAsia="en-AU"/>
        </w:rPr>
        <w:t xml:space="preserve"> The altitude </w:t>
      </w:r>
      <w:r w:rsidR="0098239B">
        <w:rPr>
          <w:snapToGrid/>
          <w:lang w:eastAsia="en-AU"/>
        </w:rPr>
        <w:t xml:space="preserve">control loop </w:t>
      </w:r>
      <w:r w:rsidR="00D101DC">
        <w:rPr>
          <w:snapToGrid/>
          <w:lang w:eastAsia="en-AU"/>
        </w:rPr>
        <w:t>of</w:t>
      </w:r>
      <w:r w:rsidR="00582C38">
        <w:rPr>
          <w:snapToGrid/>
          <w:lang w:eastAsia="en-AU"/>
        </w:rPr>
        <w:t xml:space="preserve"> </w:t>
      </w:r>
      <w:r w:rsidR="0098239B">
        <w:rPr>
          <w:snapToGrid/>
          <w:lang w:eastAsia="en-AU"/>
        </w:rPr>
        <w:t>position</w:t>
      </w:r>
      <w:r w:rsidR="00ED03C3">
        <w:rPr>
          <w:snapToGrid/>
          <w:lang w:eastAsia="en-AU"/>
        </w:rPr>
        <w:t xml:space="preserve"> control should also undergo acceptance testing.</w:t>
      </w:r>
    </w:p>
    <w:sectPr w:rsidR="00A8715E" w:rsidSect="009E587D">
      <w:headerReference w:type="default" r:id="rId20"/>
      <w:footerReference w:type="default" r:id="rId21"/>
      <w:endnotePr>
        <w:numFmt w:val="lowerLetter"/>
      </w:endnotePr>
      <w:pgSz w:w="11907" w:h="16840" w:code="9"/>
      <w:pgMar w:top="1582" w:right="1021" w:bottom="1021" w:left="1276"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C8E" w:rsidRDefault="003B4C8E" w:rsidP="00A20D42">
      <w:pPr>
        <w:spacing w:before="0"/>
      </w:pPr>
      <w:r>
        <w:separator/>
      </w:r>
    </w:p>
  </w:endnote>
  <w:endnote w:type="continuationSeparator" w:id="1">
    <w:p w:rsidR="003B4C8E" w:rsidRDefault="003B4C8E"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C8E" w:rsidRPr="00A320F7" w:rsidRDefault="003B4C8E" w:rsidP="009E587D">
    <w:pPr>
      <w:pStyle w:val="Footer"/>
      <w:tabs>
        <w:tab w:val="clear" w:pos="8306"/>
        <w:tab w:val="right" w:pos="9639"/>
      </w:tabs>
      <w:ind w:left="-142"/>
      <w:jc w:val="center"/>
      <w:rPr>
        <w:bCs/>
        <w:sz w:val="16"/>
        <w:szCs w:val="16"/>
      </w:rPr>
    </w:pPr>
    <w:r w:rsidRPr="00A320F7">
      <w:rPr>
        <w:sz w:val="16"/>
        <w:szCs w:val="16"/>
      </w:rPr>
      <w:t xml:space="preserve">· Last updated by </w:t>
    </w:r>
    <w:fldSimple w:instr=" AUTHOR  \* MERGEFORMAT ">
      <w:r w:rsidR="002C192A">
        <w:rPr>
          <w:noProof/>
          <w:sz w:val="16"/>
          <w:szCs w:val="16"/>
        </w:rPr>
        <w:t>Tim Molloy</w:t>
      </w:r>
    </w:fldSimple>
    <w:r w:rsidRPr="00A320F7">
      <w:rPr>
        <w:sz w:val="16"/>
        <w:szCs w:val="16"/>
      </w:rPr>
      <w:t xml:space="preserve"> on </w:t>
    </w:r>
    <w:fldSimple w:instr=" SAVEDATE  \* MERGEFORMAT ">
      <w:r w:rsidR="00DD1156" w:rsidRPr="00DD1156">
        <w:rPr>
          <w:noProof/>
          <w:sz w:val="16"/>
          <w:szCs w:val="16"/>
        </w:rPr>
        <w:t>20/10/2010 11:54:00 PM</w:t>
      </w:r>
    </w:fldSimple>
    <w:r w:rsidRPr="00A320F7">
      <w:rPr>
        <w:sz w:val="16"/>
        <w:szCs w:val="16"/>
      </w:rPr>
      <w:t xml:space="preserve"> · Filename: </w:t>
    </w:r>
    <w:fldSimple w:instr=" FILENAME \* FirstCap \* MERGEFORMAT ">
      <w:r w:rsidR="002C192A">
        <w:rPr>
          <w:noProof/>
          <w:sz w:val="16"/>
          <w:szCs w:val="16"/>
        </w:rPr>
        <w:t>AHNS-2010-AP-DD-001</w:t>
      </w:r>
    </w:fldSimple>
    <w:r w:rsidRPr="00A320F7">
      <w:rPr>
        <w:sz w:val="16"/>
        <w:szCs w:val="16"/>
      </w:rPr>
      <w:t xml:space="preserve"> · </w:t>
    </w:r>
    <w:proofErr w:type="spellStart"/>
    <w:r w:rsidRPr="00A320F7">
      <w:rPr>
        <w:sz w:val="16"/>
        <w:szCs w:val="16"/>
      </w:rPr>
      <w:t>FileSize</w:t>
    </w:r>
    <w:proofErr w:type="spellEnd"/>
    <w:r w:rsidRPr="00A320F7">
      <w:rPr>
        <w:sz w:val="16"/>
        <w:szCs w:val="16"/>
      </w:rPr>
      <w:t xml:space="preserve">; </w:t>
    </w:r>
    <w:fldSimple w:instr=" FILESIZE  \* MERGEFORMAT ">
      <w:r w:rsidRPr="00A320F7">
        <w:rPr>
          <w:noProof/>
          <w:sz w:val="16"/>
          <w:szCs w:val="16"/>
        </w:rPr>
        <w:t>214340</w:t>
      </w:r>
    </w:fldSimple>
    <w:r w:rsidRPr="00A320F7">
      <w:rPr>
        <w:sz w:val="16"/>
        <w:szCs w:val="16"/>
      </w:rPr>
      <w:t xml:space="preserve"> bytes· </w:t>
    </w:r>
    <w:r w:rsidRPr="00A320F7">
      <w:rPr>
        <w:bCs/>
        <w:sz w:val="16"/>
        <w:szCs w:val="16"/>
      </w:rPr>
      <w:t xml:space="preserve">Template </w:t>
    </w:r>
    <w:r w:rsidRPr="00A320F7">
      <w:rPr>
        <w:sz w:val="16"/>
        <w:szCs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C8E" w:rsidRDefault="003B4C8E" w:rsidP="00A20D42">
      <w:pPr>
        <w:spacing w:before="0"/>
      </w:pPr>
      <w:r>
        <w:separator/>
      </w:r>
    </w:p>
  </w:footnote>
  <w:footnote w:type="continuationSeparator" w:id="1">
    <w:p w:rsidR="003B4C8E" w:rsidRDefault="003B4C8E"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3B4C8E">
      <w:trPr>
        <w:cantSplit/>
        <w:jc w:val="center"/>
      </w:trPr>
      <w:tc>
        <w:tcPr>
          <w:tcW w:w="3579" w:type="dxa"/>
          <w:tcBorders>
            <w:top w:val="single" w:sz="6" w:space="0" w:color="auto"/>
            <w:left w:val="single" w:sz="6" w:space="0" w:color="auto"/>
            <w:bottom w:val="single" w:sz="6" w:space="0" w:color="auto"/>
            <w:right w:val="single" w:sz="6" w:space="0" w:color="auto"/>
          </w:tcBorders>
        </w:tcPr>
        <w:p w:rsidR="003B4C8E" w:rsidRDefault="003B4C8E">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3B4C8E" w:rsidRDefault="004827F2">
          <w:pPr>
            <w:jc w:val="center"/>
            <w:rPr>
              <w:bCs/>
              <w:spacing w:val="80"/>
              <w:sz w:val="32"/>
            </w:rPr>
          </w:pPr>
          <w:fldSimple w:instr=" SUBJECT  \* MERGEFORMAT ">
            <w:r w:rsidR="002C192A" w:rsidRPr="002C192A">
              <w:rPr>
                <w:bCs/>
                <w:spacing w:val="80"/>
                <w:sz w:val="32"/>
              </w:rPr>
              <w:t>QUT Avionics</w:t>
            </w:r>
          </w:fldSimple>
        </w:p>
        <w:p w:rsidR="003B4C8E" w:rsidRDefault="004827F2">
          <w:pPr>
            <w:jc w:val="center"/>
            <w:rPr>
              <w:rFonts w:ascii="Times" w:hAnsi="Times"/>
              <w:b/>
              <w:sz w:val="72"/>
            </w:rPr>
          </w:pPr>
          <w:fldSimple w:instr=" DOCPROPERTY &quot;Category&quot;  \* MERGEFORMAT ">
            <w:r w:rsidR="002C192A" w:rsidRPr="002C192A">
              <w:rPr>
                <w:rFonts w:ascii="Times" w:hAnsi="Times"/>
              </w:rPr>
              <w:t>QUAV Project</w:t>
            </w:r>
          </w:fldSimple>
        </w:p>
      </w:tc>
      <w:tc>
        <w:tcPr>
          <w:tcW w:w="3141" w:type="dxa"/>
          <w:tcBorders>
            <w:top w:val="single" w:sz="6" w:space="0" w:color="auto"/>
            <w:bottom w:val="single" w:sz="6" w:space="0" w:color="auto"/>
            <w:right w:val="single" w:sz="6" w:space="0" w:color="auto"/>
          </w:tcBorders>
        </w:tcPr>
        <w:p w:rsidR="003B4C8E" w:rsidRDefault="003B4C8E">
          <w:pPr>
            <w:tabs>
              <w:tab w:val="left" w:pos="1009"/>
            </w:tabs>
            <w:spacing w:before="0"/>
            <w:ind w:left="113"/>
            <w:rPr>
              <w:sz w:val="20"/>
            </w:rPr>
          </w:pPr>
          <w:r>
            <w:rPr>
              <w:sz w:val="20"/>
            </w:rPr>
            <w:t>Doc No:</w:t>
          </w:r>
          <w:r>
            <w:rPr>
              <w:sz w:val="20"/>
            </w:rPr>
            <w:tab/>
          </w:r>
          <w:fldSimple w:instr=" DOCPROPERTY &quot;Document number&quot;  \* MERGEFORMAT ">
            <w:r w:rsidR="002C192A" w:rsidRPr="002C192A">
              <w:rPr>
                <w:sz w:val="20"/>
              </w:rPr>
              <w:t>AHNS-2010-AP-DD-001</w:t>
            </w:r>
          </w:fldSimple>
        </w:p>
        <w:p w:rsidR="003B4C8E" w:rsidRDefault="003B4C8E">
          <w:pPr>
            <w:tabs>
              <w:tab w:val="left" w:pos="1009"/>
            </w:tabs>
            <w:spacing w:before="0"/>
            <w:ind w:left="112"/>
            <w:rPr>
              <w:sz w:val="20"/>
            </w:rPr>
          </w:pPr>
          <w:r>
            <w:rPr>
              <w:sz w:val="20"/>
            </w:rPr>
            <w:t>Issue:</w:t>
          </w:r>
          <w:r>
            <w:rPr>
              <w:sz w:val="20"/>
            </w:rPr>
            <w:tab/>
          </w:r>
          <w:fldSimple w:instr=" DOCPROPERTY &quot;Issue&quot;  \* MERGEFORMAT ">
            <w:r w:rsidR="002C192A" w:rsidRPr="002C192A">
              <w:rPr>
                <w:sz w:val="20"/>
              </w:rPr>
              <w:t>1.0</w:t>
            </w:r>
          </w:fldSimple>
        </w:p>
        <w:p w:rsidR="003B4C8E" w:rsidRDefault="003B4C8E">
          <w:pPr>
            <w:tabs>
              <w:tab w:val="left" w:pos="1009"/>
            </w:tabs>
            <w:spacing w:before="0"/>
            <w:ind w:left="112"/>
            <w:rPr>
              <w:sz w:val="20"/>
            </w:rPr>
          </w:pPr>
          <w:r>
            <w:rPr>
              <w:sz w:val="20"/>
            </w:rPr>
            <w:t>Page:</w:t>
          </w:r>
          <w:r>
            <w:rPr>
              <w:sz w:val="20"/>
            </w:rPr>
            <w:tab/>
          </w:r>
          <w:r w:rsidR="004827F2">
            <w:rPr>
              <w:sz w:val="20"/>
            </w:rPr>
            <w:fldChar w:fldCharType="begin"/>
          </w:r>
          <w:r>
            <w:rPr>
              <w:sz w:val="20"/>
            </w:rPr>
            <w:instrText>page \\* arabic</w:instrText>
          </w:r>
          <w:r w:rsidR="004827F2">
            <w:rPr>
              <w:sz w:val="20"/>
            </w:rPr>
            <w:fldChar w:fldCharType="separate"/>
          </w:r>
          <w:r w:rsidR="00DD1156">
            <w:rPr>
              <w:noProof/>
              <w:sz w:val="20"/>
            </w:rPr>
            <w:t>9</w:t>
          </w:r>
          <w:r w:rsidR="004827F2">
            <w:rPr>
              <w:sz w:val="20"/>
            </w:rPr>
            <w:fldChar w:fldCharType="end"/>
          </w:r>
          <w:r>
            <w:rPr>
              <w:sz w:val="20"/>
            </w:rPr>
            <w:tab/>
            <w:t xml:space="preserve">of </w:t>
          </w:r>
          <w:r>
            <w:rPr>
              <w:sz w:val="20"/>
            </w:rPr>
            <w:tab/>
          </w:r>
          <w:fldSimple w:instr=" NUMPAGES  \* MERGEFORMAT ">
            <w:r w:rsidR="00DD1156" w:rsidRPr="00DD1156">
              <w:rPr>
                <w:noProof/>
                <w:sz w:val="20"/>
              </w:rPr>
              <w:t>23</w:t>
            </w:r>
          </w:fldSimple>
        </w:p>
        <w:p w:rsidR="003B4C8E" w:rsidRDefault="003B4C8E">
          <w:pPr>
            <w:tabs>
              <w:tab w:val="left" w:pos="1009"/>
            </w:tabs>
            <w:spacing w:before="0" w:after="120"/>
            <w:ind w:left="113"/>
            <w:rPr>
              <w:sz w:val="22"/>
            </w:rPr>
          </w:pPr>
          <w:r>
            <w:rPr>
              <w:sz w:val="20"/>
            </w:rPr>
            <w:t>Date:</w:t>
          </w:r>
          <w:r>
            <w:rPr>
              <w:sz w:val="20"/>
            </w:rPr>
            <w:tab/>
          </w:r>
          <w:fldSimple w:instr=" DOCPROPERTY &quot;Date completed&quot;  \* MERGEFORMAT ">
            <w:r w:rsidR="002C192A" w:rsidRPr="002C192A">
              <w:rPr>
                <w:sz w:val="20"/>
              </w:rPr>
              <w:t>19 Oct 2010</w:t>
            </w:r>
          </w:fldSimple>
        </w:p>
      </w:tc>
    </w:tr>
  </w:tbl>
  <w:p w:rsidR="003B4C8E" w:rsidRDefault="003B4C8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092C59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A724151"/>
    <w:multiLevelType w:val="hybridMultilevel"/>
    <w:tmpl w:val="1B48F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2" fillcolor="white">
      <v:fill color="white"/>
      <o:colormenu v:ext="edit" fillcolor="none" strokecolor="none [2405]"/>
    </o:shapedefaults>
  </w:hdrShapeDefaults>
  <w:footnotePr>
    <w:footnote w:id="0"/>
    <w:footnote w:id="1"/>
  </w:footnotePr>
  <w:endnotePr>
    <w:numFmt w:val="lowerLetter"/>
    <w:endnote w:id="0"/>
    <w:endnote w:id="1"/>
  </w:endnotePr>
  <w:compat>
    <w:useFELayout/>
  </w:compat>
  <w:rsids>
    <w:rsidRoot w:val="007F7D99"/>
    <w:rsid w:val="00001A80"/>
    <w:rsid w:val="00001AC9"/>
    <w:rsid w:val="000024E3"/>
    <w:rsid w:val="000030EF"/>
    <w:rsid w:val="00003FCD"/>
    <w:rsid w:val="00005A1B"/>
    <w:rsid w:val="00006914"/>
    <w:rsid w:val="000074D9"/>
    <w:rsid w:val="000121CA"/>
    <w:rsid w:val="00014A18"/>
    <w:rsid w:val="00015007"/>
    <w:rsid w:val="0001554F"/>
    <w:rsid w:val="00015CA3"/>
    <w:rsid w:val="0001648F"/>
    <w:rsid w:val="00016530"/>
    <w:rsid w:val="00016F51"/>
    <w:rsid w:val="00017F6D"/>
    <w:rsid w:val="0002114B"/>
    <w:rsid w:val="00021474"/>
    <w:rsid w:val="000223DD"/>
    <w:rsid w:val="00023A9D"/>
    <w:rsid w:val="00024168"/>
    <w:rsid w:val="0002488B"/>
    <w:rsid w:val="00024C83"/>
    <w:rsid w:val="000255C8"/>
    <w:rsid w:val="0002569A"/>
    <w:rsid w:val="00026406"/>
    <w:rsid w:val="0003034F"/>
    <w:rsid w:val="000305F0"/>
    <w:rsid w:val="00030613"/>
    <w:rsid w:val="00031D0E"/>
    <w:rsid w:val="00031F7C"/>
    <w:rsid w:val="000320DB"/>
    <w:rsid w:val="00032D75"/>
    <w:rsid w:val="000338AA"/>
    <w:rsid w:val="00033BE4"/>
    <w:rsid w:val="00033F65"/>
    <w:rsid w:val="0003493B"/>
    <w:rsid w:val="00034E2D"/>
    <w:rsid w:val="000353B1"/>
    <w:rsid w:val="000371D8"/>
    <w:rsid w:val="00037AE1"/>
    <w:rsid w:val="00037E0D"/>
    <w:rsid w:val="00037E0E"/>
    <w:rsid w:val="000401E7"/>
    <w:rsid w:val="000406D9"/>
    <w:rsid w:val="00041230"/>
    <w:rsid w:val="00042725"/>
    <w:rsid w:val="00043FB7"/>
    <w:rsid w:val="00044A6A"/>
    <w:rsid w:val="00044D2E"/>
    <w:rsid w:val="00045297"/>
    <w:rsid w:val="00045455"/>
    <w:rsid w:val="000465B0"/>
    <w:rsid w:val="00047003"/>
    <w:rsid w:val="000472BD"/>
    <w:rsid w:val="000475FD"/>
    <w:rsid w:val="00047C52"/>
    <w:rsid w:val="00047C72"/>
    <w:rsid w:val="00051D0F"/>
    <w:rsid w:val="000541C2"/>
    <w:rsid w:val="0005433F"/>
    <w:rsid w:val="00054EA4"/>
    <w:rsid w:val="000552C0"/>
    <w:rsid w:val="00055D65"/>
    <w:rsid w:val="00055DA0"/>
    <w:rsid w:val="0005660B"/>
    <w:rsid w:val="000568C0"/>
    <w:rsid w:val="000616E3"/>
    <w:rsid w:val="00061F3A"/>
    <w:rsid w:val="00061FD4"/>
    <w:rsid w:val="00063EBB"/>
    <w:rsid w:val="0006406B"/>
    <w:rsid w:val="00064623"/>
    <w:rsid w:val="0006601F"/>
    <w:rsid w:val="00067F96"/>
    <w:rsid w:val="0007016A"/>
    <w:rsid w:val="0007143D"/>
    <w:rsid w:val="0007199A"/>
    <w:rsid w:val="00071F04"/>
    <w:rsid w:val="0007240C"/>
    <w:rsid w:val="000729F0"/>
    <w:rsid w:val="00073CE4"/>
    <w:rsid w:val="00073E15"/>
    <w:rsid w:val="00073ED4"/>
    <w:rsid w:val="00074CB7"/>
    <w:rsid w:val="000767A6"/>
    <w:rsid w:val="000806B3"/>
    <w:rsid w:val="000809F8"/>
    <w:rsid w:val="00083A84"/>
    <w:rsid w:val="00084FD1"/>
    <w:rsid w:val="00084FEE"/>
    <w:rsid w:val="00086152"/>
    <w:rsid w:val="00086546"/>
    <w:rsid w:val="0008692C"/>
    <w:rsid w:val="000870CD"/>
    <w:rsid w:val="00091741"/>
    <w:rsid w:val="00091F06"/>
    <w:rsid w:val="00093C98"/>
    <w:rsid w:val="00094A44"/>
    <w:rsid w:val="00095F72"/>
    <w:rsid w:val="000A0052"/>
    <w:rsid w:val="000A120D"/>
    <w:rsid w:val="000A2156"/>
    <w:rsid w:val="000A229C"/>
    <w:rsid w:val="000A25CE"/>
    <w:rsid w:val="000A2987"/>
    <w:rsid w:val="000A318F"/>
    <w:rsid w:val="000A3236"/>
    <w:rsid w:val="000A4519"/>
    <w:rsid w:val="000A4AD1"/>
    <w:rsid w:val="000A52CF"/>
    <w:rsid w:val="000A587B"/>
    <w:rsid w:val="000A5B2F"/>
    <w:rsid w:val="000A5D2B"/>
    <w:rsid w:val="000A60E6"/>
    <w:rsid w:val="000A69C9"/>
    <w:rsid w:val="000A7520"/>
    <w:rsid w:val="000A7794"/>
    <w:rsid w:val="000B0D60"/>
    <w:rsid w:val="000B1335"/>
    <w:rsid w:val="000B1A28"/>
    <w:rsid w:val="000B26E9"/>
    <w:rsid w:val="000B316E"/>
    <w:rsid w:val="000B3E32"/>
    <w:rsid w:val="000B438D"/>
    <w:rsid w:val="000B5B92"/>
    <w:rsid w:val="000B65B7"/>
    <w:rsid w:val="000B6689"/>
    <w:rsid w:val="000B7618"/>
    <w:rsid w:val="000C13F4"/>
    <w:rsid w:val="000C228A"/>
    <w:rsid w:val="000C2CCF"/>
    <w:rsid w:val="000C3185"/>
    <w:rsid w:val="000C3453"/>
    <w:rsid w:val="000C397C"/>
    <w:rsid w:val="000C4261"/>
    <w:rsid w:val="000C494A"/>
    <w:rsid w:val="000C50A4"/>
    <w:rsid w:val="000C70FD"/>
    <w:rsid w:val="000C7781"/>
    <w:rsid w:val="000D02F6"/>
    <w:rsid w:val="000D0B9F"/>
    <w:rsid w:val="000D369B"/>
    <w:rsid w:val="000D414A"/>
    <w:rsid w:val="000D434C"/>
    <w:rsid w:val="000D448E"/>
    <w:rsid w:val="000D4DE3"/>
    <w:rsid w:val="000D5325"/>
    <w:rsid w:val="000D562B"/>
    <w:rsid w:val="000D6431"/>
    <w:rsid w:val="000D69C1"/>
    <w:rsid w:val="000D731A"/>
    <w:rsid w:val="000D7363"/>
    <w:rsid w:val="000D7D14"/>
    <w:rsid w:val="000E156D"/>
    <w:rsid w:val="000E1980"/>
    <w:rsid w:val="000E1F8A"/>
    <w:rsid w:val="000E2043"/>
    <w:rsid w:val="000E3FED"/>
    <w:rsid w:val="000E407D"/>
    <w:rsid w:val="000E4624"/>
    <w:rsid w:val="000E4964"/>
    <w:rsid w:val="000E5A82"/>
    <w:rsid w:val="000E6149"/>
    <w:rsid w:val="000E6291"/>
    <w:rsid w:val="000E62D5"/>
    <w:rsid w:val="000E6437"/>
    <w:rsid w:val="000E79A6"/>
    <w:rsid w:val="000F0459"/>
    <w:rsid w:val="000F0906"/>
    <w:rsid w:val="000F15C6"/>
    <w:rsid w:val="000F1DDE"/>
    <w:rsid w:val="000F442F"/>
    <w:rsid w:val="000F5E8C"/>
    <w:rsid w:val="000F5F12"/>
    <w:rsid w:val="000F608E"/>
    <w:rsid w:val="000F6DFB"/>
    <w:rsid w:val="000F7174"/>
    <w:rsid w:val="0010148E"/>
    <w:rsid w:val="0010289D"/>
    <w:rsid w:val="00103213"/>
    <w:rsid w:val="00103AA0"/>
    <w:rsid w:val="00104CBF"/>
    <w:rsid w:val="00104E38"/>
    <w:rsid w:val="00105284"/>
    <w:rsid w:val="001062A9"/>
    <w:rsid w:val="00106B92"/>
    <w:rsid w:val="00107095"/>
    <w:rsid w:val="00107CE2"/>
    <w:rsid w:val="00110213"/>
    <w:rsid w:val="00110835"/>
    <w:rsid w:val="00110C81"/>
    <w:rsid w:val="00110D89"/>
    <w:rsid w:val="00110DFD"/>
    <w:rsid w:val="00112590"/>
    <w:rsid w:val="001126F4"/>
    <w:rsid w:val="0011300B"/>
    <w:rsid w:val="00113A01"/>
    <w:rsid w:val="001146B0"/>
    <w:rsid w:val="00115BB4"/>
    <w:rsid w:val="001160C5"/>
    <w:rsid w:val="0011639F"/>
    <w:rsid w:val="001169D0"/>
    <w:rsid w:val="001175D2"/>
    <w:rsid w:val="00117815"/>
    <w:rsid w:val="0011789B"/>
    <w:rsid w:val="00117BD4"/>
    <w:rsid w:val="00120875"/>
    <w:rsid w:val="00120FDC"/>
    <w:rsid w:val="00121782"/>
    <w:rsid w:val="00121ADD"/>
    <w:rsid w:val="001244E6"/>
    <w:rsid w:val="00124E71"/>
    <w:rsid w:val="001252A6"/>
    <w:rsid w:val="00126C8E"/>
    <w:rsid w:val="001302C8"/>
    <w:rsid w:val="001303AE"/>
    <w:rsid w:val="00130E32"/>
    <w:rsid w:val="0013171D"/>
    <w:rsid w:val="00134238"/>
    <w:rsid w:val="00134434"/>
    <w:rsid w:val="0013628F"/>
    <w:rsid w:val="0013641B"/>
    <w:rsid w:val="00136747"/>
    <w:rsid w:val="001378F2"/>
    <w:rsid w:val="001379CF"/>
    <w:rsid w:val="001400D6"/>
    <w:rsid w:val="0014040C"/>
    <w:rsid w:val="00140508"/>
    <w:rsid w:val="00141761"/>
    <w:rsid w:val="00142866"/>
    <w:rsid w:val="00143553"/>
    <w:rsid w:val="00143A07"/>
    <w:rsid w:val="001444BC"/>
    <w:rsid w:val="00144E52"/>
    <w:rsid w:val="0014536C"/>
    <w:rsid w:val="001453E8"/>
    <w:rsid w:val="001478D2"/>
    <w:rsid w:val="001505A0"/>
    <w:rsid w:val="00150716"/>
    <w:rsid w:val="001535A0"/>
    <w:rsid w:val="0015393D"/>
    <w:rsid w:val="00155F96"/>
    <w:rsid w:val="001569B5"/>
    <w:rsid w:val="00156CB6"/>
    <w:rsid w:val="00157F51"/>
    <w:rsid w:val="0016023F"/>
    <w:rsid w:val="0016060A"/>
    <w:rsid w:val="00160A09"/>
    <w:rsid w:val="00161304"/>
    <w:rsid w:val="001629F9"/>
    <w:rsid w:val="0016457A"/>
    <w:rsid w:val="00164DE6"/>
    <w:rsid w:val="00166018"/>
    <w:rsid w:val="0016628C"/>
    <w:rsid w:val="001665C4"/>
    <w:rsid w:val="0016698B"/>
    <w:rsid w:val="00166CCE"/>
    <w:rsid w:val="00167C7B"/>
    <w:rsid w:val="00170D34"/>
    <w:rsid w:val="00171D41"/>
    <w:rsid w:val="00172796"/>
    <w:rsid w:val="00173D54"/>
    <w:rsid w:val="00174047"/>
    <w:rsid w:val="001750A9"/>
    <w:rsid w:val="00177041"/>
    <w:rsid w:val="001806E0"/>
    <w:rsid w:val="001825ED"/>
    <w:rsid w:val="001828AC"/>
    <w:rsid w:val="00184626"/>
    <w:rsid w:val="00185DEF"/>
    <w:rsid w:val="00185F1E"/>
    <w:rsid w:val="0018626F"/>
    <w:rsid w:val="00186AE1"/>
    <w:rsid w:val="001874D6"/>
    <w:rsid w:val="00187D1E"/>
    <w:rsid w:val="001912AE"/>
    <w:rsid w:val="00191B69"/>
    <w:rsid w:val="00192190"/>
    <w:rsid w:val="00192645"/>
    <w:rsid w:val="00193B8A"/>
    <w:rsid w:val="0019423D"/>
    <w:rsid w:val="00194D12"/>
    <w:rsid w:val="00195B2A"/>
    <w:rsid w:val="0019605D"/>
    <w:rsid w:val="00196FB2"/>
    <w:rsid w:val="00197048"/>
    <w:rsid w:val="00197109"/>
    <w:rsid w:val="001978C7"/>
    <w:rsid w:val="001A0D29"/>
    <w:rsid w:val="001A1CA8"/>
    <w:rsid w:val="001A2080"/>
    <w:rsid w:val="001A2B6C"/>
    <w:rsid w:val="001A36C0"/>
    <w:rsid w:val="001A3EA1"/>
    <w:rsid w:val="001A4494"/>
    <w:rsid w:val="001B0709"/>
    <w:rsid w:val="001B09A8"/>
    <w:rsid w:val="001B1107"/>
    <w:rsid w:val="001B20F6"/>
    <w:rsid w:val="001B2C92"/>
    <w:rsid w:val="001B5835"/>
    <w:rsid w:val="001B5A5C"/>
    <w:rsid w:val="001B6040"/>
    <w:rsid w:val="001B61B2"/>
    <w:rsid w:val="001B632C"/>
    <w:rsid w:val="001B63BE"/>
    <w:rsid w:val="001B6D90"/>
    <w:rsid w:val="001B70F6"/>
    <w:rsid w:val="001B7B6D"/>
    <w:rsid w:val="001B7DC0"/>
    <w:rsid w:val="001C031C"/>
    <w:rsid w:val="001C165D"/>
    <w:rsid w:val="001C2955"/>
    <w:rsid w:val="001C45F6"/>
    <w:rsid w:val="001C4F45"/>
    <w:rsid w:val="001C50A8"/>
    <w:rsid w:val="001C59CD"/>
    <w:rsid w:val="001C6BF4"/>
    <w:rsid w:val="001D16B0"/>
    <w:rsid w:val="001D1CB3"/>
    <w:rsid w:val="001D2594"/>
    <w:rsid w:val="001D278F"/>
    <w:rsid w:val="001D2CA3"/>
    <w:rsid w:val="001D2E94"/>
    <w:rsid w:val="001D2EE6"/>
    <w:rsid w:val="001D4583"/>
    <w:rsid w:val="001D4A77"/>
    <w:rsid w:val="001D4C51"/>
    <w:rsid w:val="001D5963"/>
    <w:rsid w:val="001D7DDD"/>
    <w:rsid w:val="001E0A4B"/>
    <w:rsid w:val="001E0B51"/>
    <w:rsid w:val="001E17CC"/>
    <w:rsid w:val="001E25C1"/>
    <w:rsid w:val="001E2D14"/>
    <w:rsid w:val="001E3158"/>
    <w:rsid w:val="001E452C"/>
    <w:rsid w:val="001E4AC0"/>
    <w:rsid w:val="001E6066"/>
    <w:rsid w:val="001E62C8"/>
    <w:rsid w:val="001E6754"/>
    <w:rsid w:val="001E691E"/>
    <w:rsid w:val="001E6DB2"/>
    <w:rsid w:val="001E6FFA"/>
    <w:rsid w:val="001E7538"/>
    <w:rsid w:val="001F01BC"/>
    <w:rsid w:val="001F1657"/>
    <w:rsid w:val="001F16EA"/>
    <w:rsid w:val="001F44C6"/>
    <w:rsid w:val="001F4836"/>
    <w:rsid w:val="001F5ED7"/>
    <w:rsid w:val="001F7508"/>
    <w:rsid w:val="001F7F46"/>
    <w:rsid w:val="0020247B"/>
    <w:rsid w:val="00202C4D"/>
    <w:rsid w:val="00203406"/>
    <w:rsid w:val="002047D8"/>
    <w:rsid w:val="002069F3"/>
    <w:rsid w:val="00206F81"/>
    <w:rsid w:val="002070AA"/>
    <w:rsid w:val="00207B31"/>
    <w:rsid w:val="00211400"/>
    <w:rsid w:val="00211C0C"/>
    <w:rsid w:val="00211E16"/>
    <w:rsid w:val="00212169"/>
    <w:rsid w:val="00212651"/>
    <w:rsid w:val="00213A71"/>
    <w:rsid w:val="00213E71"/>
    <w:rsid w:val="00214359"/>
    <w:rsid w:val="0021590E"/>
    <w:rsid w:val="00217EEE"/>
    <w:rsid w:val="00220674"/>
    <w:rsid w:val="00220BAD"/>
    <w:rsid w:val="00221F30"/>
    <w:rsid w:val="00223091"/>
    <w:rsid w:val="00223988"/>
    <w:rsid w:val="002239BD"/>
    <w:rsid w:val="00223D80"/>
    <w:rsid w:val="00225554"/>
    <w:rsid w:val="00225C4E"/>
    <w:rsid w:val="002263AB"/>
    <w:rsid w:val="0022646A"/>
    <w:rsid w:val="002264E3"/>
    <w:rsid w:val="002269B3"/>
    <w:rsid w:val="002304EF"/>
    <w:rsid w:val="00230FEC"/>
    <w:rsid w:val="0023102A"/>
    <w:rsid w:val="002312DC"/>
    <w:rsid w:val="002313F5"/>
    <w:rsid w:val="002331A7"/>
    <w:rsid w:val="002351F5"/>
    <w:rsid w:val="0023521E"/>
    <w:rsid w:val="00236468"/>
    <w:rsid w:val="00236DAA"/>
    <w:rsid w:val="00237C8B"/>
    <w:rsid w:val="00241148"/>
    <w:rsid w:val="0024179C"/>
    <w:rsid w:val="00241F87"/>
    <w:rsid w:val="00241FC3"/>
    <w:rsid w:val="0024271B"/>
    <w:rsid w:val="0024337B"/>
    <w:rsid w:val="00244C4B"/>
    <w:rsid w:val="00245403"/>
    <w:rsid w:val="00245724"/>
    <w:rsid w:val="00247C53"/>
    <w:rsid w:val="00247C5A"/>
    <w:rsid w:val="00247F50"/>
    <w:rsid w:val="002515BB"/>
    <w:rsid w:val="002521E1"/>
    <w:rsid w:val="00252BA0"/>
    <w:rsid w:val="00253594"/>
    <w:rsid w:val="0025671E"/>
    <w:rsid w:val="00256833"/>
    <w:rsid w:val="00257649"/>
    <w:rsid w:val="0026024B"/>
    <w:rsid w:val="00260409"/>
    <w:rsid w:val="00262BB6"/>
    <w:rsid w:val="00263E2A"/>
    <w:rsid w:val="002651B5"/>
    <w:rsid w:val="0026574C"/>
    <w:rsid w:val="0026606A"/>
    <w:rsid w:val="002665D5"/>
    <w:rsid w:val="002700EF"/>
    <w:rsid w:val="00270586"/>
    <w:rsid w:val="002705C2"/>
    <w:rsid w:val="00271056"/>
    <w:rsid w:val="00271D3F"/>
    <w:rsid w:val="002727A8"/>
    <w:rsid w:val="00273ADC"/>
    <w:rsid w:val="00275B07"/>
    <w:rsid w:val="00276D2F"/>
    <w:rsid w:val="002802DA"/>
    <w:rsid w:val="002806D6"/>
    <w:rsid w:val="00281C96"/>
    <w:rsid w:val="00283AC7"/>
    <w:rsid w:val="00284815"/>
    <w:rsid w:val="002864C7"/>
    <w:rsid w:val="00286E09"/>
    <w:rsid w:val="002914AC"/>
    <w:rsid w:val="00291D63"/>
    <w:rsid w:val="00292F6B"/>
    <w:rsid w:val="0029308A"/>
    <w:rsid w:val="002932C6"/>
    <w:rsid w:val="002936A9"/>
    <w:rsid w:val="00293F1D"/>
    <w:rsid w:val="002942B0"/>
    <w:rsid w:val="002951F8"/>
    <w:rsid w:val="0029543D"/>
    <w:rsid w:val="00295A06"/>
    <w:rsid w:val="00296B35"/>
    <w:rsid w:val="002A0ACC"/>
    <w:rsid w:val="002A2A71"/>
    <w:rsid w:val="002A4A03"/>
    <w:rsid w:val="002A74B8"/>
    <w:rsid w:val="002A760A"/>
    <w:rsid w:val="002A7DBE"/>
    <w:rsid w:val="002A7F79"/>
    <w:rsid w:val="002A7FFE"/>
    <w:rsid w:val="002B19B1"/>
    <w:rsid w:val="002B39DB"/>
    <w:rsid w:val="002B3F48"/>
    <w:rsid w:val="002B447C"/>
    <w:rsid w:val="002B4A18"/>
    <w:rsid w:val="002B4D90"/>
    <w:rsid w:val="002B4F09"/>
    <w:rsid w:val="002B5407"/>
    <w:rsid w:val="002B65DF"/>
    <w:rsid w:val="002B6C33"/>
    <w:rsid w:val="002C1867"/>
    <w:rsid w:val="002C192A"/>
    <w:rsid w:val="002C19D8"/>
    <w:rsid w:val="002C2855"/>
    <w:rsid w:val="002C29A0"/>
    <w:rsid w:val="002C3001"/>
    <w:rsid w:val="002C3BB8"/>
    <w:rsid w:val="002C422E"/>
    <w:rsid w:val="002C48CC"/>
    <w:rsid w:val="002C4D0A"/>
    <w:rsid w:val="002C57BA"/>
    <w:rsid w:val="002C72FE"/>
    <w:rsid w:val="002D0156"/>
    <w:rsid w:val="002D03BB"/>
    <w:rsid w:val="002D05FA"/>
    <w:rsid w:val="002D0675"/>
    <w:rsid w:val="002D17EB"/>
    <w:rsid w:val="002D18E2"/>
    <w:rsid w:val="002D1E85"/>
    <w:rsid w:val="002D29E9"/>
    <w:rsid w:val="002D2A7F"/>
    <w:rsid w:val="002D34AD"/>
    <w:rsid w:val="002D3B23"/>
    <w:rsid w:val="002D3C71"/>
    <w:rsid w:val="002D403F"/>
    <w:rsid w:val="002D4113"/>
    <w:rsid w:val="002D4954"/>
    <w:rsid w:val="002D4E69"/>
    <w:rsid w:val="002D606F"/>
    <w:rsid w:val="002D6199"/>
    <w:rsid w:val="002D72A3"/>
    <w:rsid w:val="002D7562"/>
    <w:rsid w:val="002D7A0E"/>
    <w:rsid w:val="002E1F0C"/>
    <w:rsid w:val="002E2853"/>
    <w:rsid w:val="002E287C"/>
    <w:rsid w:val="002E2C95"/>
    <w:rsid w:val="002E2D7E"/>
    <w:rsid w:val="002E45DC"/>
    <w:rsid w:val="002E4973"/>
    <w:rsid w:val="002E5B1D"/>
    <w:rsid w:val="002E5E17"/>
    <w:rsid w:val="002E6381"/>
    <w:rsid w:val="002E6A85"/>
    <w:rsid w:val="002F0346"/>
    <w:rsid w:val="002F0580"/>
    <w:rsid w:val="002F0E9B"/>
    <w:rsid w:val="002F10D1"/>
    <w:rsid w:val="002F2E6B"/>
    <w:rsid w:val="002F322C"/>
    <w:rsid w:val="002F35CB"/>
    <w:rsid w:val="002F420F"/>
    <w:rsid w:val="002F45DF"/>
    <w:rsid w:val="002F59D8"/>
    <w:rsid w:val="002F5F7B"/>
    <w:rsid w:val="002F60E4"/>
    <w:rsid w:val="002F71BA"/>
    <w:rsid w:val="002F7CE8"/>
    <w:rsid w:val="003006C7"/>
    <w:rsid w:val="00300A39"/>
    <w:rsid w:val="00300D14"/>
    <w:rsid w:val="00302AD3"/>
    <w:rsid w:val="00304E38"/>
    <w:rsid w:val="0030519D"/>
    <w:rsid w:val="00305C6E"/>
    <w:rsid w:val="00310261"/>
    <w:rsid w:val="003118A5"/>
    <w:rsid w:val="00312993"/>
    <w:rsid w:val="00312DB8"/>
    <w:rsid w:val="003157DF"/>
    <w:rsid w:val="00315D5F"/>
    <w:rsid w:val="003169DD"/>
    <w:rsid w:val="00316E8F"/>
    <w:rsid w:val="00321276"/>
    <w:rsid w:val="0032129A"/>
    <w:rsid w:val="00322EF9"/>
    <w:rsid w:val="003230D5"/>
    <w:rsid w:val="003234BC"/>
    <w:rsid w:val="0032499D"/>
    <w:rsid w:val="003272B7"/>
    <w:rsid w:val="0032736D"/>
    <w:rsid w:val="003273BA"/>
    <w:rsid w:val="00327568"/>
    <w:rsid w:val="00327815"/>
    <w:rsid w:val="00330A55"/>
    <w:rsid w:val="003317BC"/>
    <w:rsid w:val="00331B35"/>
    <w:rsid w:val="0033266E"/>
    <w:rsid w:val="00332DAE"/>
    <w:rsid w:val="00332E61"/>
    <w:rsid w:val="003331BA"/>
    <w:rsid w:val="003351DA"/>
    <w:rsid w:val="0034086A"/>
    <w:rsid w:val="003409F6"/>
    <w:rsid w:val="00340B34"/>
    <w:rsid w:val="003421E2"/>
    <w:rsid w:val="003430A5"/>
    <w:rsid w:val="00343827"/>
    <w:rsid w:val="00345EDA"/>
    <w:rsid w:val="003469E8"/>
    <w:rsid w:val="003505BA"/>
    <w:rsid w:val="003511D0"/>
    <w:rsid w:val="00351C89"/>
    <w:rsid w:val="00352760"/>
    <w:rsid w:val="00352CD6"/>
    <w:rsid w:val="00353C5F"/>
    <w:rsid w:val="00354E0A"/>
    <w:rsid w:val="00356953"/>
    <w:rsid w:val="0035745B"/>
    <w:rsid w:val="003577E9"/>
    <w:rsid w:val="003613F9"/>
    <w:rsid w:val="0036262B"/>
    <w:rsid w:val="00362C9D"/>
    <w:rsid w:val="00363226"/>
    <w:rsid w:val="00363346"/>
    <w:rsid w:val="00363435"/>
    <w:rsid w:val="003637AD"/>
    <w:rsid w:val="0036398F"/>
    <w:rsid w:val="003652F0"/>
    <w:rsid w:val="0036796B"/>
    <w:rsid w:val="00370708"/>
    <w:rsid w:val="00370E0C"/>
    <w:rsid w:val="00371D33"/>
    <w:rsid w:val="00373B0F"/>
    <w:rsid w:val="00374E2C"/>
    <w:rsid w:val="00374FB4"/>
    <w:rsid w:val="003752D5"/>
    <w:rsid w:val="003753E5"/>
    <w:rsid w:val="00375485"/>
    <w:rsid w:val="003779B8"/>
    <w:rsid w:val="00381921"/>
    <w:rsid w:val="0038319A"/>
    <w:rsid w:val="003837E5"/>
    <w:rsid w:val="00383991"/>
    <w:rsid w:val="00383B46"/>
    <w:rsid w:val="0038451F"/>
    <w:rsid w:val="00384BC0"/>
    <w:rsid w:val="00385009"/>
    <w:rsid w:val="003855F4"/>
    <w:rsid w:val="00385EC8"/>
    <w:rsid w:val="00387539"/>
    <w:rsid w:val="00387640"/>
    <w:rsid w:val="00390793"/>
    <w:rsid w:val="0039101B"/>
    <w:rsid w:val="003925E7"/>
    <w:rsid w:val="00392AAA"/>
    <w:rsid w:val="00394BD3"/>
    <w:rsid w:val="00396584"/>
    <w:rsid w:val="00396913"/>
    <w:rsid w:val="003972BD"/>
    <w:rsid w:val="003A017B"/>
    <w:rsid w:val="003A04C9"/>
    <w:rsid w:val="003A0DAF"/>
    <w:rsid w:val="003A2074"/>
    <w:rsid w:val="003A2210"/>
    <w:rsid w:val="003A22EB"/>
    <w:rsid w:val="003A269D"/>
    <w:rsid w:val="003A27FB"/>
    <w:rsid w:val="003A2E07"/>
    <w:rsid w:val="003A3007"/>
    <w:rsid w:val="003A373A"/>
    <w:rsid w:val="003A3B9B"/>
    <w:rsid w:val="003A5D27"/>
    <w:rsid w:val="003B0F4D"/>
    <w:rsid w:val="003B1643"/>
    <w:rsid w:val="003B17B3"/>
    <w:rsid w:val="003B1C07"/>
    <w:rsid w:val="003B2742"/>
    <w:rsid w:val="003B2F2A"/>
    <w:rsid w:val="003B36F7"/>
    <w:rsid w:val="003B3956"/>
    <w:rsid w:val="003B3D61"/>
    <w:rsid w:val="003B3EE8"/>
    <w:rsid w:val="003B4901"/>
    <w:rsid w:val="003B4C8E"/>
    <w:rsid w:val="003B5212"/>
    <w:rsid w:val="003B5258"/>
    <w:rsid w:val="003B5AFE"/>
    <w:rsid w:val="003B61B9"/>
    <w:rsid w:val="003B70E3"/>
    <w:rsid w:val="003B7822"/>
    <w:rsid w:val="003B7E2C"/>
    <w:rsid w:val="003C01F5"/>
    <w:rsid w:val="003C0E20"/>
    <w:rsid w:val="003C11CB"/>
    <w:rsid w:val="003C2402"/>
    <w:rsid w:val="003C29C9"/>
    <w:rsid w:val="003C3B57"/>
    <w:rsid w:val="003C3F42"/>
    <w:rsid w:val="003C4895"/>
    <w:rsid w:val="003C546D"/>
    <w:rsid w:val="003C5C29"/>
    <w:rsid w:val="003C64A4"/>
    <w:rsid w:val="003C6DD1"/>
    <w:rsid w:val="003C7E18"/>
    <w:rsid w:val="003D0C8B"/>
    <w:rsid w:val="003D14D0"/>
    <w:rsid w:val="003D2182"/>
    <w:rsid w:val="003D2E4E"/>
    <w:rsid w:val="003D4885"/>
    <w:rsid w:val="003D6738"/>
    <w:rsid w:val="003E0400"/>
    <w:rsid w:val="003E1F9C"/>
    <w:rsid w:val="003E3D7B"/>
    <w:rsid w:val="003E4A0F"/>
    <w:rsid w:val="003E6700"/>
    <w:rsid w:val="003E6B69"/>
    <w:rsid w:val="003F0319"/>
    <w:rsid w:val="003F031A"/>
    <w:rsid w:val="003F0697"/>
    <w:rsid w:val="003F1F16"/>
    <w:rsid w:val="003F230B"/>
    <w:rsid w:val="003F623F"/>
    <w:rsid w:val="003F6682"/>
    <w:rsid w:val="003F7EB7"/>
    <w:rsid w:val="004012DE"/>
    <w:rsid w:val="00401AED"/>
    <w:rsid w:val="00401B95"/>
    <w:rsid w:val="004035DD"/>
    <w:rsid w:val="0040406F"/>
    <w:rsid w:val="0040458B"/>
    <w:rsid w:val="004048C9"/>
    <w:rsid w:val="00405870"/>
    <w:rsid w:val="00405B74"/>
    <w:rsid w:val="00405C07"/>
    <w:rsid w:val="0040617E"/>
    <w:rsid w:val="004063B5"/>
    <w:rsid w:val="00406644"/>
    <w:rsid w:val="004069BC"/>
    <w:rsid w:val="0040741E"/>
    <w:rsid w:val="004079BD"/>
    <w:rsid w:val="00407F70"/>
    <w:rsid w:val="00411B21"/>
    <w:rsid w:val="00411C24"/>
    <w:rsid w:val="0041231A"/>
    <w:rsid w:val="00412652"/>
    <w:rsid w:val="00413480"/>
    <w:rsid w:val="0041565B"/>
    <w:rsid w:val="00416A7B"/>
    <w:rsid w:val="00416B04"/>
    <w:rsid w:val="004173A5"/>
    <w:rsid w:val="004174AE"/>
    <w:rsid w:val="0041799E"/>
    <w:rsid w:val="004179CD"/>
    <w:rsid w:val="00417C50"/>
    <w:rsid w:val="00420562"/>
    <w:rsid w:val="00420610"/>
    <w:rsid w:val="0042068F"/>
    <w:rsid w:val="0042226C"/>
    <w:rsid w:val="00422970"/>
    <w:rsid w:val="00423129"/>
    <w:rsid w:val="0042343A"/>
    <w:rsid w:val="004239F6"/>
    <w:rsid w:val="004244B1"/>
    <w:rsid w:val="0042587E"/>
    <w:rsid w:val="00425B54"/>
    <w:rsid w:val="00426F51"/>
    <w:rsid w:val="004277C4"/>
    <w:rsid w:val="004278B6"/>
    <w:rsid w:val="00427A90"/>
    <w:rsid w:val="00427E22"/>
    <w:rsid w:val="00430BA7"/>
    <w:rsid w:val="00431C9D"/>
    <w:rsid w:val="00431DCE"/>
    <w:rsid w:val="00432B76"/>
    <w:rsid w:val="0043345C"/>
    <w:rsid w:val="004338CE"/>
    <w:rsid w:val="004341C9"/>
    <w:rsid w:val="00434AE5"/>
    <w:rsid w:val="004354E9"/>
    <w:rsid w:val="0043562A"/>
    <w:rsid w:val="00435739"/>
    <w:rsid w:val="00436E77"/>
    <w:rsid w:val="0043775A"/>
    <w:rsid w:val="00437814"/>
    <w:rsid w:val="00440D22"/>
    <w:rsid w:val="004413D9"/>
    <w:rsid w:val="004444B9"/>
    <w:rsid w:val="00444DDD"/>
    <w:rsid w:val="00447247"/>
    <w:rsid w:val="004476B7"/>
    <w:rsid w:val="00451A6E"/>
    <w:rsid w:val="00451E72"/>
    <w:rsid w:val="00452422"/>
    <w:rsid w:val="00452A6E"/>
    <w:rsid w:val="00452C8C"/>
    <w:rsid w:val="004543E5"/>
    <w:rsid w:val="004544A5"/>
    <w:rsid w:val="00455C56"/>
    <w:rsid w:val="00455DA5"/>
    <w:rsid w:val="00456811"/>
    <w:rsid w:val="00457166"/>
    <w:rsid w:val="00457697"/>
    <w:rsid w:val="00461097"/>
    <w:rsid w:val="004627E4"/>
    <w:rsid w:val="00462DD5"/>
    <w:rsid w:val="0046325E"/>
    <w:rsid w:val="00463287"/>
    <w:rsid w:val="0046374C"/>
    <w:rsid w:val="00464956"/>
    <w:rsid w:val="004654BE"/>
    <w:rsid w:val="004666D9"/>
    <w:rsid w:val="00466F77"/>
    <w:rsid w:val="00467059"/>
    <w:rsid w:val="0046747F"/>
    <w:rsid w:val="00467559"/>
    <w:rsid w:val="00467E45"/>
    <w:rsid w:val="00471692"/>
    <w:rsid w:val="0047223E"/>
    <w:rsid w:val="00473E50"/>
    <w:rsid w:val="0047471F"/>
    <w:rsid w:val="00474950"/>
    <w:rsid w:val="00475D10"/>
    <w:rsid w:val="00476436"/>
    <w:rsid w:val="004767F9"/>
    <w:rsid w:val="00476E50"/>
    <w:rsid w:val="00476EB1"/>
    <w:rsid w:val="00477564"/>
    <w:rsid w:val="004801DB"/>
    <w:rsid w:val="00480594"/>
    <w:rsid w:val="004808EA"/>
    <w:rsid w:val="00480AC3"/>
    <w:rsid w:val="00481D1A"/>
    <w:rsid w:val="00481F7E"/>
    <w:rsid w:val="004822F6"/>
    <w:rsid w:val="00482523"/>
    <w:rsid w:val="004827F2"/>
    <w:rsid w:val="00482824"/>
    <w:rsid w:val="00483952"/>
    <w:rsid w:val="00483B59"/>
    <w:rsid w:val="00483B61"/>
    <w:rsid w:val="00484A47"/>
    <w:rsid w:val="004858A4"/>
    <w:rsid w:val="00486306"/>
    <w:rsid w:val="00486567"/>
    <w:rsid w:val="00487B4A"/>
    <w:rsid w:val="004904EA"/>
    <w:rsid w:val="0049050C"/>
    <w:rsid w:val="00490C1A"/>
    <w:rsid w:val="004917FD"/>
    <w:rsid w:val="0049294C"/>
    <w:rsid w:val="00492E51"/>
    <w:rsid w:val="00493627"/>
    <w:rsid w:val="00493DCC"/>
    <w:rsid w:val="00494348"/>
    <w:rsid w:val="00494451"/>
    <w:rsid w:val="0049473A"/>
    <w:rsid w:val="00494743"/>
    <w:rsid w:val="004971F4"/>
    <w:rsid w:val="004A1395"/>
    <w:rsid w:val="004A155F"/>
    <w:rsid w:val="004A169F"/>
    <w:rsid w:val="004A1AE9"/>
    <w:rsid w:val="004A1F8A"/>
    <w:rsid w:val="004A2011"/>
    <w:rsid w:val="004A21B1"/>
    <w:rsid w:val="004A2326"/>
    <w:rsid w:val="004A2B16"/>
    <w:rsid w:val="004A3EF2"/>
    <w:rsid w:val="004A40B9"/>
    <w:rsid w:val="004A486E"/>
    <w:rsid w:val="004A5ED3"/>
    <w:rsid w:val="004A71FE"/>
    <w:rsid w:val="004A7436"/>
    <w:rsid w:val="004A7B2F"/>
    <w:rsid w:val="004B09B0"/>
    <w:rsid w:val="004B2D73"/>
    <w:rsid w:val="004B2E57"/>
    <w:rsid w:val="004B33EB"/>
    <w:rsid w:val="004B3CD2"/>
    <w:rsid w:val="004B4229"/>
    <w:rsid w:val="004B58A6"/>
    <w:rsid w:val="004B5DFA"/>
    <w:rsid w:val="004B612E"/>
    <w:rsid w:val="004B6FE1"/>
    <w:rsid w:val="004B7259"/>
    <w:rsid w:val="004B7C48"/>
    <w:rsid w:val="004C0FA4"/>
    <w:rsid w:val="004C1327"/>
    <w:rsid w:val="004C1C87"/>
    <w:rsid w:val="004C24B8"/>
    <w:rsid w:val="004C3D43"/>
    <w:rsid w:val="004C44DB"/>
    <w:rsid w:val="004C4CB5"/>
    <w:rsid w:val="004C56E5"/>
    <w:rsid w:val="004C659B"/>
    <w:rsid w:val="004C6656"/>
    <w:rsid w:val="004C70F0"/>
    <w:rsid w:val="004C710F"/>
    <w:rsid w:val="004C7294"/>
    <w:rsid w:val="004D2255"/>
    <w:rsid w:val="004D22CC"/>
    <w:rsid w:val="004D2E2E"/>
    <w:rsid w:val="004D308C"/>
    <w:rsid w:val="004D3F07"/>
    <w:rsid w:val="004D46CD"/>
    <w:rsid w:val="004D5066"/>
    <w:rsid w:val="004D6282"/>
    <w:rsid w:val="004D6494"/>
    <w:rsid w:val="004D658D"/>
    <w:rsid w:val="004D691C"/>
    <w:rsid w:val="004D7262"/>
    <w:rsid w:val="004E12C5"/>
    <w:rsid w:val="004E2282"/>
    <w:rsid w:val="004E2E6B"/>
    <w:rsid w:val="004E309F"/>
    <w:rsid w:val="004E420A"/>
    <w:rsid w:val="004E44D4"/>
    <w:rsid w:val="004E497B"/>
    <w:rsid w:val="004E5073"/>
    <w:rsid w:val="004E5C49"/>
    <w:rsid w:val="004E619F"/>
    <w:rsid w:val="004E6B92"/>
    <w:rsid w:val="004E6EFE"/>
    <w:rsid w:val="004E7A23"/>
    <w:rsid w:val="004F072D"/>
    <w:rsid w:val="004F1071"/>
    <w:rsid w:val="004F1174"/>
    <w:rsid w:val="004F1328"/>
    <w:rsid w:val="004F1675"/>
    <w:rsid w:val="004F2BD4"/>
    <w:rsid w:val="004F32F0"/>
    <w:rsid w:val="004F4304"/>
    <w:rsid w:val="004F5DAF"/>
    <w:rsid w:val="004F6F96"/>
    <w:rsid w:val="00501A92"/>
    <w:rsid w:val="00501DAD"/>
    <w:rsid w:val="0050232C"/>
    <w:rsid w:val="005029F3"/>
    <w:rsid w:val="0050426E"/>
    <w:rsid w:val="005042DE"/>
    <w:rsid w:val="00504890"/>
    <w:rsid w:val="0050550D"/>
    <w:rsid w:val="00505987"/>
    <w:rsid w:val="0050704A"/>
    <w:rsid w:val="00507153"/>
    <w:rsid w:val="00507B58"/>
    <w:rsid w:val="00507FBE"/>
    <w:rsid w:val="0051074C"/>
    <w:rsid w:val="00510A79"/>
    <w:rsid w:val="00510C95"/>
    <w:rsid w:val="0051174D"/>
    <w:rsid w:val="00511837"/>
    <w:rsid w:val="00511ABA"/>
    <w:rsid w:val="005126F0"/>
    <w:rsid w:val="005130F8"/>
    <w:rsid w:val="00514CFC"/>
    <w:rsid w:val="00515712"/>
    <w:rsid w:val="00517CA5"/>
    <w:rsid w:val="00517DA6"/>
    <w:rsid w:val="005207D4"/>
    <w:rsid w:val="0052099F"/>
    <w:rsid w:val="00520E05"/>
    <w:rsid w:val="00521F24"/>
    <w:rsid w:val="00522533"/>
    <w:rsid w:val="0052257A"/>
    <w:rsid w:val="00522626"/>
    <w:rsid w:val="00522FFF"/>
    <w:rsid w:val="00524D62"/>
    <w:rsid w:val="005268A4"/>
    <w:rsid w:val="005269CC"/>
    <w:rsid w:val="00526DCD"/>
    <w:rsid w:val="00527375"/>
    <w:rsid w:val="005276A7"/>
    <w:rsid w:val="005278EE"/>
    <w:rsid w:val="005315AA"/>
    <w:rsid w:val="0053189E"/>
    <w:rsid w:val="00532A08"/>
    <w:rsid w:val="0053389B"/>
    <w:rsid w:val="00533956"/>
    <w:rsid w:val="0053485B"/>
    <w:rsid w:val="005354BC"/>
    <w:rsid w:val="00535D35"/>
    <w:rsid w:val="00535D5C"/>
    <w:rsid w:val="00536861"/>
    <w:rsid w:val="00542315"/>
    <w:rsid w:val="0054523A"/>
    <w:rsid w:val="005455C1"/>
    <w:rsid w:val="0054618C"/>
    <w:rsid w:val="00546ABF"/>
    <w:rsid w:val="00550AB1"/>
    <w:rsid w:val="00552A44"/>
    <w:rsid w:val="00552AC7"/>
    <w:rsid w:val="00552B17"/>
    <w:rsid w:val="00553B7B"/>
    <w:rsid w:val="00554C7C"/>
    <w:rsid w:val="00556B34"/>
    <w:rsid w:val="00556C30"/>
    <w:rsid w:val="00557286"/>
    <w:rsid w:val="00557BDF"/>
    <w:rsid w:val="00557C60"/>
    <w:rsid w:val="005611AF"/>
    <w:rsid w:val="00562ACF"/>
    <w:rsid w:val="005635B5"/>
    <w:rsid w:val="00563687"/>
    <w:rsid w:val="00563C74"/>
    <w:rsid w:val="00564A1D"/>
    <w:rsid w:val="00565DDF"/>
    <w:rsid w:val="00565FFC"/>
    <w:rsid w:val="005661E0"/>
    <w:rsid w:val="00566C20"/>
    <w:rsid w:val="00567B3C"/>
    <w:rsid w:val="00570F9C"/>
    <w:rsid w:val="00572440"/>
    <w:rsid w:val="005726B0"/>
    <w:rsid w:val="005735B2"/>
    <w:rsid w:val="00573AF8"/>
    <w:rsid w:val="00574644"/>
    <w:rsid w:val="00574E6B"/>
    <w:rsid w:val="00576A27"/>
    <w:rsid w:val="00577D0A"/>
    <w:rsid w:val="005805C0"/>
    <w:rsid w:val="0058119E"/>
    <w:rsid w:val="00582C38"/>
    <w:rsid w:val="00583759"/>
    <w:rsid w:val="00583C98"/>
    <w:rsid w:val="00584CE4"/>
    <w:rsid w:val="0058508A"/>
    <w:rsid w:val="0058535C"/>
    <w:rsid w:val="00585DE0"/>
    <w:rsid w:val="00586550"/>
    <w:rsid w:val="00587884"/>
    <w:rsid w:val="005912B0"/>
    <w:rsid w:val="0059356D"/>
    <w:rsid w:val="005938F9"/>
    <w:rsid w:val="00593B0B"/>
    <w:rsid w:val="00593E40"/>
    <w:rsid w:val="00595832"/>
    <w:rsid w:val="00595923"/>
    <w:rsid w:val="00595BED"/>
    <w:rsid w:val="00597502"/>
    <w:rsid w:val="005A153D"/>
    <w:rsid w:val="005A1885"/>
    <w:rsid w:val="005A2297"/>
    <w:rsid w:val="005A2F85"/>
    <w:rsid w:val="005A355E"/>
    <w:rsid w:val="005A35BA"/>
    <w:rsid w:val="005A4734"/>
    <w:rsid w:val="005A483E"/>
    <w:rsid w:val="005A4A4A"/>
    <w:rsid w:val="005A5979"/>
    <w:rsid w:val="005A60CE"/>
    <w:rsid w:val="005A7130"/>
    <w:rsid w:val="005A72CB"/>
    <w:rsid w:val="005B230C"/>
    <w:rsid w:val="005B253F"/>
    <w:rsid w:val="005B25E8"/>
    <w:rsid w:val="005B4AFA"/>
    <w:rsid w:val="005B593C"/>
    <w:rsid w:val="005B6884"/>
    <w:rsid w:val="005B6F45"/>
    <w:rsid w:val="005B6FC6"/>
    <w:rsid w:val="005B708F"/>
    <w:rsid w:val="005B7604"/>
    <w:rsid w:val="005B779C"/>
    <w:rsid w:val="005B787A"/>
    <w:rsid w:val="005B7CE6"/>
    <w:rsid w:val="005C07D1"/>
    <w:rsid w:val="005C08FB"/>
    <w:rsid w:val="005C1023"/>
    <w:rsid w:val="005C3F34"/>
    <w:rsid w:val="005C4A49"/>
    <w:rsid w:val="005C53EC"/>
    <w:rsid w:val="005C5F3F"/>
    <w:rsid w:val="005C76A8"/>
    <w:rsid w:val="005C7BA3"/>
    <w:rsid w:val="005C7E03"/>
    <w:rsid w:val="005D0310"/>
    <w:rsid w:val="005D06EA"/>
    <w:rsid w:val="005D0757"/>
    <w:rsid w:val="005D15CD"/>
    <w:rsid w:val="005D3B6D"/>
    <w:rsid w:val="005D4169"/>
    <w:rsid w:val="005D444C"/>
    <w:rsid w:val="005D5415"/>
    <w:rsid w:val="005D579A"/>
    <w:rsid w:val="005D5CE1"/>
    <w:rsid w:val="005D5EFA"/>
    <w:rsid w:val="005D602C"/>
    <w:rsid w:val="005E058F"/>
    <w:rsid w:val="005E0D0D"/>
    <w:rsid w:val="005E49DA"/>
    <w:rsid w:val="005E535F"/>
    <w:rsid w:val="005E5F64"/>
    <w:rsid w:val="005E6683"/>
    <w:rsid w:val="005E69FA"/>
    <w:rsid w:val="005E6BF9"/>
    <w:rsid w:val="005F0684"/>
    <w:rsid w:val="005F0778"/>
    <w:rsid w:val="005F12AE"/>
    <w:rsid w:val="005F15E3"/>
    <w:rsid w:val="005F18F2"/>
    <w:rsid w:val="005F4977"/>
    <w:rsid w:val="005F50FF"/>
    <w:rsid w:val="005F5A61"/>
    <w:rsid w:val="005F5A74"/>
    <w:rsid w:val="005F6EB9"/>
    <w:rsid w:val="005F77E7"/>
    <w:rsid w:val="005F7AD6"/>
    <w:rsid w:val="005F7D2A"/>
    <w:rsid w:val="006007FC"/>
    <w:rsid w:val="006011BD"/>
    <w:rsid w:val="00601447"/>
    <w:rsid w:val="0060326E"/>
    <w:rsid w:val="0060336C"/>
    <w:rsid w:val="00603710"/>
    <w:rsid w:val="00606BC1"/>
    <w:rsid w:val="00606C27"/>
    <w:rsid w:val="00610C54"/>
    <w:rsid w:val="006110BE"/>
    <w:rsid w:val="00612FBD"/>
    <w:rsid w:val="006130C9"/>
    <w:rsid w:val="006141D9"/>
    <w:rsid w:val="00614744"/>
    <w:rsid w:val="00615A77"/>
    <w:rsid w:val="00615CD5"/>
    <w:rsid w:val="00616B9F"/>
    <w:rsid w:val="00616EB7"/>
    <w:rsid w:val="00617B54"/>
    <w:rsid w:val="0062155D"/>
    <w:rsid w:val="006226E1"/>
    <w:rsid w:val="00622FB7"/>
    <w:rsid w:val="00624213"/>
    <w:rsid w:val="00624FE0"/>
    <w:rsid w:val="006253AF"/>
    <w:rsid w:val="006254ED"/>
    <w:rsid w:val="0062721D"/>
    <w:rsid w:val="00627FC9"/>
    <w:rsid w:val="00630017"/>
    <w:rsid w:val="00630127"/>
    <w:rsid w:val="00630832"/>
    <w:rsid w:val="0063085B"/>
    <w:rsid w:val="00631F8A"/>
    <w:rsid w:val="006326EA"/>
    <w:rsid w:val="006332F6"/>
    <w:rsid w:val="00633998"/>
    <w:rsid w:val="00633D0D"/>
    <w:rsid w:val="00634803"/>
    <w:rsid w:val="00635DFA"/>
    <w:rsid w:val="00636F82"/>
    <w:rsid w:val="00641D12"/>
    <w:rsid w:val="00642112"/>
    <w:rsid w:val="00642788"/>
    <w:rsid w:val="0064344E"/>
    <w:rsid w:val="00643F0D"/>
    <w:rsid w:val="00646035"/>
    <w:rsid w:val="00646B3E"/>
    <w:rsid w:val="00646C48"/>
    <w:rsid w:val="00646ED1"/>
    <w:rsid w:val="00647AD8"/>
    <w:rsid w:val="00650112"/>
    <w:rsid w:val="006513E7"/>
    <w:rsid w:val="00652F0A"/>
    <w:rsid w:val="006533E0"/>
    <w:rsid w:val="00654142"/>
    <w:rsid w:val="00654E18"/>
    <w:rsid w:val="00655074"/>
    <w:rsid w:val="006555A3"/>
    <w:rsid w:val="006578DB"/>
    <w:rsid w:val="00657947"/>
    <w:rsid w:val="00657E30"/>
    <w:rsid w:val="006621BD"/>
    <w:rsid w:val="00662207"/>
    <w:rsid w:val="006629EC"/>
    <w:rsid w:val="00662E18"/>
    <w:rsid w:val="0066422D"/>
    <w:rsid w:val="006646E7"/>
    <w:rsid w:val="006660EE"/>
    <w:rsid w:val="00666CA1"/>
    <w:rsid w:val="00666D7B"/>
    <w:rsid w:val="00667784"/>
    <w:rsid w:val="00667EE7"/>
    <w:rsid w:val="0067003F"/>
    <w:rsid w:val="00670074"/>
    <w:rsid w:val="006700D2"/>
    <w:rsid w:val="00670B4F"/>
    <w:rsid w:val="00670B5D"/>
    <w:rsid w:val="00670CB7"/>
    <w:rsid w:val="00671272"/>
    <w:rsid w:val="00671FE4"/>
    <w:rsid w:val="0067433C"/>
    <w:rsid w:val="00674BE4"/>
    <w:rsid w:val="00675173"/>
    <w:rsid w:val="00676523"/>
    <w:rsid w:val="006767FA"/>
    <w:rsid w:val="00676EFA"/>
    <w:rsid w:val="00677195"/>
    <w:rsid w:val="006773A1"/>
    <w:rsid w:val="00677DBA"/>
    <w:rsid w:val="0068079A"/>
    <w:rsid w:val="0068138A"/>
    <w:rsid w:val="0068152A"/>
    <w:rsid w:val="006826A2"/>
    <w:rsid w:val="00682F01"/>
    <w:rsid w:val="00683326"/>
    <w:rsid w:val="0068417C"/>
    <w:rsid w:val="00684C14"/>
    <w:rsid w:val="00685722"/>
    <w:rsid w:val="00690A21"/>
    <w:rsid w:val="00690B48"/>
    <w:rsid w:val="00692690"/>
    <w:rsid w:val="0069447A"/>
    <w:rsid w:val="00694713"/>
    <w:rsid w:val="006955DC"/>
    <w:rsid w:val="006961BE"/>
    <w:rsid w:val="006966E2"/>
    <w:rsid w:val="006A10BC"/>
    <w:rsid w:val="006A122F"/>
    <w:rsid w:val="006A14C2"/>
    <w:rsid w:val="006A1706"/>
    <w:rsid w:val="006A1E42"/>
    <w:rsid w:val="006A2754"/>
    <w:rsid w:val="006A2849"/>
    <w:rsid w:val="006A38DF"/>
    <w:rsid w:val="006A4248"/>
    <w:rsid w:val="006A506E"/>
    <w:rsid w:val="006A596B"/>
    <w:rsid w:val="006A5B5E"/>
    <w:rsid w:val="006A7342"/>
    <w:rsid w:val="006B03A1"/>
    <w:rsid w:val="006B0FF0"/>
    <w:rsid w:val="006B1BAE"/>
    <w:rsid w:val="006B1DD3"/>
    <w:rsid w:val="006B2A9B"/>
    <w:rsid w:val="006B2AC7"/>
    <w:rsid w:val="006B44F9"/>
    <w:rsid w:val="006B5301"/>
    <w:rsid w:val="006B6529"/>
    <w:rsid w:val="006B6CB7"/>
    <w:rsid w:val="006B6DBA"/>
    <w:rsid w:val="006B6F13"/>
    <w:rsid w:val="006B7902"/>
    <w:rsid w:val="006B7B08"/>
    <w:rsid w:val="006C1796"/>
    <w:rsid w:val="006C25E8"/>
    <w:rsid w:val="006C2DF1"/>
    <w:rsid w:val="006C4090"/>
    <w:rsid w:val="006C518A"/>
    <w:rsid w:val="006C73EC"/>
    <w:rsid w:val="006D195C"/>
    <w:rsid w:val="006D330A"/>
    <w:rsid w:val="006D4184"/>
    <w:rsid w:val="006D435C"/>
    <w:rsid w:val="006D4A5A"/>
    <w:rsid w:val="006D535D"/>
    <w:rsid w:val="006D7646"/>
    <w:rsid w:val="006D7984"/>
    <w:rsid w:val="006E0F80"/>
    <w:rsid w:val="006E36E1"/>
    <w:rsid w:val="006E4ECC"/>
    <w:rsid w:val="006F1A51"/>
    <w:rsid w:val="006F1C16"/>
    <w:rsid w:val="006F25B7"/>
    <w:rsid w:val="006F3DDB"/>
    <w:rsid w:val="006F534E"/>
    <w:rsid w:val="006F5447"/>
    <w:rsid w:val="006F5AFF"/>
    <w:rsid w:val="006F67B9"/>
    <w:rsid w:val="006F6E6D"/>
    <w:rsid w:val="006F6FEE"/>
    <w:rsid w:val="006F7471"/>
    <w:rsid w:val="006F7705"/>
    <w:rsid w:val="00700099"/>
    <w:rsid w:val="00700FC2"/>
    <w:rsid w:val="00701E56"/>
    <w:rsid w:val="00702359"/>
    <w:rsid w:val="00702E6C"/>
    <w:rsid w:val="00703905"/>
    <w:rsid w:val="00703966"/>
    <w:rsid w:val="00703C63"/>
    <w:rsid w:val="00710ABE"/>
    <w:rsid w:val="00710BE6"/>
    <w:rsid w:val="00711A8F"/>
    <w:rsid w:val="007143B2"/>
    <w:rsid w:val="00714559"/>
    <w:rsid w:val="00714FCB"/>
    <w:rsid w:val="0071518C"/>
    <w:rsid w:val="0071589F"/>
    <w:rsid w:val="0071603F"/>
    <w:rsid w:val="0071692E"/>
    <w:rsid w:val="0071724A"/>
    <w:rsid w:val="007175DC"/>
    <w:rsid w:val="0072011C"/>
    <w:rsid w:val="007227F2"/>
    <w:rsid w:val="00722990"/>
    <w:rsid w:val="0072330B"/>
    <w:rsid w:val="00724A8F"/>
    <w:rsid w:val="00725626"/>
    <w:rsid w:val="00726C2F"/>
    <w:rsid w:val="00726F61"/>
    <w:rsid w:val="00727915"/>
    <w:rsid w:val="00727E07"/>
    <w:rsid w:val="00730862"/>
    <w:rsid w:val="00730E95"/>
    <w:rsid w:val="007314FC"/>
    <w:rsid w:val="00731A2F"/>
    <w:rsid w:val="00731AE9"/>
    <w:rsid w:val="00731D64"/>
    <w:rsid w:val="00732397"/>
    <w:rsid w:val="007326A4"/>
    <w:rsid w:val="00732BA9"/>
    <w:rsid w:val="00733266"/>
    <w:rsid w:val="00733B3E"/>
    <w:rsid w:val="00733DA1"/>
    <w:rsid w:val="00733EE3"/>
    <w:rsid w:val="00735621"/>
    <w:rsid w:val="0074007C"/>
    <w:rsid w:val="0074057A"/>
    <w:rsid w:val="007415B9"/>
    <w:rsid w:val="00742097"/>
    <w:rsid w:val="0074220E"/>
    <w:rsid w:val="007436C9"/>
    <w:rsid w:val="00743782"/>
    <w:rsid w:val="00743EFD"/>
    <w:rsid w:val="00744D53"/>
    <w:rsid w:val="00745B3D"/>
    <w:rsid w:val="00746465"/>
    <w:rsid w:val="007479EA"/>
    <w:rsid w:val="00747EC7"/>
    <w:rsid w:val="007508DB"/>
    <w:rsid w:val="00751A22"/>
    <w:rsid w:val="00751B10"/>
    <w:rsid w:val="007541E7"/>
    <w:rsid w:val="007544AF"/>
    <w:rsid w:val="00754CAA"/>
    <w:rsid w:val="007554F3"/>
    <w:rsid w:val="00755B3F"/>
    <w:rsid w:val="00756BDD"/>
    <w:rsid w:val="0075767C"/>
    <w:rsid w:val="00761263"/>
    <w:rsid w:val="007615AF"/>
    <w:rsid w:val="007622E4"/>
    <w:rsid w:val="007624E2"/>
    <w:rsid w:val="007640FA"/>
    <w:rsid w:val="007659F0"/>
    <w:rsid w:val="00765F4E"/>
    <w:rsid w:val="00765F57"/>
    <w:rsid w:val="007668CC"/>
    <w:rsid w:val="007670F1"/>
    <w:rsid w:val="00767BB6"/>
    <w:rsid w:val="00767FA8"/>
    <w:rsid w:val="00770534"/>
    <w:rsid w:val="00771784"/>
    <w:rsid w:val="00771DB3"/>
    <w:rsid w:val="007733A9"/>
    <w:rsid w:val="00774482"/>
    <w:rsid w:val="007749B8"/>
    <w:rsid w:val="00774B59"/>
    <w:rsid w:val="0077570E"/>
    <w:rsid w:val="0077600A"/>
    <w:rsid w:val="0077697D"/>
    <w:rsid w:val="007774D7"/>
    <w:rsid w:val="00777E9E"/>
    <w:rsid w:val="00780F77"/>
    <w:rsid w:val="007819B4"/>
    <w:rsid w:val="00781D99"/>
    <w:rsid w:val="00782533"/>
    <w:rsid w:val="007837AA"/>
    <w:rsid w:val="00785041"/>
    <w:rsid w:val="00785573"/>
    <w:rsid w:val="0078592F"/>
    <w:rsid w:val="00785FEB"/>
    <w:rsid w:val="00786C0B"/>
    <w:rsid w:val="0079139E"/>
    <w:rsid w:val="0079197E"/>
    <w:rsid w:val="00791A90"/>
    <w:rsid w:val="00792CCA"/>
    <w:rsid w:val="00792E18"/>
    <w:rsid w:val="007944D2"/>
    <w:rsid w:val="00795256"/>
    <w:rsid w:val="00795D77"/>
    <w:rsid w:val="00795DCA"/>
    <w:rsid w:val="0079601B"/>
    <w:rsid w:val="007968C9"/>
    <w:rsid w:val="007968FD"/>
    <w:rsid w:val="007A00B2"/>
    <w:rsid w:val="007A0455"/>
    <w:rsid w:val="007A1224"/>
    <w:rsid w:val="007A1743"/>
    <w:rsid w:val="007A3710"/>
    <w:rsid w:val="007A3817"/>
    <w:rsid w:val="007A3C9C"/>
    <w:rsid w:val="007A64DF"/>
    <w:rsid w:val="007A679B"/>
    <w:rsid w:val="007A6EA5"/>
    <w:rsid w:val="007A700D"/>
    <w:rsid w:val="007A72B0"/>
    <w:rsid w:val="007A78C7"/>
    <w:rsid w:val="007B05C9"/>
    <w:rsid w:val="007B2216"/>
    <w:rsid w:val="007B232D"/>
    <w:rsid w:val="007B375E"/>
    <w:rsid w:val="007B3E7F"/>
    <w:rsid w:val="007B558F"/>
    <w:rsid w:val="007B604E"/>
    <w:rsid w:val="007B64F0"/>
    <w:rsid w:val="007B6659"/>
    <w:rsid w:val="007B6B51"/>
    <w:rsid w:val="007B7092"/>
    <w:rsid w:val="007B7347"/>
    <w:rsid w:val="007B75E0"/>
    <w:rsid w:val="007C1681"/>
    <w:rsid w:val="007C2996"/>
    <w:rsid w:val="007C3AB0"/>
    <w:rsid w:val="007C4744"/>
    <w:rsid w:val="007C58DA"/>
    <w:rsid w:val="007C62FF"/>
    <w:rsid w:val="007C641D"/>
    <w:rsid w:val="007C6D0E"/>
    <w:rsid w:val="007D06E5"/>
    <w:rsid w:val="007D1EE9"/>
    <w:rsid w:val="007D2820"/>
    <w:rsid w:val="007D3603"/>
    <w:rsid w:val="007D3A65"/>
    <w:rsid w:val="007D3B3A"/>
    <w:rsid w:val="007D41B6"/>
    <w:rsid w:val="007D4416"/>
    <w:rsid w:val="007D581D"/>
    <w:rsid w:val="007D582D"/>
    <w:rsid w:val="007D64FC"/>
    <w:rsid w:val="007D70C7"/>
    <w:rsid w:val="007D7FB0"/>
    <w:rsid w:val="007E008B"/>
    <w:rsid w:val="007E0903"/>
    <w:rsid w:val="007E0B67"/>
    <w:rsid w:val="007E0DD6"/>
    <w:rsid w:val="007E1857"/>
    <w:rsid w:val="007E187F"/>
    <w:rsid w:val="007E218D"/>
    <w:rsid w:val="007E28CD"/>
    <w:rsid w:val="007E466A"/>
    <w:rsid w:val="007E52E1"/>
    <w:rsid w:val="007E53EE"/>
    <w:rsid w:val="007E5E5E"/>
    <w:rsid w:val="007F000B"/>
    <w:rsid w:val="007F01E9"/>
    <w:rsid w:val="007F0487"/>
    <w:rsid w:val="007F0FCA"/>
    <w:rsid w:val="007F1593"/>
    <w:rsid w:val="007F25A0"/>
    <w:rsid w:val="007F3DA2"/>
    <w:rsid w:val="007F5257"/>
    <w:rsid w:val="007F6156"/>
    <w:rsid w:val="007F64DF"/>
    <w:rsid w:val="007F6883"/>
    <w:rsid w:val="007F6E29"/>
    <w:rsid w:val="007F7111"/>
    <w:rsid w:val="007F7B76"/>
    <w:rsid w:val="007F7D99"/>
    <w:rsid w:val="00800BCD"/>
    <w:rsid w:val="008015D1"/>
    <w:rsid w:val="0080569B"/>
    <w:rsid w:val="00806017"/>
    <w:rsid w:val="0080739E"/>
    <w:rsid w:val="00807F4A"/>
    <w:rsid w:val="00810B6B"/>
    <w:rsid w:val="008209BB"/>
    <w:rsid w:val="00821713"/>
    <w:rsid w:val="00821DF4"/>
    <w:rsid w:val="00823027"/>
    <w:rsid w:val="0082378F"/>
    <w:rsid w:val="00824ECE"/>
    <w:rsid w:val="00825B72"/>
    <w:rsid w:val="00825CEB"/>
    <w:rsid w:val="00826EDD"/>
    <w:rsid w:val="0082708A"/>
    <w:rsid w:val="008274BB"/>
    <w:rsid w:val="00827950"/>
    <w:rsid w:val="0083013C"/>
    <w:rsid w:val="0083047F"/>
    <w:rsid w:val="00830C2F"/>
    <w:rsid w:val="00833438"/>
    <w:rsid w:val="00835876"/>
    <w:rsid w:val="0083683C"/>
    <w:rsid w:val="00837388"/>
    <w:rsid w:val="00837A44"/>
    <w:rsid w:val="00840CCD"/>
    <w:rsid w:val="00840E23"/>
    <w:rsid w:val="008417EE"/>
    <w:rsid w:val="008434FC"/>
    <w:rsid w:val="008445C5"/>
    <w:rsid w:val="0084474B"/>
    <w:rsid w:val="00844E5B"/>
    <w:rsid w:val="00846B5F"/>
    <w:rsid w:val="0085023B"/>
    <w:rsid w:val="0085071D"/>
    <w:rsid w:val="0085192E"/>
    <w:rsid w:val="00851A39"/>
    <w:rsid w:val="00853837"/>
    <w:rsid w:val="008542D8"/>
    <w:rsid w:val="008546A2"/>
    <w:rsid w:val="00854E94"/>
    <w:rsid w:val="008552B1"/>
    <w:rsid w:val="008569C9"/>
    <w:rsid w:val="00857318"/>
    <w:rsid w:val="00857819"/>
    <w:rsid w:val="0086026D"/>
    <w:rsid w:val="00861486"/>
    <w:rsid w:val="008621BC"/>
    <w:rsid w:val="00863353"/>
    <w:rsid w:val="008633DC"/>
    <w:rsid w:val="00864315"/>
    <w:rsid w:val="0086477F"/>
    <w:rsid w:val="00865261"/>
    <w:rsid w:val="008657CD"/>
    <w:rsid w:val="00865CB8"/>
    <w:rsid w:val="008662EA"/>
    <w:rsid w:val="008678C9"/>
    <w:rsid w:val="008707BA"/>
    <w:rsid w:val="008708FE"/>
    <w:rsid w:val="008720BB"/>
    <w:rsid w:val="00872C7D"/>
    <w:rsid w:val="0087403A"/>
    <w:rsid w:val="008743DE"/>
    <w:rsid w:val="0087533E"/>
    <w:rsid w:val="00876065"/>
    <w:rsid w:val="00880D68"/>
    <w:rsid w:val="008814FF"/>
    <w:rsid w:val="008816C8"/>
    <w:rsid w:val="00882497"/>
    <w:rsid w:val="00882BB7"/>
    <w:rsid w:val="00883729"/>
    <w:rsid w:val="00883DA1"/>
    <w:rsid w:val="00884B06"/>
    <w:rsid w:val="00884DCB"/>
    <w:rsid w:val="0088577B"/>
    <w:rsid w:val="008858C3"/>
    <w:rsid w:val="008863E2"/>
    <w:rsid w:val="00886E3F"/>
    <w:rsid w:val="00887D83"/>
    <w:rsid w:val="00890380"/>
    <w:rsid w:val="008907A7"/>
    <w:rsid w:val="008936DD"/>
    <w:rsid w:val="00896C78"/>
    <w:rsid w:val="008A0099"/>
    <w:rsid w:val="008A0A33"/>
    <w:rsid w:val="008A18A0"/>
    <w:rsid w:val="008A1F6C"/>
    <w:rsid w:val="008A20E8"/>
    <w:rsid w:val="008A2FB4"/>
    <w:rsid w:val="008A4014"/>
    <w:rsid w:val="008A44FF"/>
    <w:rsid w:val="008A4C1A"/>
    <w:rsid w:val="008A55C2"/>
    <w:rsid w:val="008A55ED"/>
    <w:rsid w:val="008A5F4F"/>
    <w:rsid w:val="008A696A"/>
    <w:rsid w:val="008A72B8"/>
    <w:rsid w:val="008A7F2E"/>
    <w:rsid w:val="008B09AC"/>
    <w:rsid w:val="008B1B9D"/>
    <w:rsid w:val="008B239B"/>
    <w:rsid w:val="008B2BE9"/>
    <w:rsid w:val="008B4ABC"/>
    <w:rsid w:val="008B5187"/>
    <w:rsid w:val="008B5F15"/>
    <w:rsid w:val="008C0758"/>
    <w:rsid w:val="008C1403"/>
    <w:rsid w:val="008C1528"/>
    <w:rsid w:val="008C1ABF"/>
    <w:rsid w:val="008C2A04"/>
    <w:rsid w:val="008C3363"/>
    <w:rsid w:val="008C406C"/>
    <w:rsid w:val="008C4112"/>
    <w:rsid w:val="008C435F"/>
    <w:rsid w:val="008C59FA"/>
    <w:rsid w:val="008C675E"/>
    <w:rsid w:val="008C6DE2"/>
    <w:rsid w:val="008D0847"/>
    <w:rsid w:val="008D2FDA"/>
    <w:rsid w:val="008D3120"/>
    <w:rsid w:val="008D349F"/>
    <w:rsid w:val="008D401A"/>
    <w:rsid w:val="008D415D"/>
    <w:rsid w:val="008D45B0"/>
    <w:rsid w:val="008D552F"/>
    <w:rsid w:val="008D6D91"/>
    <w:rsid w:val="008D6F57"/>
    <w:rsid w:val="008E09C3"/>
    <w:rsid w:val="008E1889"/>
    <w:rsid w:val="008E1AC6"/>
    <w:rsid w:val="008E1BD7"/>
    <w:rsid w:val="008E2021"/>
    <w:rsid w:val="008E217D"/>
    <w:rsid w:val="008E2A5B"/>
    <w:rsid w:val="008E3F54"/>
    <w:rsid w:val="008E46ED"/>
    <w:rsid w:val="008E4E72"/>
    <w:rsid w:val="008E71B0"/>
    <w:rsid w:val="008F0391"/>
    <w:rsid w:val="008F12D2"/>
    <w:rsid w:val="008F1544"/>
    <w:rsid w:val="008F21BB"/>
    <w:rsid w:val="008F32EA"/>
    <w:rsid w:val="008F397F"/>
    <w:rsid w:val="008F3DC9"/>
    <w:rsid w:val="008F4734"/>
    <w:rsid w:val="008F5922"/>
    <w:rsid w:val="008F5F7B"/>
    <w:rsid w:val="008F7E5B"/>
    <w:rsid w:val="0090046D"/>
    <w:rsid w:val="009014D9"/>
    <w:rsid w:val="00901588"/>
    <w:rsid w:val="0090177F"/>
    <w:rsid w:val="009017F8"/>
    <w:rsid w:val="00902280"/>
    <w:rsid w:val="0090378B"/>
    <w:rsid w:val="00903D27"/>
    <w:rsid w:val="009045FB"/>
    <w:rsid w:val="00905026"/>
    <w:rsid w:val="00905491"/>
    <w:rsid w:val="0090585B"/>
    <w:rsid w:val="00905A1B"/>
    <w:rsid w:val="00905FFF"/>
    <w:rsid w:val="00906E63"/>
    <w:rsid w:val="00907147"/>
    <w:rsid w:val="009140C7"/>
    <w:rsid w:val="009146CE"/>
    <w:rsid w:val="009148C0"/>
    <w:rsid w:val="00914B74"/>
    <w:rsid w:val="00915CBB"/>
    <w:rsid w:val="009162C1"/>
    <w:rsid w:val="00916E3C"/>
    <w:rsid w:val="0091708E"/>
    <w:rsid w:val="00920DDD"/>
    <w:rsid w:val="00921C38"/>
    <w:rsid w:val="00922728"/>
    <w:rsid w:val="00922B41"/>
    <w:rsid w:val="00922BC4"/>
    <w:rsid w:val="0092410B"/>
    <w:rsid w:val="00931101"/>
    <w:rsid w:val="00932C14"/>
    <w:rsid w:val="00932E17"/>
    <w:rsid w:val="00933DA9"/>
    <w:rsid w:val="00933E37"/>
    <w:rsid w:val="009344B4"/>
    <w:rsid w:val="0093609F"/>
    <w:rsid w:val="00936399"/>
    <w:rsid w:val="00936E2E"/>
    <w:rsid w:val="00937475"/>
    <w:rsid w:val="00940159"/>
    <w:rsid w:val="00941D7D"/>
    <w:rsid w:val="009425F0"/>
    <w:rsid w:val="00942963"/>
    <w:rsid w:val="009443E7"/>
    <w:rsid w:val="00944446"/>
    <w:rsid w:val="00944733"/>
    <w:rsid w:val="0094628E"/>
    <w:rsid w:val="009479C2"/>
    <w:rsid w:val="00947D40"/>
    <w:rsid w:val="00947F57"/>
    <w:rsid w:val="00950D37"/>
    <w:rsid w:val="009523B1"/>
    <w:rsid w:val="00952E98"/>
    <w:rsid w:val="00952F8E"/>
    <w:rsid w:val="00953C83"/>
    <w:rsid w:val="00954BFB"/>
    <w:rsid w:val="009553FB"/>
    <w:rsid w:val="0095541C"/>
    <w:rsid w:val="00956056"/>
    <w:rsid w:val="00957038"/>
    <w:rsid w:val="009577A5"/>
    <w:rsid w:val="00957CC9"/>
    <w:rsid w:val="00957F68"/>
    <w:rsid w:val="00960C16"/>
    <w:rsid w:val="00961284"/>
    <w:rsid w:val="0096169C"/>
    <w:rsid w:val="00962518"/>
    <w:rsid w:val="0096274C"/>
    <w:rsid w:val="00963D15"/>
    <w:rsid w:val="00963E8A"/>
    <w:rsid w:val="0096429E"/>
    <w:rsid w:val="00964B50"/>
    <w:rsid w:val="00965119"/>
    <w:rsid w:val="009665E7"/>
    <w:rsid w:val="00966A3B"/>
    <w:rsid w:val="00967EE8"/>
    <w:rsid w:val="00970E0E"/>
    <w:rsid w:val="00971C75"/>
    <w:rsid w:val="00971CE5"/>
    <w:rsid w:val="0097218D"/>
    <w:rsid w:val="009722FD"/>
    <w:rsid w:val="00972329"/>
    <w:rsid w:val="009745D4"/>
    <w:rsid w:val="00974662"/>
    <w:rsid w:val="00974A34"/>
    <w:rsid w:val="00974C70"/>
    <w:rsid w:val="00974F46"/>
    <w:rsid w:val="009759B0"/>
    <w:rsid w:val="00977607"/>
    <w:rsid w:val="00977799"/>
    <w:rsid w:val="009777A5"/>
    <w:rsid w:val="009813E8"/>
    <w:rsid w:val="00981678"/>
    <w:rsid w:val="00981B2D"/>
    <w:rsid w:val="0098239B"/>
    <w:rsid w:val="009833EE"/>
    <w:rsid w:val="00987276"/>
    <w:rsid w:val="00987B7E"/>
    <w:rsid w:val="00987EEA"/>
    <w:rsid w:val="00991DA3"/>
    <w:rsid w:val="00991F64"/>
    <w:rsid w:val="0099366B"/>
    <w:rsid w:val="00996739"/>
    <w:rsid w:val="009977F6"/>
    <w:rsid w:val="009A02E3"/>
    <w:rsid w:val="009A09E8"/>
    <w:rsid w:val="009A3315"/>
    <w:rsid w:val="009A4928"/>
    <w:rsid w:val="009A4BB6"/>
    <w:rsid w:val="009A4E82"/>
    <w:rsid w:val="009A6359"/>
    <w:rsid w:val="009A6A8B"/>
    <w:rsid w:val="009A7044"/>
    <w:rsid w:val="009A71E9"/>
    <w:rsid w:val="009A7C6A"/>
    <w:rsid w:val="009B0D0B"/>
    <w:rsid w:val="009B12BA"/>
    <w:rsid w:val="009B17F0"/>
    <w:rsid w:val="009B2A8E"/>
    <w:rsid w:val="009B3253"/>
    <w:rsid w:val="009B494E"/>
    <w:rsid w:val="009B5079"/>
    <w:rsid w:val="009B66F4"/>
    <w:rsid w:val="009B734D"/>
    <w:rsid w:val="009B791D"/>
    <w:rsid w:val="009C012E"/>
    <w:rsid w:val="009C0596"/>
    <w:rsid w:val="009C1119"/>
    <w:rsid w:val="009C1937"/>
    <w:rsid w:val="009C256B"/>
    <w:rsid w:val="009C316E"/>
    <w:rsid w:val="009C46DC"/>
    <w:rsid w:val="009C4D06"/>
    <w:rsid w:val="009C5F57"/>
    <w:rsid w:val="009C681A"/>
    <w:rsid w:val="009C69A9"/>
    <w:rsid w:val="009D0092"/>
    <w:rsid w:val="009D0B9E"/>
    <w:rsid w:val="009D0D37"/>
    <w:rsid w:val="009D14D4"/>
    <w:rsid w:val="009D2E8C"/>
    <w:rsid w:val="009D38FD"/>
    <w:rsid w:val="009D4F1F"/>
    <w:rsid w:val="009D569F"/>
    <w:rsid w:val="009D5919"/>
    <w:rsid w:val="009D59FC"/>
    <w:rsid w:val="009D623B"/>
    <w:rsid w:val="009D62B8"/>
    <w:rsid w:val="009D62E9"/>
    <w:rsid w:val="009D6362"/>
    <w:rsid w:val="009D6634"/>
    <w:rsid w:val="009D684F"/>
    <w:rsid w:val="009D699A"/>
    <w:rsid w:val="009D6D3D"/>
    <w:rsid w:val="009D7754"/>
    <w:rsid w:val="009D79A3"/>
    <w:rsid w:val="009E045B"/>
    <w:rsid w:val="009E0C3B"/>
    <w:rsid w:val="009E1216"/>
    <w:rsid w:val="009E2F7F"/>
    <w:rsid w:val="009E316D"/>
    <w:rsid w:val="009E40C8"/>
    <w:rsid w:val="009E458D"/>
    <w:rsid w:val="009E587D"/>
    <w:rsid w:val="009E6DA4"/>
    <w:rsid w:val="009E6E13"/>
    <w:rsid w:val="009F0BC6"/>
    <w:rsid w:val="009F0FB7"/>
    <w:rsid w:val="009F2103"/>
    <w:rsid w:val="009F3BDB"/>
    <w:rsid w:val="009F3CF0"/>
    <w:rsid w:val="009F3D17"/>
    <w:rsid w:val="009F4092"/>
    <w:rsid w:val="009F4F61"/>
    <w:rsid w:val="009F4FA2"/>
    <w:rsid w:val="009F52C2"/>
    <w:rsid w:val="009F5637"/>
    <w:rsid w:val="009F74E6"/>
    <w:rsid w:val="00A0042C"/>
    <w:rsid w:val="00A0070C"/>
    <w:rsid w:val="00A00E2D"/>
    <w:rsid w:val="00A00F67"/>
    <w:rsid w:val="00A02050"/>
    <w:rsid w:val="00A02A1E"/>
    <w:rsid w:val="00A02B06"/>
    <w:rsid w:val="00A0309C"/>
    <w:rsid w:val="00A059E5"/>
    <w:rsid w:val="00A06875"/>
    <w:rsid w:val="00A0695C"/>
    <w:rsid w:val="00A06EB8"/>
    <w:rsid w:val="00A102E6"/>
    <w:rsid w:val="00A10D0E"/>
    <w:rsid w:val="00A11126"/>
    <w:rsid w:val="00A12139"/>
    <w:rsid w:val="00A124AE"/>
    <w:rsid w:val="00A12DD2"/>
    <w:rsid w:val="00A1332D"/>
    <w:rsid w:val="00A13736"/>
    <w:rsid w:val="00A141A9"/>
    <w:rsid w:val="00A14465"/>
    <w:rsid w:val="00A14994"/>
    <w:rsid w:val="00A15438"/>
    <w:rsid w:val="00A16353"/>
    <w:rsid w:val="00A169AA"/>
    <w:rsid w:val="00A16CD4"/>
    <w:rsid w:val="00A17693"/>
    <w:rsid w:val="00A1789D"/>
    <w:rsid w:val="00A17DA7"/>
    <w:rsid w:val="00A201FA"/>
    <w:rsid w:val="00A20D42"/>
    <w:rsid w:val="00A20DC7"/>
    <w:rsid w:val="00A21559"/>
    <w:rsid w:val="00A21EFB"/>
    <w:rsid w:val="00A24797"/>
    <w:rsid w:val="00A24BA0"/>
    <w:rsid w:val="00A24D9F"/>
    <w:rsid w:val="00A24ED0"/>
    <w:rsid w:val="00A2528C"/>
    <w:rsid w:val="00A2599C"/>
    <w:rsid w:val="00A26EA7"/>
    <w:rsid w:val="00A27D81"/>
    <w:rsid w:val="00A314A8"/>
    <w:rsid w:val="00A31A69"/>
    <w:rsid w:val="00A320F7"/>
    <w:rsid w:val="00A324E6"/>
    <w:rsid w:val="00A33375"/>
    <w:rsid w:val="00A33900"/>
    <w:rsid w:val="00A33A85"/>
    <w:rsid w:val="00A35012"/>
    <w:rsid w:val="00A3565D"/>
    <w:rsid w:val="00A35863"/>
    <w:rsid w:val="00A36484"/>
    <w:rsid w:val="00A37830"/>
    <w:rsid w:val="00A4041C"/>
    <w:rsid w:val="00A4167C"/>
    <w:rsid w:val="00A41718"/>
    <w:rsid w:val="00A418BD"/>
    <w:rsid w:val="00A42D3D"/>
    <w:rsid w:val="00A43A6D"/>
    <w:rsid w:val="00A454B7"/>
    <w:rsid w:val="00A46011"/>
    <w:rsid w:val="00A47478"/>
    <w:rsid w:val="00A479FE"/>
    <w:rsid w:val="00A507EC"/>
    <w:rsid w:val="00A51636"/>
    <w:rsid w:val="00A51AA9"/>
    <w:rsid w:val="00A521FC"/>
    <w:rsid w:val="00A52B47"/>
    <w:rsid w:val="00A54ED3"/>
    <w:rsid w:val="00A56184"/>
    <w:rsid w:val="00A565D6"/>
    <w:rsid w:val="00A57E95"/>
    <w:rsid w:val="00A60B54"/>
    <w:rsid w:val="00A618F7"/>
    <w:rsid w:val="00A61C0B"/>
    <w:rsid w:val="00A645A2"/>
    <w:rsid w:val="00A65412"/>
    <w:rsid w:val="00A65AE6"/>
    <w:rsid w:val="00A6679E"/>
    <w:rsid w:val="00A67589"/>
    <w:rsid w:val="00A67623"/>
    <w:rsid w:val="00A67B3B"/>
    <w:rsid w:val="00A67C13"/>
    <w:rsid w:val="00A67EB4"/>
    <w:rsid w:val="00A70559"/>
    <w:rsid w:val="00A71643"/>
    <w:rsid w:val="00A71974"/>
    <w:rsid w:val="00A719FB"/>
    <w:rsid w:val="00A71AF2"/>
    <w:rsid w:val="00A71EB4"/>
    <w:rsid w:val="00A7361D"/>
    <w:rsid w:val="00A738B8"/>
    <w:rsid w:val="00A74854"/>
    <w:rsid w:val="00A74991"/>
    <w:rsid w:val="00A75652"/>
    <w:rsid w:val="00A8028E"/>
    <w:rsid w:val="00A80738"/>
    <w:rsid w:val="00A8084F"/>
    <w:rsid w:val="00A80932"/>
    <w:rsid w:val="00A81DB8"/>
    <w:rsid w:val="00A821B2"/>
    <w:rsid w:val="00A82889"/>
    <w:rsid w:val="00A848F4"/>
    <w:rsid w:val="00A85942"/>
    <w:rsid w:val="00A8600E"/>
    <w:rsid w:val="00A865F8"/>
    <w:rsid w:val="00A86839"/>
    <w:rsid w:val="00A8715E"/>
    <w:rsid w:val="00A8752B"/>
    <w:rsid w:val="00A87BF8"/>
    <w:rsid w:val="00A906A5"/>
    <w:rsid w:val="00A907B8"/>
    <w:rsid w:val="00A9107E"/>
    <w:rsid w:val="00A91CC4"/>
    <w:rsid w:val="00A91F4E"/>
    <w:rsid w:val="00A9362E"/>
    <w:rsid w:val="00A94D93"/>
    <w:rsid w:val="00A94FB8"/>
    <w:rsid w:val="00A954F8"/>
    <w:rsid w:val="00A955A1"/>
    <w:rsid w:val="00A96B34"/>
    <w:rsid w:val="00AA024E"/>
    <w:rsid w:val="00AA1883"/>
    <w:rsid w:val="00AA1D64"/>
    <w:rsid w:val="00AA20F3"/>
    <w:rsid w:val="00AA295E"/>
    <w:rsid w:val="00AA44BD"/>
    <w:rsid w:val="00AA50FF"/>
    <w:rsid w:val="00AA6511"/>
    <w:rsid w:val="00AB0A68"/>
    <w:rsid w:val="00AB0BA2"/>
    <w:rsid w:val="00AB0F47"/>
    <w:rsid w:val="00AB1462"/>
    <w:rsid w:val="00AB23F7"/>
    <w:rsid w:val="00AB27BF"/>
    <w:rsid w:val="00AB2959"/>
    <w:rsid w:val="00AB3573"/>
    <w:rsid w:val="00AB3C26"/>
    <w:rsid w:val="00AB4D00"/>
    <w:rsid w:val="00AB52A3"/>
    <w:rsid w:val="00AB5520"/>
    <w:rsid w:val="00AB5D14"/>
    <w:rsid w:val="00AB7D73"/>
    <w:rsid w:val="00AC0636"/>
    <w:rsid w:val="00AC19CD"/>
    <w:rsid w:val="00AC2292"/>
    <w:rsid w:val="00AC2445"/>
    <w:rsid w:val="00AC28E6"/>
    <w:rsid w:val="00AC3084"/>
    <w:rsid w:val="00AC3398"/>
    <w:rsid w:val="00AC4149"/>
    <w:rsid w:val="00AC46E5"/>
    <w:rsid w:val="00AC485C"/>
    <w:rsid w:val="00AC5D26"/>
    <w:rsid w:val="00AC649F"/>
    <w:rsid w:val="00AC6702"/>
    <w:rsid w:val="00AC6BE6"/>
    <w:rsid w:val="00AC7575"/>
    <w:rsid w:val="00AD0899"/>
    <w:rsid w:val="00AD27C5"/>
    <w:rsid w:val="00AD2F6B"/>
    <w:rsid w:val="00AD3038"/>
    <w:rsid w:val="00AD3681"/>
    <w:rsid w:val="00AD4108"/>
    <w:rsid w:val="00AD4277"/>
    <w:rsid w:val="00AD4700"/>
    <w:rsid w:val="00AD5585"/>
    <w:rsid w:val="00AD6F99"/>
    <w:rsid w:val="00AD739D"/>
    <w:rsid w:val="00AD749D"/>
    <w:rsid w:val="00AD7816"/>
    <w:rsid w:val="00AE001B"/>
    <w:rsid w:val="00AE02EC"/>
    <w:rsid w:val="00AE066D"/>
    <w:rsid w:val="00AE2401"/>
    <w:rsid w:val="00AE26CF"/>
    <w:rsid w:val="00AE29B3"/>
    <w:rsid w:val="00AE331D"/>
    <w:rsid w:val="00AE407C"/>
    <w:rsid w:val="00AE415B"/>
    <w:rsid w:val="00AE46C3"/>
    <w:rsid w:val="00AE52FE"/>
    <w:rsid w:val="00AE57CF"/>
    <w:rsid w:val="00AF0094"/>
    <w:rsid w:val="00AF0556"/>
    <w:rsid w:val="00AF0EC8"/>
    <w:rsid w:val="00AF10B6"/>
    <w:rsid w:val="00AF164C"/>
    <w:rsid w:val="00AF1A00"/>
    <w:rsid w:val="00AF5953"/>
    <w:rsid w:val="00AF6795"/>
    <w:rsid w:val="00AF788F"/>
    <w:rsid w:val="00B001D0"/>
    <w:rsid w:val="00B0025E"/>
    <w:rsid w:val="00B019B3"/>
    <w:rsid w:val="00B01D0B"/>
    <w:rsid w:val="00B021D2"/>
    <w:rsid w:val="00B024C0"/>
    <w:rsid w:val="00B02DC1"/>
    <w:rsid w:val="00B031DA"/>
    <w:rsid w:val="00B039A9"/>
    <w:rsid w:val="00B04FBD"/>
    <w:rsid w:val="00B05B3A"/>
    <w:rsid w:val="00B06EFC"/>
    <w:rsid w:val="00B0747F"/>
    <w:rsid w:val="00B07941"/>
    <w:rsid w:val="00B07949"/>
    <w:rsid w:val="00B1183D"/>
    <w:rsid w:val="00B11A5F"/>
    <w:rsid w:val="00B11C4C"/>
    <w:rsid w:val="00B124DD"/>
    <w:rsid w:val="00B128F8"/>
    <w:rsid w:val="00B129A7"/>
    <w:rsid w:val="00B133C0"/>
    <w:rsid w:val="00B137D0"/>
    <w:rsid w:val="00B141A3"/>
    <w:rsid w:val="00B142B3"/>
    <w:rsid w:val="00B148D4"/>
    <w:rsid w:val="00B14C73"/>
    <w:rsid w:val="00B1511E"/>
    <w:rsid w:val="00B16C73"/>
    <w:rsid w:val="00B174A2"/>
    <w:rsid w:val="00B2068F"/>
    <w:rsid w:val="00B20755"/>
    <w:rsid w:val="00B20A83"/>
    <w:rsid w:val="00B21809"/>
    <w:rsid w:val="00B21A0D"/>
    <w:rsid w:val="00B21DB1"/>
    <w:rsid w:val="00B22AE7"/>
    <w:rsid w:val="00B22B2A"/>
    <w:rsid w:val="00B23F98"/>
    <w:rsid w:val="00B2528F"/>
    <w:rsid w:val="00B25E82"/>
    <w:rsid w:val="00B266EE"/>
    <w:rsid w:val="00B2705A"/>
    <w:rsid w:val="00B27526"/>
    <w:rsid w:val="00B27A05"/>
    <w:rsid w:val="00B30AD6"/>
    <w:rsid w:val="00B319A6"/>
    <w:rsid w:val="00B31AC5"/>
    <w:rsid w:val="00B33976"/>
    <w:rsid w:val="00B3553F"/>
    <w:rsid w:val="00B3592C"/>
    <w:rsid w:val="00B360DC"/>
    <w:rsid w:val="00B37CDB"/>
    <w:rsid w:val="00B40966"/>
    <w:rsid w:val="00B413F1"/>
    <w:rsid w:val="00B413F2"/>
    <w:rsid w:val="00B414B9"/>
    <w:rsid w:val="00B4267B"/>
    <w:rsid w:val="00B427D0"/>
    <w:rsid w:val="00B43FBB"/>
    <w:rsid w:val="00B4414E"/>
    <w:rsid w:val="00B4488A"/>
    <w:rsid w:val="00B44C09"/>
    <w:rsid w:val="00B4566C"/>
    <w:rsid w:val="00B4572D"/>
    <w:rsid w:val="00B45793"/>
    <w:rsid w:val="00B45B06"/>
    <w:rsid w:val="00B45C63"/>
    <w:rsid w:val="00B45CDC"/>
    <w:rsid w:val="00B4642F"/>
    <w:rsid w:val="00B474FC"/>
    <w:rsid w:val="00B47D77"/>
    <w:rsid w:val="00B501C9"/>
    <w:rsid w:val="00B50C05"/>
    <w:rsid w:val="00B51B28"/>
    <w:rsid w:val="00B51BDC"/>
    <w:rsid w:val="00B53448"/>
    <w:rsid w:val="00B54669"/>
    <w:rsid w:val="00B557D8"/>
    <w:rsid w:val="00B560F7"/>
    <w:rsid w:val="00B57237"/>
    <w:rsid w:val="00B61701"/>
    <w:rsid w:val="00B617B9"/>
    <w:rsid w:val="00B6260D"/>
    <w:rsid w:val="00B62F11"/>
    <w:rsid w:val="00B62FD5"/>
    <w:rsid w:val="00B64872"/>
    <w:rsid w:val="00B66733"/>
    <w:rsid w:val="00B67922"/>
    <w:rsid w:val="00B70A68"/>
    <w:rsid w:val="00B70B87"/>
    <w:rsid w:val="00B70EC2"/>
    <w:rsid w:val="00B7154E"/>
    <w:rsid w:val="00B73437"/>
    <w:rsid w:val="00B740FB"/>
    <w:rsid w:val="00B752CB"/>
    <w:rsid w:val="00B756DC"/>
    <w:rsid w:val="00B76AE4"/>
    <w:rsid w:val="00B76FDE"/>
    <w:rsid w:val="00B80272"/>
    <w:rsid w:val="00B807DE"/>
    <w:rsid w:val="00B81186"/>
    <w:rsid w:val="00B813B5"/>
    <w:rsid w:val="00B81593"/>
    <w:rsid w:val="00B82C24"/>
    <w:rsid w:val="00B8331C"/>
    <w:rsid w:val="00B83E0F"/>
    <w:rsid w:val="00B83F92"/>
    <w:rsid w:val="00B841C1"/>
    <w:rsid w:val="00B847D9"/>
    <w:rsid w:val="00B84C0B"/>
    <w:rsid w:val="00B85467"/>
    <w:rsid w:val="00B85630"/>
    <w:rsid w:val="00B873A8"/>
    <w:rsid w:val="00B87C07"/>
    <w:rsid w:val="00B87EF2"/>
    <w:rsid w:val="00B87F4D"/>
    <w:rsid w:val="00B91E70"/>
    <w:rsid w:val="00B91E77"/>
    <w:rsid w:val="00B92B59"/>
    <w:rsid w:val="00B935AE"/>
    <w:rsid w:val="00B93913"/>
    <w:rsid w:val="00B953C6"/>
    <w:rsid w:val="00B95E3B"/>
    <w:rsid w:val="00BA1387"/>
    <w:rsid w:val="00BA26C2"/>
    <w:rsid w:val="00BA3E88"/>
    <w:rsid w:val="00BA49A2"/>
    <w:rsid w:val="00BA5133"/>
    <w:rsid w:val="00BA57D4"/>
    <w:rsid w:val="00BA5A43"/>
    <w:rsid w:val="00BA5D7F"/>
    <w:rsid w:val="00BA66BE"/>
    <w:rsid w:val="00BA6E8E"/>
    <w:rsid w:val="00BA7284"/>
    <w:rsid w:val="00BB048B"/>
    <w:rsid w:val="00BB1425"/>
    <w:rsid w:val="00BB16CA"/>
    <w:rsid w:val="00BB1765"/>
    <w:rsid w:val="00BB283D"/>
    <w:rsid w:val="00BB2BD8"/>
    <w:rsid w:val="00BB3B54"/>
    <w:rsid w:val="00BB444C"/>
    <w:rsid w:val="00BB4B37"/>
    <w:rsid w:val="00BB4D38"/>
    <w:rsid w:val="00BB5E5E"/>
    <w:rsid w:val="00BB63D6"/>
    <w:rsid w:val="00BB6E16"/>
    <w:rsid w:val="00BC0B44"/>
    <w:rsid w:val="00BC0F63"/>
    <w:rsid w:val="00BC2D37"/>
    <w:rsid w:val="00BC2FF3"/>
    <w:rsid w:val="00BC39AE"/>
    <w:rsid w:val="00BC490B"/>
    <w:rsid w:val="00BC4E2B"/>
    <w:rsid w:val="00BC53C5"/>
    <w:rsid w:val="00BC59BF"/>
    <w:rsid w:val="00BC63D3"/>
    <w:rsid w:val="00BC6674"/>
    <w:rsid w:val="00BC7D04"/>
    <w:rsid w:val="00BD2036"/>
    <w:rsid w:val="00BD2066"/>
    <w:rsid w:val="00BD2611"/>
    <w:rsid w:val="00BD572F"/>
    <w:rsid w:val="00BD5F51"/>
    <w:rsid w:val="00BD644C"/>
    <w:rsid w:val="00BD6A2E"/>
    <w:rsid w:val="00BE0510"/>
    <w:rsid w:val="00BE0A6B"/>
    <w:rsid w:val="00BE23CC"/>
    <w:rsid w:val="00BE25CE"/>
    <w:rsid w:val="00BE2BE7"/>
    <w:rsid w:val="00BE2CDD"/>
    <w:rsid w:val="00BE3C9B"/>
    <w:rsid w:val="00BE56C4"/>
    <w:rsid w:val="00BE7925"/>
    <w:rsid w:val="00BF0FC9"/>
    <w:rsid w:val="00BF29B7"/>
    <w:rsid w:val="00BF2C3A"/>
    <w:rsid w:val="00BF2EDD"/>
    <w:rsid w:val="00BF350A"/>
    <w:rsid w:val="00BF3966"/>
    <w:rsid w:val="00BF3AA2"/>
    <w:rsid w:val="00BF3BA1"/>
    <w:rsid w:val="00BF4AB0"/>
    <w:rsid w:val="00BF4C59"/>
    <w:rsid w:val="00BF4CA6"/>
    <w:rsid w:val="00BF53A5"/>
    <w:rsid w:val="00BF591B"/>
    <w:rsid w:val="00BF5C0F"/>
    <w:rsid w:val="00BF6992"/>
    <w:rsid w:val="00BF7504"/>
    <w:rsid w:val="00BF7D0C"/>
    <w:rsid w:val="00C0013C"/>
    <w:rsid w:val="00C0027B"/>
    <w:rsid w:val="00C009D5"/>
    <w:rsid w:val="00C00F63"/>
    <w:rsid w:val="00C012F2"/>
    <w:rsid w:val="00C0134C"/>
    <w:rsid w:val="00C0237C"/>
    <w:rsid w:val="00C023D7"/>
    <w:rsid w:val="00C027BA"/>
    <w:rsid w:val="00C04260"/>
    <w:rsid w:val="00C04E1A"/>
    <w:rsid w:val="00C05715"/>
    <w:rsid w:val="00C10182"/>
    <w:rsid w:val="00C1041A"/>
    <w:rsid w:val="00C104F7"/>
    <w:rsid w:val="00C1151D"/>
    <w:rsid w:val="00C11E75"/>
    <w:rsid w:val="00C12BC4"/>
    <w:rsid w:val="00C12D13"/>
    <w:rsid w:val="00C13029"/>
    <w:rsid w:val="00C131CC"/>
    <w:rsid w:val="00C16069"/>
    <w:rsid w:val="00C161F9"/>
    <w:rsid w:val="00C16A65"/>
    <w:rsid w:val="00C174AA"/>
    <w:rsid w:val="00C224C1"/>
    <w:rsid w:val="00C2318E"/>
    <w:rsid w:val="00C23668"/>
    <w:rsid w:val="00C23C3D"/>
    <w:rsid w:val="00C265E9"/>
    <w:rsid w:val="00C30245"/>
    <w:rsid w:val="00C31DD2"/>
    <w:rsid w:val="00C31FDD"/>
    <w:rsid w:val="00C32C49"/>
    <w:rsid w:val="00C34318"/>
    <w:rsid w:val="00C37424"/>
    <w:rsid w:val="00C37D39"/>
    <w:rsid w:val="00C37FAD"/>
    <w:rsid w:val="00C411D2"/>
    <w:rsid w:val="00C419D4"/>
    <w:rsid w:val="00C41FD9"/>
    <w:rsid w:val="00C42E5C"/>
    <w:rsid w:val="00C42FC0"/>
    <w:rsid w:val="00C43698"/>
    <w:rsid w:val="00C43FCD"/>
    <w:rsid w:val="00C45BB4"/>
    <w:rsid w:val="00C47217"/>
    <w:rsid w:val="00C50B52"/>
    <w:rsid w:val="00C50C31"/>
    <w:rsid w:val="00C50E12"/>
    <w:rsid w:val="00C515FB"/>
    <w:rsid w:val="00C5167B"/>
    <w:rsid w:val="00C52AAC"/>
    <w:rsid w:val="00C551C7"/>
    <w:rsid w:val="00C558A6"/>
    <w:rsid w:val="00C5677F"/>
    <w:rsid w:val="00C56C95"/>
    <w:rsid w:val="00C56F62"/>
    <w:rsid w:val="00C5718D"/>
    <w:rsid w:val="00C60C9D"/>
    <w:rsid w:val="00C61099"/>
    <w:rsid w:val="00C61B17"/>
    <w:rsid w:val="00C62186"/>
    <w:rsid w:val="00C62EBB"/>
    <w:rsid w:val="00C6329A"/>
    <w:rsid w:val="00C633CE"/>
    <w:rsid w:val="00C64CF1"/>
    <w:rsid w:val="00C667B8"/>
    <w:rsid w:val="00C66C3A"/>
    <w:rsid w:val="00C67211"/>
    <w:rsid w:val="00C702A8"/>
    <w:rsid w:val="00C70D1D"/>
    <w:rsid w:val="00C72547"/>
    <w:rsid w:val="00C7255C"/>
    <w:rsid w:val="00C72946"/>
    <w:rsid w:val="00C73416"/>
    <w:rsid w:val="00C73A55"/>
    <w:rsid w:val="00C741B1"/>
    <w:rsid w:val="00C74691"/>
    <w:rsid w:val="00C756BC"/>
    <w:rsid w:val="00C769DD"/>
    <w:rsid w:val="00C76E09"/>
    <w:rsid w:val="00C77243"/>
    <w:rsid w:val="00C774A5"/>
    <w:rsid w:val="00C77D9B"/>
    <w:rsid w:val="00C80A67"/>
    <w:rsid w:val="00C80E6E"/>
    <w:rsid w:val="00C820C5"/>
    <w:rsid w:val="00C8271E"/>
    <w:rsid w:val="00C8287F"/>
    <w:rsid w:val="00C82CC2"/>
    <w:rsid w:val="00C83AB0"/>
    <w:rsid w:val="00C86666"/>
    <w:rsid w:val="00C87BCD"/>
    <w:rsid w:val="00C87FE7"/>
    <w:rsid w:val="00C9138C"/>
    <w:rsid w:val="00C93BE9"/>
    <w:rsid w:val="00C9494E"/>
    <w:rsid w:val="00C95479"/>
    <w:rsid w:val="00C9583D"/>
    <w:rsid w:val="00C9673A"/>
    <w:rsid w:val="00C975E9"/>
    <w:rsid w:val="00C97A71"/>
    <w:rsid w:val="00CA0EBE"/>
    <w:rsid w:val="00CA114B"/>
    <w:rsid w:val="00CA12E5"/>
    <w:rsid w:val="00CA13A0"/>
    <w:rsid w:val="00CA165A"/>
    <w:rsid w:val="00CA206B"/>
    <w:rsid w:val="00CA23E1"/>
    <w:rsid w:val="00CA3A8F"/>
    <w:rsid w:val="00CA6260"/>
    <w:rsid w:val="00CA6566"/>
    <w:rsid w:val="00CA6CCB"/>
    <w:rsid w:val="00CA7140"/>
    <w:rsid w:val="00CA7286"/>
    <w:rsid w:val="00CB017C"/>
    <w:rsid w:val="00CB0615"/>
    <w:rsid w:val="00CB0B9F"/>
    <w:rsid w:val="00CB1593"/>
    <w:rsid w:val="00CB2A92"/>
    <w:rsid w:val="00CB4D78"/>
    <w:rsid w:val="00CB51CE"/>
    <w:rsid w:val="00CB6EAF"/>
    <w:rsid w:val="00CB6F9D"/>
    <w:rsid w:val="00CB70AA"/>
    <w:rsid w:val="00CB7216"/>
    <w:rsid w:val="00CC122D"/>
    <w:rsid w:val="00CC1F51"/>
    <w:rsid w:val="00CC27BD"/>
    <w:rsid w:val="00CC313B"/>
    <w:rsid w:val="00CC3357"/>
    <w:rsid w:val="00CC49DA"/>
    <w:rsid w:val="00CC5105"/>
    <w:rsid w:val="00CC51F9"/>
    <w:rsid w:val="00CC562E"/>
    <w:rsid w:val="00CC77BD"/>
    <w:rsid w:val="00CD313A"/>
    <w:rsid w:val="00CD4043"/>
    <w:rsid w:val="00CD47B6"/>
    <w:rsid w:val="00CD4D63"/>
    <w:rsid w:val="00CD6916"/>
    <w:rsid w:val="00CD7D00"/>
    <w:rsid w:val="00CD7E8B"/>
    <w:rsid w:val="00CE0BDB"/>
    <w:rsid w:val="00CE0C51"/>
    <w:rsid w:val="00CE0D14"/>
    <w:rsid w:val="00CE168D"/>
    <w:rsid w:val="00CE391F"/>
    <w:rsid w:val="00CE3F3D"/>
    <w:rsid w:val="00CE4A38"/>
    <w:rsid w:val="00CE4B89"/>
    <w:rsid w:val="00CE6D9B"/>
    <w:rsid w:val="00CE6E2E"/>
    <w:rsid w:val="00CE7669"/>
    <w:rsid w:val="00CF02B3"/>
    <w:rsid w:val="00CF1095"/>
    <w:rsid w:val="00CF2086"/>
    <w:rsid w:val="00CF220D"/>
    <w:rsid w:val="00CF239C"/>
    <w:rsid w:val="00CF2B43"/>
    <w:rsid w:val="00CF2D64"/>
    <w:rsid w:val="00CF3D4A"/>
    <w:rsid w:val="00CF4DD6"/>
    <w:rsid w:val="00D01816"/>
    <w:rsid w:val="00D03793"/>
    <w:rsid w:val="00D0416A"/>
    <w:rsid w:val="00D041D8"/>
    <w:rsid w:val="00D04436"/>
    <w:rsid w:val="00D061E8"/>
    <w:rsid w:val="00D06B9B"/>
    <w:rsid w:val="00D07BA4"/>
    <w:rsid w:val="00D07FC7"/>
    <w:rsid w:val="00D101DC"/>
    <w:rsid w:val="00D1066F"/>
    <w:rsid w:val="00D10F3F"/>
    <w:rsid w:val="00D115FB"/>
    <w:rsid w:val="00D12B0C"/>
    <w:rsid w:val="00D12B9B"/>
    <w:rsid w:val="00D12E14"/>
    <w:rsid w:val="00D13303"/>
    <w:rsid w:val="00D134FE"/>
    <w:rsid w:val="00D15CFF"/>
    <w:rsid w:val="00D15EB3"/>
    <w:rsid w:val="00D17DB6"/>
    <w:rsid w:val="00D2084B"/>
    <w:rsid w:val="00D22860"/>
    <w:rsid w:val="00D22F20"/>
    <w:rsid w:val="00D232BF"/>
    <w:rsid w:val="00D25852"/>
    <w:rsid w:val="00D25B42"/>
    <w:rsid w:val="00D26A1F"/>
    <w:rsid w:val="00D278F7"/>
    <w:rsid w:val="00D31307"/>
    <w:rsid w:val="00D313A2"/>
    <w:rsid w:val="00D317F9"/>
    <w:rsid w:val="00D3225A"/>
    <w:rsid w:val="00D323AD"/>
    <w:rsid w:val="00D33E29"/>
    <w:rsid w:val="00D34C44"/>
    <w:rsid w:val="00D359D7"/>
    <w:rsid w:val="00D3641A"/>
    <w:rsid w:val="00D36462"/>
    <w:rsid w:val="00D36C2A"/>
    <w:rsid w:val="00D36E5C"/>
    <w:rsid w:val="00D36E7B"/>
    <w:rsid w:val="00D37719"/>
    <w:rsid w:val="00D37A03"/>
    <w:rsid w:val="00D4007B"/>
    <w:rsid w:val="00D400A7"/>
    <w:rsid w:val="00D40AE4"/>
    <w:rsid w:val="00D40BD5"/>
    <w:rsid w:val="00D4115F"/>
    <w:rsid w:val="00D412D4"/>
    <w:rsid w:val="00D414D1"/>
    <w:rsid w:val="00D41821"/>
    <w:rsid w:val="00D42AC1"/>
    <w:rsid w:val="00D43D87"/>
    <w:rsid w:val="00D440AA"/>
    <w:rsid w:val="00D45948"/>
    <w:rsid w:val="00D4687F"/>
    <w:rsid w:val="00D46A29"/>
    <w:rsid w:val="00D46DA4"/>
    <w:rsid w:val="00D47A89"/>
    <w:rsid w:val="00D500E0"/>
    <w:rsid w:val="00D50EDE"/>
    <w:rsid w:val="00D51A08"/>
    <w:rsid w:val="00D525B8"/>
    <w:rsid w:val="00D52769"/>
    <w:rsid w:val="00D52D4D"/>
    <w:rsid w:val="00D53AD1"/>
    <w:rsid w:val="00D54131"/>
    <w:rsid w:val="00D54517"/>
    <w:rsid w:val="00D54B6D"/>
    <w:rsid w:val="00D5516F"/>
    <w:rsid w:val="00D55443"/>
    <w:rsid w:val="00D5607D"/>
    <w:rsid w:val="00D56EA2"/>
    <w:rsid w:val="00D578F1"/>
    <w:rsid w:val="00D60F3E"/>
    <w:rsid w:val="00D610E8"/>
    <w:rsid w:val="00D615AA"/>
    <w:rsid w:val="00D617D7"/>
    <w:rsid w:val="00D6392D"/>
    <w:rsid w:val="00D639EB"/>
    <w:rsid w:val="00D6458B"/>
    <w:rsid w:val="00D6492F"/>
    <w:rsid w:val="00D65C5B"/>
    <w:rsid w:val="00D667AF"/>
    <w:rsid w:val="00D668A9"/>
    <w:rsid w:val="00D668EB"/>
    <w:rsid w:val="00D66966"/>
    <w:rsid w:val="00D677E2"/>
    <w:rsid w:val="00D67B48"/>
    <w:rsid w:val="00D71556"/>
    <w:rsid w:val="00D71D9C"/>
    <w:rsid w:val="00D7365A"/>
    <w:rsid w:val="00D7662A"/>
    <w:rsid w:val="00D772A3"/>
    <w:rsid w:val="00D77339"/>
    <w:rsid w:val="00D804BF"/>
    <w:rsid w:val="00D81733"/>
    <w:rsid w:val="00D82039"/>
    <w:rsid w:val="00D832FC"/>
    <w:rsid w:val="00D8337C"/>
    <w:rsid w:val="00D83967"/>
    <w:rsid w:val="00D83DD3"/>
    <w:rsid w:val="00D84545"/>
    <w:rsid w:val="00D87CA3"/>
    <w:rsid w:val="00D90059"/>
    <w:rsid w:val="00D90C69"/>
    <w:rsid w:val="00D91F0D"/>
    <w:rsid w:val="00D9256B"/>
    <w:rsid w:val="00D94ACA"/>
    <w:rsid w:val="00D9663F"/>
    <w:rsid w:val="00D97261"/>
    <w:rsid w:val="00DA0385"/>
    <w:rsid w:val="00DA0913"/>
    <w:rsid w:val="00DA1838"/>
    <w:rsid w:val="00DA220E"/>
    <w:rsid w:val="00DA3CE8"/>
    <w:rsid w:val="00DA47EE"/>
    <w:rsid w:val="00DA497A"/>
    <w:rsid w:val="00DA5B00"/>
    <w:rsid w:val="00DA6683"/>
    <w:rsid w:val="00DA704B"/>
    <w:rsid w:val="00DB0253"/>
    <w:rsid w:val="00DB2ABE"/>
    <w:rsid w:val="00DB2B9C"/>
    <w:rsid w:val="00DB3692"/>
    <w:rsid w:val="00DB3BFB"/>
    <w:rsid w:val="00DB3CE9"/>
    <w:rsid w:val="00DB5240"/>
    <w:rsid w:val="00DB5615"/>
    <w:rsid w:val="00DB5936"/>
    <w:rsid w:val="00DB5B48"/>
    <w:rsid w:val="00DB7C6B"/>
    <w:rsid w:val="00DC424F"/>
    <w:rsid w:val="00DC42F2"/>
    <w:rsid w:val="00DC4B0D"/>
    <w:rsid w:val="00DC4F5A"/>
    <w:rsid w:val="00DC5200"/>
    <w:rsid w:val="00DD00C4"/>
    <w:rsid w:val="00DD102B"/>
    <w:rsid w:val="00DD1156"/>
    <w:rsid w:val="00DD17D5"/>
    <w:rsid w:val="00DD17F1"/>
    <w:rsid w:val="00DD1FD5"/>
    <w:rsid w:val="00DD24E9"/>
    <w:rsid w:val="00DD3B89"/>
    <w:rsid w:val="00DD4187"/>
    <w:rsid w:val="00DD4FCD"/>
    <w:rsid w:val="00DD51DB"/>
    <w:rsid w:val="00DD5C13"/>
    <w:rsid w:val="00DD6B70"/>
    <w:rsid w:val="00DD73E2"/>
    <w:rsid w:val="00DD7EFB"/>
    <w:rsid w:val="00DD7FDA"/>
    <w:rsid w:val="00DE0EF2"/>
    <w:rsid w:val="00DE1FCF"/>
    <w:rsid w:val="00DE23D7"/>
    <w:rsid w:val="00DE24A1"/>
    <w:rsid w:val="00DE26D3"/>
    <w:rsid w:val="00DE35F0"/>
    <w:rsid w:val="00DE3EDE"/>
    <w:rsid w:val="00DE412A"/>
    <w:rsid w:val="00DE5416"/>
    <w:rsid w:val="00DE59CD"/>
    <w:rsid w:val="00DE615F"/>
    <w:rsid w:val="00DE7ACF"/>
    <w:rsid w:val="00DE7B59"/>
    <w:rsid w:val="00DF05BB"/>
    <w:rsid w:val="00DF0FD7"/>
    <w:rsid w:val="00DF254C"/>
    <w:rsid w:val="00DF2F08"/>
    <w:rsid w:val="00DF35FF"/>
    <w:rsid w:val="00DF39C9"/>
    <w:rsid w:val="00DF62CC"/>
    <w:rsid w:val="00DF65C1"/>
    <w:rsid w:val="00DF6711"/>
    <w:rsid w:val="00DF7878"/>
    <w:rsid w:val="00DF787D"/>
    <w:rsid w:val="00E00569"/>
    <w:rsid w:val="00E00F8E"/>
    <w:rsid w:val="00E01662"/>
    <w:rsid w:val="00E01D9A"/>
    <w:rsid w:val="00E02BF8"/>
    <w:rsid w:val="00E04ED8"/>
    <w:rsid w:val="00E0575B"/>
    <w:rsid w:val="00E05904"/>
    <w:rsid w:val="00E06BE1"/>
    <w:rsid w:val="00E07333"/>
    <w:rsid w:val="00E11ED3"/>
    <w:rsid w:val="00E12692"/>
    <w:rsid w:val="00E14371"/>
    <w:rsid w:val="00E1492F"/>
    <w:rsid w:val="00E14B71"/>
    <w:rsid w:val="00E1507B"/>
    <w:rsid w:val="00E15778"/>
    <w:rsid w:val="00E15BC0"/>
    <w:rsid w:val="00E15EC3"/>
    <w:rsid w:val="00E177E8"/>
    <w:rsid w:val="00E17C21"/>
    <w:rsid w:val="00E17ECE"/>
    <w:rsid w:val="00E205AE"/>
    <w:rsid w:val="00E208BC"/>
    <w:rsid w:val="00E21117"/>
    <w:rsid w:val="00E21B42"/>
    <w:rsid w:val="00E23AC1"/>
    <w:rsid w:val="00E23BF1"/>
    <w:rsid w:val="00E24287"/>
    <w:rsid w:val="00E252A7"/>
    <w:rsid w:val="00E254B1"/>
    <w:rsid w:val="00E2552F"/>
    <w:rsid w:val="00E25DEA"/>
    <w:rsid w:val="00E25F57"/>
    <w:rsid w:val="00E277E8"/>
    <w:rsid w:val="00E300C6"/>
    <w:rsid w:val="00E30459"/>
    <w:rsid w:val="00E306B5"/>
    <w:rsid w:val="00E31973"/>
    <w:rsid w:val="00E31BC4"/>
    <w:rsid w:val="00E31FF3"/>
    <w:rsid w:val="00E321C8"/>
    <w:rsid w:val="00E32E9B"/>
    <w:rsid w:val="00E3338B"/>
    <w:rsid w:val="00E33AF7"/>
    <w:rsid w:val="00E33FAA"/>
    <w:rsid w:val="00E34092"/>
    <w:rsid w:val="00E348ED"/>
    <w:rsid w:val="00E351F8"/>
    <w:rsid w:val="00E37DCB"/>
    <w:rsid w:val="00E4043E"/>
    <w:rsid w:val="00E407C8"/>
    <w:rsid w:val="00E411FA"/>
    <w:rsid w:val="00E41850"/>
    <w:rsid w:val="00E41AAD"/>
    <w:rsid w:val="00E43791"/>
    <w:rsid w:val="00E45E7F"/>
    <w:rsid w:val="00E464DF"/>
    <w:rsid w:val="00E47019"/>
    <w:rsid w:val="00E472AD"/>
    <w:rsid w:val="00E477EE"/>
    <w:rsid w:val="00E5068E"/>
    <w:rsid w:val="00E50F1B"/>
    <w:rsid w:val="00E51BDB"/>
    <w:rsid w:val="00E526C2"/>
    <w:rsid w:val="00E528A1"/>
    <w:rsid w:val="00E5376A"/>
    <w:rsid w:val="00E5445E"/>
    <w:rsid w:val="00E5533A"/>
    <w:rsid w:val="00E55DF1"/>
    <w:rsid w:val="00E561D0"/>
    <w:rsid w:val="00E56861"/>
    <w:rsid w:val="00E60E93"/>
    <w:rsid w:val="00E62BB8"/>
    <w:rsid w:val="00E630A9"/>
    <w:rsid w:val="00E631D3"/>
    <w:rsid w:val="00E63710"/>
    <w:rsid w:val="00E64753"/>
    <w:rsid w:val="00E64827"/>
    <w:rsid w:val="00E6547E"/>
    <w:rsid w:val="00E6580A"/>
    <w:rsid w:val="00E65A42"/>
    <w:rsid w:val="00E660C3"/>
    <w:rsid w:val="00E66141"/>
    <w:rsid w:val="00E66F5B"/>
    <w:rsid w:val="00E67919"/>
    <w:rsid w:val="00E67EDE"/>
    <w:rsid w:val="00E708BC"/>
    <w:rsid w:val="00E70EA5"/>
    <w:rsid w:val="00E7198D"/>
    <w:rsid w:val="00E7240C"/>
    <w:rsid w:val="00E72DE6"/>
    <w:rsid w:val="00E73898"/>
    <w:rsid w:val="00E7447B"/>
    <w:rsid w:val="00E747E7"/>
    <w:rsid w:val="00E7514D"/>
    <w:rsid w:val="00E77CE6"/>
    <w:rsid w:val="00E80592"/>
    <w:rsid w:val="00E8086F"/>
    <w:rsid w:val="00E80E4C"/>
    <w:rsid w:val="00E80FED"/>
    <w:rsid w:val="00E8123E"/>
    <w:rsid w:val="00E81A79"/>
    <w:rsid w:val="00E83E40"/>
    <w:rsid w:val="00E84314"/>
    <w:rsid w:val="00E8495F"/>
    <w:rsid w:val="00E859FE"/>
    <w:rsid w:val="00E85C00"/>
    <w:rsid w:val="00E86B7A"/>
    <w:rsid w:val="00E86D55"/>
    <w:rsid w:val="00E871EB"/>
    <w:rsid w:val="00E87D42"/>
    <w:rsid w:val="00E91019"/>
    <w:rsid w:val="00E91809"/>
    <w:rsid w:val="00E921D4"/>
    <w:rsid w:val="00E92BB6"/>
    <w:rsid w:val="00E92C1F"/>
    <w:rsid w:val="00E93538"/>
    <w:rsid w:val="00E93757"/>
    <w:rsid w:val="00E93802"/>
    <w:rsid w:val="00E93B81"/>
    <w:rsid w:val="00E94428"/>
    <w:rsid w:val="00E95788"/>
    <w:rsid w:val="00E958D9"/>
    <w:rsid w:val="00E95D17"/>
    <w:rsid w:val="00E9657E"/>
    <w:rsid w:val="00E96F07"/>
    <w:rsid w:val="00E973F5"/>
    <w:rsid w:val="00E97993"/>
    <w:rsid w:val="00EA40CF"/>
    <w:rsid w:val="00EA52DC"/>
    <w:rsid w:val="00EA557B"/>
    <w:rsid w:val="00EA579B"/>
    <w:rsid w:val="00EA5836"/>
    <w:rsid w:val="00EA58E4"/>
    <w:rsid w:val="00EA5AEC"/>
    <w:rsid w:val="00EA641A"/>
    <w:rsid w:val="00EA64EE"/>
    <w:rsid w:val="00EB027D"/>
    <w:rsid w:val="00EB0A8B"/>
    <w:rsid w:val="00EB1E97"/>
    <w:rsid w:val="00EB1F96"/>
    <w:rsid w:val="00EB21D2"/>
    <w:rsid w:val="00EB22B3"/>
    <w:rsid w:val="00EB2446"/>
    <w:rsid w:val="00EB4649"/>
    <w:rsid w:val="00EB612B"/>
    <w:rsid w:val="00EC1008"/>
    <w:rsid w:val="00EC205D"/>
    <w:rsid w:val="00EC2D1D"/>
    <w:rsid w:val="00EC42F0"/>
    <w:rsid w:val="00EC449E"/>
    <w:rsid w:val="00EC4BB6"/>
    <w:rsid w:val="00EC7CBD"/>
    <w:rsid w:val="00ED03C3"/>
    <w:rsid w:val="00ED0425"/>
    <w:rsid w:val="00ED17FC"/>
    <w:rsid w:val="00ED33BB"/>
    <w:rsid w:val="00ED41E4"/>
    <w:rsid w:val="00ED502E"/>
    <w:rsid w:val="00ED54E8"/>
    <w:rsid w:val="00ED58ED"/>
    <w:rsid w:val="00ED7908"/>
    <w:rsid w:val="00EE1532"/>
    <w:rsid w:val="00EE1809"/>
    <w:rsid w:val="00EE182F"/>
    <w:rsid w:val="00EE194D"/>
    <w:rsid w:val="00EE2002"/>
    <w:rsid w:val="00EE20D0"/>
    <w:rsid w:val="00EE333E"/>
    <w:rsid w:val="00EE3D0C"/>
    <w:rsid w:val="00EE4B23"/>
    <w:rsid w:val="00EE60A3"/>
    <w:rsid w:val="00EE6170"/>
    <w:rsid w:val="00EE697E"/>
    <w:rsid w:val="00EE6999"/>
    <w:rsid w:val="00EE6B35"/>
    <w:rsid w:val="00EE7355"/>
    <w:rsid w:val="00EE7574"/>
    <w:rsid w:val="00EE7826"/>
    <w:rsid w:val="00EF01EC"/>
    <w:rsid w:val="00EF2544"/>
    <w:rsid w:val="00EF38E5"/>
    <w:rsid w:val="00EF5A77"/>
    <w:rsid w:val="00EF73E1"/>
    <w:rsid w:val="00F009F8"/>
    <w:rsid w:val="00F014DE"/>
    <w:rsid w:val="00F0289C"/>
    <w:rsid w:val="00F0326A"/>
    <w:rsid w:val="00F06D98"/>
    <w:rsid w:val="00F0777E"/>
    <w:rsid w:val="00F07950"/>
    <w:rsid w:val="00F07FBF"/>
    <w:rsid w:val="00F102F4"/>
    <w:rsid w:val="00F103E2"/>
    <w:rsid w:val="00F129EF"/>
    <w:rsid w:val="00F13A70"/>
    <w:rsid w:val="00F13CE6"/>
    <w:rsid w:val="00F140D4"/>
    <w:rsid w:val="00F15116"/>
    <w:rsid w:val="00F152D0"/>
    <w:rsid w:val="00F15D74"/>
    <w:rsid w:val="00F172FA"/>
    <w:rsid w:val="00F175D0"/>
    <w:rsid w:val="00F216B4"/>
    <w:rsid w:val="00F2219C"/>
    <w:rsid w:val="00F221EA"/>
    <w:rsid w:val="00F239BE"/>
    <w:rsid w:val="00F24430"/>
    <w:rsid w:val="00F24D2C"/>
    <w:rsid w:val="00F24D71"/>
    <w:rsid w:val="00F25B95"/>
    <w:rsid w:val="00F271AE"/>
    <w:rsid w:val="00F31DB8"/>
    <w:rsid w:val="00F33C6B"/>
    <w:rsid w:val="00F33C87"/>
    <w:rsid w:val="00F343B3"/>
    <w:rsid w:val="00F345DB"/>
    <w:rsid w:val="00F360C7"/>
    <w:rsid w:val="00F36A2F"/>
    <w:rsid w:val="00F370EB"/>
    <w:rsid w:val="00F37E3E"/>
    <w:rsid w:val="00F40602"/>
    <w:rsid w:val="00F407E6"/>
    <w:rsid w:val="00F41397"/>
    <w:rsid w:val="00F415C6"/>
    <w:rsid w:val="00F41F7E"/>
    <w:rsid w:val="00F42F1E"/>
    <w:rsid w:val="00F42FA4"/>
    <w:rsid w:val="00F43EFF"/>
    <w:rsid w:val="00F45884"/>
    <w:rsid w:val="00F45E99"/>
    <w:rsid w:val="00F519BF"/>
    <w:rsid w:val="00F51A1D"/>
    <w:rsid w:val="00F51CC5"/>
    <w:rsid w:val="00F52108"/>
    <w:rsid w:val="00F5256F"/>
    <w:rsid w:val="00F5262D"/>
    <w:rsid w:val="00F53169"/>
    <w:rsid w:val="00F53D21"/>
    <w:rsid w:val="00F540C1"/>
    <w:rsid w:val="00F547E4"/>
    <w:rsid w:val="00F54BB1"/>
    <w:rsid w:val="00F54C12"/>
    <w:rsid w:val="00F56F19"/>
    <w:rsid w:val="00F5742B"/>
    <w:rsid w:val="00F57546"/>
    <w:rsid w:val="00F60A67"/>
    <w:rsid w:val="00F62246"/>
    <w:rsid w:val="00F62BDC"/>
    <w:rsid w:val="00F633CF"/>
    <w:rsid w:val="00F6409E"/>
    <w:rsid w:val="00F653C3"/>
    <w:rsid w:val="00F6571A"/>
    <w:rsid w:val="00F65CB5"/>
    <w:rsid w:val="00F667B3"/>
    <w:rsid w:val="00F66DD9"/>
    <w:rsid w:val="00F677CC"/>
    <w:rsid w:val="00F70D41"/>
    <w:rsid w:val="00F72C5A"/>
    <w:rsid w:val="00F73698"/>
    <w:rsid w:val="00F73E25"/>
    <w:rsid w:val="00F74436"/>
    <w:rsid w:val="00F74D7F"/>
    <w:rsid w:val="00F74DD5"/>
    <w:rsid w:val="00F754BE"/>
    <w:rsid w:val="00F77269"/>
    <w:rsid w:val="00F80060"/>
    <w:rsid w:val="00F81E39"/>
    <w:rsid w:val="00F82409"/>
    <w:rsid w:val="00F82F14"/>
    <w:rsid w:val="00F82F7E"/>
    <w:rsid w:val="00F833DE"/>
    <w:rsid w:val="00F83DA3"/>
    <w:rsid w:val="00F83E41"/>
    <w:rsid w:val="00F85A3A"/>
    <w:rsid w:val="00F85C41"/>
    <w:rsid w:val="00F86978"/>
    <w:rsid w:val="00F878F3"/>
    <w:rsid w:val="00F87EF8"/>
    <w:rsid w:val="00F901BF"/>
    <w:rsid w:val="00F90423"/>
    <w:rsid w:val="00F91945"/>
    <w:rsid w:val="00F91ABF"/>
    <w:rsid w:val="00F92BCB"/>
    <w:rsid w:val="00F932AF"/>
    <w:rsid w:val="00F93DF2"/>
    <w:rsid w:val="00F93FEA"/>
    <w:rsid w:val="00F95539"/>
    <w:rsid w:val="00F9587F"/>
    <w:rsid w:val="00F9627A"/>
    <w:rsid w:val="00F96348"/>
    <w:rsid w:val="00FA05E1"/>
    <w:rsid w:val="00FA1266"/>
    <w:rsid w:val="00FA1A9F"/>
    <w:rsid w:val="00FA2260"/>
    <w:rsid w:val="00FA2315"/>
    <w:rsid w:val="00FA419F"/>
    <w:rsid w:val="00FA42FD"/>
    <w:rsid w:val="00FA5093"/>
    <w:rsid w:val="00FA66CE"/>
    <w:rsid w:val="00FB1102"/>
    <w:rsid w:val="00FB145B"/>
    <w:rsid w:val="00FB1463"/>
    <w:rsid w:val="00FB2A6A"/>
    <w:rsid w:val="00FB325A"/>
    <w:rsid w:val="00FB40A9"/>
    <w:rsid w:val="00FB5C0E"/>
    <w:rsid w:val="00FB5F5F"/>
    <w:rsid w:val="00FB62EC"/>
    <w:rsid w:val="00FB6789"/>
    <w:rsid w:val="00FB781F"/>
    <w:rsid w:val="00FB7961"/>
    <w:rsid w:val="00FC000D"/>
    <w:rsid w:val="00FC03E4"/>
    <w:rsid w:val="00FC0A8C"/>
    <w:rsid w:val="00FC1DB5"/>
    <w:rsid w:val="00FC3113"/>
    <w:rsid w:val="00FC3A8C"/>
    <w:rsid w:val="00FC416F"/>
    <w:rsid w:val="00FC43C5"/>
    <w:rsid w:val="00FC4945"/>
    <w:rsid w:val="00FC6224"/>
    <w:rsid w:val="00FC7D86"/>
    <w:rsid w:val="00FD0AAF"/>
    <w:rsid w:val="00FD1349"/>
    <w:rsid w:val="00FD16CD"/>
    <w:rsid w:val="00FD2F93"/>
    <w:rsid w:val="00FD334F"/>
    <w:rsid w:val="00FD3FB4"/>
    <w:rsid w:val="00FD41F5"/>
    <w:rsid w:val="00FD4205"/>
    <w:rsid w:val="00FD4418"/>
    <w:rsid w:val="00FD4C43"/>
    <w:rsid w:val="00FD64EC"/>
    <w:rsid w:val="00FD672F"/>
    <w:rsid w:val="00FD7213"/>
    <w:rsid w:val="00FD722D"/>
    <w:rsid w:val="00FD7FAB"/>
    <w:rsid w:val="00FE121A"/>
    <w:rsid w:val="00FE12B2"/>
    <w:rsid w:val="00FE1E2E"/>
    <w:rsid w:val="00FE1ED9"/>
    <w:rsid w:val="00FE2372"/>
    <w:rsid w:val="00FE4D4D"/>
    <w:rsid w:val="00FE578C"/>
    <w:rsid w:val="00FE6ED6"/>
    <w:rsid w:val="00FE7830"/>
    <w:rsid w:val="00FF107D"/>
    <w:rsid w:val="00FF3AA7"/>
    <w:rsid w:val="00FF3DD4"/>
    <w:rsid w:val="00FF43BA"/>
    <w:rsid w:val="00FF4533"/>
    <w:rsid w:val="00FF4C52"/>
    <w:rsid w:val="00FF5402"/>
    <w:rsid w:val="00FF716F"/>
    <w:rsid w:val="00FF7C3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color="white">
      <v:fill color="white"/>
      <o:colormenu v:ext="edit" fillcolor="none" strokecolor="none [2405]"/>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53D21"/>
    <w:pPr>
      <w:keepNext/>
      <w:pageBreakBefore/>
      <w:numPr>
        <w:numId w:val="1"/>
      </w:numPr>
      <w:spacing w:before="240" w:after="120" w:line="360" w:lineRule="auto"/>
      <w:ind w:left="431" w:hanging="431"/>
      <w:jc w:val="left"/>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555359365">
      <w:bodyDiv w:val="1"/>
      <w:marLeft w:val="0"/>
      <w:marRight w:val="0"/>
      <w:marTop w:val="0"/>
      <w:marBottom w:val="0"/>
      <w:divBdr>
        <w:top w:val="none" w:sz="0" w:space="0" w:color="auto"/>
        <w:left w:val="none" w:sz="0" w:space="0" w:color="auto"/>
        <w:bottom w:val="none" w:sz="0" w:space="0" w:color="auto"/>
        <w:right w:val="none" w:sz="0" w:space="0" w:color="auto"/>
      </w:divBdr>
    </w:div>
    <w:div w:id="714702063">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12007">
      <w:bodyDiv w:val="1"/>
      <w:marLeft w:val="0"/>
      <w:marRight w:val="0"/>
      <w:marTop w:val="0"/>
      <w:marBottom w:val="0"/>
      <w:divBdr>
        <w:top w:val="none" w:sz="0" w:space="0" w:color="auto"/>
        <w:left w:val="none" w:sz="0" w:space="0" w:color="auto"/>
        <w:bottom w:val="none" w:sz="0" w:space="0" w:color="auto"/>
        <w:right w:val="none" w:sz="0" w:space="0" w:color="auto"/>
      </w:divBdr>
    </w:div>
    <w:div w:id="1748070695">
      <w:bodyDiv w:val="1"/>
      <w:marLeft w:val="0"/>
      <w:marRight w:val="0"/>
      <w:marTop w:val="0"/>
      <w:marBottom w:val="0"/>
      <w:divBdr>
        <w:top w:val="none" w:sz="0" w:space="0" w:color="auto"/>
        <w:left w:val="none" w:sz="0" w:space="0" w:color="auto"/>
        <w:bottom w:val="none" w:sz="0" w:space="0" w:color="auto"/>
        <w:right w:val="none" w:sz="0" w:space="0" w:color="auto"/>
      </w:divBdr>
    </w:div>
    <w:div w:id="19797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CB19C-1350-4B47-B10B-50136194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4675</TotalTime>
  <Pages>23</Pages>
  <Words>3786</Words>
  <Characters>24034</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Autonomous Helicopter Navigation System, Control System Design Document</vt:lpstr>
    </vt:vector>
  </TitlesOfParts>
  <Manager>Rodney A. Walker</Manager>
  <Company>Queensland University of Technology</Company>
  <LinksUpToDate>false</LinksUpToDate>
  <CharactersWithSpaces>27765</CharactersWithSpaces>
  <SharedDoc>false</SharedDoc>
  <HyperlinkBase/>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Control System Design Document</dc:title>
  <dc:subject>QUT Avionics</dc:subject>
  <dc:creator>Tim Molloy</dc:creator>
  <cp:keywords/>
  <dc:description/>
  <cp:lastModifiedBy>Tim</cp:lastModifiedBy>
  <cp:revision>3223</cp:revision>
  <cp:lastPrinted>2001-03-28T23:54:00Z</cp:lastPrinted>
  <dcterms:created xsi:type="dcterms:W3CDTF">2010-06-17T04:30:00Z</dcterms:created>
  <dcterms:modified xsi:type="dcterms:W3CDTF">2010-10-27T05:17:00Z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19 Oct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AHNS-2010-AP-DD-001</vt:lpwstr>
  </property>
  <property fmtid="{D5CDD505-2E9C-101B-9397-08002B2CF9AE}" pid="8" name="Issue">
    <vt:lpwstr>1.0</vt:lpwstr>
  </property>
  <property fmtid="{D5CDD505-2E9C-101B-9397-08002B2CF9AE}" pid="9" name="Student_Manager">
    <vt:lpwstr>Michael Hamilton</vt:lpwstr>
  </property>
</Properties>
</file>