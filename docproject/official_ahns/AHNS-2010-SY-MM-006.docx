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7"/>
        <w:gridCol w:w="595"/>
        <w:gridCol w:w="1116"/>
        <w:gridCol w:w="326"/>
        <w:gridCol w:w="1346"/>
        <w:gridCol w:w="1029"/>
        <w:gridCol w:w="649"/>
        <w:gridCol w:w="1654"/>
        <w:gridCol w:w="57"/>
      </w:tblGrid>
      <w:tr w:rsidR="000D5B8E" w14:paraId="280D065A" w14:textId="77777777" w:rsidTr="00454188">
        <w:trPr>
          <w:cantSplit/>
        </w:trPr>
        <w:tc>
          <w:tcPr>
            <w:tcW w:w="8529" w:type="dxa"/>
            <w:gridSpan w:val="9"/>
          </w:tcPr>
          <w:p w14:paraId="665E9374" w14:textId="77777777" w:rsidR="000D5B8E" w:rsidRDefault="000D5B8E">
            <w:pPr>
              <w:jc w:val="center"/>
              <w:rPr>
                <w:b/>
                <w:lang w:val="en-AU"/>
              </w:rPr>
            </w:pPr>
          </w:p>
          <w:p w14:paraId="554BB76F" w14:textId="77777777" w:rsidR="000D5B8E" w:rsidRDefault="00586A77">
            <w:pPr>
              <w:pStyle w:val="Heading1"/>
              <w:rPr>
                <w:bCs w:val="0"/>
                <w:spacing w:val="80"/>
                <w:sz w:val="32"/>
                <w:lang w:val="en-AU"/>
              </w:rPr>
            </w:pPr>
            <w:r>
              <w:rPr>
                <w:rFonts w:ascii="Times" w:hAnsi="Times"/>
                <w:b w:val="0"/>
                <w:noProof/>
                <w:sz w:val="20"/>
                <w:lang w:val="en-US"/>
              </w:rPr>
              <w:drawing>
                <wp:inline distT="0" distB="0" distL="0" distR="0" wp14:anchorId="67F303B4" wp14:editId="70E2013B">
                  <wp:extent cx="1781175" cy="552450"/>
                  <wp:effectExtent l="19050" t="0" r="9525" b="0"/>
                  <wp:docPr id="1" name="Picture 1" descr="main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i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D5B8E">
              <w:rPr>
                <w:b w:val="0"/>
                <w:bCs w:val="0"/>
                <w:spacing w:val="20"/>
                <w:sz w:val="48"/>
                <w:lang w:val="en-AU"/>
              </w:rPr>
              <w:t>QUT Avionics</w:t>
            </w:r>
            <w:r w:rsidR="00716D0E">
              <w:rPr>
                <w:bCs w:val="0"/>
                <w:spacing w:val="80"/>
                <w:sz w:val="32"/>
                <w:lang w:val="en-AU"/>
              </w:rPr>
              <w:fldChar w:fldCharType="begin"/>
            </w:r>
            <w:r w:rsidR="000D5B8E">
              <w:rPr>
                <w:bCs w:val="0"/>
                <w:spacing w:val="80"/>
                <w:sz w:val="32"/>
                <w:lang w:val="en-AU"/>
              </w:rPr>
              <w:instrText xml:space="preserve"> SUBJECT  \* MERGEFORMAT </w:instrText>
            </w:r>
            <w:r w:rsidR="00716D0E">
              <w:rPr>
                <w:bCs w:val="0"/>
                <w:spacing w:val="80"/>
                <w:sz w:val="32"/>
                <w:lang w:val="en-AU"/>
              </w:rPr>
              <w:fldChar w:fldCharType="end"/>
            </w:r>
          </w:p>
          <w:p w14:paraId="54C9058C" w14:textId="77777777" w:rsidR="000D5B8E" w:rsidRDefault="000D5B8E">
            <w:pPr>
              <w:rPr>
                <w:lang w:val="en-AU"/>
              </w:rPr>
            </w:pPr>
          </w:p>
          <w:p w14:paraId="3EE6BF19" w14:textId="77777777" w:rsidR="000D5B8E" w:rsidRDefault="000D5B8E">
            <w:pPr>
              <w:pStyle w:val="Heading1"/>
              <w:jc w:val="center"/>
              <w:rPr>
                <w:lang w:val="en-AU"/>
              </w:rPr>
            </w:pPr>
            <w:r>
              <w:rPr>
                <w:lang w:val="en-AU"/>
              </w:rPr>
              <w:t>MINUTES OF MEETING</w:t>
            </w:r>
          </w:p>
          <w:p w14:paraId="353E09DC" w14:textId="77777777" w:rsidR="000D5B8E" w:rsidRDefault="000D5B8E">
            <w:pPr>
              <w:rPr>
                <w:b/>
                <w:lang w:val="en-AU"/>
              </w:rPr>
            </w:pPr>
          </w:p>
        </w:tc>
      </w:tr>
      <w:tr w:rsidR="000D5B8E" w14:paraId="13232A1E" w14:textId="77777777" w:rsidTr="00454188">
        <w:trPr>
          <w:cantSplit/>
        </w:trPr>
        <w:tc>
          <w:tcPr>
            <w:tcW w:w="1757" w:type="dxa"/>
          </w:tcPr>
          <w:p w14:paraId="16B984D6" w14:textId="77777777"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Place:</w:t>
            </w:r>
            <w:r w:rsidR="00276CC2">
              <w:rPr>
                <w:lang w:val="en-AU"/>
              </w:rPr>
              <w:t xml:space="preserve"> S1113</w:t>
            </w:r>
          </w:p>
        </w:tc>
        <w:tc>
          <w:tcPr>
            <w:tcW w:w="4412" w:type="dxa"/>
            <w:gridSpan w:val="5"/>
          </w:tcPr>
          <w:p w14:paraId="6629CCEC" w14:textId="77777777"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 xml:space="preserve">Author: </w:t>
            </w:r>
            <w:r w:rsidR="008B2A87">
              <w:rPr>
                <w:lang w:val="en-AU"/>
              </w:rPr>
              <w:t>Michael Hamilton</w:t>
            </w:r>
          </w:p>
          <w:p w14:paraId="6CA76900" w14:textId="77777777"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14:paraId="6D741B16" w14:textId="05A9632E"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Date:</w:t>
            </w:r>
            <w:r w:rsidR="00276CC2">
              <w:rPr>
                <w:lang w:val="en-AU"/>
              </w:rPr>
              <w:t xml:space="preserve"> </w:t>
            </w:r>
            <w:r w:rsidR="009D7F1A">
              <w:rPr>
                <w:lang w:val="en-AU"/>
              </w:rPr>
              <w:t>12</w:t>
            </w:r>
            <w:r w:rsidR="008B2A87">
              <w:rPr>
                <w:lang w:val="en-AU"/>
              </w:rPr>
              <w:t>/</w:t>
            </w:r>
            <w:r w:rsidR="009D7F1A">
              <w:rPr>
                <w:lang w:val="en-AU"/>
              </w:rPr>
              <w:t>10</w:t>
            </w:r>
            <w:r w:rsidR="00276CC2">
              <w:rPr>
                <w:lang w:val="en-AU"/>
              </w:rPr>
              <w:t>/</w:t>
            </w:r>
            <w:r w:rsidR="00C00BDD">
              <w:rPr>
                <w:lang w:val="en-AU"/>
              </w:rPr>
              <w:t>10</w:t>
            </w:r>
          </w:p>
          <w:p w14:paraId="1A3FFF06" w14:textId="3024B1B7"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Start Time:</w:t>
            </w:r>
            <w:r w:rsidR="00276CC2">
              <w:rPr>
                <w:lang w:val="en-AU"/>
              </w:rPr>
              <w:t xml:space="preserve"> </w:t>
            </w:r>
            <w:r w:rsidR="009D7F1A">
              <w:rPr>
                <w:lang w:val="en-AU"/>
              </w:rPr>
              <w:t>1:30</w:t>
            </w:r>
            <w:r w:rsidR="00276CC2">
              <w:rPr>
                <w:lang w:val="en-AU"/>
              </w:rPr>
              <w:t xml:space="preserve"> </w:t>
            </w:r>
            <w:r w:rsidR="009D7F1A">
              <w:rPr>
                <w:lang w:val="en-AU"/>
              </w:rPr>
              <w:t>p</w:t>
            </w:r>
            <w:r w:rsidR="008B2A87">
              <w:rPr>
                <w:lang w:val="en-AU"/>
              </w:rPr>
              <w:t>m</w:t>
            </w:r>
          </w:p>
          <w:p w14:paraId="24274F8A" w14:textId="62F420FB" w:rsidR="000D5B8E" w:rsidRDefault="000D5B8E" w:rsidP="009D7F1A">
            <w:pPr>
              <w:rPr>
                <w:lang w:val="en-AU"/>
              </w:rPr>
            </w:pPr>
            <w:r>
              <w:rPr>
                <w:lang w:val="en-AU"/>
              </w:rPr>
              <w:t xml:space="preserve">End Time: </w:t>
            </w:r>
            <w:r w:rsidR="00276CC2">
              <w:rPr>
                <w:lang w:val="en-AU"/>
              </w:rPr>
              <w:t xml:space="preserve"> </w:t>
            </w:r>
            <w:r w:rsidR="009D7F1A">
              <w:rPr>
                <w:lang w:val="en-AU"/>
              </w:rPr>
              <w:t>2:00</w:t>
            </w:r>
            <w:r w:rsidR="008B2A87">
              <w:rPr>
                <w:lang w:val="en-AU"/>
              </w:rPr>
              <w:t xml:space="preserve"> </w:t>
            </w:r>
            <w:r w:rsidR="00276CC2">
              <w:rPr>
                <w:lang w:val="en-AU"/>
              </w:rPr>
              <w:t>pm</w:t>
            </w:r>
          </w:p>
        </w:tc>
      </w:tr>
      <w:tr w:rsidR="000D5B8E" w14:paraId="20A59B94" w14:textId="77777777" w:rsidTr="00454188">
        <w:trPr>
          <w:cantSplit/>
        </w:trPr>
        <w:tc>
          <w:tcPr>
            <w:tcW w:w="6169" w:type="dxa"/>
            <w:gridSpan w:val="6"/>
          </w:tcPr>
          <w:p w14:paraId="4713713A" w14:textId="1C910C4F"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 xml:space="preserve">1. </w:t>
            </w:r>
            <w:r>
              <w:rPr>
                <w:u w:val="single"/>
                <w:lang w:val="en-AU"/>
              </w:rPr>
              <w:t>Subject</w:t>
            </w:r>
            <w:r>
              <w:rPr>
                <w:lang w:val="en-AU"/>
              </w:rPr>
              <w:t>:</w:t>
            </w:r>
            <w:r w:rsidR="00276CC2">
              <w:rPr>
                <w:lang w:val="en-AU"/>
              </w:rPr>
              <w:t xml:space="preserve"> </w:t>
            </w:r>
            <w:r w:rsidR="008B2A87">
              <w:rPr>
                <w:lang w:val="en-AU"/>
              </w:rPr>
              <w:t>AHNS Semester</w:t>
            </w:r>
            <w:r w:rsidR="00C00BDD">
              <w:rPr>
                <w:lang w:val="en-AU"/>
              </w:rPr>
              <w:t xml:space="preserve"> 2</w:t>
            </w:r>
            <w:r w:rsidR="008B2A87">
              <w:rPr>
                <w:lang w:val="en-AU"/>
              </w:rPr>
              <w:t xml:space="preserve"> </w:t>
            </w:r>
            <w:r w:rsidR="009D7F1A">
              <w:rPr>
                <w:lang w:val="en-AU"/>
              </w:rPr>
              <w:t>Final Meeting</w:t>
            </w:r>
          </w:p>
          <w:p w14:paraId="4FEB9DFA" w14:textId="77777777" w:rsidR="000D5B8E" w:rsidRDefault="000D5B8E">
            <w:pPr>
              <w:rPr>
                <w:lang w:val="en-AU"/>
              </w:rPr>
            </w:pPr>
          </w:p>
        </w:tc>
        <w:tc>
          <w:tcPr>
            <w:tcW w:w="2360" w:type="dxa"/>
            <w:gridSpan w:val="3"/>
          </w:tcPr>
          <w:p w14:paraId="1D186CD8" w14:textId="77777777"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 xml:space="preserve">Page: </w:t>
            </w:r>
            <w:r w:rsidR="008E34E7">
              <w:rPr>
                <w:lang w:val="en-AU"/>
              </w:rPr>
              <w:t>2</w:t>
            </w:r>
          </w:p>
          <w:p w14:paraId="4D1458F5" w14:textId="77777777" w:rsidR="000D5B8E" w:rsidRDefault="000D5B8E">
            <w:pPr>
              <w:rPr>
                <w:lang w:val="en-AU"/>
              </w:rPr>
            </w:pPr>
            <w:r>
              <w:rPr>
                <w:lang w:val="en-AU"/>
              </w:rPr>
              <w:t>Annexes:</w:t>
            </w:r>
            <w:r w:rsidR="00276CC2">
              <w:rPr>
                <w:lang w:val="en-AU"/>
              </w:rPr>
              <w:t xml:space="preserve"> </w:t>
            </w:r>
            <w:r w:rsidR="00E06AE8">
              <w:rPr>
                <w:lang w:val="en-AU"/>
              </w:rPr>
              <w:t>N /A</w:t>
            </w:r>
          </w:p>
        </w:tc>
      </w:tr>
      <w:tr w:rsidR="000D5B8E" w14:paraId="1A38A1E0" w14:textId="77777777" w:rsidTr="0077674E">
        <w:trPr>
          <w:cantSplit/>
          <w:trHeight w:val="2168"/>
        </w:trPr>
        <w:tc>
          <w:tcPr>
            <w:tcW w:w="8529" w:type="dxa"/>
            <w:gridSpan w:val="9"/>
          </w:tcPr>
          <w:p w14:paraId="0C4E37D0" w14:textId="6F671985" w:rsidR="000D5B8E" w:rsidRDefault="000D5B8E">
            <w:pPr>
              <w:rPr>
                <w:lang w:val="en-AU"/>
              </w:rPr>
            </w:pPr>
            <w:r>
              <w:rPr>
                <w:b/>
                <w:lang w:val="en-AU"/>
              </w:rPr>
              <w:t>2.</w:t>
            </w:r>
            <w:r>
              <w:rPr>
                <w:lang w:val="en-AU"/>
              </w:rPr>
              <w:t xml:space="preserve"> </w:t>
            </w:r>
            <w:r>
              <w:rPr>
                <w:u w:val="single"/>
                <w:lang w:val="en-AU"/>
              </w:rPr>
              <w:t>Agenda:</w:t>
            </w:r>
          </w:p>
          <w:p w14:paraId="2FBFDF22" w14:textId="77777777" w:rsidR="000D5B8E" w:rsidRDefault="000D5B8E">
            <w:pPr>
              <w:rPr>
                <w:lang w:val="en-AU"/>
              </w:rPr>
            </w:pPr>
          </w:p>
          <w:p w14:paraId="0C3C408B" w14:textId="77777777" w:rsidR="00C00BDD" w:rsidRDefault="009D7F1A" w:rsidP="00C00BDD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Semester 2 Results</w:t>
            </w:r>
          </w:p>
          <w:p w14:paraId="4928F3E9" w14:textId="77777777" w:rsidR="009D7F1A" w:rsidRDefault="009D7F1A" w:rsidP="009D7F1A">
            <w:pPr>
              <w:pStyle w:val="ListParagraph"/>
              <w:numPr>
                <w:ilvl w:val="1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Discuss what has been accomplished so far.</w:t>
            </w:r>
          </w:p>
          <w:p w14:paraId="5EC94BB6" w14:textId="77777777" w:rsidR="009D7F1A" w:rsidRDefault="009D7F1A" w:rsidP="009D7F1A">
            <w:pPr>
              <w:pStyle w:val="ListParagraph"/>
              <w:numPr>
                <w:ilvl w:val="1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Requirements that need to be finalised in final week of work.</w:t>
            </w:r>
          </w:p>
          <w:p w14:paraId="6B6A7DC0" w14:textId="77777777" w:rsidR="009D7F1A" w:rsidRDefault="009D7F1A" w:rsidP="009D7F1A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Documentation and Presentation Details</w:t>
            </w:r>
          </w:p>
          <w:p w14:paraId="0EC0EC5F" w14:textId="614AFD5F" w:rsidR="009D7F1A" w:rsidRPr="009D7F1A" w:rsidRDefault="009D7F1A" w:rsidP="009D7F1A">
            <w:pPr>
              <w:pStyle w:val="ListParagraph"/>
              <w:numPr>
                <w:ilvl w:val="0"/>
                <w:numId w:val="23"/>
              </w:numPr>
              <w:rPr>
                <w:lang w:val="en-AU"/>
              </w:rPr>
            </w:pPr>
            <w:r>
              <w:rPr>
                <w:lang w:val="en-AU"/>
              </w:rPr>
              <w:t>General Discussion.</w:t>
            </w:r>
          </w:p>
        </w:tc>
      </w:tr>
      <w:tr w:rsidR="000D5B8E" w:rsidRPr="008E34E7" w14:paraId="7FEEF42A" w14:textId="77777777" w:rsidTr="00454188">
        <w:trPr>
          <w:cantSplit/>
        </w:trPr>
        <w:tc>
          <w:tcPr>
            <w:tcW w:w="8529" w:type="dxa"/>
            <w:gridSpan w:val="9"/>
          </w:tcPr>
          <w:p w14:paraId="09A6CC0B" w14:textId="77777777" w:rsidR="000D5B8E" w:rsidRPr="008E34E7" w:rsidRDefault="000D5B8E">
            <w:pPr>
              <w:rPr>
                <w:lang w:val="en-AU"/>
              </w:rPr>
            </w:pPr>
            <w:r w:rsidRPr="008E34E7">
              <w:rPr>
                <w:b/>
                <w:lang w:val="en-AU"/>
              </w:rPr>
              <w:t>3.</w:t>
            </w:r>
            <w:r w:rsidRPr="008E34E7">
              <w:rPr>
                <w:lang w:val="en-AU"/>
              </w:rPr>
              <w:t xml:space="preserve"> </w:t>
            </w:r>
            <w:r w:rsidRPr="008E34E7">
              <w:rPr>
                <w:u w:val="single"/>
                <w:lang w:val="en-AU"/>
              </w:rPr>
              <w:t>Attendants:</w:t>
            </w:r>
          </w:p>
          <w:p w14:paraId="5EEE8847" w14:textId="77777777" w:rsidR="000D5B8E" w:rsidRPr="008E34E7" w:rsidRDefault="000D5B8E">
            <w:pPr>
              <w:rPr>
                <w:lang w:val="en-AU"/>
              </w:rPr>
            </w:pPr>
          </w:p>
        </w:tc>
      </w:tr>
      <w:tr w:rsidR="00E33A91" w:rsidRPr="008E34E7" w14:paraId="6BE52B8A" w14:textId="77777777" w:rsidTr="00454188">
        <w:trPr>
          <w:gridAfter w:val="1"/>
          <w:wAfter w:w="57" w:type="dxa"/>
        </w:trPr>
        <w:tc>
          <w:tcPr>
            <w:tcW w:w="2352" w:type="dxa"/>
            <w:gridSpan w:val="2"/>
          </w:tcPr>
          <w:p w14:paraId="0D19F070" w14:textId="77777777" w:rsidR="00E33A91" w:rsidRPr="008E34E7" w:rsidRDefault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Names</w:t>
            </w:r>
          </w:p>
        </w:tc>
        <w:tc>
          <w:tcPr>
            <w:tcW w:w="1442" w:type="dxa"/>
            <w:gridSpan w:val="2"/>
          </w:tcPr>
          <w:p w14:paraId="3729B1DC" w14:textId="77777777" w:rsidR="00E33A91" w:rsidRPr="008E34E7" w:rsidRDefault="00E33A91" w:rsidP="003A60A2">
            <w:pPr>
              <w:ind w:right="-108"/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Code</w:t>
            </w:r>
          </w:p>
        </w:tc>
        <w:tc>
          <w:tcPr>
            <w:tcW w:w="4678" w:type="dxa"/>
            <w:gridSpan w:val="4"/>
          </w:tcPr>
          <w:p w14:paraId="55990F1A" w14:textId="77777777" w:rsidR="00E33A91" w:rsidRPr="008E34E7" w:rsidRDefault="00E33A91" w:rsidP="003A60A2">
            <w:pPr>
              <w:ind w:right="-108"/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Organisation</w:t>
            </w:r>
          </w:p>
        </w:tc>
      </w:tr>
      <w:tr w:rsidR="009D7F1A" w:rsidRPr="008E34E7" w14:paraId="6EEED038" w14:textId="77777777" w:rsidTr="00454188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14:paraId="5FE9275A" w14:textId="5AB6F4B2" w:rsidR="009D7F1A" w:rsidRPr="008E34E7" w:rsidRDefault="009D7F1A" w:rsidP="00324172">
            <w:pPr>
              <w:rPr>
                <w:lang w:val="en-AU"/>
              </w:rPr>
            </w:pPr>
            <w:r>
              <w:rPr>
                <w:lang w:val="en-AU"/>
              </w:rPr>
              <w:t xml:space="preserve">Luis </w:t>
            </w:r>
            <w:proofErr w:type="spellStart"/>
            <w:r>
              <w:rPr>
                <w:lang w:val="en-AU"/>
              </w:rPr>
              <w:t>Mejias</w:t>
            </w:r>
            <w:proofErr w:type="spellEnd"/>
          </w:p>
        </w:tc>
        <w:tc>
          <w:tcPr>
            <w:tcW w:w="1442" w:type="dxa"/>
            <w:gridSpan w:val="2"/>
          </w:tcPr>
          <w:p w14:paraId="0E97A295" w14:textId="37D63059" w:rsidR="009D7F1A" w:rsidRPr="008E34E7" w:rsidRDefault="009D7F1A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LM</w:t>
            </w:r>
          </w:p>
        </w:tc>
        <w:tc>
          <w:tcPr>
            <w:tcW w:w="4678" w:type="dxa"/>
            <w:gridSpan w:val="4"/>
          </w:tcPr>
          <w:p w14:paraId="6A44DD68" w14:textId="2F099E73" w:rsidR="009D7F1A" w:rsidRPr="008E34E7" w:rsidRDefault="009D7F1A" w:rsidP="00E33A91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QUT</w:t>
            </w:r>
          </w:p>
        </w:tc>
      </w:tr>
      <w:tr w:rsidR="00E33A91" w:rsidRPr="008E34E7" w14:paraId="542958BF" w14:textId="77777777" w:rsidTr="00454188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14:paraId="51C437D4" w14:textId="77777777" w:rsidR="00E33A91" w:rsidRPr="008E34E7" w:rsidRDefault="00E33A91" w:rsidP="00324172">
            <w:pPr>
              <w:rPr>
                <w:lang w:val="en-AU"/>
              </w:rPr>
            </w:pPr>
            <w:r w:rsidRPr="008E34E7">
              <w:rPr>
                <w:lang w:val="en-AU"/>
              </w:rPr>
              <w:t>Michael Hamilton</w:t>
            </w:r>
          </w:p>
          <w:p w14:paraId="6F9EB307" w14:textId="77777777" w:rsidR="00E33A91" w:rsidRPr="008E34E7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14:paraId="36470CC7" w14:textId="77777777" w:rsidR="00E33A91" w:rsidRPr="008E34E7" w:rsidRDefault="00E33A91" w:rsidP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MH</w:t>
            </w:r>
          </w:p>
        </w:tc>
        <w:tc>
          <w:tcPr>
            <w:tcW w:w="4678" w:type="dxa"/>
            <w:gridSpan w:val="4"/>
          </w:tcPr>
          <w:p w14:paraId="5EC2043C" w14:textId="77777777" w:rsidR="00E33A91" w:rsidRPr="008E34E7" w:rsidRDefault="00E33A91" w:rsidP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AHNS Project</w:t>
            </w:r>
          </w:p>
        </w:tc>
      </w:tr>
      <w:tr w:rsidR="00E33A91" w:rsidRPr="008E34E7" w14:paraId="094CDD5A" w14:textId="77777777" w:rsidTr="00454188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14:paraId="513E8741" w14:textId="77777777" w:rsidR="00E33A91" w:rsidRPr="008E34E7" w:rsidRDefault="00E33A91" w:rsidP="00324172">
            <w:pPr>
              <w:rPr>
                <w:lang w:val="en-AU"/>
              </w:rPr>
            </w:pPr>
            <w:r w:rsidRPr="008E34E7">
              <w:rPr>
                <w:lang w:val="en-AU"/>
              </w:rPr>
              <w:t xml:space="preserve">Michael </w:t>
            </w:r>
            <w:proofErr w:type="spellStart"/>
            <w:r w:rsidRPr="008E34E7">
              <w:rPr>
                <w:lang w:val="en-AU"/>
              </w:rPr>
              <w:t>Kincel</w:t>
            </w:r>
            <w:proofErr w:type="spellEnd"/>
          </w:p>
        </w:tc>
        <w:tc>
          <w:tcPr>
            <w:tcW w:w="1442" w:type="dxa"/>
            <w:gridSpan w:val="2"/>
          </w:tcPr>
          <w:p w14:paraId="66D7A9B8" w14:textId="77777777" w:rsidR="00E33A91" w:rsidRPr="008E34E7" w:rsidRDefault="00E33A91" w:rsidP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MK</w:t>
            </w:r>
          </w:p>
        </w:tc>
        <w:tc>
          <w:tcPr>
            <w:tcW w:w="4678" w:type="dxa"/>
            <w:gridSpan w:val="4"/>
          </w:tcPr>
          <w:p w14:paraId="7A96E144" w14:textId="77777777" w:rsidR="00E33A91" w:rsidRPr="008E34E7" w:rsidRDefault="00E33A91" w:rsidP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AHNS Project</w:t>
            </w:r>
          </w:p>
        </w:tc>
      </w:tr>
      <w:tr w:rsidR="00E33A91" w:rsidRPr="008E34E7" w14:paraId="20F48134" w14:textId="77777777" w:rsidTr="00454188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14:paraId="64D46BAF" w14:textId="77777777" w:rsidR="00E33A91" w:rsidRPr="008E34E7" w:rsidRDefault="00E33A91" w:rsidP="00324172">
            <w:pPr>
              <w:rPr>
                <w:lang w:val="en-AU"/>
              </w:rPr>
            </w:pPr>
            <w:r w:rsidRPr="008E34E7">
              <w:rPr>
                <w:lang w:val="en-AU"/>
              </w:rPr>
              <w:t>Timothy Molloy</w:t>
            </w:r>
          </w:p>
          <w:p w14:paraId="4433F5EF" w14:textId="77777777" w:rsidR="00E33A91" w:rsidRPr="008E34E7" w:rsidRDefault="00E33A91" w:rsidP="00324172">
            <w:pPr>
              <w:rPr>
                <w:lang w:val="en-AU"/>
              </w:rPr>
            </w:pPr>
          </w:p>
        </w:tc>
        <w:tc>
          <w:tcPr>
            <w:tcW w:w="1442" w:type="dxa"/>
            <w:gridSpan w:val="2"/>
          </w:tcPr>
          <w:p w14:paraId="186EB81B" w14:textId="77777777" w:rsidR="00E33A91" w:rsidRPr="008E34E7" w:rsidRDefault="00E33A91" w:rsidP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TM</w:t>
            </w:r>
          </w:p>
        </w:tc>
        <w:tc>
          <w:tcPr>
            <w:tcW w:w="4678" w:type="dxa"/>
            <w:gridSpan w:val="4"/>
          </w:tcPr>
          <w:p w14:paraId="6A9994F6" w14:textId="77777777" w:rsidR="00E33A91" w:rsidRPr="008E34E7" w:rsidRDefault="00E33A91" w:rsidP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AHNS Project</w:t>
            </w:r>
          </w:p>
        </w:tc>
      </w:tr>
      <w:tr w:rsidR="00E33A91" w:rsidRPr="008E34E7" w14:paraId="70E2857C" w14:textId="77777777" w:rsidTr="00454188">
        <w:trPr>
          <w:gridAfter w:val="1"/>
          <w:wAfter w:w="57" w:type="dxa"/>
          <w:trHeight w:val="552"/>
        </w:trPr>
        <w:tc>
          <w:tcPr>
            <w:tcW w:w="2352" w:type="dxa"/>
            <w:gridSpan w:val="2"/>
          </w:tcPr>
          <w:p w14:paraId="5F0D6794" w14:textId="77777777" w:rsidR="00E33A91" w:rsidRPr="008E34E7" w:rsidRDefault="00E33A91" w:rsidP="00324172">
            <w:pPr>
              <w:rPr>
                <w:lang w:val="en-AU"/>
              </w:rPr>
            </w:pPr>
            <w:r w:rsidRPr="008E34E7">
              <w:rPr>
                <w:lang w:val="en-AU"/>
              </w:rPr>
              <w:t>Liam O’Sullivan</w:t>
            </w:r>
          </w:p>
        </w:tc>
        <w:tc>
          <w:tcPr>
            <w:tcW w:w="1442" w:type="dxa"/>
            <w:gridSpan w:val="2"/>
          </w:tcPr>
          <w:p w14:paraId="204B81BE" w14:textId="77777777" w:rsidR="00E33A91" w:rsidRPr="008E34E7" w:rsidRDefault="00E33A91" w:rsidP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LO</w:t>
            </w:r>
          </w:p>
        </w:tc>
        <w:tc>
          <w:tcPr>
            <w:tcW w:w="4678" w:type="dxa"/>
            <w:gridSpan w:val="4"/>
          </w:tcPr>
          <w:p w14:paraId="0BBD1BDC" w14:textId="77777777" w:rsidR="00E33A91" w:rsidRPr="008E34E7" w:rsidRDefault="00E33A91" w:rsidP="00E33A91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AHNS Project</w:t>
            </w:r>
          </w:p>
        </w:tc>
      </w:tr>
      <w:tr w:rsidR="000D5B8E" w:rsidRPr="008E34E7" w14:paraId="29F57BFF" w14:textId="77777777" w:rsidTr="0077674E">
        <w:trPr>
          <w:cantSplit/>
          <w:trHeight w:val="1854"/>
        </w:trPr>
        <w:tc>
          <w:tcPr>
            <w:tcW w:w="8529" w:type="dxa"/>
            <w:gridSpan w:val="9"/>
          </w:tcPr>
          <w:p w14:paraId="3D27D996" w14:textId="27C96A7C" w:rsidR="000D5B8E" w:rsidRPr="008E34E7" w:rsidRDefault="000D5B8E">
            <w:pPr>
              <w:rPr>
                <w:lang w:val="en-AU"/>
              </w:rPr>
            </w:pPr>
            <w:r w:rsidRPr="008E34E7">
              <w:rPr>
                <w:b/>
                <w:lang w:val="en-AU"/>
              </w:rPr>
              <w:t>4.</w:t>
            </w:r>
            <w:r w:rsidRPr="008E34E7">
              <w:rPr>
                <w:lang w:val="en-AU"/>
              </w:rPr>
              <w:t xml:space="preserve"> </w:t>
            </w:r>
            <w:r w:rsidRPr="008E34E7">
              <w:rPr>
                <w:u w:val="single"/>
                <w:lang w:val="en-AU"/>
              </w:rPr>
              <w:t>Main conclusions and meetings planned</w:t>
            </w:r>
            <w:r w:rsidRPr="008E34E7">
              <w:rPr>
                <w:lang w:val="en-AU"/>
              </w:rPr>
              <w:t>:</w:t>
            </w:r>
          </w:p>
          <w:p w14:paraId="3CD32CEE" w14:textId="77777777" w:rsidR="00C65A2C" w:rsidRPr="008E34E7" w:rsidRDefault="00C65A2C">
            <w:pPr>
              <w:rPr>
                <w:lang w:val="en-AU"/>
              </w:rPr>
            </w:pPr>
          </w:p>
          <w:p w14:paraId="2618FDB2" w14:textId="77777777" w:rsidR="007970EB" w:rsidRDefault="0077674E" w:rsidP="007970EB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rPr>
                <w:lang w:val="en-AU"/>
              </w:rPr>
              <w:t>One more testing session must be organised to attempt the completion of the attitude and altitude of the AHNS platform.</w:t>
            </w:r>
          </w:p>
          <w:p w14:paraId="29C29C5E" w14:textId="0A81EDB1" w:rsidR="0077674E" w:rsidRPr="008E34E7" w:rsidRDefault="0077674E" w:rsidP="0077674E">
            <w:pPr>
              <w:pStyle w:val="ListParagraph"/>
              <w:numPr>
                <w:ilvl w:val="0"/>
                <w:numId w:val="22"/>
              </w:numPr>
              <w:rPr>
                <w:lang w:val="en-AU"/>
              </w:rPr>
            </w:pPr>
            <w:r>
              <w:t>The presentation</w:t>
            </w:r>
            <w:r>
              <w:t xml:space="preserve"> and documents are due</w:t>
            </w:r>
            <w:bookmarkStart w:id="0" w:name="_GoBack"/>
            <w:bookmarkEnd w:id="0"/>
            <w:r>
              <w:t xml:space="preserve"> </w:t>
            </w:r>
            <w:r>
              <w:t>on the 25</w:t>
            </w:r>
            <w:r w:rsidRPr="00C12FEA">
              <w:rPr>
                <w:vertAlign w:val="superscript"/>
              </w:rPr>
              <w:t>th</w:t>
            </w:r>
            <w:r>
              <w:t xml:space="preserve"> of October</w:t>
            </w:r>
            <w:r>
              <w:t xml:space="preserve"> and the</w:t>
            </w:r>
            <w:r>
              <w:t xml:space="preserve"> individual thesis must be completed by Friday the 29</w:t>
            </w:r>
            <w:r w:rsidRPr="00C12FEA">
              <w:rPr>
                <w:vertAlign w:val="superscript"/>
              </w:rPr>
              <w:t>th</w:t>
            </w:r>
            <w:r>
              <w:t xml:space="preserve"> of October.</w:t>
            </w:r>
          </w:p>
        </w:tc>
      </w:tr>
      <w:tr w:rsidR="000D5B8E" w:rsidRPr="008E34E7" w14:paraId="1CAA9BC3" w14:textId="77777777" w:rsidTr="00454188">
        <w:trPr>
          <w:cantSplit/>
        </w:trPr>
        <w:tc>
          <w:tcPr>
            <w:tcW w:w="5140" w:type="dxa"/>
            <w:gridSpan w:val="5"/>
          </w:tcPr>
          <w:p w14:paraId="49A2A1CE" w14:textId="77777777" w:rsidR="000D5B8E" w:rsidRPr="008E34E7" w:rsidRDefault="000D5B8E">
            <w:pPr>
              <w:rPr>
                <w:u w:val="single"/>
                <w:lang w:val="en-AU"/>
              </w:rPr>
            </w:pPr>
            <w:r w:rsidRPr="008E34E7">
              <w:rPr>
                <w:b/>
                <w:lang w:val="en-AU"/>
              </w:rPr>
              <w:t>5.</w:t>
            </w:r>
            <w:r w:rsidRPr="008E34E7">
              <w:rPr>
                <w:lang w:val="en-AU"/>
              </w:rPr>
              <w:t xml:space="preserve"> </w:t>
            </w:r>
            <w:r w:rsidRPr="008E34E7">
              <w:rPr>
                <w:u w:val="single"/>
                <w:lang w:val="en-AU"/>
              </w:rPr>
              <w:t xml:space="preserve">Distribution: </w:t>
            </w:r>
          </w:p>
          <w:p w14:paraId="7F263034" w14:textId="77777777" w:rsidR="008B2A87" w:rsidRPr="008E34E7" w:rsidRDefault="00E06AE8">
            <w:pPr>
              <w:rPr>
                <w:lang w:val="en-AU"/>
              </w:rPr>
            </w:pPr>
            <w:r w:rsidRPr="008E34E7">
              <w:rPr>
                <w:lang w:val="en-AU"/>
              </w:rPr>
              <w:t>AHNS Members</w:t>
            </w:r>
          </w:p>
          <w:p w14:paraId="771428F5" w14:textId="77777777" w:rsidR="000D5B8E" w:rsidRPr="008E34E7" w:rsidRDefault="000D5B8E">
            <w:pPr>
              <w:rPr>
                <w:lang w:val="en-AU"/>
              </w:rPr>
            </w:pPr>
          </w:p>
        </w:tc>
        <w:tc>
          <w:tcPr>
            <w:tcW w:w="3389" w:type="dxa"/>
            <w:gridSpan w:val="4"/>
          </w:tcPr>
          <w:p w14:paraId="5B7438C3" w14:textId="77777777" w:rsidR="000D5B8E" w:rsidRPr="008E34E7" w:rsidRDefault="000D5B8E">
            <w:pPr>
              <w:pStyle w:val="Heading2"/>
              <w:rPr>
                <w:u w:val="none"/>
                <w:lang w:val="en-AU"/>
              </w:rPr>
            </w:pPr>
            <w:r w:rsidRPr="008E34E7">
              <w:rPr>
                <w:lang w:val="en-AU"/>
              </w:rPr>
              <w:t>QUT internal distribution</w:t>
            </w:r>
            <w:r w:rsidRPr="008E34E7">
              <w:rPr>
                <w:u w:val="none"/>
                <w:lang w:val="en-AU"/>
              </w:rPr>
              <w:t>:</w:t>
            </w:r>
          </w:p>
          <w:p w14:paraId="14B27120" w14:textId="77777777" w:rsidR="000D5B8E" w:rsidRPr="008E34E7" w:rsidRDefault="000D5B8E">
            <w:pPr>
              <w:rPr>
                <w:lang w:val="en-AU"/>
              </w:rPr>
            </w:pPr>
          </w:p>
        </w:tc>
      </w:tr>
      <w:tr w:rsidR="000D5B8E" w:rsidRPr="008E34E7" w14:paraId="520E3270" w14:textId="77777777" w:rsidTr="00454188">
        <w:trPr>
          <w:cantSplit/>
        </w:trPr>
        <w:tc>
          <w:tcPr>
            <w:tcW w:w="8529" w:type="dxa"/>
            <w:gridSpan w:val="9"/>
          </w:tcPr>
          <w:p w14:paraId="58265816" w14:textId="77777777" w:rsidR="000D5B8E" w:rsidRPr="008E34E7" w:rsidRDefault="000D5B8E">
            <w:pPr>
              <w:rPr>
                <w:lang w:val="en-AU"/>
              </w:rPr>
            </w:pPr>
            <w:r w:rsidRPr="008E34E7">
              <w:rPr>
                <w:b/>
                <w:lang w:val="en-AU"/>
              </w:rPr>
              <w:t>6.</w:t>
            </w:r>
            <w:r w:rsidRPr="008E34E7">
              <w:rPr>
                <w:lang w:val="en-AU"/>
              </w:rPr>
              <w:t xml:space="preserve"> </w:t>
            </w:r>
            <w:r w:rsidRPr="008E34E7">
              <w:rPr>
                <w:u w:val="single"/>
                <w:lang w:val="en-AU"/>
              </w:rPr>
              <w:t>Signatures</w:t>
            </w:r>
            <w:r w:rsidRPr="008E34E7">
              <w:rPr>
                <w:lang w:val="en-AU"/>
              </w:rPr>
              <w:t>:</w:t>
            </w:r>
          </w:p>
        </w:tc>
      </w:tr>
      <w:tr w:rsidR="000D5B8E" w:rsidRPr="008E34E7" w14:paraId="19A41CBC" w14:textId="77777777" w:rsidTr="00454188">
        <w:tc>
          <w:tcPr>
            <w:tcW w:w="1757" w:type="dxa"/>
          </w:tcPr>
          <w:p w14:paraId="05B1C27D" w14:textId="77777777" w:rsidR="000D5B8E" w:rsidRPr="008E34E7" w:rsidRDefault="000D5B8E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Organisations</w:t>
            </w:r>
          </w:p>
          <w:p w14:paraId="0F7EFA0C" w14:textId="77777777" w:rsidR="000D5B8E" w:rsidRPr="008E34E7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14:paraId="154B6086" w14:textId="77777777" w:rsidR="000D5B8E" w:rsidRPr="008E34E7" w:rsidRDefault="008B2A87">
            <w:pPr>
              <w:rPr>
                <w:lang w:val="en-AU"/>
              </w:rPr>
            </w:pPr>
            <w:r w:rsidRPr="008E34E7">
              <w:rPr>
                <w:lang w:val="en-AU"/>
              </w:rPr>
              <w:t>AHNS Project</w:t>
            </w:r>
          </w:p>
        </w:tc>
        <w:tc>
          <w:tcPr>
            <w:tcW w:w="1672" w:type="dxa"/>
            <w:gridSpan w:val="2"/>
          </w:tcPr>
          <w:p w14:paraId="07C2B712" w14:textId="77777777" w:rsidR="000D5B8E" w:rsidRPr="008E34E7" w:rsidRDefault="008B2A87">
            <w:pPr>
              <w:rPr>
                <w:lang w:val="en-AU"/>
              </w:rPr>
            </w:pPr>
            <w:r w:rsidRPr="008E34E7">
              <w:rPr>
                <w:lang w:val="en-AU"/>
              </w:rPr>
              <w:t>AHNS Project</w:t>
            </w:r>
          </w:p>
        </w:tc>
        <w:tc>
          <w:tcPr>
            <w:tcW w:w="1678" w:type="dxa"/>
            <w:gridSpan w:val="2"/>
          </w:tcPr>
          <w:p w14:paraId="53F5DE77" w14:textId="77777777" w:rsidR="000D5B8E" w:rsidRPr="008E34E7" w:rsidRDefault="008B2A87">
            <w:pPr>
              <w:rPr>
                <w:lang w:val="en-AU"/>
              </w:rPr>
            </w:pPr>
            <w:r w:rsidRPr="008E34E7">
              <w:rPr>
                <w:lang w:val="en-AU"/>
              </w:rPr>
              <w:t>AHNS Project</w:t>
            </w:r>
          </w:p>
        </w:tc>
        <w:tc>
          <w:tcPr>
            <w:tcW w:w="1711" w:type="dxa"/>
            <w:gridSpan w:val="2"/>
          </w:tcPr>
          <w:p w14:paraId="1A646C86" w14:textId="77777777" w:rsidR="000D5B8E" w:rsidRPr="008E34E7" w:rsidRDefault="008B2A87">
            <w:pPr>
              <w:rPr>
                <w:lang w:val="en-AU"/>
              </w:rPr>
            </w:pPr>
            <w:r w:rsidRPr="008E34E7">
              <w:rPr>
                <w:lang w:val="en-AU"/>
              </w:rPr>
              <w:t>AHNS Project</w:t>
            </w:r>
          </w:p>
        </w:tc>
      </w:tr>
      <w:tr w:rsidR="000D5B8E" w:rsidRPr="008E34E7" w14:paraId="3BEA52A3" w14:textId="77777777" w:rsidTr="00454188">
        <w:tc>
          <w:tcPr>
            <w:tcW w:w="1757" w:type="dxa"/>
          </w:tcPr>
          <w:p w14:paraId="47EF19C9" w14:textId="77777777" w:rsidR="000D5B8E" w:rsidRPr="008E34E7" w:rsidRDefault="000D5B8E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Names</w:t>
            </w:r>
          </w:p>
          <w:p w14:paraId="3ABD046B" w14:textId="77777777" w:rsidR="000D5B8E" w:rsidRPr="008E34E7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14:paraId="005F52E5" w14:textId="77777777" w:rsidR="000D5B8E" w:rsidRPr="008E34E7" w:rsidRDefault="008B2A87">
            <w:pPr>
              <w:rPr>
                <w:lang w:val="en-AU"/>
              </w:rPr>
            </w:pPr>
            <w:r w:rsidRPr="008E34E7">
              <w:rPr>
                <w:lang w:val="en-AU"/>
              </w:rPr>
              <w:t>Michael Hamilton</w:t>
            </w:r>
          </w:p>
        </w:tc>
        <w:tc>
          <w:tcPr>
            <w:tcW w:w="1672" w:type="dxa"/>
            <w:gridSpan w:val="2"/>
          </w:tcPr>
          <w:p w14:paraId="63FBBC62" w14:textId="77777777" w:rsidR="000D5B8E" w:rsidRPr="008E34E7" w:rsidRDefault="008B2A87">
            <w:pPr>
              <w:rPr>
                <w:lang w:val="en-AU"/>
              </w:rPr>
            </w:pPr>
            <w:r w:rsidRPr="008E34E7">
              <w:rPr>
                <w:lang w:val="en-AU"/>
              </w:rPr>
              <w:t xml:space="preserve">Michael </w:t>
            </w:r>
            <w:proofErr w:type="spellStart"/>
            <w:r w:rsidRPr="008E34E7">
              <w:rPr>
                <w:lang w:val="en-AU"/>
              </w:rPr>
              <w:t>Kincel</w:t>
            </w:r>
            <w:proofErr w:type="spellEnd"/>
          </w:p>
        </w:tc>
        <w:tc>
          <w:tcPr>
            <w:tcW w:w="1678" w:type="dxa"/>
            <w:gridSpan w:val="2"/>
          </w:tcPr>
          <w:p w14:paraId="4B76E759" w14:textId="77777777" w:rsidR="000D5B8E" w:rsidRPr="008E34E7" w:rsidRDefault="008B2A87">
            <w:pPr>
              <w:rPr>
                <w:lang w:val="en-AU"/>
              </w:rPr>
            </w:pPr>
            <w:r w:rsidRPr="008E34E7">
              <w:rPr>
                <w:lang w:val="en-AU"/>
              </w:rPr>
              <w:t>Timothy Molloy</w:t>
            </w:r>
          </w:p>
        </w:tc>
        <w:tc>
          <w:tcPr>
            <w:tcW w:w="1711" w:type="dxa"/>
            <w:gridSpan w:val="2"/>
          </w:tcPr>
          <w:p w14:paraId="2B963134" w14:textId="77777777" w:rsidR="000D5B8E" w:rsidRPr="008E34E7" w:rsidRDefault="008B2A87">
            <w:pPr>
              <w:rPr>
                <w:lang w:val="en-AU"/>
              </w:rPr>
            </w:pPr>
            <w:r w:rsidRPr="008E34E7">
              <w:rPr>
                <w:lang w:val="en-AU"/>
              </w:rPr>
              <w:t>Liam O’Sullivan</w:t>
            </w:r>
          </w:p>
        </w:tc>
      </w:tr>
      <w:tr w:rsidR="000D5B8E" w:rsidRPr="008E34E7" w14:paraId="3F5AE3CF" w14:textId="77777777" w:rsidTr="00454188">
        <w:trPr>
          <w:trHeight w:val="418"/>
        </w:trPr>
        <w:tc>
          <w:tcPr>
            <w:tcW w:w="1757" w:type="dxa"/>
          </w:tcPr>
          <w:p w14:paraId="2770FA47" w14:textId="77777777" w:rsidR="000D5B8E" w:rsidRPr="008E34E7" w:rsidRDefault="000D5B8E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Signatures</w:t>
            </w:r>
          </w:p>
          <w:p w14:paraId="343E3F13" w14:textId="77777777" w:rsidR="000D5B8E" w:rsidRPr="008E34E7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14:paraId="5306881B" w14:textId="77777777" w:rsidR="000D5B8E" w:rsidRPr="008E34E7" w:rsidRDefault="000D5B8E">
            <w:pPr>
              <w:rPr>
                <w:lang w:val="en-AU"/>
              </w:rPr>
            </w:pPr>
          </w:p>
        </w:tc>
        <w:tc>
          <w:tcPr>
            <w:tcW w:w="1672" w:type="dxa"/>
            <w:gridSpan w:val="2"/>
          </w:tcPr>
          <w:p w14:paraId="3CA0433C" w14:textId="77777777" w:rsidR="000D5B8E" w:rsidRPr="008E34E7" w:rsidRDefault="000D5B8E">
            <w:pPr>
              <w:rPr>
                <w:lang w:val="en-AU"/>
              </w:rPr>
            </w:pPr>
          </w:p>
        </w:tc>
        <w:tc>
          <w:tcPr>
            <w:tcW w:w="1678" w:type="dxa"/>
            <w:gridSpan w:val="2"/>
          </w:tcPr>
          <w:p w14:paraId="6B401CF3" w14:textId="77777777" w:rsidR="000D5B8E" w:rsidRPr="008E34E7" w:rsidRDefault="000D5B8E">
            <w:pPr>
              <w:rPr>
                <w:lang w:val="en-AU"/>
              </w:rPr>
            </w:pPr>
          </w:p>
        </w:tc>
        <w:tc>
          <w:tcPr>
            <w:tcW w:w="1711" w:type="dxa"/>
            <w:gridSpan w:val="2"/>
          </w:tcPr>
          <w:p w14:paraId="15A39369" w14:textId="77777777" w:rsidR="000D5B8E" w:rsidRPr="008E34E7" w:rsidRDefault="000D5B8E">
            <w:pPr>
              <w:rPr>
                <w:lang w:val="en-AU"/>
              </w:rPr>
            </w:pPr>
          </w:p>
        </w:tc>
      </w:tr>
    </w:tbl>
    <w:p w14:paraId="1CE24CAD" w14:textId="77777777" w:rsidR="000D5B8E" w:rsidRPr="008E34E7" w:rsidRDefault="000D5B8E">
      <w:pPr>
        <w:rPr>
          <w:lang w:val="en-AU"/>
        </w:rPr>
      </w:pPr>
      <w:r w:rsidRPr="008E34E7">
        <w:rPr>
          <w:lang w:val="en-AU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1"/>
        <w:gridCol w:w="559"/>
        <w:gridCol w:w="1669"/>
        <w:gridCol w:w="1070"/>
      </w:tblGrid>
      <w:tr w:rsidR="000D5B8E" w:rsidRPr="008E34E7" w14:paraId="65F3B6C4" w14:textId="77777777">
        <w:trPr>
          <w:cantSplit/>
        </w:trPr>
        <w:tc>
          <w:tcPr>
            <w:tcW w:w="5231" w:type="dxa"/>
            <w:vMerge w:val="restart"/>
            <w:vAlign w:val="bottom"/>
          </w:tcPr>
          <w:p w14:paraId="30A43F79" w14:textId="77777777" w:rsidR="000D5B8E" w:rsidRPr="008E34E7" w:rsidRDefault="000D5B8E">
            <w:pPr>
              <w:pStyle w:val="Heading3"/>
              <w:rPr>
                <w:lang w:val="en-AU"/>
              </w:rPr>
            </w:pPr>
            <w:r w:rsidRPr="008E34E7">
              <w:rPr>
                <w:lang w:val="en-AU"/>
              </w:rPr>
              <w:lastRenderedPageBreak/>
              <w:t>MINUTES OF MEETING</w:t>
            </w:r>
          </w:p>
          <w:p w14:paraId="2823C865" w14:textId="77777777" w:rsidR="000D5B8E" w:rsidRPr="008E34E7" w:rsidRDefault="000D5B8E">
            <w:pPr>
              <w:rPr>
                <w:lang w:val="en-AU"/>
              </w:rPr>
            </w:pPr>
          </w:p>
          <w:p w14:paraId="7FCB9072" w14:textId="77777777" w:rsidR="000D5B8E" w:rsidRPr="008E34E7" w:rsidRDefault="000D5B8E">
            <w:pPr>
              <w:rPr>
                <w:lang w:val="en-AU"/>
              </w:rPr>
            </w:pPr>
          </w:p>
        </w:tc>
        <w:tc>
          <w:tcPr>
            <w:tcW w:w="3298" w:type="dxa"/>
            <w:gridSpan w:val="3"/>
          </w:tcPr>
          <w:p w14:paraId="3F7169BD" w14:textId="77777777" w:rsidR="000D5B8E" w:rsidRPr="008E34E7" w:rsidRDefault="000D5B8E">
            <w:pPr>
              <w:pStyle w:val="Header"/>
              <w:tabs>
                <w:tab w:val="clear" w:pos="4320"/>
                <w:tab w:val="clear" w:pos="8640"/>
                <w:tab w:val="left" w:pos="1734"/>
              </w:tabs>
              <w:rPr>
                <w:lang w:val="en-AU"/>
              </w:rPr>
            </w:pPr>
            <w:r w:rsidRPr="008E34E7">
              <w:rPr>
                <w:lang w:val="en-AU"/>
              </w:rPr>
              <w:tab/>
              <w:t xml:space="preserve">Page:  2 / </w:t>
            </w:r>
            <w:r w:rsidR="008E34E7">
              <w:rPr>
                <w:lang w:val="en-AU"/>
              </w:rPr>
              <w:t>2</w:t>
            </w:r>
          </w:p>
          <w:p w14:paraId="7CF2491B" w14:textId="77777777" w:rsidR="000D5B8E" w:rsidRPr="008E34E7" w:rsidRDefault="000D5B8E">
            <w:pPr>
              <w:pStyle w:val="Heading3"/>
              <w:tabs>
                <w:tab w:val="left" w:pos="2018"/>
              </w:tabs>
              <w:rPr>
                <w:lang w:val="en-AU"/>
              </w:rPr>
            </w:pPr>
            <w:r w:rsidRPr="008E34E7">
              <w:rPr>
                <w:lang w:val="en-AU"/>
              </w:rPr>
              <w:t>ACTIONS</w:t>
            </w:r>
          </w:p>
          <w:p w14:paraId="75EB7BA7" w14:textId="77777777" w:rsidR="000D5B8E" w:rsidRPr="008E34E7" w:rsidRDefault="000D5B8E">
            <w:pPr>
              <w:rPr>
                <w:lang w:val="en-AU"/>
              </w:rPr>
            </w:pPr>
          </w:p>
        </w:tc>
      </w:tr>
      <w:tr w:rsidR="000D5B8E" w:rsidRPr="008E34E7" w14:paraId="618912B3" w14:textId="77777777">
        <w:trPr>
          <w:cantSplit/>
        </w:trPr>
        <w:tc>
          <w:tcPr>
            <w:tcW w:w="5231" w:type="dxa"/>
            <w:vMerge/>
          </w:tcPr>
          <w:p w14:paraId="51B77C35" w14:textId="77777777" w:rsidR="000D5B8E" w:rsidRPr="008E34E7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14:paraId="0724D287" w14:textId="77777777" w:rsidR="000D5B8E" w:rsidRPr="008E34E7" w:rsidRDefault="000D5B8E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N°</w:t>
            </w:r>
          </w:p>
        </w:tc>
        <w:tc>
          <w:tcPr>
            <w:tcW w:w="1669" w:type="dxa"/>
          </w:tcPr>
          <w:p w14:paraId="2AAD2D48" w14:textId="77777777" w:rsidR="000D5B8E" w:rsidRPr="008E34E7" w:rsidRDefault="000D5B8E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Responsible person</w:t>
            </w:r>
          </w:p>
        </w:tc>
        <w:tc>
          <w:tcPr>
            <w:tcW w:w="1070" w:type="dxa"/>
          </w:tcPr>
          <w:p w14:paraId="50AEEB63" w14:textId="77777777" w:rsidR="000D5B8E" w:rsidRPr="008E34E7" w:rsidRDefault="000D5B8E">
            <w:pPr>
              <w:jc w:val="center"/>
              <w:rPr>
                <w:lang w:val="en-AU"/>
              </w:rPr>
            </w:pPr>
            <w:r w:rsidRPr="008E34E7">
              <w:rPr>
                <w:lang w:val="en-AU"/>
              </w:rPr>
              <w:t>Date</w:t>
            </w:r>
          </w:p>
        </w:tc>
      </w:tr>
      <w:tr w:rsidR="000D5B8E" w:rsidRPr="008E34E7" w14:paraId="62E788D9" w14:textId="77777777">
        <w:trPr>
          <w:cantSplit/>
        </w:trPr>
        <w:tc>
          <w:tcPr>
            <w:tcW w:w="5231" w:type="dxa"/>
            <w:vMerge/>
          </w:tcPr>
          <w:p w14:paraId="629F3FC8" w14:textId="77777777" w:rsidR="000D5B8E" w:rsidRPr="008E34E7" w:rsidRDefault="000D5B8E">
            <w:pPr>
              <w:rPr>
                <w:lang w:val="en-AU"/>
              </w:rPr>
            </w:pPr>
          </w:p>
        </w:tc>
        <w:tc>
          <w:tcPr>
            <w:tcW w:w="559" w:type="dxa"/>
          </w:tcPr>
          <w:p w14:paraId="125EC4EF" w14:textId="77777777" w:rsidR="000D5B8E" w:rsidRPr="008E34E7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669" w:type="dxa"/>
          </w:tcPr>
          <w:p w14:paraId="58B5C02B" w14:textId="77777777" w:rsidR="000D5B8E" w:rsidRPr="008E34E7" w:rsidRDefault="000D5B8E">
            <w:pPr>
              <w:jc w:val="center"/>
              <w:rPr>
                <w:lang w:val="en-AU"/>
              </w:rPr>
            </w:pPr>
          </w:p>
        </w:tc>
        <w:tc>
          <w:tcPr>
            <w:tcW w:w="1070" w:type="dxa"/>
          </w:tcPr>
          <w:p w14:paraId="4F9A0611" w14:textId="77777777" w:rsidR="000D5B8E" w:rsidRPr="008E34E7" w:rsidRDefault="000D5B8E">
            <w:pPr>
              <w:jc w:val="center"/>
              <w:rPr>
                <w:lang w:val="en-AU"/>
              </w:rPr>
            </w:pPr>
          </w:p>
        </w:tc>
      </w:tr>
      <w:tr w:rsidR="000D5B8E" w:rsidRPr="008E34E7" w14:paraId="47235A2F" w14:textId="77777777">
        <w:trPr>
          <w:cantSplit/>
          <w:trHeight w:val="292"/>
        </w:trPr>
        <w:tc>
          <w:tcPr>
            <w:tcW w:w="5231" w:type="dxa"/>
          </w:tcPr>
          <w:p w14:paraId="6779E264" w14:textId="41F66795" w:rsidR="000D5B8E" w:rsidRPr="008E34E7" w:rsidRDefault="009D7F1A" w:rsidP="00E33A91">
            <w:r>
              <w:t>Semester 2 Results:</w:t>
            </w:r>
          </w:p>
          <w:p w14:paraId="49EF164E" w14:textId="77777777" w:rsidR="00F81144" w:rsidRPr="008E34E7" w:rsidRDefault="00F81144" w:rsidP="00E33A91"/>
          <w:p w14:paraId="11BF5BC9" w14:textId="77777777" w:rsidR="008E34E7" w:rsidRDefault="009D7F1A" w:rsidP="009D7F1A">
            <w:r>
              <w:t>LM: What have you completed this semester in the project?</w:t>
            </w:r>
          </w:p>
          <w:p w14:paraId="3D6760B9" w14:textId="77777777" w:rsidR="009D7F1A" w:rsidRDefault="009D7F1A" w:rsidP="002B1F35">
            <w:r>
              <w:t xml:space="preserve">MH: </w:t>
            </w:r>
            <w:r w:rsidR="00227771">
              <w:t xml:space="preserve">The airframe, on board electronics, ground control system, and state estimation have all been implemented. Fully integrated testing has </w:t>
            </w:r>
            <w:r w:rsidR="004A0EF8">
              <w:t xml:space="preserve">been commenced, </w:t>
            </w:r>
            <w:r w:rsidR="002B1F35">
              <w:t xml:space="preserve">in which it has been difficult to achieve attitude with the current arrangement. </w:t>
            </w:r>
            <w:r w:rsidR="00A16D2E">
              <w:t>Gain tuning is difficult when constant crashes impede testing time.</w:t>
            </w:r>
            <w:r w:rsidR="004A0EF8">
              <w:t xml:space="preserve"> </w:t>
            </w:r>
            <w:r w:rsidR="00A16D2E">
              <w:t>Although we have good results, the testing needs more time.</w:t>
            </w:r>
          </w:p>
          <w:p w14:paraId="79A5FBCB" w14:textId="24F098D2" w:rsidR="00A16D2E" w:rsidRPr="008E34E7" w:rsidRDefault="00A16D2E" w:rsidP="002B1F35">
            <w:r>
              <w:t>LM: Complete one more test results aiming at attitude and altitude hold, and return with the result.</w:t>
            </w:r>
          </w:p>
        </w:tc>
        <w:tc>
          <w:tcPr>
            <w:tcW w:w="559" w:type="dxa"/>
          </w:tcPr>
          <w:p w14:paraId="6FB9A55C" w14:textId="4FEAA7F4" w:rsidR="000D5B8E" w:rsidRPr="008E34E7" w:rsidRDefault="00A16D2E" w:rsidP="008E34E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01/0</w:t>
            </w:r>
            <w:r w:rsidR="00C12FEA">
              <w:rPr>
                <w:lang w:val="en-AU"/>
              </w:rPr>
              <w:t>2</w:t>
            </w:r>
          </w:p>
        </w:tc>
        <w:tc>
          <w:tcPr>
            <w:tcW w:w="1669" w:type="dxa"/>
          </w:tcPr>
          <w:p w14:paraId="4009BC20" w14:textId="640B4A6D" w:rsidR="000D5B8E" w:rsidRPr="008E34E7" w:rsidRDefault="00A16D2E" w:rsidP="008E34E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All Students</w:t>
            </w:r>
          </w:p>
        </w:tc>
        <w:tc>
          <w:tcPr>
            <w:tcW w:w="1070" w:type="dxa"/>
          </w:tcPr>
          <w:p w14:paraId="5082DB49" w14:textId="4F5CACD1" w:rsidR="000D5B8E" w:rsidRPr="008E34E7" w:rsidRDefault="00A16D2E" w:rsidP="008E34E7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18</w:t>
            </w:r>
            <w:r w:rsidR="00C12FEA">
              <w:rPr>
                <w:lang w:val="en-AU"/>
              </w:rPr>
              <w:t>/10/10</w:t>
            </w:r>
          </w:p>
        </w:tc>
      </w:tr>
      <w:tr w:rsidR="00E33A91" w:rsidRPr="008E34E7" w14:paraId="49929EA2" w14:textId="77777777">
        <w:trPr>
          <w:cantSplit/>
          <w:trHeight w:val="292"/>
        </w:trPr>
        <w:tc>
          <w:tcPr>
            <w:tcW w:w="5231" w:type="dxa"/>
          </w:tcPr>
          <w:p w14:paraId="2F8D87F1" w14:textId="5DD699BB" w:rsidR="008E34E7" w:rsidRPr="008E34E7" w:rsidRDefault="00C12FEA" w:rsidP="006F49A0">
            <w:r>
              <w:t>LM: The presentation is on the 25</w:t>
            </w:r>
            <w:r w:rsidRPr="00C12FEA">
              <w:rPr>
                <w:vertAlign w:val="superscript"/>
              </w:rPr>
              <w:t>th</w:t>
            </w:r>
            <w:r>
              <w:t xml:space="preserve"> of October, and all documents must be completed and submitted on that morning. The individual thesis must be completed by Friday the 29</w:t>
            </w:r>
            <w:r w:rsidRPr="00C12FEA">
              <w:rPr>
                <w:vertAlign w:val="superscript"/>
              </w:rPr>
              <w:t>th</w:t>
            </w:r>
            <w:r>
              <w:t xml:space="preserve"> of October.</w:t>
            </w:r>
          </w:p>
        </w:tc>
        <w:tc>
          <w:tcPr>
            <w:tcW w:w="559" w:type="dxa"/>
          </w:tcPr>
          <w:p w14:paraId="63A4FF17" w14:textId="5011A4C3" w:rsidR="00E33A91" w:rsidRPr="008E34E7" w:rsidRDefault="00C12FEA" w:rsidP="007970E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02/02</w:t>
            </w:r>
          </w:p>
        </w:tc>
        <w:tc>
          <w:tcPr>
            <w:tcW w:w="1669" w:type="dxa"/>
          </w:tcPr>
          <w:p w14:paraId="4BDB0DB1" w14:textId="356A71C5" w:rsidR="00E33A91" w:rsidRPr="008E34E7" w:rsidRDefault="00C12FEA" w:rsidP="007970E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All Students</w:t>
            </w:r>
          </w:p>
        </w:tc>
        <w:tc>
          <w:tcPr>
            <w:tcW w:w="1070" w:type="dxa"/>
          </w:tcPr>
          <w:p w14:paraId="2DA90E34" w14:textId="669EE9A1" w:rsidR="00E33A91" w:rsidRPr="008E34E7" w:rsidRDefault="00C12FEA" w:rsidP="007970EB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25/10/10</w:t>
            </w:r>
          </w:p>
        </w:tc>
      </w:tr>
    </w:tbl>
    <w:p w14:paraId="60CE5DD8" w14:textId="77777777" w:rsidR="00EE3560" w:rsidRDefault="00EE3560">
      <w:pPr>
        <w:rPr>
          <w:lang w:val="en-AU"/>
        </w:rPr>
      </w:pPr>
    </w:p>
    <w:sectPr w:rsidR="00EE3560" w:rsidSect="005C6C21">
      <w:footerReference w:type="default" r:id="rId10"/>
      <w:pgSz w:w="11907" w:h="16840" w:code="9"/>
      <w:pgMar w:top="851" w:right="1797" w:bottom="1276" w:left="1797" w:header="567" w:footer="12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DAE1B" w14:textId="77777777" w:rsidR="00A16D2E" w:rsidRDefault="00A16D2E">
      <w:r>
        <w:separator/>
      </w:r>
    </w:p>
  </w:endnote>
  <w:endnote w:type="continuationSeparator" w:id="0">
    <w:p w14:paraId="3078FB4A" w14:textId="77777777" w:rsidR="00A16D2E" w:rsidRDefault="00A1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83EC4" w14:textId="77777777" w:rsidR="00A16D2E" w:rsidRDefault="00A16D2E" w:rsidP="00E06AE8">
    <w:r>
      <w:rPr>
        <w:sz w:val="16"/>
      </w:rPr>
      <w:t xml:space="preserve">· Last updated by </w:t>
    </w:r>
    <w:r w:rsidRPr="00E06AE8">
      <w:rPr>
        <w:sz w:val="16"/>
        <w:szCs w:val="16"/>
      </w:rPr>
      <w:t>Michael Hamilton on</w:t>
    </w:r>
    <w:r w:rsidRPr="00E06AE8">
      <w:rPr>
        <w:sz w:val="10"/>
      </w:rPr>
      <w:t xml:space="preserve"> </w:t>
    </w:r>
    <w:fldSimple w:instr=" SAVEDATE  \* MERGEFORMAT ">
      <w:r w:rsidRPr="009D7F1A">
        <w:rPr>
          <w:noProof/>
          <w:sz w:val="16"/>
        </w:rPr>
        <w:t>18/10/10 12:52 PM</w:t>
      </w:r>
    </w:fldSimple>
    <w:r>
      <w:rPr>
        <w:sz w:val="16"/>
      </w:rPr>
      <w:t xml:space="preserve"> · Filename: </w:t>
    </w:r>
    <w:fldSimple w:instr=" FILENAME \* FirstCap \* MERGEFORMAT ">
      <w:r w:rsidRPr="009D7F1A">
        <w:rPr>
          <w:noProof/>
          <w:sz w:val="16"/>
        </w:rPr>
        <w:t>AHNS-2010-SY-MM-006.docx</w:t>
      </w:r>
    </w:fldSimple>
    <w:r>
      <w:rPr>
        <w:sz w:val="16"/>
      </w:rPr>
      <w:t xml:space="preserve"> · </w:t>
    </w:r>
    <w:proofErr w:type="spellStart"/>
    <w:r>
      <w:rPr>
        <w:sz w:val="16"/>
      </w:rPr>
      <w:t>FileSize</w:t>
    </w:r>
    <w:proofErr w:type="spellEnd"/>
    <w:r>
      <w:rPr>
        <w:sz w:val="16"/>
      </w:rPr>
      <w:t xml:space="preserve">; </w:t>
    </w:r>
    <w:fldSimple w:instr=" FILESIZE  \* MERGEFORMAT ">
      <w:r w:rsidRPr="00F973A5">
        <w:rPr>
          <w:noProof/>
          <w:sz w:val="16"/>
        </w:rPr>
        <w:t>33311</w:t>
      </w:r>
    </w:fldSimple>
    <w:r>
      <w:rPr>
        <w:sz w:val="16"/>
      </w:rPr>
      <w:t xml:space="preserve"> bytes</w:t>
    </w:r>
    <w:r>
      <w:rPr>
        <w:bCs/>
        <w:sz w:val="16"/>
      </w:rPr>
      <w:t xml:space="preserve"> </w:t>
    </w:r>
    <w:r>
      <w:rPr>
        <w:sz w:val="16"/>
      </w:rPr>
      <w:t xml:space="preserve">· </w:t>
    </w:r>
    <w:r>
      <w:rPr>
        <w:bCs/>
        <w:sz w:val="16"/>
      </w:rPr>
      <w:t xml:space="preserve">Template: </w:t>
    </w:r>
    <w:fldSimple w:instr=" TEMPLATE  \* MERGEFORMAT ">
      <w:r>
        <w:rPr>
          <w:bCs/>
          <w:noProof/>
          <w:sz w:val="16"/>
        </w:rPr>
        <w:t>MoM.dot</w:t>
      </w:r>
    </w:fldSimple>
    <w:r>
      <w:rPr>
        <w:bCs/>
        <w:sz w:val="16"/>
      </w:rPr>
      <w:t xml:space="preserve"> </w:t>
    </w:r>
    <w:r>
      <w:rPr>
        <w:sz w:val="16"/>
      </w:rPr>
      <w:t>·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62367" w14:textId="77777777" w:rsidR="00A16D2E" w:rsidRDefault="00A16D2E">
      <w:r>
        <w:separator/>
      </w:r>
    </w:p>
  </w:footnote>
  <w:footnote w:type="continuationSeparator" w:id="0">
    <w:p w14:paraId="50BCF4DF" w14:textId="77777777" w:rsidR="00A16D2E" w:rsidRDefault="00A16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ADF"/>
    <w:multiLevelType w:val="multilevel"/>
    <w:tmpl w:val="39D0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430321"/>
    <w:multiLevelType w:val="hybridMultilevel"/>
    <w:tmpl w:val="4DE49198"/>
    <w:lvl w:ilvl="0" w:tplc="B85AD44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2582434"/>
    <w:multiLevelType w:val="multilevel"/>
    <w:tmpl w:val="2818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B1726F"/>
    <w:multiLevelType w:val="multilevel"/>
    <w:tmpl w:val="D91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942F70"/>
    <w:multiLevelType w:val="multilevel"/>
    <w:tmpl w:val="293E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AD2EA5"/>
    <w:multiLevelType w:val="multilevel"/>
    <w:tmpl w:val="6F1E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FE51F7"/>
    <w:multiLevelType w:val="hybridMultilevel"/>
    <w:tmpl w:val="721AB09C"/>
    <w:lvl w:ilvl="0" w:tplc="2B00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522FC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3B63EC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E0FC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6A6F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526D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946FE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295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AE41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40688B"/>
    <w:multiLevelType w:val="hybridMultilevel"/>
    <w:tmpl w:val="BA04E278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FD4286"/>
    <w:multiLevelType w:val="hybridMultilevel"/>
    <w:tmpl w:val="A04C2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816F3"/>
    <w:multiLevelType w:val="hybridMultilevel"/>
    <w:tmpl w:val="48B84DD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FCF30E1"/>
    <w:multiLevelType w:val="hybridMultilevel"/>
    <w:tmpl w:val="E10E8EE2"/>
    <w:lvl w:ilvl="0" w:tplc="0C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41F87624"/>
    <w:multiLevelType w:val="hybridMultilevel"/>
    <w:tmpl w:val="3098808E"/>
    <w:lvl w:ilvl="0" w:tplc="0C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4E4799A"/>
    <w:multiLevelType w:val="hybridMultilevel"/>
    <w:tmpl w:val="9A8A37BE"/>
    <w:lvl w:ilvl="0" w:tplc="FFFFFFFF">
      <w:start w:val="1"/>
      <w:numFmt w:val="bullet"/>
      <w:lvlText w:val="–"/>
      <w:legacy w:legacy="1" w:legacySpace="0" w:legacyIndent="360"/>
      <w:lvlJc w:val="left"/>
      <w:pPr>
        <w:ind w:left="143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8934FA9"/>
    <w:multiLevelType w:val="hybridMultilevel"/>
    <w:tmpl w:val="E758A43C"/>
    <w:lvl w:ilvl="0" w:tplc="BA36476E">
      <w:start w:val="7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AA424FC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41D0353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CCF20D4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7FC4F9B8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C074C50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701AEFB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B156DB32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BCC6ADF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59665CBB"/>
    <w:multiLevelType w:val="hybridMultilevel"/>
    <w:tmpl w:val="E1B8F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C10A6B"/>
    <w:multiLevelType w:val="hybridMultilevel"/>
    <w:tmpl w:val="DE7CCCB4"/>
    <w:lvl w:ilvl="0" w:tplc="47DE8CE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72CB84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520E685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B6685E8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F20C48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BC2E20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C8648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E5DE2E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59C4CC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FE2633"/>
    <w:multiLevelType w:val="hybridMultilevel"/>
    <w:tmpl w:val="355EB2FA"/>
    <w:lvl w:ilvl="0" w:tplc="BC34A4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ED07C5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B6A3C0E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3E3C148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8F7C053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527A68A6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4E6FC0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62283D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0B6BF62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1332FCC"/>
    <w:multiLevelType w:val="hybridMultilevel"/>
    <w:tmpl w:val="721AB09C"/>
    <w:lvl w:ilvl="0" w:tplc="947CCC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1C02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1D614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303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0B9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864DA4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416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0046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DEE2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2A7024"/>
    <w:multiLevelType w:val="multilevel"/>
    <w:tmpl w:val="E724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C12714"/>
    <w:multiLevelType w:val="hybridMultilevel"/>
    <w:tmpl w:val="36E685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4974C2"/>
    <w:multiLevelType w:val="singleLevel"/>
    <w:tmpl w:val="F6C68EBE"/>
    <w:lvl w:ilvl="0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75865D86"/>
    <w:multiLevelType w:val="multilevel"/>
    <w:tmpl w:val="6512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922A84"/>
    <w:multiLevelType w:val="multilevel"/>
    <w:tmpl w:val="7E9C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6"/>
  </w:num>
  <w:num w:numId="4">
    <w:abstractNumId w:val="15"/>
  </w:num>
  <w:num w:numId="5">
    <w:abstractNumId w:val="13"/>
  </w:num>
  <w:num w:numId="6">
    <w:abstractNumId w:val="20"/>
  </w:num>
  <w:num w:numId="7">
    <w:abstractNumId w:val="12"/>
  </w:num>
  <w:num w:numId="8">
    <w:abstractNumId w:val="1"/>
  </w:num>
  <w:num w:numId="9">
    <w:abstractNumId w:val="19"/>
  </w:num>
  <w:num w:numId="10">
    <w:abstractNumId w:val="9"/>
  </w:num>
  <w:num w:numId="11">
    <w:abstractNumId w:val="10"/>
  </w:num>
  <w:num w:numId="12">
    <w:abstractNumId w:val="11"/>
  </w:num>
  <w:num w:numId="13">
    <w:abstractNumId w:val="7"/>
  </w:num>
  <w:num w:numId="14">
    <w:abstractNumId w:val="2"/>
  </w:num>
  <w:num w:numId="15">
    <w:abstractNumId w:val="21"/>
  </w:num>
  <w:num w:numId="16">
    <w:abstractNumId w:val="5"/>
  </w:num>
  <w:num w:numId="17">
    <w:abstractNumId w:val="3"/>
  </w:num>
  <w:num w:numId="18">
    <w:abstractNumId w:val="0"/>
  </w:num>
  <w:num w:numId="19">
    <w:abstractNumId w:val="18"/>
  </w:num>
  <w:num w:numId="20">
    <w:abstractNumId w:val="4"/>
  </w:num>
  <w:num w:numId="21">
    <w:abstractNumId w:val="22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60"/>
    <w:rsid w:val="000354B3"/>
    <w:rsid w:val="000A1B5E"/>
    <w:rsid w:val="000C285B"/>
    <w:rsid w:val="000D5B8E"/>
    <w:rsid w:val="001051EA"/>
    <w:rsid w:val="001533F2"/>
    <w:rsid w:val="00155B4E"/>
    <w:rsid w:val="00200A9D"/>
    <w:rsid w:val="00210209"/>
    <w:rsid w:val="00212F93"/>
    <w:rsid w:val="00213FAA"/>
    <w:rsid w:val="00214602"/>
    <w:rsid w:val="00227771"/>
    <w:rsid w:val="00276CC2"/>
    <w:rsid w:val="002B1F35"/>
    <w:rsid w:val="002D0BCD"/>
    <w:rsid w:val="00316228"/>
    <w:rsid w:val="00324172"/>
    <w:rsid w:val="003472DC"/>
    <w:rsid w:val="003A60A2"/>
    <w:rsid w:val="0042387E"/>
    <w:rsid w:val="00454188"/>
    <w:rsid w:val="00467928"/>
    <w:rsid w:val="004A0EF8"/>
    <w:rsid w:val="004A1E22"/>
    <w:rsid w:val="004B24D8"/>
    <w:rsid w:val="004B4867"/>
    <w:rsid w:val="004F3D30"/>
    <w:rsid w:val="0051198E"/>
    <w:rsid w:val="0057199A"/>
    <w:rsid w:val="00586A77"/>
    <w:rsid w:val="005C6C21"/>
    <w:rsid w:val="005E56B6"/>
    <w:rsid w:val="006260A2"/>
    <w:rsid w:val="00626891"/>
    <w:rsid w:val="0065165F"/>
    <w:rsid w:val="00652DF0"/>
    <w:rsid w:val="00655A7C"/>
    <w:rsid w:val="006650FA"/>
    <w:rsid w:val="00667D85"/>
    <w:rsid w:val="00672704"/>
    <w:rsid w:val="006A06A3"/>
    <w:rsid w:val="006A6AB3"/>
    <w:rsid w:val="006C0BEF"/>
    <w:rsid w:val="006C6C74"/>
    <w:rsid w:val="006E3B75"/>
    <w:rsid w:val="006F49A0"/>
    <w:rsid w:val="00716D0E"/>
    <w:rsid w:val="00732152"/>
    <w:rsid w:val="0074713F"/>
    <w:rsid w:val="00755085"/>
    <w:rsid w:val="007662FE"/>
    <w:rsid w:val="00766A5C"/>
    <w:rsid w:val="0077674E"/>
    <w:rsid w:val="007970EB"/>
    <w:rsid w:val="007A5A9A"/>
    <w:rsid w:val="00843EA3"/>
    <w:rsid w:val="00844374"/>
    <w:rsid w:val="008675C8"/>
    <w:rsid w:val="00881AFF"/>
    <w:rsid w:val="008B2A87"/>
    <w:rsid w:val="008B40F1"/>
    <w:rsid w:val="008C483B"/>
    <w:rsid w:val="008E34E7"/>
    <w:rsid w:val="008F2369"/>
    <w:rsid w:val="009322B2"/>
    <w:rsid w:val="009D7F1A"/>
    <w:rsid w:val="00A16D2E"/>
    <w:rsid w:val="00A26718"/>
    <w:rsid w:val="00A570AE"/>
    <w:rsid w:val="00AA3C7B"/>
    <w:rsid w:val="00AD1B54"/>
    <w:rsid w:val="00AD5E6B"/>
    <w:rsid w:val="00B172E9"/>
    <w:rsid w:val="00B903EC"/>
    <w:rsid w:val="00BC142A"/>
    <w:rsid w:val="00BE3010"/>
    <w:rsid w:val="00C00BDD"/>
    <w:rsid w:val="00C12FEA"/>
    <w:rsid w:val="00C25F14"/>
    <w:rsid w:val="00C65A2C"/>
    <w:rsid w:val="00C90DBE"/>
    <w:rsid w:val="00C9486B"/>
    <w:rsid w:val="00CD6E9D"/>
    <w:rsid w:val="00D55164"/>
    <w:rsid w:val="00D6118C"/>
    <w:rsid w:val="00D8798C"/>
    <w:rsid w:val="00D95C55"/>
    <w:rsid w:val="00DA3847"/>
    <w:rsid w:val="00E06AE8"/>
    <w:rsid w:val="00E21128"/>
    <w:rsid w:val="00E33A91"/>
    <w:rsid w:val="00E654B0"/>
    <w:rsid w:val="00E87C8A"/>
    <w:rsid w:val="00E943B1"/>
    <w:rsid w:val="00E95BF9"/>
    <w:rsid w:val="00EC344F"/>
    <w:rsid w:val="00EC65C2"/>
    <w:rsid w:val="00EE3560"/>
    <w:rsid w:val="00F24E94"/>
    <w:rsid w:val="00F4517A"/>
    <w:rsid w:val="00F81144"/>
    <w:rsid w:val="00F973A5"/>
    <w:rsid w:val="00F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D7B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C2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5C6C21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C6C21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5C6C2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C6C21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C6C21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5C6C21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6C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C2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C6C21"/>
    <w:rPr>
      <w:b/>
      <w:bCs/>
      <w:u w:val="single"/>
    </w:rPr>
  </w:style>
  <w:style w:type="paragraph" w:styleId="BodyTextIndent">
    <w:name w:val="Body Text Indent"/>
    <w:basedOn w:val="Normal"/>
    <w:rsid w:val="005C6C21"/>
    <w:pPr>
      <w:ind w:left="720"/>
      <w:jc w:val="both"/>
    </w:pPr>
  </w:style>
  <w:style w:type="paragraph" w:styleId="BodyText2">
    <w:name w:val="Body Text 2"/>
    <w:basedOn w:val="Normal"/>
    <w:rsid w:val="005C6C21"/>
    <w:pPr>
      <w:jc w:val="both"/>
    </w:pPr>
  </w:style>
  <w:style w:type="paragraph" w:styleId="PlainText">
    <w:name w:val="Plain Text"/>
    <w:basedOn w:val="Normal"/>
    <w:rsid w:val="005C6C2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A3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33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3A91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E33A91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DefaultParagraphFont"/>
    <w:rsid w:val="00E33A91"/>
  </w:style>
  <w:style w:type="paragraph" w:styleId="ListParagraph">
    <w:name w:val="List Paragraph"/>
    <w:basedOn w:val="Normal"/>
    <w:uiPriority w:val="34"/>
    <w:qFormat/>
    <w:rsid w:val="00E06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6C2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5C6C21"/>
    <w:pPr>
      <w:keepNext/>
      <w:tabs>
        <w:tab w:val="center" w:pos="43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C6C21"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5C6C2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5C6C21"/>
    <w:pPr>
      <w:keepNext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5C6C21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5C6C21"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C6C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6C2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C6C21"/>
    <w:rPr>
      <w:b/>
      <w:bCs/>
      <w:u w:val="single"/>
    </w:rPr>
  </w:style>
  <w:style w:type="paragraph" w:styleId="BodyTextIndent">
    <w:name w:val="Body Text Indent"/>
    <w:basedOn w:val="Normal"/>
    <w:rsid w:val="005C6C21"/>
    <w:pPr>
      <w:ind w:left="720"/>
      <w:jc w:val="both"/>
    </w:pPr>
  </w:style>
  <w:style w:type="paragraph" w:styleId="BodyText2">
    <w:name w:val="Body Text 2"/>
    <w:basedOn w:val="Normal"/>
    <w:rsid w:val="005C6C21"/>
    <w:pPr>
      <w:jc w:val="both"/>
    </w:pPr>
  </w:style>
  <w:style w:type="paragraph" w:styleId="PlainText">
    <w:name w:val="Plain Text"/>
    <w:basedOn w:val="Normal"/>
    <w:rsid w:val="005C6C21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A3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33A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3A91"/>
    <w:rPr>
      <w:rFonts w:ascii="Tahoma" w:hAnsi="Tahoma" w:cs="Tahoma"/>
      <w:sz w:val="16"/>
      <w:szCs w:val="16"/>
      <w:lang w:val="en-GB" w:eastAsia="en-US"/>
    </w:rPr>
  </w:style>
  <w:style w:type="paragraph" w:styleId="NormalWeb">
    <w:name w:val="Normal (Web)"/>
    <w:basedOn w:val="Normal"/>
    <w:uiPriority w:val="99"/>
    <w:unhideWhenUsed/>
    <w:rsid w:val="00E33A91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DefaultParagraphFont"/>
    <w:rsid w:val="00E33A91"/>
  </w:style>
  <w:style w:type="paragraph" w:styleId="ListParagraph">
    <w:name w:val="List Paragraph"/>
    <w:basedOn w:val="Normal"/>
    <w:uiPriority w:val="34"/>
    <w:qFormat/>
    <w:rsid w:val="00E0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n6308627\LOCALS~1\Temp\Mo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007423-0506-494E-A74F-F77A58900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\DOCUME~1\n6308627\LOCALS~1\Temp\MoM.dot</Template>
  <TotalTime>112</TotalTime>
  <Pages>2</Pages>
  <Words>301</Words>
  <Characters>1719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Template</vt:lpstr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Template</dc:title>
  <dc:creator>Armin Mehmedagic</dc:creator>
  <cp:lastModifiedBy>Michael Hamilton</cp:lastModifiedBy>
  <cp:revision>7</cp:revision>
  <cp:lastPrinted>2000-04-27T07:15:00Z</cp:lastPrinted>
  <dcterms:created xsi:type="dcterms:W3CDTF">2010-10-18T01:57:00Z</dcterms:created>
  <dcterms:modified xsi:type="dcterms:W3CDTF">2010-10-18T07:43:00Z</dcterms:modified>
</cp:coreProperties>
</file>