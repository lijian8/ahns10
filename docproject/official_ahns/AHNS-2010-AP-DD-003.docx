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rsidR="001202C2">
          <w:t>QUAV Project</w:t>
        </w:r>
      </w:fldSimple>
      <w:r>
        <w:t xml:space="preserve">, </w:t>
      </w:r>
      <w:bookmarkStart w:id="1" w:name="OLE_LINK3"/>
      <w:bookmarkStart w:id="2" w:name="OLE_LINK4"/>
      <w:r w:rsidR="007014D8">
        <w:fldChar w:fldCharType="begin"/>
      </w:r>
      <w:r>
        <w:instrText xml:space="preserve"> TITLE  \* MERGEFORMAT </w:instrText>
      </w:r>
      <w:r w:rsidR="007014D8">
        <w:fldChar w:fldCharType="separate"/>
      </w:r>
      <w:r w:rsidR="00922B3F">
        <w:t>Autonomous Helicopter Navigation System, Flight Computer Design Document</w:t>
      </w:r>
      <w:r w:rsidR="007014D8">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1202C2" w:rsidRPr="001202C2">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1202C2" w:rsidRPr="001202C2">
          <w:rPr>
            <w:rFonts w:ascii="Times" w:hAnsi="Times"/>
            <w:noProof/>
            <w:color w:val="auto"/>
            <w:sz w:val="20"/>
          </w:rPr>
          <w:t>Liam O'Sullivan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1202C2" w:rsidRPr="001202C2">
          <w:rPr>
            <w:rFonts w:ascii="Times" w:hAnsi="Times"/>
            <w:color w:val="auto"/>
            <w:sz w:val="20"/>
          </w:rPr>
          <w:t>Michael Hamilton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1202C2" w:rsidRPr="001202C2">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Luis </w:t>
      </w:r>
      <w:proofErr w:type="spellStart"/>
      <w:r>
        <w:rPr>
          <w:rFonts w:ascii="Times" w:hAnsi="Times"/>
          <w:color w:val="auto"/>
          <w:sz w:val="20"/>
        </w:rPr>
        <w:t>Mejias</w:t>
      </w:r>
      <w:proofErr w:type="spellEnd"/>
      <w:r>
        <w:rPr>
          <w:rFonts w:ascii="Times" w:hAnsi="Times"/>
          <w:color w:val="auto"/>
          <w:sz w:val="20"/>
        </w:rPr>
        <w:t>,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7014D8">
            <w:pPr>
              <w:spacing w:after="120"/>
              <w:jc w:val="center"/>
            </w:pPr>
            <w:fldSimple w:instr=" DOCPROPERTY &quot;Issue&quot;  \* MERGEFORMAT ">
              <w:r w:rsidR="001202C2">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7014D8">
            <w:pPr>
              <w:spacing w:after="120"/>
              <w:jc w:val="center"/>
            </w:pPr>
            <w:fldSimple w:instr=" DOCPROPERTY &quot;Date completed&quot;  \* MERGEFORMAT ">
              <w:r w:rsidR="001202C2" w:rsidRPr="001202C2">
                <w:rPr>
                  <w:rFonts w:ascii="Times" w:hAnsi="Times"/>
                </w:rPr>
                <w:t>25 Oct 2010</w:t>
              </w:r>
            </w:fldSimple>
          </w:p>
        </w:tc>
        <w:tc>
          <w:tcPr>
            <w:tcW w:w="1559" w:type="dxa"/>
            <w:tcBorders>
              <w:bottom w:val="single" w:sz="12" w:space="0" w:color="auto"/>
            </w:tcBorders>
          </w:tcPr>
          <w:p w:rsidR="00E51C26" w:rsidRDefault="007014D8">
            <w:pPr>
              <w:spacing w:after="120"/>
              <w:jc w:val="center"/>
            </w:pPr>
            <w:fldSimple w:instr=" DOCPROPERTY &quot;Student_Manager&quot;  \* MERGEFORMAT ">
              <w:r w:rsidR="001202C2" w:rsidRPr="001202C2">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7014D8">
            <w:pPr>
              <w:spacing w:after="120"/>
              <w:jc w:val="center"/>
              <w:rPr>
                <w:rFonts w:ascii="Times" w:hAnsi="Times"/>
              </w:rPr>
            </w:pPr>
            <w:fldSimple w:instr=" DOCPROPERTY &quot;Date completed&quot;  \* MERGEFORMAT ">
              <w:r w:rsidR="001202C2">
                <w:t>25 Oct 2010</w:t>
              </w:r>
            </w:fldSimple>
          </w:p>
        </w:tc>
        <w:tc>
          <w:tcPr>
            <w:tcW w:w="1559" w:type="dxa"/>
            <w:tcBorders>
              <w:bottom w:val="single" w:sz="12" w:space="0" w:color="auto"/>
            </w:tcBorders>
          </w:tcPr>
          <w:p w:rsidR="00E51C26" w:rsidRDefault="007014D8">
            <w:pPr>
              <w:spacing w:after="120"/>
              <w:jc w:val="center"/>
              <w:rPr>
                <w:rFonts w:ascii="Times" w:hAnsi="Times"/>
              </w:rPr>
            </w:pPr>
            <w:fldSimple w:instr=" DOCPROPERTY &quot;Student_Manager&quot;  \* MERGEFORMAT ">
              <w:r w:rsidR="001202C2" w:rsidRPr="001202C2">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31274B" w:rsidRDefault="00C4358B" w:rsidP="007441F3">
      <w:pPr>
        <w:spacing w:line="360" w:lineRule="auto"/>
      </w:pPr>
      <w:r>
        <w:t xml:space="preserve">The </w:t>
      </w:r>
      <w:r w:rsidR="00576D3C">
        <w:t>design</w:t>
      </w:r>
      <w:r>
        <w:t xml:space="preserve"> of the flight computer </w:t>
      </w:r>
      <w:r w:rsidR="00576D3C">
        <w:t xml:space="preserve">is necessary to </w:t>
      </w:r>
      <w:r w:rsidR="00B00343">
        <w:t>facilitate</w:t>
      </w:r>
      <w:r w:rsidR="00B824E7">
        <w:t xml:space="preserve"> autonomous flight testing to occur. </w:t>
      </w:r>
      <w:r w:rsidR="00FE7F98">
        <w:t xml:space="preserve">The flight computer will </w:t>
      </w:r>
      <w:r w:rsidR="00CF45D5">
        <w:t>collect data from the following</w:t>
      </w:r>
      <w:r w:rsidR="00A87751">
        <w:t xml:space="preserve"> devices connected to it:</w:t>
      </w:r>
    </w:p>
    <w:p w:rsidR="00A87751" w:rsidRDefault="00A87751" w:rsidP="007441F3">
      <w:pPr>
        <w:pStyle w:val="ListParagraph"/>
        <w:numPr>
          <w:ilvl w:val="0"/>
          <w:numId w:val="41"/>
        </w:numPr>
        <w:spacing w:line="360" w:lineRule="auto"/>
      </w:pPr>
      <w:r>
        <w:t>IMU</w:t>
      </w:r>
    </w:p>
    <w:p w:rsidR="00A87751" w:rsidRDefault="00A87751" w:rsidP="007441F3">
      <w:pPr>
        <w:pStyle w:val="ListParagraph"/>
        <w:numPr>
          <w:ilvl w:val="0"/>
          <w:numId w:val="41"/>
        </w:numPr>
        <w:spacing w:line="360" w:lineRule="auto"/>
      </w:pPr>
      <w:r>
        <w:t>Arduino</w:t>
      </w:r>
    </w:p>
    <w:p w:rsidR="00A87751" w:rsidRDefault="00A87751" w:rsidP="007441F3">
      <w:pPr>
        <w:pStyle w:val="ListParagraph"/>
        <w:numPr>
          <w:ilvl w:val="0"/>
          <w:numId w:val="41"/>
        </w:numPr>
        <w:spacing w:line="360" w:lineRule="auto"/>
      </w:pPr>
      <w:r>
        <w:t xml:space="preserve">Compass (connected via the </w:t>
      </w:r>
      <w:proofErr w:type="spellStart"/>
      <w:r>
        <w:t>Arudino</w:t>
      </w:r>
      <w:proofErr w:type="spellEnd"/>
      <w:r>
        <w:t>)</w:t>
      </w:r>
    </w:p>
    <w:p w:rsidR="00A87751" w:rsidRDefault="00A87751" w:rsidP="007441F3">
      <w:pPr>
        <w:pStyle w:val="ListParagraph"/>
        <w:numPr>
          <w:ilvl w:val="0"/>
          <w:numId w:val="41"/>
        </w:numPr>
        <w:spacing w:line="360" w:lineRule="auto"/>
      </w:pPr>
      <w:r>
        <w:t>Ultrasonic sensor (connected via the Arduino)</w:t>
      </w:r>
    </w:p>
    <w:p w:rsidR="00A87751" w:rsidRDefault="00A87751" w:rsidP="007441F3">
      <w:pPr>
        <w:pStyle w:val="ListParagraph"/>
        <w:numPr>
          <w:ilvl w:val="0"/>
          <w:numId w:val="41"/>
        </w:numPr>
        <w:spacing w:line="360" w:lineRule="auto"/>
      </w:pPr>
      <w:r>
        <w:t>Battery voltage sensor (connected via the Arduino)</w:t>
      </w:r>
    </w:p>
    <w:p w:rsidR="00A87751" w:rsidRDefault="00A87751" w:rsidP="007441F3">
      <w:pPr>
        <w:pStyle w:val="ListParagraph"/>
        <w:numPr>
          <w:ilvl w:val="0"/>
          <w:numId w:val="41"/>
        </w:numPr>
        <w:spacing w:line="360" w:lineRule="auto"/>
      </w:pPr>
      <w:r>
        <w:t>Mode control unit</w:t>
      </w:r>
    </w:p>
    <w:p w:rsidR="00FB1ED2" w:rsidRDefault="00FB1ED2" w:rsidP="007441F3">
      <w:pPr>
        <w:spacing w:line="360" w:lineRule="auto"/>
      </w:pPr>
      <w:r>
        <w:t xml:space="preserve">The collection of this data involved numerous software libraries to be developed in C programming code. The functions of these libraries will be executed </w:t>
      </w:r>
      <w:r w:rsidR="007F6D05">
        <w:t xml:space="preserve">in the flight computer program which is organised through the use of threading. Threading is required </w:t>
      </w:r>
      <w:r w:rsidR="00295B37">
        <w:t>for the</w:t>
      </w:r>
      <w:r w:rsidR="008F5EF0">
        <w:t xml:space="preserve"> flight computer since </w:t>
      </w:r>
      <w:r w:rsidR="00CC0B66">
        <w:t>concurrent processes need to be run at the same time to achieve autonomous flight.</w:t>
      </w:r>
    </w:p>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proofErr w:type="gramStart"/>
      <w:r>
        <w:t>Paragraph</w:t>
      </w:r>
      <w:r>
        <w:rPr>
          <w:noProof/>
          <w:webHidden/>
        </w:rPr>
        <w:tab/>
      </w:r>
      <w:r>
        <w:t>Page No.</w:t>
      </w:r>
      <w:proofErr w:type="gramEnd"/>
    </w:p>
    <w:bookmarkEnd w:id="0"/>
    <w:p w:rsidR="00E51C26" w:rsidRDefault="00E51C26"/>
    <w:p w:rsidR="00E250C8" w:rsidRDefault="007014D8">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75460777" w:history="1">
        <w:r w:rsidR="00E250C8" w:rsidRPr="007477FD">
          <w:rPr>
            <w:rStyle w:val="Hyperlink"/>
            <w:noProof/>
          </w:rPr>
          <w:t>1</w:t>
        </w:r>
        <w:r w:rsidR="00E250C8">
          <w:rPr>
            <w:rFonts w:asciiTheme="minorHAnsi" w:eastAsiaTheme="minorEastAsia" w:hAnsiTheme="minorHAnsi" w:cstheme="minorBidi"/>
            <w:noProof/>
            <w:color w:val="auto"/>
            <w:sz w:val="22"/>
            <w:szCs w:val="22"/>
            <w:lang w:eastAsia="en-AU"/>
          </w:rPr>
          <w:tab/>
        </w:r>
        <w:r w:rsidR="00E250C8" w:rsidRPr="007477FD">
          <w:rPr>
            <w:rStyle w:val="Hyperlink"/>
            <w:noProof/>
          </w:rPr>
          <w:t>Introduction</w:t>
        </w:r>
        <w:r w:rsidR="00E250C8">
          <w:rPr>
            <w:noProof/>
            <w:webHidden/>
          </w:rPr>
          <w:tab/>
        </w:r>
        <w:r w:rsidR="00E250C8">
          <w:rPr>
            <w:noProof/>
            <w:webHidden/>
          </w:rPr>
          <w:fldChar w:fldCharType="begin"/>
        </w:r>
        <w:r w:rsidR="00E250C8">
          <w:rPr>
            <w:noProof/>
            <w:webHidden/>
          </w:rPr>
          <w:instrText xml:space="preserve"> PAGEREF _Toc275460777 \h </w:instrText>
        </w:r>
        <w:r w:rsidR="00E250C8">
          <w:rPr>
            <w:noProof/>
            <w:webHidden/>
          </w:rPr>
        </w:r>
        <w:r w:rsidR="00E250C8">
          <w:rPr>
            <w:noProof/>
            <w:webHidden/>
          </w:rPr>
          <w:fldChar w:fldCharType="separate"/>
        </w:r>
        <w:r w:rsidR="00E250C8">
          <w:rPr>
            <w:noProof/>
            <w:webHidden/>
          </w:rPr>
          <w:t>8</w:t>
        </w:r>
        <w:r w:rsidR="00E250C8">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78" w:history="1">
        <w:r w:rsidRPr="007477FD">
          <w:rPr>
            <w:rStyle w:val="Hyperlink"/>
            <w:noProof/>
          </w:rPr>
          <w:t>1.1</w:t>
        </w:r>
        <w:r>
          <w:rPr>
            <w:rFonts w:asciiTheme="minorHAnsi" w:eastAsiaTheme="minorEastAsia" w:hAnsiTheme="minorHAnsi" w:cstheme="minorBidi"/>
            <w:noProof/>
            <w:color w:val="auto"/>
            <w:sz w:val="22"/>
            <w:szCs w:val="22"/>
            <w:lang w:eastAsia="en-AU"/>
          </w:rPr>
          <w:tab/>
        </w:r>
        <w:r w:rsidRPr="007477FD">
          <w:rPr>
            <w:rStyle w:val="Hyperlink"/>
            <w:noProof/>
          </w:rPr>
          <w:t>Scope</w:t>
        </w:r>
        <w:r>
          <w:rPr>
            <w:noProof/>
            <w:webHidden/>
          </w:rPr>
          <w:tab/>
        </w:r>
        <w:r>
          <w:rPr>
            <w:noProof/>
            <w:webHidden/>
          </w:rPr>
          <w:fldChar w:fldCharType="begin"/>
        </w:r>
        <w:r>
          <w:rPr>
            <w:noProof/>
            <w:webHidden/>
          </w:rPr>
          <w:instrText xml:space="preserve"> PAGEREF _Toc275460778 \h </w:instrText>
        </w:r>
        <w:r>
          <w:rPr>
            <w:noProof/>
            <w:webHidden/>
          </w:rPr>
        </w:r>
        <w:r>
          <w:rPr>
            <w:noProof/>
            <w:webHidden/>
          </w:rPr>
          <w:fldChar w:fldCharType="separate"/>
        </w:r>
        <w:r>
          <w:rPr>
            <w:noProof/>
            <w:webHidden/>
          </w:rPr>
          <w:t>8</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79" w:history="1">
        <w:r w:rsidRPr="007477FD">
          <w:rPr>
            <w:rStyle w:val="Hyperlink"/>
            <w:noProof/>
          </w:rPr>
          <w:t>1.2</w:t>
        </w:r>
        <w:r>
          <w:rPr>
            <w:rFonts w:asciiTheme="minorHAnsi" w:eastAsiaTheme="minorEastAsia" w:hAnsiTheme="minorHAnsi" w:cstheme="minorBidi"/>
            <w:noProof/>
            <w:color w:val="auto"/>
            <w:sz w:val="22"/>
            <w:szCs w:val="22"/>
            <w:lang w:eastAsia="en-AU"/>
          </w:rPr>
          <w:tab/>
        </w:r>
        <w:r w:rsidRPr="007477FD">
          <w:rPr>
            <w:rStyle w:val="Hyperlink"/>
            <w:noProof/>
          </w:rPr>
          <w:t>Background</w:t>
        </w:r>
        <w:r>
          <w:rPr>
            <w:noProof/>
            <w:webHidden/>
          </w:rPr>
          <w:tab/>
        </w:r>
        <w:r>
          <w:rPr>
            <w:noProof/>
            <w:webHidden/>
          </w:rPr>
          <w:fldChar w:fldCharType="begin"/>
        </w:r>
        <w:r>
          <w:rPr>
            <w:noProof/>
            <w:webHidden/>
          </w:rPr>
          <w:instrText xml:space="preserve"> PAGEREF _Toc275460779 \h </w:instrText>
        </w:r>
        <w:r>
          <w:rPr>
            <w:noProof/>
            <w:webHidden/>
          </w:rPr>
        </w:r>
        <w:r>
          <w:rPr>
            <w:noProof/>
            <w:webHidden/>
          </w:rPr>
          <w:fldChar w:fldCharType="separate"/>
        </w:r>
        <w:r>
          <w:rPr>
            <w:noProof/>
            <w:webHidden/>
          </w:rPr>
          <w:t>8</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780" w:history="1">
        <w:r w:rsidRPr="007477FD">
          <w:rPr>
            <w:rStyle w:val="Hyperlink"/>
            <w:noProof/>
          </w:rPr>
          <w:t>2</w:t>
        </w:r>
        <w:r>
          <w:rPr>
            <w:rFonts w:asciiTheme="minorHAnsi" w:eastAsiaTheme="minorEastAsia" w:hAnsiTheme="minorHAnsi" w:cstheme="minorBidi"/>
            <w:noProof/>
            <w:color w:val="auto"/>
            <w:sz w:val="22"/>
            <w:szCs w:val="22"/>
            <w:lang w:eastAsia="en-AU"/>
          </w:rPr>
          <w:tab/>
        </w:r>
        <w:r w:rsidRPr="007477FD">
          <w:rPr>
            <w:rStyle w:val="Hyperlink"/>
            <w:noProof/>
          </w:rPr>
          <w:t>Reference Documents</w:t>
        </w:r>
        <w:r>
          <w:rPr>
            <w:noProof/>
            <w:webHidden/>
          </w:rPr>
          <w:tab/>
        </w:r>
        <w:r>
          <w:rPr>
            <w:noProof/>
            <w:webHidden/>
          </w:rPr>
          <w:fldChar w:fldCharType="begin"/>
        </w:r>
        <w:r>
          <w:rPr>
            <w:noProof/>
            <w:webHidden/>
          </w:rPr>
          <w:instrText xml:space="preserve"> PAGEREF _Toc275460780 \h </w:instrText>
        </w:r>
        <w:r>
          <w:rPr>
            <w:noProof/>
            <w:webHidden/>
          </w:rPr>
        </w:r>
        <w:r>
          <w:rPr>
            <w:noProof/>
            <w:webHidden/>
          </w:rPr>
          <w:fldChar w:fldCharType="separate"/>
        </w:r>
        <w:r>
          <w:rPr>
            <w:noProof/>
            <w:webHidden/>
          </w:rPr>
          <w:t>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1" w:history="1">
        <w:r w:rsidRPr="007477FD">
          <w:rPr>
            <w:rStyle w:val="Hyperlink"/>
            <w:noProof/>
          </w:rPr>
          <w:t>2.1</w:t>
        </w:r>
        <w:r>
          <w:rPr>
            <w:rFonts w:asciiTheme="minorHAnsi" w:eastAsiaTheme="minorEastAsia" w:hAnsiTheme="minorHAnsi" w:cstheme="minorBidi"/>
            <w:noProof/>
            <w:color w:val="auto"/>
            <w:sz w:val="22"/>
            <w:szCs w:val="22"/>
            <w:lang w:eastAsia="en-AU"/>
          </w:rPr>
          <w:tab/>
        </w:r>
        <w:r w:rsidRPr="007477FD">
          <w:rPr>
            <w:rStyle w:val="Hyperlink"/>
            <w:noProof/>
          </w:rPr>
          <w:t>QUT Avionics Documents</w:t>
        </w:r>
        <w:r>
          <w:rPr>
            <w:noProof/>
            <w:webHidden/>
          </w:rPr>
          <w:tab/>
        </w:r>
        <w:r>
          <w:rPr>
            <w:noProof/>
            <w:webHidden/>
          </w:rPr>
          <w:fldChar w:fldCharType="begin"/>
        </w:r>
        <w:r>
          <w:rPr>
            <w:noProof/>
            <w:webHidden/>
          </w:rPr>
          <w:instrText xml:space="preserve"> PAGEREF _Toc275460781 \h </w:instrText>
        </w:r>
        <w:r>
          <w:rPr>
            <w:noProof/>
            <w:webHidden/>
          </w:rPr>
        </w:r>
        <w:r>
          <w:rPr>
            <w:noProof/>
            <w:webHidden/>
          </w:rPr>
          <w:fldChar w:fldCharType="separate"/>
        </w:r>
        <w:r>
          <w:rPr>
            <w:noProof/>
            <w:webHidden/>
          </w:rPr>
          <w:t>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2" w:history="1">
        <w:r w:rsidRPr="007477FD">
          <w:rPr>
            <w:rStyle w:val="Hyperlink"/>
            <w:noProof/>
          </w:rPr>
          <w:t>2.2</w:t>
        </w:r>
        <w:r>
          <w:rPr>
            <w:rFonts w:asciiTheme="minorHAnsi" w:eastAsiaTheme="minorEastAsia" w:hAnsiTheme="minorHAnsi" w:cstheme="minorBidi"/>
            <w:noProof/>
            <w:color w:val="auto"/>
            <w:sz w:val="22"/>
            <w:szCs w:val="22"/>
            <w:lang w:eastAsia="en-AU"/>
          </w:rPr>
          <w:tab/>
        </w:r>
        <w:r w:rsidRPr="007477FD">
          <w:rPr>
            <w:rStyle w:val="Hyperlink"/>
            <w:noProof/>
          </w:rPr>
          <w:t>Non-QUT Documents</w:t>
        </w:r>
        <w:r>
          <w:rPr>
            <w:noProof/>
            <w:webHidden/>
          </w:rPr>
          <w:tab/>
        </w:r>
        <w:r>
          <w:rPr>
            <w:noProof/>
            <w:webHidden/>
          </w:rPr>
          <w:fldChar w:fldCharType="begin"/>
        </w:r>
        <w:r>
          <w:rPr>
            <w:noProof/>
            <w:webHidden/>
          </w:rPr>
          <w:instrText xml:space="preserve"> PAGEREF _Toc275460782 \h </w:instrText>
        </w:r>
        <w:r>
          <w:rPr>
            <w:noProof/>
            <w:webHidden/>
          </w:rPr>
        </w:r>
        <w:r>
          <w:rPr>
            <w:noProof/>
            <w:webHidden/>
          </w:rPr>
          <w:fldChar w:fldCharType="separate"/>
        </w:r>
        <w:r>
          <w:rPr>
            <w:noProof/>
            <w:webHidden/>
          </w:rPr>
          <w:t>9</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783" w:history="1">
        <w:r w:rsidRPr="007477FD">
          <w:rPr>
            <w:rStyle w:val="Hyperlink"/>
            <w:noProof/>
          </w:rPr>
          <w:t>3</w:t>
        </w:r>
        <w:r>
          <w:rPr>
            <w:rFonts w:asciiTheme="minorHAnsi" w:eastAsiaTheme="minorEastAsia" w:hAnsiTheme="minorHAnsi" w:cstheme="minorBidi"/>
            <w:noProof/>
            <w:color w:val="auto"/>
            <w:sz w:val="22"/>
            <w:szCs w:val="22"/>
            <w:lang w:eastAsia="en-AU"/>
          </w:rPr>
          <w:tab/>
        </w:r>
        <w:r w:rsidRPr="007477FD">
          <w:rPr>
            <w:rStyle w:val="Hyperlink"/>
            <w:noProof/>
          </w:rPr>
          <w:t>Hardware architecture</w:t>
        </w:r>
        <w:r>
          <w:rPr>
            <w:noProof/>
            <w:webHidden/>
          </w:rPr>
          <w:tab/>
        </w:r>
        <w:r>
          <w:rPr>
            <w:noProof/>
            <w:webHidden/>
          </w:rPr>
          <w:fldChar w:fldCharType="begin"/>
        </w:r>
        <w:r>
          <w:rPr>
            <w:noProof/>
            <w:webHidden/>
          </w:rPr>
          <w:instrText xml:space="preserve"> PAGEREF _Toc275460783 \h </w:instrText>
        </w:r>
        <w:r>
          <w:rPr>
            <w:noProof/>
            <w:webHidden/>
          </w:rPr>
        </w:r>
        <w:r>
          <w:rPr>
            <w:noProof/>
            <w:webHidden/>
          </w:rPr>
          <w:fldChar w:fldCharType="separate"/>
        </w:r>
        <w:r>
          <w:rPr>
            <w:noProof/>
            <w:webHidden/>
          </w:rPr>
          <w:t>10</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784" w:history="1">
        <w:r w:rsidRPr="007477FD">
          <w:rPr>
            <w:rStyle w:val="Hyperlink"/>
            <w:noProof/>
          </w:rPr>
          <w:t>4</w:t>
        </w:r>
        <w:r>
          <w:rPr>
            <w:rFonts w:asciiTheme="minorHAnsi" w:eastAsiaTheme="minorEastAsia" w:hAnsiTheme="minorHAnsi" w:cstheme="minorBidi"/>
            <w:noProof/>
            <w:color w:val="auto"/>
            <w:sz w:val="22"/>
            <w:szCs w:val="22"/>
            <w:lang w:eastAsia="en-AU"/>
          </w:rPr>
          <w:tab/>
        </w:r>
        <w:r w:rsidRPr="007477FD">
          <w:rPr>
            <w:rStyle w:val="Hyperlink"/>
            <w:noProof/>
          </w:rPr>
          <w:t>IMU</w:t>
        </w:r>
        <w:r>
          <w:rPr>
            <w:noProof/>
            <w:webHidden/>
          </w:rPr>
          <w:tab/>
        </w:r>
        <w:r>
          <w:rPr>
            <w:noProof/>
            <w:webHidden/>
          </w:rPr>
          <w:fldChar w:fldCharType="begin"/>
        </w:r>
        <w:r>
          <w:rPr>
            <w:noProof/>
            <w:webHidden/>
          </w:rPr>
          <w:instrText xml:space="preserve"> PAGEREF _Toc275460784 \h </w:instrText>
        </w:r>
        <w:r>
          <w:rPr>
            <w:noProof/>
            <w:webHidden/>
          </w:rPr>
        </w:r>
        <w:r>
          <w:rPr>
            <w:noProof/>
            <w:webHidden/>
          </w:rPr>
          <w:fldChar w:fldCharType="separate"/>
        </w:r>
        <w:r>
          <w:rPr>
            <w:noProof/>
            <w:webHidden/>
          </w:rPr>
          <w:t>11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5" w:history="1">
        <w:r w:rsidRPr="007477FD">
          <w:rPr>
            <w:rStyle w:val="Hyperlink"/>
            <w:noProof/>
          </w:rPr>
          <w:t>4.1</w:t>
        </w:r>
        <w:r>
          <w:rPr>
            <w:rFonts w:asciiTheme="minorHAnsi" w:eastAsiaTheme="minorEastAsia" w:hAnsiTheme="minorHAnsi" w:cstheme="minorBidi"/>
            <w:noProof/>
            <w:color w:val="auto"/>
            <w:sz w:val="22"/>
            <w:szCs w:val="22"/>
            <w:lang w:eastAsia="en-AU"/>
          </w:rPr>
          <w:tab/>
        </w:r>
        <w:r w:rsidRPr="007477FD">
          <w:rPr>
            <w:rStyle w:val="Hyperlink"/>
            <w:noProof/>
          </w:rPr>
          <w:t>IMU hardware interface</w:t>
        </w:r>
        <w:r>
          <w:rPr>
            <w:noProof/>
            <w:webHidden/>
          </w:rPr>
          <w:tab/>
        </w:r>
        <w:r>
          <w:rPr>
            <w:noProof/>
            <w:webHidden/>
          </w:rPr>
          <w:fldChar w:fldCharType="begin"/>
        </w:r>
        <w:r>
          <w:rPr>
            <w:noProof/>
            <w:webHidden/>
          </w:rPr>
          <w:instrText xml:space="preserve"> PAGEREF _Toc275460785 \h </w:instrText>
        </w:r>
        <w:r>
          <w:rPr>
            <w:noProof/>
            <w:webHidden/>
          </w:rPr>
        </w:r>
        <w:r>
          <w:rPr>
            <w:noProof/>
            <w:webHidden/>
          </w:rPr>
          <w:fldChar w:fldCharType="separate"/>
        </w:r>
        <w:r>
          <w:rPr>
            <w:noProof/>
            <w:webHidden/>
          </w:rPr>
          <w:t>11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6" w:history="1">
        <w:r w:rsidRPr="007477FD">
          <w:rPr>
            <w:rStyle w:val="Hyperlink"/>
            <w:noProof/>
          </w:rPr>
          <w:t>4.2</w:t>
        </w:r>
        <w:r>
          <w:rPr>
            <w:rFonts w:asciiTheme="minorHAnsi" w:eastAsiaTheme="minorEastAsia" w:hAnsiTheme="minorHAnsi" w:cstheme="minorBidi"/>
            <w:noProof/>
            <w:color w:val="auto"/>
            <w:sz w:val="22"/>
            <w:szCs w:val="22"/>
            <w:lang w:eastAsia="en-AU"/>
          </w:rPr>
          <w:tab/>
        </w:r>
        <w:r w:rsidRPr="007477FD">
          <w:rPr>
            <w:rStyle w:val="Hyperlink"/>
            <w:noProof/>
          </w:rPr>
          <w:t>IMU architecture</w:t>
        </w:r>
        <w:r>
          <w:rPr>
            <w:noProof/>
            <w:webHidden/>
          </w:rPr>
          <w:tab/>
        </w:r>
        <w:r>
          <w:rPr>
            <w:noProof/>
            <w:webHidden/>
          </w:rPr>
          <w:fldChar w:fldCharType="begin"/>
        </w:r>
        <w:r>
          <w:rPr>
            <w:noProof/>
            <w:webHidden/>
          </w:rPr>
          <w:instrText xml:space="preserve"> PAGEREF _Toc275460786 \h </w:instrText>
        </w:r>
        <w:r>
          <w:rPr>
            <w:noProof/>
            <w:webHidden/>
          </w:rPr>
        </w:r>
        <w:r>
          <w:rPr>
            <w:noProof/>
            <w:webHidden/>
          </w:rPr>
          <w:fldChar w:fldCharType="separate"/>
        </w:r>
        <w:r>
          <w:rPr>
            <w:noProof/>
            <w:webHidden/>
          </w:rPr>
          <w:t>11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7" w:history="1">
        <w:r w:rsidRPr="007477FD">
          <w:rPr>
            <w:rStyle w:val="Hyperlink"/>
            <w:noProof/>
          </w:rPr>
          <w:t>4.3</w:t>
        </w:r>
        <w:r>
          <w:rPr>
            <w:rFonts w:asciiTheme="minorHAnsi" w:eastAsiaTheme="minorEastAsia" w:hAnsiTheme="minorHAnsi" w:cstheme="minorBidi"/>
            <w:noProof/>
            <w:color w:val="auto"/>
            <w:sz w:val="22"/>
            <w:szCs w:val="22"/>
            <w:lang w:eastAsia="en-AU"/>
          </w:rPr>
          <w:tab/>
        </w:r>
        <w:r w:rsidRPr="007477FD">
          <w:rPr>
            <w:rStyle w:val="Hyperlink"/>
            <w:noProof/>
          </w:rPr>
          <w:t>IMU CRB access</w:t>
        </w:r>
        <w:r>
          <w:rPr>
            <w:noProof/>
            <w:webHidden/>
          </w:rPr>
          <w:tab/>
        </w:r>
        <w:r>
          <w:rPr>
            <w:noProof/>
            <w:webHidden/>
          </w:rPr>
          <w:fldChar w:fldCharType="begin"/>
        </w:r>
        <w:r>
          <w:rPr>
            <w:noProof/>
            <w:webHidden/>
          </w:rPr>
          <w:instrText xml:space="preserve"> PAGEREF _Toc275460787 \h </w:instrText>
        </w:r>
        <w:r>
          <w:rPr>
            <w:noProof/>
            <w:webHidden/>
          </w:rPr>
        </w:r>
        <w:r>
          <w:rPr>
            <w:noProof/>
            <w:webHidden/>
          </w:rPr>
          <w:fldChar w:fldCharType="separate"/>
        </w:r>
        <w:r>
          <w:rPr>
            <w:noProof/>
            <w:webHidden/>
          </w:rPr>
          <w:t>13</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8" w:history="1">
        <w:r w:rsidRPr="007477FD">
          <w:rPr>
            <w:rStyle w:val="Hyperlink"/>
            <w:noProof/>
          </w:rPr>
          <w:t>4.4</w:t>
        </w:r>
        <w:r>
          <w:rPr>
            <w:rFonts w:asciiTheme="minorHAnsi" w:eastAsiaTheme="minorEastAsia" w:hAnsiTheme="minorHAnsi" w:cstheme="minorBidi"/>
            <w:noProof/>
            <w:color w:val="auto"/>
            <w:sz w:val="22"/>
            <w:szCs w:val="22"/>
            <w:lang w:eastAsia="en-AU"/>
          </w:rPr>
          <w:tab/>
        </w:r>
        <w:r w:rsidRPr="007477FD">
          <w:rPr>
            <w:rStyle w:val="Hyperlink"/>
            <w:noProof/>
          </w:rPr>
          <w:t>IMU sensor data access</w:t>
        </w:r>
        <w:r>
          <w:rPr>
            <w:noProof/>
            <w:webHidden/>
          </w:rPr>
          <w:tab/>
        </w:r>
        <w:r>
          <w:rPr>
            <w:noProof/>
            <w:webHidden/>
          </w:rPr>
          <w:fldChar w:fldCharType="begin"/>
        </w:r>
        <w:r>
          <w:rPr>
            <w:noProof/>
            <w:webHidden/>
          </w:rPr>
          <w:instrText xml:space="preserve"> PAGEREF _Toc275460788 \h </w:instrText>
        </w:r>
        <w:r>
          <w:rPr>
            <w:noProof/>
            <w:webHidden/>
          </w:rPr>
        </w:r>
        <w:r>
          <w:rPr>
            <w:noProof/>
            <w:webHidden/>
          </w:rPr>
          <w:fldChar w:fldCharType="separate"/>
        </w:r>
        <w:r>
          <w:rPr>
            <w:noProof/>
            <w:webHidden/>
          </w:rPr>
          <w:t>13</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89" w:history="1">
        <w:r w:rsidRPr="007477FD">
          <w:rPr>
            <w:rStyle w:val="Hyperlink"/>
            <w:noProof/>
          </w:rPr>
          <w:t>4.5</w:t>
        </w:r>
        <w:r>
          <w:rPr>
            <w:rFonts w:asciiTheme="minorHAnsi" w:eastAsiaTheme="minorEastAsia" w:hAnsiTheme="minorHAnsi" w:cstheme="minorBidi"/>
            <w:noProof/>
            <w:color w:val="auto"/>
            <w:sz w:val="22"/>
            <w:szCs w:val="22"/>
            <w:lang w:eastAsia="en-AU"/>
          </w:rPr>
          <w:tab/>
        </w:r>
        <w:r w:rsidRPr="007477FD">
          <w:rPr>
            <w:rStyle w:val="Hyperlink"/>
            <w:noProof/>
          </w:rPr>
          <w:t>IMU serial data output</w:t>
        </w:r>
        <w:r>
          <w:rPr>
            <w:noProof/>
            <w:webHidden/>
          </w:rPr>
          <w:tab/>
        </w:r>
        <w:r>
          <w:rPr>
            <w:noProof/>
            <w:webHidden/>
          </w:rPr>
          <w:fldChar w:fldCharType="begin"/>
        </w:r>
        <w:r>
          <w:rPr>
            <w:noProof/>
            <w:webHidden/>
          </w:rPr>
          <w:instrText xml:space="preserve"> PAGEREF _Toc275460789 \h </w:instrText>
        </w:r>
        <w:r>
          <w:rPr>
            <w:noProof/>
            <w:webHidden/>
          </w:rPr>
        </w:r>
        <w:r>
          <w:rPr>
            <w:noProof/>
            <w:webHidden/>
          </w:rPr>
          <w:fldChar w:fldCharType="separate"/>
        </w:r>
        <w:r>
          <w:rPr>
            <w:noProof/>
            <w:webHidden/>
          </w:rPr>
          <w:t>14</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0" w:history="1">
        <w:r w:rsidRPr="007477FD">
          <w:rPr>
            <w:rStyle w:val="Hyperlink"/>
            <w:noProof/>
          </w:rPr>
          <w:t>4.6</w:t>
        </w:r>
        <w:r>
          <w:rPr>
            <w:rFonts w:asciiTheme="minorHAnsi" w:eastAsiaTheme="minorEastAsia" w:hAnsiTheme="minorHAnsi" w:cstheme="minorBidi"/>
            <w:noProof/>
            <w:color w:val="auto"/>
            <w:sz w:val="22"/>
            <w:szCs w:val="22"/>
            <w:lang w:eastAsia="en-AU"/>
          </w:rPr>
          <w:tab/>
        </w:r>
        <w:r w:rsidRPr="007477FD">
          <w:rPr>
            <w:rStyle w:val="Hyperlink"/>
            <w:noProof/>
          </w:rPr>
          <w:t>IMU serial sensor data conversion</w:t>
        </w:r>
        <w:r>
          <w:rPr>
            <w:noProof/>
            <w:webHidden/>
          </w:rPr>
          <w:tab/>
        </w:r>
        <w:r>
          <w:rPr>
            <w:noProof/>
            <w:webHidden/>
          </w:rPr>
          <w:fldChar w:fldCharType="begin"/>
        </w:r>
        <w:r>
          <w:rPr>
            <w:noProof/>
            <w:webHidden/>
          </w:rPr>
          <w:instrText xml:space="preserve"> PAGEREF _Toc275460790 \h </w:instrText>
        </w:r>
        <w:r>
          <w:rPr>
            <w:noProof/>
            <w:webHidden/>
          </w:rPr>
        </w:r>
        <w:r>
          <w:rPr>
            <w:noProof/>
            <w:webHidden/>
          </w:rPr>
          <w:fldChar w:fldCharType="separate"/>
        </w:r>
        <w:r>
          <w:rPr>
            <w:noProof/>
            <w:webHidden/>
          </w:rPr>
          <w:t>15</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1" w:history="1">
        <w:r w:rsidRPr="007477FD">
          <w:rPr>
            <w:rStyle w:val="Hyperlink"/>
            <w:noProof/>
          </w:rPr>
          <w:t>4.7</w:t>
        </w:r>
        <w:r>
          <w:rPr>
            <w:rFonts w:asciiTheme="minorHAnsi" w:eastAsiaTheme="minorEastAsia" w:hAnsiTheme="minorHAnsi" w:cstheme="minorBidi"/>
            <w:noProof/>
            <w:color w:val="auto"/>
            <w:sz w:val="22"/>
            <w:szCs w:val="22"/>
            <w:lang w:eastAsia="en-AU"/>
          </w:rPr>
          <w:tab/>
        </w:r>
        <w:r w:rsidRPr="007477FD">
          <w:rPr>
            <w:rStyle w:val="Hyperlink"/>
            <w:noProof/>
          </w:rPr>
          <w:t>IMU library functions</w:t>
        </w:r>
        <w:r>
          <w:rPr>
            <w:noProof/>
            <w:webHidden/>
          </w:rPr>
          <w:tab/>
        </w:r>
        <w:r>
          <w:rPr>
            <w:noProof/>
            <w:webHidden/>
          </w:rPr>
          <w:fldChar w:fldCharType="begin"/>
        </w:r>
        <w:r>
          <w:rPr>
            <w:noProof/>
            <w:webHidden/>
          </w:rPr>
          <w:instrText xml:space="preserve"> PAGEREF _Toc275460791 \h </w:instrText>
        </w:r>
        <w:r>
          <w:rPr>
            <w:noProof/>
            <w:webHidden/>
          </w:rPr>
        </w:r>
        <w:r>
          <w:rPr>
            <w:noProof/>
            <w:webHidden/>
          </w:rPr>
          <w:fldChar w:fldCharType="separate"/>
        </w:r>
        <w:r>
          <w:rPr>
            <w:noProof/>
            <w:webHidden/>
          </w:rPr>
          <w:t>15</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792" w:history="1">
        <w:r w:rsidRPr="007477FD">
          <w:rPr>
            <w:rStyle w:val="Hyperlink"/>
            <w:noProof/>
          </w:rPr>
          <w:t>5</w:t>
        </w:r>
        <w:r>
          <w:rPr>
            <w:rFonts w:asciiTheme="minorHAnsi" w:eastAsiaTheme="minorEastAsia" w:hAnsiTheme="minorHAnsi" w:cstheme="minorBidi"/>
            <w:noProof/>
            <w:color w:val="auto"/>
            <w:sz w:val="22"/>
            <w:szCs w:val="22"/>
            <w:lang w:eastAsia="en-AU"/>
          </w:rPr>
          <w:tab/>
        </w:r>
        <w:r w:rsidRPr="007477FD">
          <w:rPr>
            <w:rStyle w:val="Hyperlink"/>
            <w:noProof/>
          </w:rPr>
          <w:t>Magnetic compass</w:t>
        </w:r>
        <w:r>
          <w:rPr>
            <w:noProof/>
            <w:webHidden/>
          </w:rPr>
          <w:tab/>
        </w:r>
        <w:r>
          <w:rPr>
            <w:noProof/>
            <w:webHidden/>
          </w:rPr>
          <w:fldChar w:fldCharType="begin"/>
        </w:r>
        <w:r>
          <w:rPr>
            <w:noProof/>
            <w:webHidden/>
          </w:rPr>
          <w:instrText xml:space="preserve"> PAGEREF _Toc275460792 \h </w:instrText>
        </w:r>
        <w:r>
          <w:rPr>
            <w:noProof/>
            <w:webHidden/>
          </w:rPr>
        </w:r>
        <w:r>
          <w:rPr>
            <w:noProof/>
            <w:webHidden/>
          </w:rPr>
          <w:fldChar w:fldCharType="separate"/>
        </w:r>
        <w:r>
          <w:rPr>
            <w:noProof/>
            <w:webHidden/>
          </w:rPr>
          <w:t>17</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3" w:history="1">
        <w:r w:rsidRPr="007477FD">
          <w:rPr>
            <w:rStyle w:val="Hyperlink"/>
            <w:noProof/>
          </w:rPr>
          <w:t>5.1</w:t>
        </w:r>
        <w:r>
          <w:rPr>
            <w:rFonts w:asciiTheme="minorHAnsi" w:eastAsiaTheme="minorEastAsia" w:hAnsiTheme="minorHAnsi" w:cstheme="minorBidi"/>
            <w:noProof/>
            <w:color w:val="auto"/>
            <w:sz w:val="22"/>
            <w:szCs w:val="22"/>
            <w:lang w:eastAsia="en-AU"/>
          </w:rPr>
          <w:tab/>
        </w:r>
        <w:r w:rsidRPr="007477FD">
          <w:rPr>
            <w:rStyle w:val="Hyperlink"/>
            <w:noProof/>
          </w:rPr>
          <w:t>Magnetic compass hardware interface</w:t>
        </w:r>
        <w:r>
          <w:rPr>
            <w:noProof/>
            <w:webHidden/>
          </w:rPr>
          <w:tab/>
        </w:r>
        <w:r>
          <w:rPr>
            <w:noProof/>
            <w:webHidden/>
          </w:rPr>
          <w:fldChar w:fldCharType="begin"/>
        </w:r>
        <w:r>
          <w:rPr>
            <w:noProof/>
            <w:webHidden/>
          </w:rPr>
          <w:instrText xml:space="preserve"> PAGEREF _Toc275460793 \h </w:instrText>
        </w:r>
        <w:r>
          <w:rPr>
            <w:noProof/>
            <w:webHidden/>
          </w:rPr>
        </w:r>
        <w:r>
          <w:rPr>
            <w:noProof/>
            <w:webHidden/>
          </w:rPr>
          <w:fldChar w:fldCharType="separate"/>
        </w:r>
        <w:r>
          <w:rPr>
            <w:noProof/>
            <w:webHidden/>
          </w:rPr>
          <w:t>17</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4" w:history="1">
        <w:r w:rsidRPr="007477FD">
          <w:rPr>
            <w:rStyle w:val="Hyperlink"/>
            <w:noProof/>
          </w:rPr>
          <w:t>5.2</w:t>
        </w:r>
        <w:r>
          <w:rPr>
            <w:rFonts w:asciiTheme="minorHAnsi" w:eastAsiaTheme="minorEastAsia" w:hAnsiTheme="minorHAnsi" w:cstheme="minorBidi"/>
            <w:noProof/>
            <w:color w:val="auto"/>
            <w:sz w:val="22"/>
            <w:szCs w:val="22"/>
            <w:lang w:eastAsia="en-AU"/>
          </w:rPr>
          <w:tab/>
        </w:r>
        <w:r w:rsidRPr="007477FD">
          <w:rPr>
            <w:rStyle w:val="Hyperlink"/>
            <w:noProof/>
          </w:rPr>
          <w:t>Magnetic compass output sensor format</w:t>
        </w:r>
        <w:r>
          <w:rPr>
            <w:noProof/>
            <w:webHidden/>
          </w:rPr>
          <w:tab/>
        </w:r>
        <w:r>
          <w:rPr>
            <w:noProof/>
            <w:webHidden/>
          </w:rPr>
          <w:fldChar w:fldCharType="begin"/>
        </w:r>
        <w:r>
          <w:rPr>
            <w:noProof/>
            <w:webHidden/>
          </w:rPr>
          <w:instrText xml:space="preserve"> PAGEREF _Toc275460794 \h </w:instrText>
        </w:r>
        <w:r>
          <w:rPr>
            <w:noProof/>
            <w:webHidden/>
          </w:rPr>
        </w:r>
        <w:r>
          <w:rPr>
            <w:noProof/>
            <w:webHidden/>
          </w:rPr>
          <w:fldChar w:fldCharType="separate"/>
        </w:r>
        <w:r>
          <w:rPr>
            <w:noProof/>
            <w:webHidden/>
          </w:rPr>
          <w:t>17</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5" w:history="1">
        <w:r w:rsidRPr="007477FD">
          <w:rPr>
            <w:rStyle w:val="Hyperlink"/>
            <w:noProof/>
          </w:rPr>
          <w:t>5.3</w:t>
        </w:r>
        <w:r>
          <w:rPr>
            <w:rFonts w:asciiTheme="minorHAnsi" w:eastAsiaTheme="minorEastAsia" w:hAnsiTheme="minorHAnsi" w:cstheme="minorBidi"/>
            <w:noProof/>
            <w:color w:val="auto"/>
            <w:sz w:val="22"/>
            <w:szCs w:val="22"/>
            <w:lang w:eastAsia="en-AU"/>
          </w:rPr>
          <w:tab/>
        </w:r>
        <w:r w:rsidRPr="007477FD">
          <w:rPr>
            <w:rStyle w:val="Hyperlink"/>
            <w:noProof/>
          </w:rPr>
          <w:t>Magnetic compass calibration</w:t>
        </w:r>
        <w:r>
          <w:rPr>
            <w:noProof/>
            <w:webHidden/>
          </w:rPr>
          <w:tab/>
        </w:r>
        <w:r>
          <w:rPr>
            <w:noProof/>
            <w:webHidden/>
          </w:rPr>
          <w:fldChar w:fldCharType="begin"/>
        </w:r>
        <w:r>
          <w:rPr>
            <w:noProof/>
            <w:webHidden/>
          </w:rPr>
          <w:instrText xml:space="preserve"> PAGEREF _Toc275460795 \h </w:instrText>
        </w:r>
        <w:r>
          <w:rPr>
            <w:noProof/>
            <w:webHidden/>
          </w:rPr>
        </w:r>
        <w:r>
          <w:rPr>
            <w:noProof/>
            <w:webHidden/>
          </w:rPr>
          <w:fldChar w:fldCharType="separate"/>
        </w:r>
        <w:r>
          <w:rPr>
            <w:noProof/>
            <w:webHidden/>
          </w:rPr>
          <w:t>18</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6" w:history="1">
        <w:r w:rsidRPr="007477FD">
          <w:rPr>
            <w:rStyle w:val="Hyperlink"/>
            <w:noProof/>
          </w:rPr>
          <w:t>5.4</w:t>
        </w:r>
        <w:r>
          <w:rPr>
            <w:rFonts w:asciiTheme="minorHAnsi" w:eastAsiaTheme="minorEastAsia" w:hAnsiTheme="minorHAnsi" w:cstheme="minorBidi"/>
            <w:noProof/>
            <w:color w:val="auto"/>
            <w:sz w:val="22"/>
            <w:szCs w:val="22"/>
            <w:lang w:eastAsia="en-AU"/>
          </w:rPr>
          <w:tab/>
        </w:r>
        <w:r w:rsidRPr="007477FD">
          <w:rPr>
            <w:rStyle w:val="Hyperlink"/>
            <w:noProof/>
          </w:rPr>
          <w:t>Magnetic compass Arduino functions</w:t>
        </w:r>
        <w:r>
          <w:rPr>
            <w:noProof/>
            <w:webHidden/>
          </w:rPr>
          <w:tab/>
        </w:r>
        <w:r>
          <w:rPr>
            <w:noProof/>
            <w:webHidden/>
          </w:rPr>
          <w:fldChar w:fldCharType="begin"/>
        </w:r>
        <w:r>
          <w:rPr>
            <w:noProof/>
            <w:webHidden/>
          </w:rPr>
          <w:instrText xml:space="preserve"> PAGEREF _Toc275460796 \h </w:instrText>
        </w:r>
        <w:r>
          <w:rPr>
            <w:noProof/>
            <w:webHidden/>
          </w:rPr>
        </w:r>
        <w:r>
          <w:rPr>
            <w:noProof/>
            <w:webHidden/>
          </w:rPr>
          <w:fldChar w:fldCharType="separate"/>
        </w:r>
        <w:r>
          <w:rPr>
            <w:noProof/>
            <w:webHidden/>
          </w:rPr>
          <w:t>18</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797" w:history="1">
        <w:r w:rsidRPr="007477FD">
          <w:rPr>
            <w:rStyle w:val="Hyperlink"/>
            <w:noProof/>
          </w:rPr>
          <w:t>6</w:t>
        </w:r>
        <w:r>
          <w:rPr>
            <w:rFonts w:asciiTheme="minorHAnsi" w:eastAsiaTheme="minorEastAsia" w:hAnsiTheme="minorHAnsi" w:cstheme="minorBidi"/>
            <w:noProof/>
            <w:color w:val="auto"/>
            <w:sz w:val="22"/>
            <w:szCs w:val="22"/>
            <w:lang w:eastAsia="en-AU"/>
          </w:rPr>
          <w:tab/>
        </w:r>
        <w:r w:rsidRPr="007477FD">
          <w:rPr>
            <w:rStyle w:val="Hyperlink"/>
            <w:noProof/>
          </w:rPr>
          <w:t>Altitude sensor and battery voltage sensor</w:t>
        </w:r>
        <w:r>
          <w:rPr>
            <w:noProof/>
            <w:webHidden/>
          </w:rPr>
          <w:tab/>
        </w:r>
        <w:r>
          <w:rPr>
            <w:noProof/>
            <w:webHidden/>
          </w:rPr>
          <w:fldChar w:fldCharType="begin"/>
        </w:r>
        <w:r>
          <w:rPr>
            <w:noProof/>
            <w:webHidden/>
          </w:rPr>
          <w:instrText xml:space="preserve"> PAGEREF _Toc275460797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8" w:history="1">
        <w:r w:rsidRPr="007477FD">
          <w:rPr>
            <w:rStyle w:val="Hyperlink"/>
            <w:noProof/>
          </w:rPr>
          <w:t>6.1</w:t>
        </w:r>
        <w:r>
          <w:rPr>
            <w:rFonts w:asciiTheme="minorHAnsi" w:eastAsiaTheme="minorEastAsia" w:hAnsiTheme="minorHAnsi" w:cstheme="minorBidi"/>
            <w:noProof/>
            <w:color w:val="auto"/>
            <w:sz w:val="22"/>
            <w:szCs w:val="22"/>
            <w:lang w:eastAsia="en-AU"/>
          </w:rPr>
          <w:tab/>
        </w:r>
        <w:r w:rsidRPr="007477FD">
          <w:rPr>
            <w:rStyle w:val="Hyperlink"/>
            <w:noProof/>
          </w:rPr>
          <w:t>Altitude sensor hardware interface</w:t>
        </w:r>
        <w:r>
          <w:rPr>
            <w:noProof/>
            <w:webHidden/>
          </w:rPr>
          <w:tab/>
        </w:r>
        <w:r>
          <w:rPr>
            <w:noProof/>
            <w:webHidden/>
          </w:rPr>
          <w:fldChar w:fldCharType="begin"/>
        </w:r>
        <w:r>
          <w:rPr>
            <w:noProof/>
            <w:webHidden/>
          </w:rPr>
          <w:instrText xml:space="preserve"> PAGEREF _Toc275460798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799" w:history="1">
        <w:r w:rsidRPr="007477FD">
          <w:rPr>
            <w:rStyle w:val="Hyperlink"/>
            <w:noProof/>
          </w:rPr>
          <w:t>6.2</w:t>
        </w:r>
        <w:r>
          <w:rPr>
            <w:rFonts w:asciiTheme="minorHAnsi" w:eastAsiaTheme="minorEastAsia" w:hAnsiTheme="minorHAnsi" w:cstheme="minorBidi"/>
            <w:noProof/>
            <w:color w:val="auto"/>
            <w:sz w:val="22"/>
            <w:szCs w:val="22"/>
            <w:lang w:eastAsia="en-AU"/>
          </w:rPr>
          <w:tab/>
        </w:r>
        <w:r w:rsidRPr="007477FD">
          <w:rPr>
            <w:rStyle w:val="Hyperlink"/>
            <w:noProof/>
          </w:rPr>
          <w:t>Altitude sensor filtering</w:t>
        </w:r>
        <w:r>
          <w:rPr>
            <w:noProof/>
            <w:webHidden/>
          </w:rPr>
          <w:tab/>
        </w:r>
        <w:r>
          <w:rPr>
            <w:noProof/>
            <w:webHidden/>
          </w:rPr>
          <w:fldChar w:fldCharType="begin"/>
        </w:r>
        <w:r>
          <w:rPr>
            <w:noProof/>
            <w:webHidden/>
          </w:rPr>
          <w:instrText xml:space="preserve"> PAGEREF _Toc275460799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0" w:history="1">
        <w:r w:rsidRPr="007477FD">
          <w:rPr>
            <w:rStyle w:val="Hyperlink"/>
            <w:noProof/>
          </w:rPr>
          <w:t>6.3</w:t>
        </w:r>
        <w:r>
          <w:rPr>
            <w:rFonts w:asciiTheme="minorHAnsi" w:eastAsiaTheme="minorEastAsia" w:hAnsiTheme="minorHAnsi" w:cstheme="minorBidi"/>
            <w:noProof/>
            <w:color w:val="auto"/>
            <w:sz w:val="22"/>
            <w:szCs w:val="22"/>
            <w:lang w:eastAsia="en-AU"/>
          </w:rPr>
          <w:tab/>
        </w:r>
        <w:r w:rsidRPr="007477FD">
          <w:rPr>
            <w:rStyle w:val="Hyperlink"/>
            <w:noProof/>
          </w:rPr>
          <w:t>Battery voltage sensor hardware interface</w:t>
        </w:r>
        <w:r>
          <w:rPr>
            <w:noProof/>
            <w:webHidden/>
          </w:rPr>
          <w:tab/>
        </w:r>
        <w:r>
          <w:rPr>
            <w:noProof/>
            <w:webHidden/>
          </w:rPr>
          <w:fldChar w:fldCharType="begin"/>
        </w:r>
        <w:r>
          <w:rPr>
            <w:noProof/>
            <w:webHidden/>
          </w:rPr>
          <w:instrText xml:space="preserve"> PAGEREF _Toc275460800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1" w:history="1">
        <w:r w:rsidRPr="007477FD">
          <w:rPr>
            <w:rStyle w:val="Hyperlink"/>
            <w:noProof/>
          </w:rPr>
          <w:t>6.4</w:t>
        </w:r>
        <w:r>
          <w:rPr>
            <w:rFonts w:asciiTheme="minorHAnsi" w:eastAsiaTheme="minorEastAsia" w:hAnsiTheme="minorHAnsi" w:cstheme="minorBidi"/>
            <w:noProof/>
            <w:color w:val="auto"/>
            <w:sz w:val="22"/>
            <w:szCs w:val="22"/>
            <w:lang w:eastAsia="en-AU"/>
          </w:rPr>
          <w:tab/>
        </w:r>
        <w:r w:rsidRPr="007477FD">
          <w:rPr>
            <w:rStyle w:val="Hyperlink"/>
            <w:noProof/>
          </w:rPr>
          <w:t>Battery voltage filtering</w:t>
        </w:r>
        <w:r>
          <w:rPr>
            <w:noProof/>
            <w:webHidden/>
          </w:rPr>
          <w:tab/>
        </w:r>
        <w:r>
          <w:rPr>
            <w:noProof/>
            <w:webHidden/>
          </w:rPr>
          <w:fldChar w:fldCharType="begin"/>
        </w:r>
        <w:r>
          <w:rPr>
            <w:noProof/>
            <w:webHidden/>
          </w:rPr>
          <w:instrText xml:space="preserve"> PAGEREF _Toc275460801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2" w:history="1">
        <w:r w:rsidRPr="007477FD">
          <w:rPr>
            <w:rStyle w:val="Hyperlink"/>
            <w:noProof/>
          </w:rPr>
          <w:t>6.5</w:t>
        </w:r>
        <w:r>
          <w:rPr>
            <w:rFonts w:asciiTheme="minorHAnsi" w:eastAsiaTheme="minorEastAsia" w:hAnsiTheme="minorHAnsi" w:cstheme="minorBidi"/>
            <w:noProof/>
            <w:color w:val="auto"/>
            <w:sz w:val="22"/>
            <w:szCs w:val="22"/>
            <w:lang w:eastAsia="en-AU"/>
          </w:rPr>
          <w:tab/>
        </w:r>
        <w:r w:rsidRPr="007477FD">
          <w:rPr>
            <w:rStyle w:val="Hyperlink"/>
            <w:noProof/>
          </w:rPr>
          <w:t>Altitude and battery voltage library Arduino functions</w:t>
        </w:r>
        <w:r>
          <w:rPr>
            <w:noProof/>
            <w:webHidden/>
          </w:rPr>
          <w:tab/>
        </w:r>
        <w:r>
          <w:rPr>
            <w:noProof/>
            <w:webHidden/>
          </w:rPr>
          <w:fldChar w:fldCharType="begin"/>
        </w:r>
        <w:r>
          <w:rPr>
            <w:noProof/>
            <w:webHidden/>
          </w:rPr>
          <w:instrText xml:space="preserve"> PAGEREF _Toc275460802 \h </w:instrText>
        </w:r>
        <w:r>
          <w:rPr>
            <w:noProof/>
            <w:webHidden/>
          </w:rPr>
        </w:r>
        <w:r>
          <w:rPr>
            <w:noProof/>
            <w:webHidden/>
          </w:rPr>
          <w:fldChar w:fldCharType="separate"/>
        </w:r>
        <w:r>
          <w:rPr>
            <w:noProof/>
            <w:webHidden/>
          </w:rPr>
          <w:t>19</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803" w:history="1">
        <w:r w:rsidRPr="007477FD">
          <w:rPr>
            <w:rStyle w:val="Hyperlink"/>
            <w:noProof/>
          </w:rPr>
          <w:t>7</w:t>
        </w:r>
        <w:r>
          <w:rPr>
            <w:rFonts w:asciiTheme="minorHAnsi" w:eastAsiaTheme="minorEastAsia" w:hAnsiTheme="minorHAnsi" w:cstheme="minorBidi"/>
            <w:noProof/>
            <w:color w:val="auto"/>
            <w:sz w:val="22"/>
            <w:szCs w:val="22"/>
            <w:lang w:eastAsia="en-AU"/>
          </w:rPr>
          <w:tab/>
        </w:r>
        <w:r w:rsidRPr="007477FD">
          <w:rPr>
            <w:rStyle w:val="Hyperlink"/>
            <w:noProof/>
          </w:rPr>
          <w:t>Arduino</w:t>
        </w:r>
        <w:r>
          <w:rPr>
            <w:noProof/>
            <w:webHidden/>
          </w:rPr>
          <w:tab/>
        </w:r>
        <w:r>
          <w:rPr>
            <w:noProof/>
            <w:webHidden/>
          </w:rPr>
          <w:fldChar w:fldCharType="begin"/>
        </w:r>
        <w:r>
          <w:rPr>
            <w:noProof/>
            <w:webHidden/>
          </w:rPr>
          <w:instrText xml:space="preserve"> PAGEREF _Toc275460803 \h </w:instrText>
        </w:r>
        <w:r>
          <w:rPr>
            <w:noProof/>
            <w:webHidden/>
          </w:rPr>
        </w:r>
        <w:r>
          <w:rPr>
            <w:noProof/>
            <w:webHidden/>
          </w:rPr>
          <w:fldChar w:fldCharType="separate"/>
        </w:r>
        <w:r>
          <w:rPr>
            <w:noProof/>
            <w:webHidden/>
          </w:rPr>
          <w:t>21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4" w:history="1">
        <w:r w:rsidRPr="007477FD">
          <w:rPr>
            <w:rStyle w:val="Hyperlink"/>
            <w:noProof/>
          </w:rPr>
          <w:t>7.1</w:t>
        </w:r>
        <w:r>
          <w:rPr>
            <w:rFonts w:asciiTheme="minorHAnsi" w:eastAsiaTheme="minorEastAsia" w:hAnsiTheme="minorHAnsi" w:cstheme="minorBidi"/>
            <w:noProof/>
            <w:color w:val="auto"/>
            <w:sz w:val="22"/>
            <w:szCs w:val="22"/>
            <w:lang w:eastAsia="en-AU"/>
          </w:rPr>
          <w:tab/>
        </w:r>
        <w:r w:rsidRPr="007477FD">
          <w:rPr>
            <w:rStyle w:val="Hyperlink"/>
            <w:noProof/>
          </w:rPr>
          <w:t>Arduino sensors and hardware interface</w:t>
        </w:r>
        <w:r>
          <w:rPr>
            <w:noProof/>
            <w:webHidden/>
          </w:rPr>
          <w:tab/>
        </w:r>
        <w:r>
          <w:rPr>
            <w:noProof/>
            <w:webHidden/>
          </w:rPr>
          <w:fldChar w:fldCharType="begin"/>
        </w:r>
        <w:r>
          <w:rPr>
            <w:noProof/>
            <w:webHidden/>
          </w:rPr>
          <w:instrText xml:space="preserve"> PAGEREF _Toc275460804 \h </w:instrText>
        </w:r>
        <w:r>
          <w:rPr>
            <w:noProof/>
            <w:webHidden/>
          </w:rPr>
        </w:r>
        <w:r>
          <w:rPr>
            <w:noProof/>
            <w:webHidden/>
          </w:rPr>
          <w:fldChar w:fldCharType="separate"/>
        </w:r>
        <w:r>
          <w:rPr>
            <w:noProof/>
            <w:webHidden/>
          </w:rPr>
          <w:t>21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5" w:history="1">
        <w:r w:rsidRPr="007477FD">
          <w:rPr>
            <w:rStyle w:val="Hyperlink"/>
            <w:noProof/>
          </w:rPr>
          <w:t>7.2</w:t>
        </w:r>
        <w:r>
          <w:rPr>
            <w:rFonts w:asciiTheme="minorHAnsi" w:eastAsiaTheme="minorEastAsia" w:hAnsiTheme="minorHAnsi" w:cstheme="minorBidi"/>
            <w:noProof/>
            <w:color w:val="auto"/>
            <w:sz w:val="22"/>
            <w:szCs w:val="22"/>
            <w:lang w:eastAsia="en-AU"/>
          </w:rPr>
          <w:tab/>
        </w:r>
        <w:r w:rsidRPr="007477FD">
          <w:rPr>
            <w:rStyle w:val="Hyperlink"/>
            <w:noProof/>
          </w:rPr>
          <w:t>Arduino sensor data format</w:t>
        </w:r>
        <w:r>
          <w:rPr>
            <w:noProof/>
            <w:webHidden/>
          </w:rPr>
          <w:tab/>
        </w:r>
        <w:r>
          <w:rPr>
            <w:noProof/>
            <w:webHidden/>
          </w:rPr>
          <w:fldChar w:fldCharType="begin"/>
        </w:r>
        <w:r>
          <w:rPr>
            <w:noProof/>
            <w:webHidden/>
          </w:rPr>
          <w:instrText xml:space="preserve"> PAGEREF _Toc275460805 \h </w:instrText>
        </w:r>
        <w:r>
          <w:rPr>
            <w:noProof/>
            <w:webHidden/>
          </w:rPr>
        </w:r>
        <w:r>
          <w:rPr>
            <w:noProof/>
            <w:webHidden/>
          </w:rPr>
          <w:fldChar w:fldCharType="separate"/>
        </w:r>
        <w:r>
          <w:rPr>
            <w:noProof/>
            <w:webHidden/>
          </w:rPr>
          <w:t>21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6" w:history="1">
        <w:r w:rsidRPr="007477FD">
          <w:rPr>
            <w:rStyle w:val="Hyperlink"/>
            <w:noProof/>
          </w:rPr>
          <w:t>7.3</w:t>
        </w:r>
        <w:r>
          <w:rPr>
            <w:rFonts w:asciiTheme="minorHAnsi" w:eastAsiaTheme="minorEastAsia" w:hAnsiTheme="minorHAnsi" w:cstheme="minorBidi"/>
            <w:noProof/>
            <w:color w:val="auto"/>
            <w:sz w:val="22"/>
            <w:szCs w:val="22"/>
            <w:lang w:eastAsia="en-AU"/>
          </w:rPr>
          <w:tab/>
        </w:r>
        <w:r w:rsidRPr="007477FD">
          <w:rPr>
            <w:rStyle w:val="Hyperlink"/>
            <w:noProof/>
          </w:rPr>
          <w:t>Arduino functions</w:t>
        </w:r>
        <w:r>
          <w:rPr>
            <w:noProof/>
            <w:webHidden/>
          </w:rPr>
          <w:tab/>
        </w:r>
        <w:r>
          <w:rPr>
            <w:noProof/>
            <w:webHidden/>
          </w:rPr>
          <w:fldChar w:fldCharType="begin"/>
        </w:r>
        <w:r>
          <w:rPr>
            <w:noProof/>
            <w:webHidden/>
          </w:rPr>
          <w:instrText xml:space="preserve"> PAGEREF _Toc275460806 \h </w:instrText>
        </w:r>
        <w:r>
          <w:rPr>
            <w:noProof/>
            <w:webHidden/>
          </w:rPr>
        </w:r>
        <w:r>
          <w:rPr>
            <w:noProof/>
            <w:webHidden/>
          </w:rPr>
          <w:fldChar w:fldCharType="separate"/>
        </w:r>
        <w:r>
          <w:rPr>
            <w:noProof/>
            <w:webHidden/>
          </w:rPr>
          <w:t>21</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7" w:history="1">
        <w:r w:rsidRPr="007477FD">
          <w:rPr>
            <w:rStyle w:val="Hyperlink"/>
            <w:noProof/>
          </w:rPr>
          <w:t>7.4</w:t>
        </w:r>
        <w:r>
          <w:rPr>
            <w:rFonts w:asciiTheme="minorHAnsi" w:eastAsiaTheme="minorEastAsia" w:hAnsiTheme="minorHAnsi" w:cstheme="minorBidi"/>
            <w:noProof/>
            <w:color w:val="auto"/>
            <w:sz w:val="22"/>
            <w:szCs w:val="22"/>
            <w:lang w:eastAsia="en-AU"/>
          </w:rPr>
          <w:tab/>
        </w:r>
        <w:r w:rsidRPr="007477FD">
          <w:rPr>
            <w:rStyle w:val="Hyperlink"/>
            <w:noProof/>
          </w:rPr>
          <w:t>Arduino library functions</w:t>
        </w:r>
        <w:r>
          <w:rPr>
            <w:noProof/>
            <w:webHidden/>
          </w:rPr>
          <w:tab/>
        </w:r>
        <w:r>
          <w:rPr>
            <w:noProof/>
            <w:webHidden/>
          </w:rPr>
          <w:fldChar w:fldCharType="begin"/>
        </w:r>
        <w:r>
          <w:rPr>
            <w:noProof/>
            <w:webHidden/>
          </w:rPr>
          <w:instrText xml:space="preserve"> PAGEREF _Toc275460807 \h </w:instrText>
        </w:r>
        <w:r>
          <w:rPr>
            <w:noProof/>
            <w:webHidden/>
          </w:rPr>
        </w:r>
        <w:r>
          <w:rPr>
            <w:noProof/>
            <w:webHidden/>
          </w:rPr>
          <w:fldChar w:fldCharType="separate"/>
        </w:r>
        <w:r>
          <w:rPr>
            <w:noProof/>
            <w:webHidden/>
          </w:rPr>
          <w:t>22</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808" w:history="1">
        <w:r w:rsidRPr="007477FD">
          <w:rPr>
            <w:rStyle w:val="Hyperlink"/>
            <w:noProof/>
          </w:rPr>
          <w:t>8</w:t>
        </w:r>
        <w:r>
          <w:rPr>
            <w:rFonts w:asciiTheme="minorHAnsi" w:eastAsiaTheme="minorEastAsia" w:hAnsiTheme="minorHAnsi" w:cstheme="minorBidi"/>
            <w:noProof/>
            <w:color w:val="auto"/>
            <w:sz w:val="22"/>
            <w:szCs w:val="22"/>
            <w:lang w:eastAsia="en-AU"/>
          </w:rPr>
          <w:tab/>
        </w:r>
        <w:r w:rsidRPr="007477FD">
          <w:rPr>
            <w:rStyle w:val="Hyperlink"/>
            <w:noProof/>
          </w:rPr>
          <w:t>Overo Fire</w:t>
        </w:r>
        <w:r>
          <w:rPr>
            <w:noProof/>
            <w:webHidden/>
          </w:rPr>
          <w:tab/>
        </w:r>
        <w:r>
          <w:rPr>
            <w:noProof/>
            <w:webHidden/>
          </w:rPr>
          <w:fldChar w:fldCharType="begin"/>
        </w:r>
        <w:r>
          <w:rPr>
            <w:noProof/>
            <w:webHidden/>
          </w:rPr>
          <w:instrText xml:space="preserve"> PAGEREF _Toc275460808 \h </w:instrText>
        </w:r>
        <w:r>
          <w:rPr>
            <w:noProof/>
            <w:webHidden/>
          </w:rPr>
        </w:r>
        <w:r>
          <w:rPr>
            <w:noProof/>
            <w:webHidden/>
          </w:rPr>
          <w:fldChar w:fldCharType="separate"/>
        </w:r>
        <w:r>
          <w:rPr>
            <w:noProof/>
            <w:webHidden/>
          </w:rPr>
          <w:t>23</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09" w:history="1">
        <w:r w:rsidRPr="007477FD">
          <w:rPr>
            <w:rStyle w:val="Hyperlink"/>
            <w:noProof/>
          </w:rPr>
          <w:t>8.1</w:t>
        </w:r>
        <w:r>
          <w:rPr>
            <w:rFonts w:asciiTheme="minorHAnsi" w:eastAsiaTheme="minorEastAsia" w:hAnsiTheme="minorHAnsi" w:cstheme="minorBidi"/>
            <w:noProof/>
            <w:color w:val="auto"/>
            <w:sz w:val="22"/>
            <w:szCs w:val="22"/>
            <w:lang w:eastAsia="en-AU"/>
          </w:rPr>
          <w:tab/>
        </w:r>
        <w:r w:rsidRPr="007477FD">
          <w:rPr>
            <w:rStyle w:val="Hyperlink"/>
            <w:noProof/>
          </w:rPr>
          <w:t>Flight computer structure</w:t>
        </w:r>
        <w:r>
          <w:rPr>
            <w:noProof/>
            <w:webHidden/>
          </w:rPr>
          <w:tab/>
        </w:r>
        <w:r>
          <w:rPr>
            <w:noProof/>
            <w:webHidden/>
          </w:rPr>
          <w:fldChar w:fldCharType="begin"/>
        </w:r>
        <w:r>
          <w:rPr>
            <w:noProof/>
            <w:webHidden/>
          </w:rPr>
          <w:instrText xml:space="preserve"> PAGEREF _Toc275460809 \h </w:instrText>
        </w:r>
        <w:r>
          <w:rPr>
            <w:noProof/>
            <w:webHidden/>
          </w:rPr>
        </w:r>
        <w:r>
          <w:rPr>
            <w:noProof/>
            <w:webHidden/>
          </w:rPr>
          <w:fldChar w:fldCharType="separate"/>
        </w:r>
        <w:r>
          <w:rPr>
            <w:noProof/>
            <w:webHidden/>
          </w:rPr>
          <w:t>23</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10" w:history="1">
        <w:r w:rsidRPr="007477FD">
          <w:rPr>
            <w:rStyle w:val="Hyperlink"/>
            <w:noProof/>
          </w:rPr>
          <w:t>8.2</w:t>
        </w:r>
        <w:r>
          <w:rPr>
            <w:rFonts w:asciiTheme="minorHAnsi" w:eastAsiaTheme="minorEastAsia" w:hAnsiTheme="minorHAnsi" w:cstheme="minorBidi"/>
            <w:noProof/>
            <w:color w:val="auto"/>
            <w:sz w:val="22"/>
            <w:szCs w:val="22"/>
            <w:lang w:eastAsia="en-AU"/>
          </w:rPr>
          <w:tab/>
        </w:r>
        <w:r w:rsidRPr="007477FD">
          <w:rPr>
            <w:rStyle w:val="Hyperlink"/>
            <w:noProof/>
          </w:rPr>
          <w:t>Flight computer functions</w:t>
        </w:r>
        <w:r>
          <w:rPr>
            <w:noProof/>
            <w:webHidden/>
          </w:rPr>
          <w:tab/>
        </w:r>
        <w:r>
          <w:rPr>
            <w:noProof/>
            <w:webHidden/>
          </w:rPr>
          <w:fldChar w:fldCharType="begin"/>
        </w:r>
        <w:r>
          <w:rPr>
            <w:noProof/>
            <w:webHidden/>
          </w:rPr>
          <w:instrText xml:space="preserve"> PAGEREF _Toc275460810 \h </w:instrText>
        </w:r>
        <w:r>
          <w:rPr>
            <w:noProof/>
            <w:webHidden/>
          </w:rPr>
        </w:r>
        <w:r>
          <w:rPr>
            <w:noProof/>
            <w:webHidden/>
          </w:rPr>
          <w:fldChar w:fldCharType="separate"/>
        </w:r>
        <w:r>
          <w:rPr>
            <w:noProof/>
            <w:webHidden/>
          </w:rPr>
          <w:t>23</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11" w:history="1">
        <w:r w:rsidRPr="007477FD">
          <w:rPr>
            <w:rStyle w:val="Hyperlink"/>
            <w:noProof/>
          </w:rPr>
          <w:t>8.3</w:t>
        </w:r>
        <w:r>
          <w:rPr>
            <w:rFonts w:asciiTheme="minorHAnsi" w:eastAsiaTheme="minorEastAsia" w:hAnsiTheme="minorHAnsi" w:cstheme="minorBidi"/>
            <w:noProof/>
            <w:color w:val="auto"/>
            <w:sz w:val="22"/>
            <w:szCs w:val="22"/>
            <w:lang w:eastAsia="en-AU"/>
          </w:rPr>
          <w:tab/>
        </w:r>
        <w:r w:rsidRPr="007477FD">
          <w:rPr>
            <w:rStyle w:val="Hyperlink"/>
            <w:noProof/>
          </w:rPr>
          <w:t>Operating system configuration</w:t>
        </w:r>
        <w:r>
          <w:rPr>
            <w:noProof/>
            <w:webHidden/>
          </w:rPr>
          <w:tab/>
        </w:r>
        <w:r>
          <w:rPr>
            <w:noProof/>
            <w:webHidden/>
          </w:rPr>
          <w:fldChar w:fldCharType="begin"/>
        </w:r>
        <w:r>
          <w:rPr>
            <w:noProof/>
            <w:webHidden/>
          </w:rPr>
          <w:instrText xml:space="preserve"> PAGEREF _Toc275460811 \h </w:instrText>
        </w:r>
        <w:r>
          <w:rPr>
            <w:noProof/>
            <w:webHidden/>
          </w:rPr>
        </w:r>
        <w:r>
          <w:rPr>
            <w:noProof/>
            <w:webHidden/>
          </w:rPr>
          <w:fldChar w:fldCharType="separate"/>
        </w:r>
        <w:r>
          <w:rPr>
            <w:noProof/>
            <w:webHidden/>
          </w:rPr>
          <w:t>24</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12" w:history="1">
        <w:r w:rsidRPr="007477FD">
          <w:rPr>
            <w:rStyle w:val="Hyperlink"/>
            <w:noProof/>
          </w:rPr>
          <w:t>8.4</w:t>
        </w:r>
        <w:r>
          <w:rPr>
            <w:rFonts w:asciiTheme="minorHAnsi" w:eastAsiaTheme="minorEastAsia" w:hAnsiTheme="minorHAnsi" w:cstheme="minorBidi"/>
            <w:noProof/>
            <w:color w:val="auto"/>
            <w:sz w:val="22"/>
            <w:szCs w:val="22"/>
            <w:lang w:eastAsia="en-AU"/>
          </w:rPr>
          <w:tab/>
        </w:r>
        <w:r w:rsidRPr="007477FD">
          <w:rPr>
            <w:rStyle w:val="Hyperlink"/>
            <w:noProof/>
          </w:rPr>
          <w:t>Operating system installation</w:t>
        </w:r>
        <w:r>
          <w:rPr>
            <w:noProof/>
            <w:webHidden/>
          </w:rPr>
          <w:tab/>
        </w:r>
        <w:r>
          <w:rPr>
            <w:noProof/>
            <w:webHidden/>
          </w:rPr>
          <w:fldChar w:fldCharType="begin"/>
        </w:r>
        <w:r>
          <w:rPr>
            <w:noProof/>
            <w:webHidden/>
          </w:rPr>
          <w:instrText xml:space="preserve"> PAGEREF _Toc275460812 \h </w:instrText>
        </w:r>
        <w:r>
          <w:rPr>
            <w:noProof/>
            <w:webHidden/>
          </w:rPr>
        </w:r>
        <w:r>
          <w:rPr>
            <w:noProof/>
            <w:webHidden/>
          </w:rPr>
          <w:fldChar w:fldCharType="separate"/>
        </w:r>
        <w:r>
          <w:rPr>
            <w:noProof/>
            <w:webHidden/>
          </w:rPr>
          <w:t>25</w:t>
        </w:r>
        <w:r>
          <w:rPr>
            <w:noProof/>
            <w:webHidden/>
          </w:rPr>
          <w:fldChar w:fldCharType="end"/>
        </w:r>
      </w:hyperlink>
    </w:p>
    <w:p w:rsidR="00E250C8" w:rsidRDefault="00E250C8">
      <w:pPr>
        <w:pStyle w:val="TOC2"/>
        <w:tabs>
          <w:tab w:val="left" w:pos="960"/>
        </w:tabs>
        <w:rPr>
          <w:rFonts w:asciiTheme="minorHAnsi" w:eastAsiaTheme="minorEastAsia" w:hAnsiTheme="minorHAnsi" w:cstheme="minorBidi"/>
          <w:noProof/>
          <w:color w:val="auto"/>
          <w:sz w:val="22"/>
          <w:szCs w:val="22"/>
          <w:lang w:eastAsia="en-AU"/>
        </w:rPr>
      </w:pPr>
      <w:hyperlink w:anchor="_Toc275460813" w:history="1">
        <w:r w:rsidRPr="007477FD">
          <w:rPr>
            <w:rStyle w:val="Hyperlink"/>
            <w:noProof/>
          </w:rPr>
          <w:t>8.5</w:t>
        </w:r>
        <w:r>
          <w:rPr>
            <w:rFonts w:asciiTheme="minorHAnsi" w:eastAsiaTheme="minorEastAsia" w:hAnsiTheme="minorHAnsi" w:cstheme="minorBidi"/>
            <w:noProof/>
            <w:color w:val="auto"/>
            <w:sz w:val="22"/>
            <w:szCs w:val="22"/>
            <w:lang w:eastAsia="en-AU"/>
          </w:rPr>
          <w:tab/>
        </w:r>
        <w:r w:rsidRPr="007477FD">
          <w:rPr>
            <w:rStyle w:val="Hyperlink"/>
            <w:noProof/>
          </w:rPr>
          <w:t>UART1 pass through</w:t>
        </w:r>
        <w:r>
          <w:rPr>
            <w:noProof/>
            <w:webHidden/>
          </w:rPr>
          <w:tab/>
        </w:r>
        <w:r>
          <w:rPr>
            <w:noProof/>
            <w:webHidden/>
          </w:rPr>
          <w:fldChar w:fldCharType="begin"/>
        </w:r>
        <w:r>
          <w:rPr>
            <w:noProof/>
            <w:webHidden/>
          </w:rPr>
          <w:instrText xml:space="preserve"> PAGEREF _Toc275460813 \h </w:instrText>
        </w:r>
        <w:r>
          <w:rPr>
            <w:noProof/>
            <w:webHidden/>
          </w:rPr>
        </w:r>
        <w:r>
          <w:rPr>
            <w:noProof/>
            <w:webHidden/>
          </w:rPr>
          <w:fldChar w:fldCharType="separate"/>
        </w:r>
        <w:r>
          <w:rPr>
            <w:noProof/>
            <w:webHidden/>
          </w:rPr>
          <w:t>25</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814" w:history="1">
        <w:r w:rsidRPr="007477FD">
          <w:rPr>
            <w:rStyle w:val="Hyperlink"/>
            <w:noProof/>
          </w:rPr>
          <w:t>9</w:t>
        </w:r>
        <w:r>
          <w:rPr>
            <w:rFonts w:asciiTheme="minorHAnsi" w:eastAsiaTheme="minorEastAsia" w:hAnsiTheme="minorHAnsi" w:cstheme="minorBidi"/>
            <w:noProof/>
            <w:color w:val="auto"/>
            <w:sz w:val="22"/>
            <w:szCs w:val="22"/>
            <w:lang w:eastAsia="en-AU"/>
          </w:rPr>
          <w:tab/>
        </w:r>
        <w:r w:rsidRPr="007477FD">
          <w:rPr>
            <w:rStyle w:val="Hyperlink"/>
            <w:noProof/>
          </w:rPr>
          <w:t>Conclusions</w:t>
        </w:r>
        <w:r>
          <w:rPr>
            <w:noProof/>
            <w:webHidden/>
          </w:rPr>
          <w:tab/>
        </w:r>
        <w:r>
          <w:rPr>
            <w:noProof/>
            <w:webHidden/>
          </w:rPr>
          <w:fldChar w:fldCharType="begin"/>
        </w:r>
        <w:r>
          <w:rPr>
            <w:noProof/>
            <w:webHidden/>
          </w:rPr>
          <w:instrText xml:space="preserve"> PAGEREF _Toc275460814 \h </w:instrText>
        </w:r>
        <w:r>
          <w:rPr>
            <w:noProof/>
            <w:webHidden/>
          </w:rPr>
        </w:r>
        <w:r>
          <w:rPr>
            <w:noProof/>
            <w:webHidden/>
          </w:rPr>
          <w:fldChar w:fldCharType="separate"/>
        </w:r>
        <w:r>
          <w:rPr>
            <w:noProof/>
            <w:webHidden/>
          </w:rPr>
          <w:t>27</w:t>
        </w:r>
        <w:r>
          <w:rPr>
            <w:noProof/>
            <w:webHidden/>
          </w:rPr>
          <w:fldChar w:fldCharType="end"/>
        </w:r>
      </w:hyperlink>
    </w:p>
    <w:p w:rsidR="00E250C8" w:rsidRDefault="00E250C8">
      <w:pPr>
        <w:pStyle w:val="TOC1"/>
        <w:tabs>
          <w:tab w:val="left" w:pos="480"/>
        </w:tabs>
        <w:rPr>
          <w:rFonts w:asciiTheme="minorHAnsi" w:eastAsiaTheme="minorEastAsia" w:hAnsiTheme="minorHAnsi" w:cstheme="minorBidi"/>
          <w:noProof/>
          <w:color w:val="auto"/>
          <w:sz w:val="22"/>
          <w:szCs w:val="22"/>
          <w:lang w:eastAsia="en-AU"/>
        </w:rPr>
      </w:pPr>
      <w:hyperlink w:anchor="_Toc275460815" w:history="1">
        <w:r w:rsidRPr="007477FD">
          <w:rPr>
            <w:rStyle w:val="Hyperlink"/>
            <w:noProof/>
          </w:rPr>
          <w:t>10</w:t>
        </w:r>
        <w:r>
          <w:rPr>
            <w:rFonts w:asciiTheme="minorHAnsi" w:eastAsiaTheme="minorEastAsia" w:hAnsiTheme="minorHAnsi" w:cstheme="minorBidi"/>
            <w:noProof/>
            <w:color w:val="auto"/>
            <w:sz w:val="22"/>
            <w:szCs w:val="22"/>
            <w:lang w:eastAsia="en-AU"/>
          </w:rPr>
          <w:tab/>
        </w:r>
        <w:r w:rsidRPr="007477FD">
          <w:rPr>
            <w:rStyle w:val="Hyperlink"/>
            <w:noProof/>
          </w:rPr>
          <w:t>Recommendations</w:t>
        </w:r>
        <w:r>
          <w:rPr>
            <w:noProof/>
            <w:webHidden/>
          </w:rPr>
          <w:tab/>
        </w:r>
        <w:r>
          <w:rPr>
            <w:noProof/>
            <w:webHidden/>
          </w:rPr>
          <w:fldChar w:fldCharType="begin"/>
        </w:r>
        <w:r>
          <w:rPr>
            <w:noProof/>
            <w:webHidden/>
          </w:rPr>
          <w:instrText xml:space="preserve"> PAGEREF _Toc275460815 \h </w:instrText>
        </w:r>
        <w:r>
          <w:rPr>
            <w:noProof/>
            <w:webHidden/>
          </w:rPr>
        </w:r>
        <w:r>
          <w:rPr>
            <w:noProof/>
            <w:webHidden/>
          </w:rPr>
          <w:fldChar w:fldCharType="separate"/>
        </w:r>
        <w:r>
          <w:rPr>
            <w:noProof/>
            <w:webHidden/>
          </w:rPr>
          <w:t>28</w:t>
        </w:r>
        <w:r>
          <w:rPr>
            <w:noProof/>
            <w:webHidden/>
          </w:rPr>
          <w:fldChar w:fldCharType="end"/>
        </w:r>
      </w:hyperlink>
    </w:p>
    <w:p w:rsidR="00E51C26" w:rsidRDefault="007014D8">
      <w:pPr>
        <w:rPr>
          <w:rFonts w:ascii="Times" w:hAnsi="Times"/>
          <w:color w:val="FF0000"/>
        </w:rPr>
      </w:pPr>
      <w:r>
        <w:rPr>
          <w:b/>
        </w:rPr>
        <w:fldChar w:fldCharType="end"/>
      </w:r>
    </w:p>
    <w:p w:rsidR="00E51C26" w:rsidRDefault="00E51C26">
      <w:pPr>
        <w:tabs>
          <w:tab w:val="left" w:pos="7371"/>
        </w:tabs>
        <w:jc w:val="center"/>
        <w:outlineLvl w:val="0"/>
        <w:rPr>
          <w:b/>
          <w:color w:val="FF0000"/>
        </w:rPr>
      </w:pPr>
      <w:r>
        <w:rPr>
          <w:b/>
        </w:rPr>
        <w:t>List of Figures</w:t>
      </w:r>
    </w:p>
    <w:p w:rsidR="00E51C26" w:rsidRDefault="00E51C26"/>
    <w:p w:rsidR="00E51C26" w:rsidRDefault="00E51C26">
      <w:pPr>
        <w:tabs>
          <w:tab w:val="left" w:pos="8505"/>
        </w:tabs>
        <w:rPr>
          <w:b/>
          <w:u w:val="single"/>
        </w:rPr>
      </w:pPr>
      <w:proofErr w:type="gramStart"/>
      <w:r>
        <w:t>Figure</w:t>
      </w:r>
      <w:r>
        <w:rPr>
          <w:noProof/>
          <w:webHidden/>
        </w:rPr>
        <w:tab/>
      </w:r>
      <w:r>
        <w:t>Page No.</w:t>
      </w:r>
      <w:proofErr w:type="gramEnd"/>
    </w:p>
    <w:p w:rsidR="00E51C26" w:rsidRDefault="00E51C26"/>
    <w:p w:rsidR="00025E63" w:rsidRDefault="007014D8">
      <w:pPr>
        <w:pStyle w:val="TableofFigures"/>
        <w:tabs>
          <w:tab w:val="right" w:leader="dot" w:pos="9464"/>
        </w:tabs>
        <w:rPr>
          <w:rFonts w:asciiTheme="minorHAnsi" w:eastAsiaTheme="minorEastAsia" w:hAnsiTheme="minorHAnsi" w:cstheme="minorBidi"/>
          <w:noProof/>
          <w:color w:val="auto"/>
          <w:sz w:val="22"/>
          <w:szCs w:val="22"/>
          <w:lang w:eastAsia="en-AU"/>
        </w:rPr>
      </w:pPr>
      <w:r>
        <w:rPr>
          <w:b/>
          <w:sz w:val="28"/>
          <w:u w:val="single"/>
        </w:rPr>
        <w:fldChar w:fldCharType="begin"/>
      </w:r>
      <w:r w:rsidR="00635C44">
        <w:rPr>
          <w:b/>
          <w:sz w:val="28"/>
          <w:u w:val="single"/>
        </w:rPr>
        <w:instrText xml:space="preserve"> TOC \h \z \c "Figure" </w:instrText>
      </w:r>
      <w:r>
        <w:rPr>
          <w:b/>
          <w:sz w:val="28"/>
          <w:u w:val="single"/>
        </w:rPr>
        <w:fldChar w:fldCharType="separate"/>
      </w:r>
      <w:hyperlink w:anchor="_Toc275458148" w:history="1">
        <w:r w:rsidR="00025E63" w:rsidRPr="009344BB">
          <w:rPr>
            <w:rStyle w:val="Hyperlink"/>
            <w:noProof/>
          </w:rPr>
          <w:t>Figure 3.1 - Hardware architecture (onboard)</w:t>
        </w:r>
        <w:r w:rsidR="00025E63">
          <w:rPr>
            <w:noProof/>
            <w:webHidden/>
          </w:rPr>
          <w:tab/>
        </w:r>
        <w:r w:rsidR="00025E63">
          <w:rPr>
            <w:noProof/>
            <w:webHidden/>
          </w:rPr>
          <w:fldChar w:fldCharType="begin"/>
        </w:r>
        <w:r w:rsidR="00025E63">
          <w:rPr>
            <w:noProof/>
            <w:webHidden/>
          </w:rPr>
          <w:instrText xml:space="preserve"> PAGEREF _Toc275458148 \h </w:instrText>
        </w:r>
        <w:r w:rsidR="00025E63">
          <w:rPr>
            <w:noProof/>
            <w:webHidden/>
          </w:rPr>
        </w:r>
        <w:r w:rsidR="00025E63">
          <w:rPr>
            <w:noProof/>
            <w:webHidden/>
          </w:rPr>
          <w:fldChar w:fldCharType="separate"/>
        </w:r>
        <w:r w:rsidR="00025E63">
          <w:rPr>
            <w:noProof/>
            <w:webHidden/>
          </w:rPr>
          <w:t>10</w:t>
        </w:r>
        <w:r w:rsidR="00025E63">
          <w:rPr>
            <w:noProof/>
            <w:webHidden/>
          </w:rPr>
          <w:fldChar w:fldCharType="end"/>
        </w:r>
      </w:hyperlink>
    </w:p>
    <w:p w:rsidR="00025E63" w:rsidRDefault="00025E63">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458149" w:history="1">
        <w:r w:rsidRPr="009344BB">
          <w:rPr>
            <w:rStyle w:val="Hyperlink"/>
            <w:noProof/>
          </w:rPr>
          <w:t>Figure 8.1 - Flight computer thread structure</w:t>
        </w:r>
        <w:r>
          <w:rPr>
            <w:noProof/>
            <w:webHidden/>
          </w:rPr>
          <w:tab/>
        </w:r>
        <w:r>
          <w:rPr>
            <w:noProof/>
            <w:webHidden/>
          </w:rPr>
          <w:fldChar w:fldCharType="begin"/>
        </w:r>
        <w:r>
          <w:rPr>
            <w:noProof/>
            <w:webHidden/>
          </w:rPr>
          <w:instrText xml:space="preserve"> PAGEREF _Toc275458149 \h </w:instrText>
        </w:r>
        <w:r>
          <w:rPr>
            <w:noProof/>
            <w:webHidden/>
          </w:rPr>
        </w:r>
        <w:r>
          <w:rPr>
            <w:noProof/>
            <w:webHidden/>
          </w:rPr>
          <w:fldChar w:fldCharType="separate"/>
        </w:r>
        <w:r>
          <w:rPr>
            <w:noProof/>
            <w:webHidden/>
          </w:rPr>
          <w:t>23</w:t>
        </w:r>
        <w:r>
          <w:rPr>
            <w:noProof/>
            <w:webHidden/>
          </w:rPr>
          <w:fldChar w:fldCharType="end"/>
        </w:r>
      </w:hyperlink>
    </w:p>
    <w:p w:rsidR="00E51C26" w:rsidRDefault="007014D8">
      <w:pPr>
        <w:tabs>
          <w:tab w:val="left" w:pos="7371"/>
        </w:tabs>
        <w:jc w:val="left"/>
        <w:outlineLvl w:val="0"/>
        <w:rPr>
          <w:b/>
          <w:sz w:val="28"/>
          <w:u w:val="single"/>
        </w:rPr>
      </w:pPr>
      <w:r>
        <w:rPr>
          <w:b/>
          <w:sz w:val="28"/>
          <w:u w:val="single"/>
        </w:rPr>
        <w:fldChar w:fldCharType="end"/>
      </w: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proofErr w:type="gramStart"/>
      <w:r>
        <w:t>Table</w:t>
      </w:r>
      <w:r>
        <w:rPr>
          <w:noProof/>
          <w:webHidden/>
        </w:rPr>
        <w:tab/>
      </w:r>
      <w:r>
        <w:t>Page No.</w:t>
      </w:r>
      <w:proofErr w:type="gramEnd"/>
    </w:p>
    <w:p w:rsidR="00E51C26" w:rsidRDefault="00E51C26"/>
    <w:p w:rsidR="00025E63" w:rsidRDefault="007014D8">
      <w:pPr>
        <w:pStyle w:val="TableofFigures"/>
        <w:tabs>
          <w:tab w:val="right" w:leader="dot" w:pos="9464"/>
        </w:tabs>
        <w:rPr>
          <w:rFonts w:asciiTheme="minorHAnsi" w:eastAsiaTheme="minorEastAsia" w:hAnsiTheme="minorHAnsi" w:cstheme="minorBidi"/>
          <w:noProof/>
          <w:color w:val="auto"/>
          <w:sz w:val="22"/>
          <w:szCs w:val="22"/>
          <w:lang w:eastAsia="en-AU"/>
        </w:rPr>
      </w:pPr>
      <w:r>
        <w:rPr>
          <w:b/>
        </w:rPr>
        <w:fldChar w:fldCharType="begin"/>
      </w:r>
      <w:r w:rsidR="00635C44">
        <w:rPr>
          <w:b/>
        </w:rPr>
        <w:instrText xml:space="preserve"> TOC \h \z \c "Table" </w:instrText>
      </w:r>
      <w:r>
        <w:rPr>
          <w:b/>
        </w:rPr>
        <w:fldChar w:fldCharType="separate"/>
      </w:r>
      <w:hyperlink w:anchor="_Toc275458150" w:history="1">
        <w:r w:rsidR="00025E63" w:rsidRPr="00880A26">
          <w:rPr>
            <w:rStyle w:val="Hyperlink"/>
            <w:noProof/>
          </w:rPr>
          <w:t>Table 1 - MVRB contents [RD/4]</w:t>
        </w:r>
        <w:r w:rsidR="00025E63">
          <w:rPr>
            <w:noProof/>
            <w:webHidden/>
          </w:rPr>
          <w:tab/>
        </w:r>
        <w:r w:rsidR="00025E63">
          <w:rPr>
            <w:noProof/>
            <w:webHidden/>
          </w:rPr>
          <w:fldChar w:fldCharType="begin"/>
        </w:r>
        <w:r w:rsidR="00025E63">
          <w:rPr>
            <w:noProof/>
            <w:webHidden/>
          </w:rPr>
          <w:instrText xml:space="preserve"> PAGEREF _Toc275458150 \h </w:instrText>
        </w:r>
        <w:r w:rsidR="00025E63">
          <w:rPr>
            <w:noProof/>
            <w:webHidden/>
          </w:rPr>
        </w:r>
        <w:r w:rsidR="00025E63">
          <w:rPr>
            <w:noProof/>
            <w:webHidden/>
          </w:rPr>
          <w:fldChar w:fldCharType="separate"/>
        </w:r>
        <w:r w:rsidR="00025E63">
          <w:rPr>
            <w:noProof/>
            <w:webHidden/>
          </w:rPr>
          <w:t>12</w:t>
        </w:r>
        <w:r w:rsidR="00025E63">
          <w:rPr>
            <w:noProof/>
            <w:webHidden/>
          </w:rPr>
          <w:fldChar w:fldCharType="end"/>
        </w:r>
      </w:hyperlink>
    </w:p>
    <w:p w:rsidR="00025E63" w:rsidRDefault="00025E63">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458151" w:history="1">
        <w:r w:rsidRPr="00880A26">
          <w:rPr>
            <w:rStyle w:val="Hyperlink"/>
            <w:noProof/>
          </w:rPr>
          <w:t>Table 2 - Important CRB registers [RD/4]</w:t>
        </w:r>
        <w:r>
          <w:rPr>
            <w:noProof/>
            <w:webHidden/>
          </w:rPr>
          <w:tab/>
        </w:r>
        <w:r>
          <w:rPr>
            <w:noProof/>
            <w:webHidden/>
          </w:rPr>
          <w:fldChar w:fldCharType="begin"/>
        </w:r>
        <w:r>
          <w:rPr>
            <w:noProof/>
            <w:webHidden/>
          </w:rPr>
          <w:instrText xml:space="preserve"> PAGEREF _Toc275458151 \h </w:instrText>
        </w:r>
        <w:r>
          <w:rPr>
            <w:noProof/>
            <w:webHidden/>
          </w:rPr>
        </w:r>
        <w:r>
          <w:rPr>
            <w:noProof/>
            <w:webHidden/>
          </w:rPr>
          <w:fldChar w:fldCharType="separate"/>
        </w:r>
        <w:r>
          <w:rPr>
            <w:noProof/>
            <w:webHidden/>
          </w:rPr>
          <w:t>13</w:t>
        </w:r>
        <w:r>
          <w:rPr>
            <w:noProof/>
            <w:webHidden/>
          </w:rPr>
          <w:fldChar w:fldCharType="end"/>
        </w:r>
      </w:hyperlink>
    </w:p>
    <w:p w:rsidR="00E51C26" w:rsidRDefault="007014D8">
      <w:pPr>
        <w:rPr>
          <w:b/>
          <w:sz w:val="28"/>
          <w:u w:val="single"/>
        </w:rPr>
      </w:pPr>
      <w:r>
        <w:rPr>
          <w:b/>
        </w:rPr>
        <w:fldChar w:fldCharType="end"/>
      </w:r>
      <w:r w:rsidR="00E51C26">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AE1386">
            <w:pPr>
              <w:pStyle w:val="BodyText"/>
            </w:pPr>
            <w:r>
              <w:t>GCS</w:t>
            </w:r>
          </w:p>
        </w:tc>
        <w:tc>
          <w:tcPr>
            <w:tcW w:w="7661" w:type="dxa"/>
          </w:tcPr>
          <w:p w:rsidR="005E537D" w:rsidRDefault="005E537D" w:rsidP="00AE1386">
            <w:pPr>
              <w:pStyle w:val="BodyText"/>
            </w:pPr>
            <w:r>
              <w:t>Ground Control Station</w:t>
            </w:r>
          </w:p>
        </w:tc>
      </w:tr>
      <w:tr w:rsidR="005E537D">
        <w:tc>
          <w:tcPr>
            <w:tcW w:w="2029" w:type="dxa"/>
          </w:tcPr>
          <w:p w:rsidR="005E537D" w:rsidRDefault="005E537D" w:rsidP="00AE1386">
            <w:pPr>
              <w:pStyle w:val="BodyText"/>
            </w:pPr>
            <w:r>
              <w:t>IMU</w:t>
            </w:r>
          </w:p>
        </w:tc>
        <w:tc>
          <w:tcPr>
            <w:tcW w:w="7661" w:type="dxa"/>
          </w:tcPr>
          <w:p w:rsidR="005E537D" w:rsidRDefault="005E537D" w:rsidP="00AE1386">
            <w:pPr>
              <w:pStyle w:val="BodyText"/>
            </w:pPr>
            <w:r>
              <w:t>Inertial Measurement Unit</w:t>
            </w:r>
          </w:p>
        </w:tc>
      </w:tr>
      <w:tr w:rsidR="005E537D">
        <w:tc>
          <w:tcPr>
            <w:tcW w:w="2029" w:type="dxa"/>
          </w:tcPr>
          <w:p w:rsidR="005E537D" w:rsidRDefault="00131D73">
            <w:pPr>
              <w:pStyle w:val="BodyText"/>
            </w:pPr>
            <w:r>
              <w:t>MCU</w:t>
            </w:r>
          </w:p>
        </w:tc>
        <w:tc>
          <w:tcPr>
            <w:tcW w:w="7661" w:type="dxa"/>
          </w:tcPr>
          <w:p w:rsidR="005E537D" w:rsidRDefault="00131D73">
            <w:pPr>
              <w:pStyle w:val="BodyText"/>
            </w:pPr>
            <w:r>
              <w:t>Mode Control Unit</w:t>
            </w:r>
          </w:p>
        </w:tc>
      </w:tr>
      <w:tr w:rsidR="00D261B6">
        <w:tc>
          <w:tcPr>
            <w:tcW w:w="2029" w:type="dxa"/>
          </w:tcPr>
          <w:p w:rsidR="00D261B6" w:rsidRDefault="00D261B6">
            <w:pPr>
              <w:pStyle w:val="BodyText"/>
            </w:pPr>
            <w:r>
              <w:t>MVRB</w:t>
            </w:r>
          </w:p>
        </w:tc>
        <w:tc>
          <w:tcPr>
            <w:tcW w:w="7661" w:type="dxa"/>
          </w:tcPr>
          <w:p w:rsidR="00D261B6" w:rsidRDefault="00D261B6">
            <w:pPr>
              <w:pStyle w:val="BodyText"/>
            </w:pPr>
            <w:r>
              <w:t>Measured Value Register Bank</w:t>
            </w:r>
          </w:p>
        </w:tc>
      </w:tr>
      <w:tr w:rsidR="00D261B6">
        <w:tc>
          <w:tcPr>
            <w:tcW w:w="2029" w:type="dxa"/>
          </w:tcPr>
          <w:p w:rsidR="00D261B6" w:rsidRDefault="00D261B6">
            <w:pPr>
              <w:pStyle w:val="BodyText"/>
            </w:pPr>
            <w:r>
              <w:t>CRB</w:t>
            </w:r>
          </w:p>
        </w:tc>
        <w:tc>
          <w:tcPr>
            <w:tcW w:w="7661" w:type="dxa"/>
          </w:tcPr>
          <w:p w:rsidR="00D261B6" w:rsidRDefault="00D261B6">
            <w:pPr>
              <w:pStyle w:val="BodyText"/>
            </w:pPr>
            <w:r>
              <w:t>Control Register Bank</w:t>
            </w:r>
          </w:p>
        </w:tc>
      </w:tr>
      <w:tr w:rsidR="005E537D">
        <w:tc>
          <w:tcPr>
            <w:tcW w:w="2029" w:type="dxa"/>
          </w:tcPr>
          <w:p w:rsidR="005E537D" w:rsidRDefault="001027D8">
            <w:pPr>
              <w:pStyle w:val="BodyText"/>
            </w:pPr>
            <w:r>
              <w:t>ADC</w:t>
            </w:r>
          </w:p>
        </w:tc>
        <w:tc>
          <w:tcPr>
            <w:tcW w:w="7661" w:type="dxa"/>
          </w:tcPr>
          <w:p w:rsidR="005E537D" w:rsidRDefault="001027D8">
            <w:pPr>
              <w:pStyle w:val="BodyText"/>
            </w:pPr>
            <w:proofErr w:type="spellStart"/>
            <w:r>
              <w:t>Analog</w:t>
            </w:r>
            <w:proofErr w:type="spellEnd"/>
            <w:r>
              <w:t xml:space="preserve"> to Digital Conversion</w:t>
            </w:r>
          </w:p>
        </w:tc>
      </w:tr>
      <w:tr w:rsidR="005E537D">
        <w:tc>
          <w:tcPr>
            <w:tcW w:w="2029" w:type="dxa"/>
          </w:tcPr>
          <w:p w:rsidR="005E537D" w:rsidRDefault="002E1709">
            <w:pPr>
              <w:pStyle w:val="BodyText"/>
            </w:pPr>
            <w:r>
              <w:t>UART</w:t>
            </w:r>
          </w:p>
        </w:tc>
        <w:tc>
          <w:tcPr>
            <w:tcW w:w="7661" w:type="dxa"/>
          </w:tcPr>
          <w:p w:rsidR="005E537D" w:rsidRDefault="002E1709">
            <w:pPr>
              <w:pStyle w:val="BodyText"/>
            </w:pPr>
            <w:r>
              <w:t>Universal Asynchronous Receiver T</w:t>
            </w:r>
            <w:r w:rsidRPr="002E1709">
              <w:t>ransmitter</w:t>
            </w:r>
          </w:p>
        </w:tc>
      </w:tr>
      <w:tr w:rsidR="00526002">
        <w:tc>
          <w:tcPr>
            <w:tcW w:w="2029" w:type="dxa"/>
          </w:tcPr>
          <w:p w:rsidR="00526002" w:rsidRDefault="00526002">
            <w:pPr>
              <w:pStyle w:val="BodyText"/>
            </w:pPr>
            <w:r>
              <w:t>SPI</w:t>
            </w:r>
          </w:p>
        </w:tc>
        <w:tc>
          <w:tcPr>
            <w:tcW w:w="7661" w:type="dxa"/>
          </w:tcPr>
          <w:p w:rsidR="00526002" w:rsidRDefault="00526002">
            <w:pPr>
              <w:pStyle w:val="BodyText"/>
            </w:pPr>
            <w:r>
              <w:t xml:space="preserve">Serial </w:t>
            </w:r>
            <w:r w:rsidR="00D067F3">
              <w:t>Peripheral</w:t>
            </w:r>
            <w:r>
              <w:t xml:space="preserve"> Interface</w:t>
            </w:r>
          </w:p>
        </w:tc>
      </w:tr>
      <w:tr w:rsidR="00526002">
        <w:tc>
          <w:tcPr>
            <w:tcW w:w="2029" w:type="dxa"/>
          </w:tcPr>
          <w:p w:rsidR="00526002" w:rsidRDefault="00B52628">
            <w:pPr>
              <w:pStyle w:val="BodyText"/>
            </w:pPr>
            <w:r>
              <w:t>OMAP</w:t>
            </w:r>
          </w:p>
        </w:tc>
        <w:tc>
          <w:tcPr>
            <w:tcW w:w="7661" w:type="dxa"/>
          </w:tcPr>
          <w:p w:rsidR="00526002" w:rsidRDefault="00B52628">
            <w:pPr>
              <w:pStyle w:val="BodyText"/>
            </w:pPr>
            <w:r w:rsidRPr="00B52628">
              <w:t>Open Multimedia Application Platform</w:t>
            </w:r>
          </w:p>
        </w:tc>
      </w:tr>
      <w:tr w:rsidR="00526002">
        <w:tc>
          <w:tcPr>
            <w:tcW w:w="2029" w:type="dxa"/>
          </w:tcPr>
          <w:p w:rsidR="00526002" w:rsidRDefault="00526002">
            <w:pPr>
              <w:pStyle w:val="BodyText"/>
            </w:pPr>
          </w:p>
        </w:tc>
        <w:tc>
          <w:tcPr>
            <w:tcW w:w="7661" w:type="dxa"/>
          </w:tcPr>
          <w:p w:rsidR="00526002" w:rsidRDefault="00526002">
            <w:pPr>
              <w:pStyle w:val="BodyText"/>
            </w:pPr>
          </w:p>
        </w:tc>
      </w:tr>
    </w:tbl>
    <w:p w:rsidR="00E51C26" w:rsidRDefault="00E51C26">
      <w:pPr>
        <w:pStyle w:val="Heading1"/>
      </w:pPr>
      <w:bookmarkStart w:id="3" w:name="_Toc275460777"/>
      <w:r>
        <w:lastRenderedPageBreak/>
        <w:t>Introduction</w:t>
      </w:r>
      <w:bookmarkEnd w:id="3"/>
    </w:p>
    <w:p w:rsidR="0084304A" w:rsidRDefault="0092601F" w:rsidP="001A478C">
      <w:pPr>
        <w:spacing w:line="360" w:lineRule="auto"/>
      </w:pPr>
      <w:r>
        <w:t>A fli</w:t>
      </w:r>
      <w:r w:rsidR="002033C1">
        <w:t xml:space="preserve">ght computer implementation needs to be designed to </w:t>
      </w:r>
      <w:r w:rsidR="00F365DB">
        <w:t>deliver</w:t>
      </w:r>
      <w:r w:rsidR="002F0452">
        <w:t xml:space="preserve"> </w:t>
      </w:r>
      <w:r w:rsidR="00AD4A5A">
        <w:t>all</w:t>
      </w:r>
      <w:r w:rsidR="0039067B">
        <w:t xml:space="preserve"> airborne</w:t>
      </w:r>
      <w:r w:rsidR="002F0452">
        <w:t xml:space="preserve"> HLOs</w:t>
      </w:r>
      <w:r w:rsidR="00447023">
        <w:t xml:space="preserve"> [RD/1]</w:t>
      </w:r>
      <w:r w:rsidR="002F0452">
        <w:t xml:space="preserve"> and </w:t>
      </w:r>
      <w:r w:rsidR="008E4844">
        <w:t>their</w:t>
      </w:r>
      <w:r w:rsidR="002F0452">
        <w:t xml:space="preserve"> system requirements. </w:t>
      </w:r>
      <w:r w:rsidR="006E5D22">
        <w:t xml:space="preserve">This is seen in the </w:t>
      </w:r>
      <w:r w:rsidR="00F365DB">
        <w:t>following 2 requirements</w:t>
      </w:r>
      <w:r w:rsidR="001A18EF">
        <w:t xml:space="preserve"> [RD/2]</w:t>
      </w:r>
      <w:r w:rsidR="004C36CE">
        <w:t>:</w:t>
      </w:r>
    </w:p>
    <w:p w:rsidR="00E77881" w:rsidRDefault="002443FF" w:rsidP="00B80EDC">
      <w:pPr>
        <w:pStyle w:val="ListParagraph"/>
        <w:numPr>
          <w:ilvl w:val="0"/>
          <w:numId w:val="40"/>
        </w:numPr>
        <w:spacing w:line="360" w:lineRule="auto"/>
      </w:pPr>
      <w:r>
        <w:t>SR-D-05</w:t>
      </w:r>
      <w:r w:rsidR="000C163A">
        <w:t>:</w:t>
      </w:r>
      <w:r>
        <w:t xml:space="preserve"> The airborne system shall receive and process measurement data from the state estimation and localisation sensors; supporting IMU, Camera, IR, Ultrasonic and Magnetic compass devices. </w:t>
      </w:r>
    </w:p>
    <w:p w:rsidR="006E5D22" w:rsidRDefault="002443FF" w:rsidP="00B80EDC">
      <w:pPr>
        <w:pStyle w:val="ListParagraph"/>
        <w:numPr>
          <w:ilvl w:val="0"/>
          <w:numId w:val="40"/>
        </w:numPr>
        <w:spacing w:line="360" w:lineRule="auto"/>
      </w:pPr>
      <w:r>
        <w:t>SR-D-06</w:t>
      </w:r>
      <w:r w:rsidR="000C163A">
        <w:t>:</w:t>
      </w:r>
      <w:r>
        <w:t xml:space="preserve"> The airborne system shall collect avionics system health monitoring information in the form of radio control link status, fligh</w:t>
      </w:r>
      <w:r w:rsidR="00E77881">
        <w:t>t mode status and battery level.</w:t>
      </w:r>
    </w:p>
    <w:p w:rsidR="0084304A" w:rsidRPr="0084304A" w:rsidRDefault="000F0061" w:rsidP="00AD69E4">
      <w:pPr>
        <w:spacing w:line="360" w:lineRule="auto"/>
      </w:pPr>
      <w:r>
        <w:t>Thus the implementation needs to be able to connect the Overo Fire (which is running the flight computer</w:t>
      </w:r>
      <w:r w:rsidR="004E2690">
        <w:t>)</w:t>
      </w:r>
      <w:r>
        <w:t xml:space="preserve"> to the IMU, camera, ultrasonic </w:t>
      </w:r>
      <w:r w:rsidR="00710855">
        <w:t>sensor, magnetic compass and</w:t>
      </w:r>
      <w:r w:rsidR="007920C2">
        <w:t xml:space="preserve"> mode control unit (MCU). The implementation also has to receive and process </w:t>
      </w:r>
      <w:r w:rsidR="000C21F9">
        <w:t>the data gathered from these sensors</w:t>
      </w:r>
      <w:r w:rsidR="00512199">
        <w:t xml:space="preserve"> concurrently or when they are next available. </w:t>
      </w:r>
      <w:r w:rsidR="00C753B9">
        <w:t xml:space="preserve"> </w:t>
      </w:r>
    </w:p>
    <w:p w:rsidR="00E51C26" w:rsidRDefault="00E51C26" w:rsidP="008F76AF">
      <w:pPr>
        <w:pStyle w:val="Heading2"/>
      </w:pPr>
      <w:bookmarkStart w:id="4" w:name="_Toc275460778"/>
      <w:r>
        <w:t>Scope</w:t>
      </w:r>
      <w:bookmarkEnd w:id="4"/>
    </w:p>
    <w:p w:rsidR="0084304A" w:rsidRPr="0084304A" w:rsidRDefault="006A6A2D" w:rsidP="00956061">
      <w:pPr>
        <w:spacing w:line="360" w:lineRule="auto"/>
      </w:pPr>
      <w:r>
        <w:t xml:space="preserve">The code design implementation considered in this document </w:t>
      </w:r>
      <w:r w:rsidR="00E905A4">
        <w:t xml:space="preserve">focuses solely on the Overo Fire </w:t>
      </w:r>
      <w:r w:rsidR="0026216C">
        <w:t xml:space="preserve">and its connection to other devices and sensors. </w:t>
      </w:r>
      <w:r w:rsidR="00FB5C0D">
        <w:t xml:space="preserve">It also includes coding implementation for the Arduino </w:t>
      </w:r>
      <w:r w:rsidR="00932ACF">
        <w:t xml:space="preserve">but does not include any mode control unit (MCU) </w:t>
      </w:r>
      <w:r w:rsidR="003B7BC0">
        <w:t>implementation details</w:t>
      </w:r>
      <w:r w:rsidR="00956061">
        <w:t>.</w:t>
      </w:r>
    </w:p>
    <w:p w:rsidR="00E51C26" w:rsidRDefault="00E51C26" w:rsidP="008F76AF">
      <w:pPr>
        <w:pStyle w:val="Heading2"/>
      </w:pPr>
      <w:bookmarkStart w:id="5" w:name="_Toc275460779"/>
      <w:r>
        <w:t>Background</w:t>
      </w:r>
      <w:bookmarkEnd w:id="5"/>
    </w:p>
    <w:p w:rsidR="009824DB" w:rsidRPr="009824DB" w:rsidRDefault="006C7ED5" w:rsidP="00253D53">
      <w:pPr>
        <w:spacing w:line="360" w:lineRule="auto"/>
      </w:pPr>
      <w:r>
        <w:t xml:space="preserve">The flight computer will be </w:t>
      </w:r>
      <w:r w:rsidR="00C44ACA">
        <w:t>implemented</w:t>
      </w:r>
      <w:r>
        <w:t xml:space="preserve"> on the Overo Fire. </w:t>
      </w:r>
      <w:r w:rsidR="007D5A64">
        <w:t xml:space="preserve">The Overo Fire is a </w:t>
      </w:r>
      <w:proofErr w:type="spellStart"/>
      <w:r w:rsidR="007D5A64">
        <w:t>Gumstix</w:t>
      </w:r>
      <w:proofErr w:type="spellEnd"/>
      <w:r w:rsidR="007D5A64">
        <w:t xml:space="preserve"> based board </w:t>
      </w:r>
      <w:r w:rsidR="00CB0DEB">
        <w:t xml:space="preserve">that runs a </w:t>
      </w:r>
      <w:r w:rsidR="000725F3">
        <w:t xml:space="preserve">TI OMAP 3530 ARM based processor. </w:t>
      </w:r>
      <w:r w:rsidR="00731CB9">
        <w:t>Thus all code that needs</w:t>
      </w:r>
      <w:r w:rsidR="00FB5349">
        <w:t xml:space="preserve"> to be executed</w:t>
      </w:r>
      <w:r w:rsidR="00E26366">
        <w:t xml:space="preserve"> on this board will be required to be </w:t>
      </w:r>
      <w:proofErr w:type="gramStart"/>
      <w:r w:rsidR="00E26366">
        <w:t>cross</w:t>
      </w:r>
      <w:proofErr w:type="gramEnd"/>
      <w:r w:rsidR="00E26366">
        <w:t xml:space="preserve"> complied. </w:t>
      </w:r>
      <w:r w:rsidR="00702B3F">
        <w:t xml:space="preserve">This board also features a 720MHz clock, Bluetooth module and </w:t>
      </w:r>
      <w:r w:rsidR="005F6C91">
        <w:t>Wi-Fi</w:t>
      </w:r>
      <w:r w:rsidR="00702B3F">
        <w:t xml:space="preserve"> connectivity. </w:t>
      </w:r>
      <w:r w:rsidR="00372802">
        <w:t>More information on the Overo Fire can be found in [RD/3]</w:t>
      </w:r>
      <w:r w:rsidR="009F3E52">
        <w:t>.</w:t>
      </w:r>
    </w:p>
    <w:p w:rsidR="00E51C26" w:rsidRDefault="00E51C26">
      <w:pPr>
        <w:pStyle w:val="Heading1"/>
      </w:pPr>
      <w:bookmarkStart w:id="6" w:name="_Toc275460780"/>
      <w:r>
        <w:lastRenderedPageBreak/>
        <w:t>Reference Documents</w:t>
      </w:r>
      <w:bookmarkEnd w:id="6"/>
    </w:p>
    <w:p w:rsidR="00E51C26" w:rsidRDefault="00E51C26" w:rsidP="008F76AF">
      <w:pPr>
        <w:pStyle w:val="Heading2"/>
      </w:pPr>
      <w:bookmarkStart w:id="7" w:name="_Toc462198852"/>
      <w:bookmarkStart w:id="8" w:name="_Toc275460781"/>
      <w:r>
        <w:t>QUT Avionics Documents</w:t>
      </w:r>
      <w:bookmarkEnd w:id="7"/>
      <w:bookmarkEnd w:id="8"/>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bl>
    <w:p w:rsidR="00E51C26" w:rsidRDefault="00E51C26" w:rsidP="008F76AF">
      <w:pPr>
        <w:pStyle w:val="Heading2"/>
      </w:pPr>
      <w:bookmarkStart w:id="9" w:name="_Toc275460782"/>
      <w:r>
        <w:t>Non-QUT Documents</w:t>
      </w:r>
      <w:bookmarkEnd w:id="9"/>
    </w:p>
    <w:tbl>
      <w:tblPr>
        <w:tblW w:w="0" w:type="auto"/>
        <w:tblLayout w:type="fixed"/>
        <w:tblLook w:val="0000"/>
      </w:tblPr>
      <w:tblGrid>
        <w:gridCol w:w="817"/>
        <w:gridCol w:w="1559"/>
        <w:gridCol w:w="7314"/>
      </w:tblGrid>
      <w:tr w:rsidR="00E51C26" w:rsidTr="001949D8">
        <w:tc>
          <w:tcPr>
            <w:tcW w:w="817" w:type="dxa"/>
          </w:tcPr>
          <w:p w:rsidR="00E51C26" w:rsidRDefault="005C3CA7">
            <w:pPr>
              <w:pStyle w:val="BodyText"/>
            </w:pPr>
            <w:r>
              <w:t>RD/3</w:t>
            </w:r>
          </w:p>
        </w:tc>
        <w:tc>
          <w:tcPr>
            <w:tcW w:w="1559" w:type="dxa"/>
          </w:tcPr>
          <w:p w:rsidR="00E51C26" w:rsidRDefault="004E63DE" w:rsidP="005306F5">
            <w:pPr>
              <w:pStyle w:val="BodyText"/>
            </w:pPr>
            <w:r>
              <w:t>Overo Fire</w:t>
            </w:r>
          </w:p>
        </w:tc>
        <w:tc>
          <w:tcPr>
            <w:tcW w:w="7314" w:type="dxa"/>
          </w:tcPr>
          <w:p w:rsidR="00E51C26" w:rsidRDefault="00E74162" w:rsidP="0082399A">
            <w:pPr>
              <w:pStyle w:val="BodyText"/>
            </w:pPr>
            <w:proofErr w:type="spellStart"/>
            <w:r>
              <w:t>Gumstix</w:t>
            </w:r>
            <w:proofErr w:type="spellEnd"/>
            <w:r>
              <w:t xml:space="preserve">. 2010. Overo Fire COM. </w:t>
            </w:r>
            <w:r w:rsidR="0082399A">
              <w:t xml:space="preserve">Available: </w:t>
            </w:r>
            <w:r w:rsidR="0082399A" w:rsidRPr="00796891">
              <w:t>http://www.gumstix.com/store/catalog/product_info.php?cPath=31&amp;products_id=227</w:t>
            </w:r>
            <w:r w:rsidR="0082399A">
              <w:t xml:space="preserve"> (accessed October 17 2010).</w:t>
            </w:r>
          </w:p>
        </w:tc>
      </w:tr>
      <w:tr w:rsidR="005C3CA7" w:rsidTr="001949D8">
        <w:tc>
          <w:tcPr>
            <w:tcW w:w="817" w:type="dxa"/>
          </w:tcPr>
          <w:p w:rsidR="005C3CA7" w:rsidRDefault="005C3CA7" w:rsidP="0055655D">
            <w:pPr>
              <w:pStyle w:val="BodyText"/>
            </w:pPr>
            <w:r>
              <w:t>RD/</w:t>
            </w:r>
            <w:r w:rsidR="00F8052B">
              <w:t>4</w:t>
            </w:r>
          </w:p>
        </w:tc>
        <w:tc>
          <w:tcPr>
            <w:tcW w:w="1559" w:type="dxa"/>
          </w:tcPr>
          <w:p w:rsidR="005C3CA7" w:rsidRDefault="005C3CA7" w:rsidP="0055655D">
            <w:pPr>
              <w:pStyle w:val="BodyText"/>
            </w:pPr>
            <w:r>
              <w:t>Sensor Dynamics 6DOF IMU</w:t>
            </w:r>
          </w:p>
        </w:tc>
        <w:tc>
          <w:tcPr>
            <w:tcW w:w="7314" w:type="dxa"/>
          </w:tcPr>
          <w:p w:rsidR="005C3CA7" w:rsidRDefault="005C3CA7" w:rsidP="0055655D">
            <w:pPr>
              <w:pStyle w:val="BodyText"/>
            </w:pPr>
            <w:r>
              <w:t xml:space="preserve">Sensor Dynamics. </w:t>
            </w:r>
            <w:proofErr w:type="gramStart"/>
            <w:r>
              <w:t xml:space="preserve">2009. </w:t>
            </w:r>
            <w:r w:rsidRPr="00642348">
              <w:t>6 DOF INERTIAL MEASUREMENT UNIT</w:t>
            </w:r>
            <w:proofErr w:type="gramEnd"/>
            <w:r w:rsidRPr="00642348">
              <w:t xml:space="preserve"> WITH CONTINUOUS SELF DIAGNOSIS</w:t>
            </w:r>
            <w:r>
              <w:t xml:space="preserve">. </w:t>
            </w:r>
            <w:r w:rsidRPr="00D6434E">
              <w:rPr>
                <w:szCs w:val="24"/>
                <w:lang w:eastAsia="en-AU"/>
              </w:rPr>
              <w:t xml:space="preserve">Available: </w:t>
            </w:r>
            <w:r w:rsidRPr="001949D8">
              <w:t>http://www.sensordynamics.cc/images/content/file/product_linecards/1%205_6DoF_IMU_v1%207.pdf</w:t>
            </w:r>
            <w:r>
              <w:rPr>
                <w:szCs w:val="24"/>
                <w:lang w:eastAsia="en-AU"/>
              </w:rPr>
              <w:t xml:space="preserve"> (accessed October</w:t>
            </w:r>
            <w:r w:rsidRPr="00D6434E">
              <w:rPr>
                <w:szCs w:val="24"/>
                <w:lang w:eastAsia="en-AU"/>
              </w:rPr>
              <w:t xml:space="preserve"> </w:t>
            </w:r>
            <w:r>
              <w:rPr>
                <w:szCs w:val="24"/>
                <w:lang w:eastAsia="en-AU"/>
              </w:rPr>
              <w:t>17</w:t>
            </w:r>
            <w:r w:rsidRPr="00D6434E">
              <w:rPr>
                <w:szCs w:val="24"/>
                <w:lang w:eastAsia="en-AU"/>
              </w:rPr>
              <w:t xml:space="preserve"> 2010).</w:t>
            </w:r>
          </w:p>
        </w:tc>
      </w:tr>
      <w:tr w:rsidR="005C3CA7" w:rsidTr="001949D8">
        <w:tc>
          <w:tcPr>
            <w:tcW w:w="817" w:type="dxa"/>
          </w:tcPr>
          <w:p w:rsidR="005C3CA7" w:rsidRDefault="005C3CA7" w:rsidP="0055655D">
            <w:pPr>
              <w:pStyle w:val="BodyText"/>
            </w:pPr>
            <w:r>
              <w:t>RD/</w:t>
            </w:r>
            <w:r w:rsidR="00F8052B">
              <w:t>5</w:t>
            </w:r>
          </w:p>
        </w:tc>
        <w:tc>
          <w:tcPr>
            <w:tcW w:w="1559" w:type="dxa"/>
          </w:tcPr>
          <w:p w:rsidR="005C3CA7" w:rsidRDefault="00655448" w:rsidP="0055655D">
            <w:pPr>
              <w:pStyle w:val="BodyText"/>
            </w:pPr>
            <w:r>
              <w:t>O</w:t>
            </w:r>
            <w:r w:rsidR="00BC7B8C">
              <w:t>cean Server OS4000</w:t>
            </w:r>
          </w:p>
        </w:tc>
        <w:tc>
          <w:tcPr>
            <w:tcW w:w="7314" w:type="dxa"/>
          </w:tcPr>
          <w:p w:rsidR="00DB5F82" w:rsidRDefault="0008632F" w:rsidP="0055655D">
            <w:pPr>
              <w:pStyle w:val="BodyText"/>
            </w:pPr>
            <w:r>
              <w:t>Ocean Server. 20</w:t>
            </w:r>
            <w:r w:rsidR="00611F17">
              <w:t xml:space="preserve">08. </w:t>
            </w:r>
            <w:r w:rsidR="00CB15D3">
              <w:t xml:space="preserve">Ocean Server Digital Compass Users Guide. </w:t>
            </w:r>
            <w:r w:rsidR="00DB5F82">
              <w:t xml:space="preserve">Available: </w:t>
            </w:r>
            <w:r w:rsidR="00DB5F82" w:rsidRPr="00DB5F82">
              <w:t>http://www.ocean-server.com/download/OS4000-Compass_</w:t>
            </w:r>
          </w:p>
          <w:p w:rsidR="005C3CA7" w:rsidRDefault="00DB5F82" w:rsidP="0055655D">
            <w:pPr>
              <w:pStyle w:val="BodyText"/>
            </w:pPr>
            <w:r w:rsidRPr="00DB5F82">
              <w:t>s_Manual.pdf</w:t>
            </w:r>
            <w:r>
              <w:t xml:space="preserve"> (accessed October 17 2010).</w:t>
            </w:r>
          </w:p>
        </w:tc>
      </w:tr>
      <w:tr w:rsidR="00095775" w:rsidTr="001949D8">
        <w:tc>
          <w:tcPr>
            <w:tcW w:w="817" w:type="dxa"/>
          </w:tcPr>
          <w:p w:rsidR="00095775" w:rsidRDefault="00095775" w:rsidP="0055655D">
            <w:pPr>
              <w:pStyle w:val="BodyText"/>
            </w:pPr>
            <w:r>
              <w:t>RD/6</w:t>
            </w:r>
          </w:p>
        </w:tc>
        <w:tc>
          <w:tcPr>
            <w:tcW w:w="1559" w:type="dxa"/>
          </w:tcPr>
          <w:p w:rsidR="00095775" w:rsidRDefault="00DE5697" w:rsidP="0055655D">
            <w:pPr>
              <w:pStyle w:val="BodyText"/>
            </w:pPr>
            <w:proofErr w:type="spellStart"/>
            <w:r>
              <w:t>Gumstix</w:t>
            </w:r>
            <w:proofErr w:type="spellEnd"/>
            <w:r>
              <w:t xml:space="preserve"> Overview</w:t>
            </w:r>
          </w:p>
        </w:tc>
        <w:tc>
          <w:tcPr>
            <w:tcW w:w="7314" w:type="dxa"/>
          </w:tcPr>
          <w:p w:rsidR="00095775" w:rsidRDefault="00DE5697" w:rsidP="0055655D">
            <w:pPr>
              <w:pStyle w:val="BodyText"/>
            </w:pPr>
            <w:proofErr w:type="spellStart"/>
            <w:r>
              <w:t>Gumstix</w:t>
            </w:r>
            <w:proofErr w:type="spellEnd"/>
            <w:r>
              <w:t xml:space="preserve">. 2010. Setup and Programming of the </w:t>
            </w:r>
            <w:proofErr w:type="spellStart"/>
            <w:r>
              <w:t>Gumstix</w:t>
            </w:r>
            <w:proofErr w:type="spellEnd"/>
            <w:r>
              <w:t xml:space="preserve">. Available: </w:t>
            </w:r>
            <w:r w:rsidRPr="007F1ACA">
              <w:t>http://www.gumstix.net/Setup-and-Programming/view/Overo-Setup-and-Programming/Overview/111.html</w:t>
            </w:r>
            <w:r>
              <w:t xml:space="preserve"> (accessed 17 2010).</w:t>
            </w:r>
          </w:p>
        </w:tc>
      </w:tr>
      <w:tr w:rsidR="00210156" w:rsidTr="001949D8">
        <w:tc>
          <w:tcPr>
            <w:tcW w:w="817" w:type="dxa"/>
          </w:tcPr>
          <w:p w:rsidR="00210156" w:rsidRDefault="00210156" w:rsidP="0055655D">
            <w:pPr>
              <w:pStyle w:val="BodyText"/>
            </w:pPr>
            <w:r>
              <w:t>RD/7</w:t>
            </w:r>
          </w:p>
        </w:tc>
        <w:tc>
          <w:tcPr>
            <w:tcW w:w="1559" w:type="dxa"/>
          </w:tcPr>
          <w:p w:rsidR="00210156" w:rsidRDefault="00210156" w:rsidP="0055655D">
            <w:pPr>
              <w:pStyle w:val="BodyText"/>
            </w:pPr>
            <w:proofErr w:type="spellStart"/>
            <w:r>
              <w:t>Gumstix</w:t>
            </w:r>
            <w:proofErr w:type="spellEnd"/>
            <w:r>
              <w:t xml:space="preserve"> file system</w:t>
            </w:r>
          </w:p>
        </w:tc>
        <w:tc>
          <w:tcPr>
            <w:tcW w:w="7314" w:type="dxa"/>
          </w:tcPr>
          <w:p w:rsidR="00210156" w:rsidRDefault="00210156" w:rsidP="0055655D">
            <w:pPr>
              <w:pStyle w:val="BodyText"/>
            </w:pPr>
            <w:r>
              <w:t xml:space="preserve">ETH PIXHAWK. Copy Linux </w:t>
            </w:r>
            <w:proofErr w:type="spellStart"/>
            <w:r>
              <w:t>filesystem</w:t>
            </w:r>
            <w:proofErr w:type="spellEnd"/>
            <w:r>
              <w:t xml:space="preserve"> on bootable SD card. Available: </w:t>
            </w:r>
            <w:r w:rsidRPr="00522BC4">
              <w:t>http://pixhawk.ethz.ch/wiki/tutorials/omap/copy_sd_card</w:t>
            </w:r>
            <w:r>
              <w:t xml:space="preserve"> (accessed 17 2010).</w:t>
            </w:r>
          </w:p>
        </w:tc>
      </w:tr>
    </w:tbl>
    <w:p w:rsidR="00E51C26" w:rsidRDefault="00E51C26"/>
    <w:p w:rsidR="00E51C26" w:rsidRDefault="00E51C26">
      <w:r>
        <w:t xml:space="preserve">In the event of any conflict between this document and any RD referenced herein, such conflict shall be notified </w:t>
      </w:r>
      <w:r w:rsidRPr="003E6B69">
        <w:t xml:space="preserve">to Dr Luis </w:t>
      </w:r>
      <w:proofErr w:type="spellStart"/>
      <w:r w:rsidRPr="003E6B69">
        <w:t>Mejias</w:t>
      </w:r>
      <w:proofErr w:type="spellEnd"/>
      <w:r>
        <w:t>.</w:t>
      </w:r>
    </w:p>
    <w:p w:rsidR="00E51C26" w:rsidRDefault="00E51C26">
      <w:r>
        <w:t xml:space="preserve">In the following text, RD/x identifies referenced documents, where "x" denotes the actual document. </w:t>
      </w:r>
    </w:p>
    <w:p w:rsidR="00E51C26" w:rsidRDefault="0009651D">
      <w:pPr>
        <w:pStyle w:val="Heading1"/>
      </w:pPr>
      <w:bookmarkStart w:id="10" w:name="_Toc275460783"/>
      <w:r>
        <w:lastRenderedPageBreak/>
        <w:t>Hardware architecture</w:t>
      </w:r>
      <w:bookmarkEnd w:id="10"/>
    </w:p>
    <w:p w:rsidR="00476AAA" w:rsidRDefault="00476AAA" w:rsidP="00476AAA">
      <w:r>
        <w:t>The quadrotor platform has the following hardware architecture:</w:t>
      </w:r>
    </w:p>
    <w:p w:rsidR="00AF1C49" w:rsidRDefault="00AF1C49" w:rsidP="00AF1C49">
      <w:pPr>
        <w:keepNext/>
        <w:jc w:val="center"/>
      </w:pPr>
      <w:r>
        <w:object w:dxaOrig="13602" w:dyaOrig="8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308.25pt" o:ole="">
            <v:imagedata r:id="rId8" o:title=""/>
          </v:shape>
          <o:OLEObject Type="Embed" ProgID="Visio.Drawing.11" ShapeID="_x0000_i1025" DrawAspect="Content" ObjectID="_1349203036" r:id="rId9"/>
        </w:object>
      </w:r>
    </w:p>
    <w:p w:rsidR="005A2070" w:rsidRDefault="00AF1C49" w:rsidP="00C2739C">
      <w:pPr>
        <w:pStyle w:val="Caption"/>
      </w:pPr>
      <w:bookmarkStart w:id="11" w:name="_Toc275458148"/>
      <w:proofErr w:type="gramStart"/>
      <w:r>
        <w:t xml:space="preserve">Figure </w:t>
      </w:r>
      <w:fldSimple w:instr=" STYLEREF 1 \s ">
        <w:r w:rsidR="007A5C78">
          <w:rPr>
            <w:noProof/>
          </w:rPr>
          <w:t>3</w:t>
        </w:r>
      </w:fldSimple>
      <w:r w:rsidR="007A5C78">
        <w:t>.</w:t>
      </w:r>
      <w:proofErr w:type="gramEnd"/>
      <w:r w:rsidR="007A5C78">
        <w:fldChar w:fldCharType="begin"/>
      </w:r>
      <w:r w:rsidR="007A5C78">
        <w:instrText xml:space="preserve"> SEQ Figure \* ARABIC \s 1 </w:instrText>
      </w:r>
      <w:r w:rsidR="007A5C78">
        <w:fldChar w:fldCharType="separate"/>
      </w:r>
      <w:r w:rsidR="007A5C78">
        <w:rPr>
          <w:noProof/>
        </w:rPr>
        <w:t>1</w:t>
      </w:r>
      <w:r w:rsidR="007A5C78">
        <w:fldChar w:fldCharType="end"/>
      </w:r>
      <w:r>
        <w:t xml:space="preserve"> - Hardware architecture (onboard)</w:t>
      </w:r>
      <w:bookmarkEnd w:id="11"/>
    </w:p>
    <w:p w:rsidR="002547AA" w:rsidRDefault="00BF6AF1" w:rsidP="00B3396E">
      <w:pPr>
        <w:spacing w:line="360" w:lineRule="auto"/>
      </w:pPr>
      <w:r>
        <w:t xml:space="preserve">The flight computer process will be running on the Overo Fire board. </w:t>
      </w:r>
      <w:r w:rsidR="00CD60CE">
        <w:t xml:space="preserve">To enable the flight computer to be run an operating system for the Overo Fire will need to be built and configured. Furthermore software libraries will need to be developed and designed for each sensor to collect their respective data inputs. The implementation of </w:t>
      </w:r>
      <w:r w:rsidR="00B961A1">
        <w:t>these libraries will require</w:t>
      </w:r>
      <w:r w:rsidR="00CD60CE">
        <w:t xml:space="preserve"> knowledge of how the sensors send their data and how their data can obtained. The following sections describe the different sensors that are connected to the flight computer, how they can be accessed, the software interfaces or functions required to collect the data on the Overo fire and how the flight computer code is structured.</w:t>
      </w:r>
    </w:p>
    <w:p w:rsidR="002547AA" w:rsidRDefault="002547AA" w:rsidP="00B3396E">
      <w:pPr>
        <w:spacing w:line="360" w:lineRule="auto"/>
      </w:pPr>
    </w:p>
    <w:p w:rsidR="002547AA" w:rsidRDefault="002547AA" w:rsidP="00B3396E">
      <w:pPr>
        <w:spacing w:line="360" w:lineRule="auto"/>
      </w:pPr>
    </w:p>
    <w:p w:rsidR="002547AA" w:rsidRDefault="002547AA" w:rsidP="00B3396E">
      <w:pPr>
        <w:spacing w:line="360" w:lineRule="auto"/>
      </w:pPr>
    </w:p>
    <w:p w:rsidR="002547AA" w:rsidRDefault="002547AA" w:rsidP="00B3396E">
      <w:pPr>
        <w:spacing w:line="360" w:lineRule="auto"/>
      </w:pPr>
    </w:p>
    <w:p w:rsidR="002547AA" w:rsidRDefault="005D0BBC" w:rsidP="00874285">
      <w:pPr>
        <w:pStyle w:val="Heading1"/>
      </w:pPr>
      <w:bookmarkStart w:id="12" w:name="_Toc275460784"/>
      <w:r>
        <w:lastRenderedPageBreak/>
        <w:t>IMU</w:t>
      </w:r>
      <w:bookmarkEnd w:id="12"/>
    </w:p>
    <w:p w:rsidR="004344A8" w:rsidRDefault="004344A8" w:rsidP="008F76AF">
      <w:pPr>
        <w:pStyle w:val="Heading2"/>
      </w:pPr>
      <w:bookmarkStart w:id="13" w:name="_Toc275460785"/>
      <w:r>
        <w:t xml:space="preserve">IMU </w:t>
      </w:r>
      <w:r w:rsidR="00FF5DFC">
        <w:t>hardware</w:t>
      </w:r>
      <w:r>
        <w:t xml:space="preserve"> interface</w:t>
      </w:r>
      <w:bookmarkEnd w:id="13"/>
    </w:p>
    <w:p w:rsidR="00EC2839" w:rsidRDefault="00E96640" w:rsidP="00B90ACB">
      <w:pPr>
        <w:spacing w:line="360" w:lineRule="auto"/>
      </w:pPr>
      <w:r>
        <w:t xml:space="preserve">The </w:t>
      </w:r>
      <w:proofErr w:type="spellStart"/>
      <w:r>
        <w:t>Sensordynamics</w:t>
      </w:r>
      <w:proofErr w:type="spellEnd"/>
      <w:r>
        <w:t xml:space="preserve"> 6DOF IMU </w:t>
      </w:r>
      <w:r w:rsidR="00A307FB">
        <w:t xml:space="preserve">is connected </w:t>
      </w:r>
      <w:r w:rsidR="00405579">
        <w:t xml:space="preserve">to the Overo Fire though UART. Originally it was designed for the IMU </w:t>
      </w:r>
      <w:r w:rsidR="00F6541E">
        <w:t xml:space="preserve">to be connected to the </w:t>
      </w:r>
      <w:r w:rsidR="00F56EB7">
        <w:t xml:space="preserve">Overo Fire by SPI as is stated in the IMU datasheet. However under investigation it was found that </w:t>
      </w:r>
      <w:r w:rsidR="00570CFF">
        <w:t>the SPI is not yet implemented on the chip.</w:t>
      </w:r>
      <w:r w:rsidR="00EC2839">
        <w:t xml:space="preserve"> Thus the only option to connect</w:t>
      </w:r>
      <w:r w:rsidR="001701FB">
        <w:t xml:space="preserve"> t</w:t>
      </w:r>
      <w:r w:rsidR="00EC2839">
        <w:t>o the IMU from the Overo Fire was through the IMU’s UART.</w:t>
      </w:r>
      <w:r w:rsidR="00325B74">
        <w:t xml:space="preserve"> The default settings of the IMU’</w:t>
      </w:r>
      <w:r w:rsidR="00917994">
        <w:t>s UART are</w:t>
      </w:r>
      <w:r w:rsidR="00325B74">
        <w:t>:</w:t>
      </w:r>
    </w:p>
    <w:p w:rsidR="00325B74" w:rsidRDefault="00325B74" w:rsidP="00B90ACB">
      <w:pPr>
        <w:pStyle w:val="ListParagraph"/>
        <w:numPr>
          <w:ilvl w:val="0"/>
          <w:numId w:val="24"/>
        </w:numPr>
        <w:spacing w:line="360" w:lineRule="auto"/>
      </w:pPr>
      <w:r>
        <w:t>Baud rate: 38400</w:t>
      </w:r>
    </w:p>
    <w:p w:rsidR="00325B74" w:rsidRDefault="00325B74" w:rsidP="00B90ACB">
      <w:pPr>
        <w:pStyle w:val="ListParagraph"/>
        <w:numPr>
          <w:ilvl w:val="0"/>
          <w:numId w:val="24"/>
        </w:numPr>
        <w:spacing w:line="360" w:lineRule="auto"/>
      </w:pPr>
      <w:r>
        <w:t>Data bits: 8 bits</w:t>
      </w:r>
    </w:p>
    <w:p w:rsidR="00325B74" w:rsidRDefault="00325B74" w:rsidP="00B90ACB">
      <w:pPr>
        <w:pStyle w:val="ListParagraph"/>
        <w:numPr>
          <w:ilvl w:val="0"/>
          <w:numId w:val="24"/>
        </w:numPr>
        <w:spacing w:line="360" w:lineRule="auto"/>
      </w:pPr>
      <w:r>
        <w:t>Start bits: 1 bit</w:t>
      </w:r>
    </w:p>
    <w:p w:rsidR="00325B74" w:rsidRDefault="00325B74" w:rsidP="00B90ACB">
      <w:pPr>
        <w:pStyle w:val="ListParagraph"/>
        <w:numPr>
          <w:ilvl w:val="0"/>
          <w:numId w:val="24"/>
        </w:numPr>
        <w:spacing w:line="360" w:lineRule="auto"/>
      </w:pPr>
      <w:r>
        <w:t>Stop bits: 1 bit</w:t>
      </w:r>
    </w:p>
    <w:p w:rsidR="00325B74" w:rsidRDefault="00325B74" w:rsidP="00B90ACB">
      <w:pPr>
        <w:pStyle w:val="ListParagraph"/>
        <w:numPr>
          <w:ilvl w:val="0"/>
          <w:numId w:val="24"/>
        </w:numPr>
        <w:spacing w:line="360" w:lineRule="auto"/>
      </w:pPr>
      <w:r>
        <w:t>Parity: No Parity</w:t>
      </w:r>
    </w:p>
    <w:p w:rsidR="00A33AB3" w:rsidRDefault="003F1E20" w:rsidP="00B90ACB">
      <w:pPr>
        <w:spacing w:line="360" w:lineRule="auto"/>
      </w:pPr>
      <w:r>
        <w:t xml:space="preserve">This </w:t>
      </w:r>
      <w:r w:rsidR="001701FB">
        <w:t>baud rate</w:t>
      </w:r>
      <w:r>
        <w:t xml:space="preserve"> can be reconfigured by connecting to the IMU and sending the</w:t>
      </w:r>
      <w:r w:rsidR="007F22A3">
        <w:t xml:space="preserve"> ASCII string “</w:t>
      </w:r>
      <w:proofErr w:type="spellStart"/>
      <w:r w:rsidR="00F9539C" w:rsidRPr="00984FC8">
        <w:rPr>
          <w:i/>
        </w:rPr>
        <w:t>CHBR</w:t>
      </w:r>
      <w:r w:rsidR="00F9539C" w:rsidRPr="00984FC8">
        <w:rPr>
          <w:b/>
          <w:i/>
        </w:rPr>
        <w:t>n</w:t>
      </w:r>
      <w:proofErr w:type="spellEnd"/>
      <w:r w:rsidR="007F22A3">
        <w:t xml:space="preserve">” ending with the return character of </w:t>
      </w:r>
      <w:r w:rsidR="00836A03">
        <w:t>‘</w:t>
      </w:r>
      <w:r w:rsidR="007F22A3">
        <w:t>0x0D</w:t>
      </w:r>
      <w:r w:rsidR="00836A03">
        <w:t>’</w:t>
      </w:r>
      <w:r w:rsidR="007F22A3">
        <w:t xml:space="preserve">. The </w:t>
      </w:r>
      <w:r w:rsidR="00844759" w:rsidRPr="0083681C">
        <w:rPr>
          <w:b/>
          <w:i/>
        </w:rPr>
        <w:t>n</w:t>
      </w:r>
      <w:r w:rsidR="00F9539C">
        <w:t xml:space="preserve"> character </w:t>
      </w:r>
      <w:r w:rsidR="00A33AB3">
        <w:t xml:space="preserve">in the ASCII string denotes what </w:t>
      </w:r>
      <w:r w:rsidR="001701FB">
        <w:t>baud rate</w:t>
      </w:r>
      <w:r w:rsidR="00A33AB3">
        <w:t xml:space="preserve"> the IMU will be changed to. The following </w:t>
      </w:r>
      <w:r w:rsidR="004A3158">
        <w:t>baud rates</w:t>
      </w:r>
      <w:r w:rsidR="00A33AB3">
        <w:t xml:space="preserve"> are available for the IMU:</w:t>
      </w:r>
    </w:p>
    <w:p w:rsidR="00A33AB3" w:rsidRDefault="00844759" w:rsidP="00B90ACB">
      <w:pPr>
        <w:pStyle w:val="ListParagraph"/>
        <w:numPr>
          <w:ilvl w:val="0"/>
          <w:numId w:val="25"/>
        </w:numPr>
        <w:spacing w:line="360" w:lineRule="auto"/>
      </w:pPr>
      <w:r w:rsidRPr="0083681C">
        <w:rPr>
          <w:b/>
          <w:i/>
        </w:rPr>
        <w:t>n</w:t>
      </w:r>
      <w:r w:rsidR="00A33AB3">
        <w:t xml:space="preserve"> = 0 : 19200 baud</w:t>
      </w:r>
    </w:p>
    <w:p w:rsidR="00A33AB3" w:rsidRDefault="00844759" w:rsidP="00B90ACB">
      <w:pPr>
        <w:pStyle w:val="ListParagraph"/>
        <w:numPr>
          <w:ilvl w:val="0"/>
          <w:numId w:val="25"/>
        </w:numPr>
        <w:spacing w:line="360" w:lineRule="auto"/>
      </w:pPr>
      <w:r w:rsidRPr="0083681C">
        <w:rPr>
          <w:b/>
          <w:i/>
        </w:rPr>
        <w:t>n</w:t>
      </w:r>
      <w:r w:rsidR="00A33AB3">
        <w:t xml:space="preserve"> = 1 : 38400 baud</w:t>
      </w:r>
      <w:r w:rsidR="00753627">
        <w:t xml:space="preserve"> (default)</w:t>
      </w:r>
    </w:p>
    <w:p w:rsidR="00A33AB3" w:rsidRDefault="00844759" w:rsidP="00B90ACB">
      <w:pPr>
        <w:pStyle w:val="ListParagraph"/>
        <w:numPr>
          <w:ilvl w:val="0"/>
          <w:numId w:val="25"/>
        </w:numPr>
        <w:spacing w:line="360" w:lineRule="auto"/>
      </w:pPr>
      <w:r w:rsidRPr="0083681C">
        <w:rPr>
          <w:b/>
          <w:i/>
        </w:rPr>
        <w:t>n</w:t>
      </w:r>
      <w:r w:rsidR="00A33AB3">
        <w:t xml:space="preserve"> = 2 : 57600 baud</w:t>
      </w:r>
    </w:p>
    <w:p w:rsidR="003F1E20" w:rsidRDefault="00844759" w:rsidP="00B90ACB">
      <w:pPr>
        <w:pStyle w:val="ListParagraph"/>
        <w:numPr>
          <w:ilvl w:val="0"/>
          <w:numId w:val="25"/>
        </w:numPr>
        <w:spacing w:line="360" w:lineRule="auto"/>
      </w:pPr>
      <w:r w:rsidRPr="0083681C">
        <w:rPr>
          <w:b/>
          <w:i/>
        </w:rPr>
        <w:t>n</w:t>
      </w:r>
      <w:r w:rsidR="00A33AB3">
        <w:t xml:space="preserve"> = 3 : </w:t>
      </w:r>
      <w:r w:rsidR="00CA01C0">
        <w:t>115200 baud</w:t>
      </w:r>
      <w:r w:rsidR="007F22A3">
        <w:t xml:space="preserve"> </w:t>
      </w:r>
    </w:p>
    <w:p w:rsidR="00837D69" w:rsidRDefault="001C5EFF" w:rsidP="00B90ACB">
      <w:pPr>
        <w:spacing w:line="360" w:lineRule="auto"/>
      </w:pPr>
      <w:r>
        <w:t xml:space="preserve">The </w:t>
      </w:r>
      <w:r w:rsidR="001701FB">
        <w:t>baud rate</w:t>
      </w:r>
      <w:r>
        <w:t xml:space="preserve"> has to be reconfigured to be using 115200 baud to enable </w:t>
      </w:r>
      <w:r w:rsidR="00C06C59">
        <w:t xml:space="preserve">high </w:t>
      </w:r>
      <w:r w:rsidR="00892E5C">
        <w:t xml:space="preserve">state </w:t>
      </w:r>
      <w:r w:rsidR="00C06C59">
        <w:t xml:space="preserve">estimation update rates. </w:t>
      </w:r>
      <w:r w:rsidR="00792FCE">
        <w:t>However once the</w:t>
      </w:r>
      <w:r w:rsidR="009C127A">
        <w:t xml:space="preserve"> IMU has been powered down, the IMU reverts to its default </w:t>
      </w:r>
      <w:r w:rsidR="001701FB">
        <w:t>baud rate</w:t>
      </w:r>
      <w:r w:rsidR="00AE1689">
        <w:t xml:space="preserve"> of 38400. Thus the IMU must be reconfigured each time it is powered on to </w:t>
      </w:r>
      <w:r w:rsidR="001701FB">
        <w:t>deliver</w:t>
      </w:r>
      <w:r w:rsidR="00AE1689">
        <w:t xml:space="preserve"> data at the highest </w:t>
      </w:r>
      <w:r w:rsidR="004A3158">
        <w:t>baud rate</w:t>
      </w:r>
      <w:r w:rsidR="00AE1689">
        <w:t xml:space="preserve"> of 115200. Functions will need to be implemented in the software library that enables the </w:t>
      </w:r>
      <w:proofErr w:type="gramStart"/>
      <w:r w:rsidR="00AE1689">
        <w:t>IMU ‘s</w:t>
      </w:r>
      <w:proofErr w:type="gramEnd"/>
      <w:r w:rsidR="00AE1689">
        <w:t xml:space="preserve"> </w:t>
      </w:r>
      <w:r w:rsidR="004A3158">
        <w:t>baud rate</w:t>
      </w:r>
      <w:r w:rsidR="00AE1689">
        <w:t xml:space="preserve"> to be reconfigured </w:t>
      </w:r>
      <w:r w:rsidR="005A025C">
        <w:t xml:space="preserve">every time the Overo Fire is powered on. </w:t>
      </w:r>
    </w:p>
    <w:p w:rsidR="00837D69" w:rsidRDefault="00837D69" w:rsidP="008F76AF">
      <w:pPr>
        <w:pStyle w:val="Heading2"/>
      </w:pPr>
      <w:bookmarkStart w:id="14" w:name="_Toc275460786"/>
      <w:r>
        <w:t xml:space="preserve">IMU </w:t>
      </w:r>
      <w:r w:rsidR="00251819">
        <w:t>architecture</w:t>
      </w:r>
      <w:bookmarkEnd w:id="14"/>
    </w:p>
    <w:p w:rsidR="00A35CA0" w:rsidRDefault="00292485" w:rsidP="00BD65D0">
      <w:pPr>
        <w:spacing w:line="360" w:lineRule="auto"/>
      </w:pPr>
      <w:r>
        <w:t xml:space="preserve">The IMU sensor data </w:t>
      </w:r>
      <w:r w:rsidR="00BA1F80">
        <w:t xml:space="preserve">is </w:t>
      </w:r>
      <w:r w:rsidR="009E3A4A">
        <w:t xml:space="preserve">collected by the IMU’s onboard microcontroller and </w:t>
      </w:r>
      <w:r w:rsidR="00BA1F80">
        <w:t>stored in the IMU</w:t>
      </w:r>
      <w:r w:rsidR="00BA36F5">
        <w:t>’s</w:t>
      </w:r>
      <w:r w:rsidR="00BA1F80">
        <w:t xml:space="preserve"> firmware in the Measured Values Register Bank (MVRB).</w:t>
      </w:r>
      <w:r w:rsidR="005B31A6">
        <w:t xml:space="preserve"> This register bank is composed of 16 registers with 16 bits in each register. </w:t>
      </w:r>
      <w:r w:rsidR="00E75254">
        <w:t>Th</w:t>
      </w:r>
      <w:r w:rsidR="00BD65D0">
        <w:t>e following table describes what sensor data is held in each of these registers.</w:t>
      </w:r>
    </w:p>
    <w:p w:rsidR="00BD65D0" w:rsidRDefault="00BD65D0" w:rsidP="00A35CA0"/>
    <w:p w:rsidR="00C25026" w:rsidRDefault="00C25026" w:rsidP="00A35CA0"/>
    <w:p w:rsidR="00382FC7" w:rsidRDefault="00382FC7" w:rsidP="00382FC7">
      <w:pPr>
        <w:pStyle w:val="Caption"/>
        <w:keepNext/>
      </w:pPr>
      <w:bookmarkStart w:id="15" w:name="_Toc275458150"/>
      <w:r>
        <w:lastRenderedPageBreak/>
        <w:t xml:space="preserve">Table </w:t>
      </w:r>
      <w:fldSimple w:instr=" SEQ Table \* ARABIC ">
        <w:r w:rsidR="00B33349">
          <w:rPr>
            <w:noProof/>
          </w:rPr>
          <w:t>1</w:t>
        </w:r>
      </w:fldSimple>
      <w:r>
        <w:t xml:space="preserve"> - MVRB contents</w:t>
      </w:r>
      <w:r w:rsidR="009F5AAD">
        <w:t xml:space="preserve"> [RD/4]</w:t>
      </w:r>
      <w:bookmarkEnd w:id="15"/>
    </w:p>
    <w:tbl>
      <w:tblPr>
        <w:tblStyle w:val="TableGrid"/>
        <w:tblW w:w="0" w:type="auto"/>
        <w:tblLayout w:type="fixed"/>
        <w:tblLook w:val="04A0"/>
      </w:tblPr>
      <w:tblGrid>
        <w:gridCol w:w="817"/>
        <w:gridCol w:w="2693"/>
        <w:gridCol w:w="2410"/>
        <w:gridCol w:w="1701"/>
        <w:gridCol w:w="2069"/>
      </w:tblGrid>
      <w:tr w:rsidR="00D42862" w:rsidTr="00071FCE">
        <w:tc>
          <w:tcPr>
            <w:tcW w:w="817" w:type="dxa"/>
          </w:tcPr>
          <w:p w:rsidR="00C2590C" w:rsidRPr="00B41B06" w:rsidRDefault="00495B52" w:rsidP="00B41B06">
            <w:pPr>
              <w:jc w:val="center"/>
              <w:rPr>
                <w:b/>
              </w:rPr>
            </w:pPr>
            <w:proofErr w:type="spellStart"/>
            <w:r w:rsidRPr="00B41B06">
              <w:rPr>
                <w:b/>
              </w:rPr>
              <w:t>Addr</w:t>
            </w:r>
            <w:proofErr w:type="spellEnd"/>
          </w:p>
        </w:tc>
        <w:tc>
          <w:tcPr>
            <w:tcW w:w="2693" w:type="dxa"/>
          </w:tcPr>
          <w:p w:rsidR="00C2590C" w:rsidRPr="00B41B06" w:rsidRDefault="00C2590C" w:rsidP="00B41B06">
            <w:pPr>
              <w:jc w:val="center"/>
              <w:rPr>
                <w:b/>
              </w:rPr>
            </w:pPr>
            <w:r w:rsidRPr="00B41B06">
              <w:rPr>
                <w:b/>
              </w:rPr>
              <w:t>Parameter Name</w:t>
            </w:r>
          </w:p>
        </w:tc>
        <w:tc>
          <w:tcPr>
            <w:tcW w:w="2410" w:type="dxa"/>
          </w:tcPr>
          <w:p w:rsidR="00C2590C" w:rsidRPr="00B41B06" w:rsidRDefault="00C2590C" w:rsidP="00B41B06">
            <w:pPr>
              <w:jc w:val="center"/>
              <w:rPr>
                <w:b/>
              </w:rPr>
            </w:pPr>
            <w:r w:rsidRPr="00B41B06">
              <w:rPr>
                <w:b/>
              </w:rPr>
              <w:t>Description</w:t>
            </w:r>
          </w:p>
        </w:tc>
        <w:tc>
          <w:tcPr>
            <w:tcW w:w="1701" w:type="dxa"/>
          </w:tcPr>
          <w:p w:rsidR="00C2590C" w:rsidRPr="00B41B06" w:rsidRDefault="00C2590C" w:rsidP="00B41B06">
            <w:pPr>
              <w:jc w:val="center"/>
              <w:rPr>
                <w:b/>
              </w:rPr>
            </w:pPr>
            <w:r w:rsidRPr="00B41B06">
              <w:rPr>
                <w:b/>
              </w:rPr>
              <w:t xml:space="preserve">Register Size / </w:t>
            </w:r>
            <w:r w:rsidR="000047A3">
              <w:rPr>
                <w:b/>
              </w:rPr>
              <w:t>en</w:t>
            </w:r>
            <w:r w:rsidRPr="00B41B06">
              <w:rPr>
                <w:b/>
              </w:rPr>
              <w:t>coding</w:t>
            </w:r>
          </w:p>
        </w:tc>
        <w:tc>
          <w:tcPr>
            <w:tcW w:w="2069" w:type="dxa"/>
          </w:tcPr>
          <w:p w:rsidR="00C2590C" w:rsidRPr="00B41B06" w:rsidRDefault="00C2590C" w:rsidP="00B41B06">
            <w:pPr>
              <w:jc w:val="center"/>
              <w:rPr>
                <w:b/>
              </w:rPr>
            </w:pPr>
            <w:r w:rsidRPr="00B41B06">
              <w:rPr>
                <w:b/>
              </w:rPr>
              <w:t>Reading scale</w:t>
            </w:r>
          </w:p>
        </w:tc>
      </w:tr>
      <w:tr w:rsidR="00D42862" w:rsidTr="00071FCE">
        <w:tc>
          <w:tcPr>
            <w:tcW w:w="817" w:type="dxa"/>
          </w:tcPr>
          <w:p w:rsidR="00C2590C" w:rsidRDefault="00C2590C" w:rsidP="00A35CA0">
            <w:r>
              <w:t>0x00</w:t>
            </w:r>
          </w:p>
        </w:tc>
        <w:tc>
          <w:tcPr>
            <w:tcW w:w="2693" w:type="dxa"/>
          </w:tcPr>
          <w:p w:rsidR="00C2590C" w:rsidRDefault="006C1C4D" w:rsidP="00A35CA0">
            <w:r>
              <w:t>MR1 – Rate X</w:t>
            </w:r>
          </w:p>
        </w:tc>
        <w:tc>
          <w:tcPr>
            <w:tcW w:w="2410" w:type="dxa"/>
          </w:tcPr>
          <w:p w:rsidR="00C2590C" w:rsidRDefault="0037792C" w:rsidP="00A35CA0">
            <w:r>
              <w:t>Angular rate along X axis, measure range 1</w:t>
            </w:r>
          </w:p>
        </w:tc>
        <w:tc>
          <w:tcPr>
            <w:tcW w:w="1701" w:type="dxa"/>
          </w:tcPr>
          <w:p w:rsidR="00525BE7" w:rsidRDefault="00525BE7" w:rsidP="00A35CA0">
            <w:r>
              <w:t>16 bit</w:t>
            </w:r>
            <w:r w:rsidR="00071FCE">
              <w:t xml:space="preserve"> / 2’s</w:t>
            </w:r>
          </w:p>
          <w:p w:rsidR="00C2590C" w:rsidRDefault="00071FCE" w:rsidP="00A35CA0">
            <w:r>
              <w:t>complement</w:t>
            </w:r>
          </w:p>
        </w:tc>
        <w:tc>
          <w:tcPr>
            <w:tcW w:w="2069" w:type="dxa"/>
          </w:tcPr>
          <w:p w:rsidR="008A018C" w:rsidRPr="008A018C" w:rsidRDefault="00CD331A" w:rsidP="003C5D2D">
            <w:pPr>
              <w:jc w:val="center"/>
            </w:pPr>
            <m:oMathPara>
              <m:oMath>
                <m:r>
                  <w:rPr>
                    <w:rFonts w:ascii="Cambria Math" w:hAnsi="Cambria Math"/>
                  </w:rPr>
                  <m:t>±100 °</m:t>
                </m:r>
              </m:oMath>
            </m:oMathPara>
          </w:p>
          <w:p w:rsidR="00CD331A" w:rsidRDefault="002648C0"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D42862" w:rsidTr="00071FCE">
        <w:tc>
          <w:tcPr>
            <w:tcW w:w="817" w:type="dxa"/>
          </w:tcPr>
          <w:p w:rsidR="00C2590C" w:rsidRDefault="00C2590C" w:rsidP="00A35CA0">
            <w:r>
              <w:t>0x01</w:t>
            </w:r>
          </w:p>
        </w:tc>
        <w:tc>
          <w:tcPr>
            <w:tcW w:w="2693" w:type="dxa"/>
          </w:tcPr>
          <w:p w:rsidR="00C2590C" w:rsidRDefault="006C1C4D" w:rsidP="00A35CA0">
            <w:r>
              <w:t>MR1 – Rate Y</w:t>
            </w:r>
          </w:p>
        </w:tc>
        <w:tc>
          <w:tcPr>
            <w:tcW w:w="2410" w:type="dxa"/>
          </w:tcPr>
          <w:p w:rsidR="00C2590C" w:rsidRDefault="0037792C" w:rsidP="00A35CA0">
            <w:r>
              <w:t>Angular rate along Y axis, measure range 1</w:t>
            </w:r>
          </w:p>
        </w:tc>
        <w:tc>
          <w:tcPr>
            <w:tcW w:w="1701" w:type="dxa"/>
          </w:tcPr>
          <w:p w:rsidR="00071FCE" w:rsidRDefault="00071FCE" w:rsidP="00071FCE">
            <w:r>
              <w:t>16 bit / 2’s</w:t>
            </w:r>
          </w:p>
          <w:p w:rsidR="00C2590C" w:rsidRDefault="00071FCE" w:rsidP="00071FCE">
            <w:r>
              <w:t>complement</w:t>
            </w:r>
          </w:p>
        </w:tc>
        <w:tc>
          <w:tcPr>
            <w:tcW w:w="2069" w:type="dxa"/>
          </w:tcPr>
          <w:p w:rsidR="008B4985" w:rsidRPr="008A018C" w:rsidRDefault="008B4985" w:rsidP="008B4985">
            <w:pPr>
              <w:jc w:val="center"/>
            </w:pPr>
            <m:oMathPara>
              <m:oMath>
                <m:r>
                  <w:rPr>
                    <w:rFonts w:ascii="Cambria Math" w:hAnsi="Cambria Math"/>
                  </w:rPr>
                  <m:t>±100 °</m:t>
                </m:r>
              </m:oMath>
            </m:oMathPara>
          </w:p>
          <w:p w:rsidR="00C2590C" w:rsidRDefault="008B4985"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0x02</w:t>
            </w:r>
          </w:p>
        </w:tc>
        <w:tc>
          <w:tcPr>
            <w:tcW w:w="2693" w:type="dxa"/>
          </w:tcPr>
          <w:p w:rsidR="00071FCE" w:rsidRDefault="00071FCE" w:rsidP="00A35CA0">
            <w:r>
              <w:t>MR1 – Rate Z</w:t>
            </w:r>
          </w:p>
        </w:tc>
        <w:tc>
          <w:tcPr>
            <w:tcW w:w="2410" w:type="dxa"/>
          </w:tcPr>
          <w:p w:rsidR="00071FCE" w:rsidRDefault="00071FCE" w:rsidP="00A35CA0">
            <w:r>
              <w:t>Angular rate along Z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8B4985">
            <w:pPr>
              <w:jc w:val="center"/>
            </w:pPr>
            <m:oMathPara>
              <m:oMath>
                <m:r>
                  <w:rPr>
                    <w:rFonts w:ascii="Cambria Math" w:hAnsi="Cambria Math"/>
                  </w:rPr>
                  <m:t>±100 °</m:t>
                </m:r>
              </m:oMath>
            </m:oMathPara>
          </w:p>
          <w:p w:rsidR="00071FCE" w:rsidRDefault="00071FCE" w:rsidP="008B4985">
            <w:pPr>
              <w:jc w:val="center"/>
            </w:pPr>
            <m:oMathPara>
              <m:oMath>
                <m:r>
                  <m:rPr>
                    <m:nor/>
                  </m:rPr>
                  <w:rPr>
                    <w:rFonts w:ascii="Cambria Math" w:hAnsi="Cambria Math"/>
                  </w:rPr>
                  <m:t>25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0x03</w:t>
            </w:r>
          </w:p>
        </w:tc>
        <w:tc>
          <w:tcPr>
            <w:tcW w:w="2693" w:type="dxa"/>
          </w:tcPr>
          <w:p w:rsidR="00071FCE" w:rsidRDefault="00071FCE" w:rsidP="00A35CA0">
            <w:r>
              <w:t>MR1 – Accelerometer X</w:t>
            </w:r>
          </w:p>
        </w:tc>
        <w:tc>
          <w:tcPr>
            <w:tcW w:w="2410" w:type="dxa"/>
          </w:tcPr>
          <w:p w:rsidR="00071FCE" w:rsidRDefault="00071FCE" w:rsidP="00A35CA0">
            <w:r>
              <w:t>Acceleration along X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0x04</w:t>
            </w:r>
          </w:p>
        </w:tc>
        <w:tc>
          <w:tcPr>
            <w:tcW w:w="2693" w:type="dxa"/>
          </w:tcPr>
          <w:p w:rsidR="00071FCE" w:rsidRDefault="00071FCE" w:rsidP="00A35CA0">
            <w:r>
              <w:t>MR1 – Accelerometer Y</w:t>
            </w:r>
          </w:p>
        </w:tc>
        <w:tc>
          <w:tcPr>
            <w:tcW w:w="2410" w:type="dxa"/>
          </w:tcPr>
          <w:p w:rsidR="00071FCE" w:rsidRDefault="00071FCE" w:rsidP="00A35CA0">
            <w:r>
              <w:t>Acceleration along Y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 bandwidth</m:t>
                </m:r>
              </m:oMath>
            </m:oMathPara>
          </w:p>
        </w:tc>
      </w:tr>
      <w:tr w:rsidR="00071FCE" w:rsidTr="00071FCE">
        <w:tc>
          <w:tcPr>
            <w:tcW w:w="817" w:type="dxa"/>
          </w:tcPr>
          <w:p w:rsidR="00071FCE" w:rsidRDefault="00071FCE" w:rsidP="00A35CA0">
            <w:r>
              <w:t>0x05</w:t>
            </w:r>
          </w:p>
        </w:tc>
        <w:tc>
          <w:tcPr>
            <w:tcW w:w="2693" w:type="dxa"/>
          </w:tcPr>
          <w:p w:rsidR="00071FCE" w:rsidRDefault="00071FCE" w:rsidP="00A35CA0">
            <w:r>
              <w:t>MR1 – Accelerometer Z</w:t>
            </w:r>
          </w:p>
        </w:tc>
        <w:tc>
          <w:tcPr>
            <w:tcW w:w="2410" w:type="dxa"/>
          </w:tcPr>
          <w:p w:rsidR="00071FCE" w:rsidRDefault="00071FCE" w:rsidP="00A35CA0">
            <w:r>
              <w:t>Acceleration along Z axis, measure range 1</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4F6B69">
            <w:pPr>
              <w:jc w:val="center"/>
            </w:pPr>
            <m:oMathPara>
              <m:oMath>
                <m:r>
                  <w:rPr>
                    <w:rFonts w:ascii="Cambria Math" w:hAnsi="Cambria Math"/>
                  </w:rPr>
                  <m:t xml:space="preserve">±2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40 Hz bandwidth</m:t>
                </m:r>
              </m:oMath>
            </m:oMathPara>
          </w:p>
        </w:tc>
      </w:tr>
      <w:tr w:rsidR="00071FCE" w:rsidTr="00071FCE">
        <w:tc>
          <w:tcPr>
            <w:tcW w:w="817" w:type="dxa"/>
          </w:tcPr>
          <w:p w:rsidR="00071FCE" w:rsidRDefault="00071FCE" w:rsidP="00A35CA0">
            <w:r>
              <w:t>0x06</w:t>
            </w:r>
          </w:p>
        </w:tc>
        <w:tc>
          <w:tcPr>
            <w:tcW w:w="2693" w:type="dxa"/>
          </w:tcPr>
          <w:p w:rsidR="00071FCE" w:rsidRDefault="00071FCE" w:rsidP="002863C1">
            <w:r>
              <w:t>MR2 – Rate X</w:t>
            </w:r>
          </w:p>
        </w:tc>
        <w:tc>
          <w:tcPr>
            <w:tcW w:w="2410" w:type="dxa"/>
          </w:tcPr>
          <w:p w:rsidR="00071FCE" w:rsidRDefault="00071FCE" w:rsidP="002863C1">
            <w:r>
              <w:t>Angular rate along X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0x07</w:t>
            </w:r>
          </w:p>
        </w:tc>
        <w:tc>
          <w:tcPr>
            <w:tcW w:w="2693" w:type="dxa"/>
          </w:tcPr>
          <w:p w:rsidR="00071FCE" w:rsidRDefault="00071FCE" w:rsidP="002863C1">
            <w:r>
              <w:t>MR2 – Rate Y</w:t>
            </w:r>
          </w:p>
        </w:tc>
        <w:tc>
          <w:tcPr>
            <w:tcW w:w="2410" w:type="dxa"/>
          </w:tcPr>
          <w:p w:rsidR="00071FCE" w:rsidRDefault="00071FCE" w:rsidP="002863C1">
            <w:r>
              <w:t>Angular rate along Y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0x08</w:t>
            </w:r>
          </w:p>
        </w:tc>
        <w:tc>
          <w:tcPr>
            <w:tcW w:w="2693" w:type="dxa"/>
          </w:tcPr>
          <w:p w:rsidR="00071FCE" w:rsidRDefault="00071FCE" w:rsidP="002863C1">
            <w:r>
              <w:t>MR2 – Rate Z</w:t>
            </w:r>
          </w:p>
        </w:tc>
        <w:tc>
          <w:tcPr>
            <w:tcW w:w="2410" w:type="dxa"/>
          </w:tcPr>
          <w:p w:rsidR="00071FCE" w:rsidRDefault="00071FCE" w:rsidP="002863C1">
            <w:r>
              <w:t>Angular rate along Z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±300 °</m:t>
                </m:r>
              </m:oMath>
            </m:oMathPara>
          </w:p>
          <w:p w:rsidR="00071FCE" w:rsidRDefault="00071FCE" w:rsidP="002863C1">
            <w:pPr>
              <w:jc w:val="center"/>
            </w:pPr>
            <m:oMathPara>
              <m:oMath>
                <m:r>
                  <m:rPr>
                    <m:nor/>
                  </m:rPr>
                  <w:rPr>
                    <w:rFonts w:ascii="Cambria Math" w:hAnsi="Cambria Math"/>
                  </w:rPr>
                  <m:t>75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0x09</w:t>
            </w:r>
          </w:p>
        </w:tc>
        <w:tc>
          <w:tcPr>
            <w:tcW w:w="2693" w:type="dxa"/>
          </w:tcPr>
          <w:p w:rsidR="00071FCE" w:rsidRDefault="00071FCE" w:rsidP="002863C1">
            <w:r>
              <w:t>MR2 – Accelerometer X</w:t>
            </w:r>
          </w:p>
        </w:tc>
        <w:tc>
          <w:tcPr>
            <w:tcW w:w="2410" w:type="dxa"/>
          </w:tcPr>
          <w:p w:rsidR="00071FCE" w:rsidRDefault="00071FCE" w:rsidP="002863C1">
            <w:r>
              <w:t>Acceleration along X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0x0A</w:t>
            </w:r>
          </w:p>
        </w:tc>
        <w:tc>
          <w:tcPr>
            <w:tcW w:w="2693" w:type="dxa"/>
          </w:tcPr>
          <w:p w:rsidR="00071FCE" w:rsidRDefault="00071FCE" w:rsidP="002863C1">
            <w:r>
              <w:t>MR2 – Accelerometer Y</w:t>
            </w:r>
          </w:p>
        </w:tc>
        <w:tc>
          <w:tcPr>
            <w:tcW w:w="2410" w:type="dxa"/>
          </w:tcPr>
          <w:p w:rsidR="00071FCE" w:rsidRDefault="00071FCE" w:rsidP="002863C1">
            <w:r>
              <w:t>Acceleration along Y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071FCE" w:rsidTr="00071FCE">
        <w:tc>
          <w:tcPr>
            <w:tcW w:w="817" w:type="dxa"/>
          </w:tcPr>
          <w:p w:rsidR="00071FCE" w:rsidRDefault="00071FCE" w:rsidP="00A35CA0">
            <w:r>
              <w:t>0x0B</w:t>
            </w:r>
          </w:p>
        </w:tc>
        <w:tc>
          <w:tcPr>
            <w:tcW w:w="2693" w:type="dxa"/>
          </w:tcPr>
          <w:p w:rsidR="00071FCE" w:rsidRDefault="00071FCE" w:rsidP="002863C1">
            <w:r>
              <w:t>MR2 – Accelerometer Z</w:t>
            </w:r>
          </w:p>
        </w:tc>
        <w:tc>
          <w:tcPr>
            <w:tcW w:w="2410" w:type="dxa"/>
          </w:tcPr>
          <w:p w:rsidR="00071FCE" w:rsidRDefault="00071FCE" w:rsidP="002863C1">
            <w:r>
              <w:t>Acceleration along Z axis, measure range 2</w:t>
            </w:r>
          </w:p>
        </w:tc>
        <w:tc>
          <w:tcPr>
            <w:tcW w:w="1701" w:type="dxa"/>
          </w:tcPr>
          <w:p w:rsidR="00071FCE" w:rsidRDefault="00071FCE" w:rsidP="002863C1">
            <w:r>
              <w:t>16 bit / 2’s</w:t>
            </w:r>
          </w:p>
          <w:p w:rsidR="00071FCE" w:rsidRDefault="00071FCE" w:rsidP="002863C1">
            <w:r>
              <w:t>complement</w:t>
            </w:r>
          </w:p>
        </w:tc>
        <w:tc>
          <w:tcPr>
            <w:tcW w:w="2069" w:type="dxa"/>
          </w:tcPr>
          <w:p w:rsidR="00071FCE" w:rsidRPr="008A018C" w:rsidRDefault="00071FCE" w:rsidP="002863C1">
            <w:pPr>
              <w:jc w:val="center"/>
            </w:pPr>
            <m:oMathPara>
              <m:oMath>
                <m:r>
                  <w:rPr>
                    <w:rFonts w:ascii="Cambria Math" w:hAnsi="Cambria Math"/>
                  </w:rPr>
                  <m:t xml:space="preserve">±5 </m:t>
                </m:r>
                <m:r>
                  <m:rPr>
                    <m:nor/>
                  </m:rPr>
                  <w:rPr>
                    <w:rFonts w:ascii="Cambria Math" w:hAnsi="Cambria Math"/>
                  </w:rPr>
                  <m:t>g</m:t>
                </m:r>
              </m:oMath>
            </m:oMathPara>
          </w:p>
          <w:p w:rsidR="00071FCE" w:rsidRDefault="00071FCE" w:rsidP="00D42862">
            <w:pPr>
              <w:jc w:val="center"/>
            </w:pPr>
            <m:oMathPara>
              <m:oMath>
                <m:r>
                  <m:rPr>
                    <m:nor/>
                  </m:rPr>
                  <w:rPr>
                    <w:rFonts w:ascii="Cambria Math" w:hAnsi="Cambria Math"/>
                  </w:rPr>
                  <m:t>100 Hz</m:t>
                </m:r>
                <m:r>
                  <w:rPr>
                    <w:rFonts w:ascii="Cambria Math" w:hAnsi="Cambria Math"/>
                  </w:rPr>
                  <m:t xml:space="preserve"> </m:t>
                </m:r>
                <m:r>
                  <m:rPr>
                    <m:nor/>
                  </m:rPr>
                  <w:rPr>
                    <w:rFonts w:ascii="Cambria Math" w:hAnsi="Cambria Math"/>
                  </w:rPr>
                  <m:t>bandwidth</m:t>
                </m:r>
              </m:oMath>
            </m:oMathPara>
          </w:p>
        </w:tc>
      </w:tr>
      <w:tr w:rsidR="00D42862" w:rsidTr="00071FCE">
        <w:tc>
          <w:tcPr>
            <w:tcW w:w="817" w:type="dxa"/>
          </w:tcPr>
          <w:p w:rsidR="004F6B69" w:rsidRDefault="004F6B69" w:rsidP="00A35CA0">
            <w:r>
              <w:t>0x0C</w:t>
            </w:r>
          </w:p>
        </w:tc>
        <w:tc>
          <w:tcPr>
            <w:tcW w:w="2693" w:type="dxa"/>
          </w:tcPr>
          <w:p w:rsidR="004F6B69" w:rsidRDefault="004F6B69" w:rsidP="00A35CA0">
            <w:r>
              <w:t>Temperature</w:t>
            </w:r>
          </w:p>
        </w:tc>
        <w:tc>
          <w:tcPr>
            <w:tcW w:w="2410" w:type="dxa"/>
          </w:tcPr>
          <w:p w:rsidR="004F6B69" w:rsidRDefault="004F6B69" w:rsidP="00A35CA0">
            <w:r>
              <w:t>Temperature</w:t>
            </w:r>
          </w:p>
        </w:tc>
        <w:tc>
          <w:tcPr>
            <w:tcW w:w="1701" w:type="dxa"/>
          </w:tcPr>
          <w:p w:rsidR="004F6B69" w:rsidRDefault="004F6B69" w:rsidP="00375E4B">
            <w:r>
              <w:t>16 bit, unsigned</w:t>
            </w:r>
          </w:p>
        </w:tc>
        <w:tc>
          <w:tcPr>
            <w:tcW w:w="2069" w:type="dxa"/>
          </w:tcPr>
          <w:p w:rsidR="004F6B69" w:rsidRDefault="001559BC" w:rsidP="001559BC">
            <m:oMathPara>
              <m:oMath>
                <m:r>
                  <w:rPr>
                    <w:rFonts w:ascii="Cambria Math" w:hAnsi="Cambria Math"/>
                  </w:rPr>
                  <m:t>1°</m:t>
                </m:r>
                <m:r>
                  <m:rPr>
                    <m:nor/>
                  </m:rPr>
                  <w:rPr>
                    <w:rFonts w:ascii="Cambria Math" w:hAnsi="Cambria Math"/>
                  </w:rPr>
                  <m:t>C/LSB</m:t>
                </m:r>
              </m:oMath>
            </m:oMathPara>
          </w:p>
          <w:p w:rsidR="00810401" w:rsidRDefault="00810401" w:rsidP="00810401">
            <m:oMathPara>
              <m:oMath>
                <m:r>
                  <w:rPr>
                    <w:rFonts w:ascii="Cambria Math" w:hAnsi="Cambria Math"/>
                  </w:rPr>
                  <m:t>80°</m:t>
                </m:r>
                <m:r>
                  <m:rPr>
                    <m:nor/>
                  </m:rPr>
                  <w:rPr>
                    <w:rFonts w:ascii="Cambria Math" w:hAnsi="Cambria Math"/>
                  </w:rPr>
                  <m:t>C offset</m:t>
                </m:r>
              </m:oMath>
            </m:oMathPara>
          </w:p>
        </w:tc>
      </w:tr>
      <w:tr w:rsidR="00D42862" w:rsidTr="00071FCE">
        <w:tc>
          <w:tcPr>
            <w:tcW w:w="817" w:type="dxa"/>
          </w:tcPr>
          <w:p w:rsidR="004F6B69" w:rsidRDefault="004F6B69" w:rsidP="00A35CA0">
            <w:r>
              <w:t>0x0D</w:t>
            </w:r>
          </w:p>
        </w:tc>
        <w:tc>
          <w:tcPr>
            <w:tcW w:w="2693" w:type="dxa"/>
          </w:tcPr>
          <w:p w:rsidR="004F6B69" w:rsidRDefault="004F6B69" w:rsidP="00A35CA0">
            <w:proofErr w:type="spellStart"/>
            <w:r>
              <w:t>Status_L</w:t>
            </w:r>
            <w:proofErr w:type="spellEnd"/>
          </w:p>
        </w:tc>
        <w:tc>
          <w:tcPr>
            <w:tcW w:w="2410" w:type="dxa"/>
          </w:tcPr>
          <w:p w:rsidR="004F6B69" w:rsidRDefault="004F6B69" w:rsidP="00A35CA0">
            <w:r>
              <w:t>Status info LSB</w:t>
            </w:r>
          </w:p>
        </w:tc>
        <w:tc>
          <w:tcPr>
            <w:tcW w:w="1701" w:type="dxa"/>
          </w:tcPr>
          <w:p w:rsidR="004F6B69" w:rsidRDefault="004F6B69" w:rsidP="00A35CA0">
            <w:r>
              <w:t>16 bit, unsigned</w:t>
            </w:r>
          </w:p>
        </w:tc>
        <w:tc>
          <w:tcPr>
            <w:tcW w:w="2069" w:type="dxa"/>
          </w:tcPr>
          <w:p w:rsidR="004F6B69" w:rsidRDefault="00DA46BB" w:rsidP="00A35CA0">
            <w:r>
              <w:t>Status</w:t>
            </w:r>
          </w:p>
        </w:tc>
      </w:tr>
      <w:tr w:rsidR="00D42862" w:rsidTr="00071FCE">
        <w:tc>
          <w:tcPr>
            <w:tcW w:w="817" w:type="dxa"/>
          </w:tcPr>
          <w:p w:rsidR="004F6B69" w:rsidRDefault="004F6B69" w:rsidP="00A35CA0">
            <w:r>
              <w:t>0x0E</w:t>
            </w:r>
          </w:p>
        </w:tc>
        <w:tc>
          <w:tcPr>
            <w:tcW w:w="2693" w:type="dxa"/>
          </w:tcPr>
          <w:p w:rsidR="004F6B69" w:rsidRDefault="004F6B69" w:rsidP="00A35CA0">
            <w:proofErr w:type="spellStart"/>
            <w:r>
              <w:t>Status_H</w:t>
            </w:r>
            <w:proofErr w:type="spellEnd"/>
          </w:p>
        </w:tc>
        <w:tc>
          <w:tcPr>
            <w:tcW w:w="2410" w:type="dxa"/>
          </w:tcPr>
          <w:p w:rsidR="004F6B69" w:rsidRDefault="004F6B69" w:rsidP="00A35CA0">
            <w:r>
              <w:t>Status info MSB</w:t>
            </w:r>
          </w:p>
        </w:tc>
        <w:tc>
          <w:tcPr>
            <w:tcW w:w="1701" w:type="dxa"/>
          </w:tcPr>
          <w:p w:rsidR="004F6B69" w:rsidRDefault="004F6B69" w:rsidP="00A35CA0">
            <w:r>
              <w:t>16 bit, unsigned</w:t>
            </w:r>
          </w:p>
        </w:tc>
        <w:tc>
          <w:tcPr>
            <w:tcW w:w="2069" w:type="dxa"/>
          </w:tcPr>
          <w:p w:rsidR="004F6B69" w:rsidRDefault="00DA46BB" w:rsidP="00A35CA0">
            <w:r>
              <w:t>Status</w:t>
            </w:r>
          </w:p>
        </w:tc>
      </w:tr>
      <w:tr w:rsidR="00D42862" w:rsidTr="00071FCE">
        <w:tc>
          <w:tcPr>
            <w:tcW w:w="817" w:type="dxa"/>
          </w:tcPr>
          <w:p w:rsidR="004F6B69" w:rsidRDefault="004F6B69" w:rsidP="00A35CA0">
            <w:r>
              <w:t>0x0F</w:t>
            </w:r>
          </w:p>
        </w:tc>
        <w:tc>
          <w:tcPr>
            <w:tcW w:w="2693" w:type="dxa"/>
          </w:tcPr>
          <w:p w:rsidR="004F6B69" w:rsidRDefault="004F6B69" w:rsidP="00A35CA0">
            <w:r>
              <w:t>reserved</w:t>
            </w:r>
          </w:p>
        </w:tc>
        <w:tc>
          <w:tcPr>
            <w:tcW w:w="2410" w:type="dxa"/>
          </w:tcPr>
          <w:p w:rsidR="004F6B69" w:rsidRDefault="004F6B69" w:rsidP="00A35CA0">
            <w:r>
              <w:t>reserved</w:t>
            </w:r>
          </w:p>
        </w:tc>
        <w:tc>
          <w:tcPr>
            <w:tcW w:w="1701" w:type="dxa"/>
          </w:tcPr>
          <w:p w:rsidR="004F6B69" w:rsidRDefault="004F6B69" w:rsidP="00A35CA0">
            <w:r>
              <w:t>16 bit, unsigned</w:t>
            </w:r>
          </w:p>
        </w:tc>
        <w:tc>
          <w:tcPr>
            <w:tcW w:w="2069" w:type="dxa"/>
          </w:tcPr>
          <w:p w:rsidR="004F6B69" w:rsidRDefault="00DA46BB" w:rsidP="00A35CA0">
            <w:r>
              <w:t>NA</w:t>
            </w:r>
          </w:p>
        </w:tc>
      </w:tr>
    </w:tbl>
    <w:p w:rsidR="00B33349" w:rsidRDefault="00D33469" w:rsidP="00C3481E">
      <w:pPr>
        <w:spacing w:line="360" w:lineRule="auto"/>
      </w:pPr>
      <w:r>
        <w:lastRenderedPageBreak/>
        <w:t xml:space="preserve">The </w:t>
      </w:r>
      <w:r w:rsidR="009949E2">
        <w:t xml:space="preserve">configuration parameters of the IMU are stored in the Configuration Register Bank (CRB). This bank is comprised of another 16 register with 16 bits in each register. </w:t>
      </w:r>
      <w:r w:rsidR="00892972">
        <w:t>The 4 most important registers contained in the CRB can be seen in the table below.</w:t>
      </w:r>
      <w:r w:rsidR="00C85FE9">
        <w:t xml:space="preserve"> The IMU serial data output is controlled by the CRB registers </w:t>
      </w:r>
      <w:proofErr w:type="spellStart"/>
      <w:r w:rsidR="00C85FE9">
        <w:t>OutputData_L</w:t>
      </w:r>
      <w:proofErr w:type="spellEnd"/>
      <w:r w:rsidR="00C85FE9">
        <w:t xml:space="preserve"> and </w:t>
      </w:r>
      <w:proofErr w:type="spellStart"/>
      <w:r w:rsidR="00C85FE9">
        <w:t>OutputData_H</w:t>
      </w:r>
      <w:proofErr w:type="spellEnd"/>
      <w:r w:rsidR="00C85FE9">
        <w:t xml:space="preserve">. The contents of these registers determine what </w:t>
      </w:r>
      <w:r w:rsidR="00E75E4A">
        <w:t>sensor data will be sent on the serial UART.</w:t>
      </w:r>
    </w:p>
    <w:p w:rsidR="00B33349" w:rsidRDefault="00B33349" w:rsidP="00B33349">
      <w:pPr>
        <w:pStyle w:val="Caption"/>
        <w:keepNext/>
      </w:pPr>
      <w:bookmarkStart w:id="16" w:name="_Toc275458151"/>
      <w:r>
        <w:t xml:space="preserve">Table </w:t>
      </w:r>
      <w:fldSimple w:instr=" SEQ Table \* ARABIC ">
        <w:r>
          <w:rPr>
            <w:noProof/>
          </w:rPr>
          <w:t>2</w:t>
        </w:r>
      </w:fldSimple>
      <w:r>
        <w:t xml:space="preserve"> - Important CRB registers</w:t>
      </w:r>
      <w:r w:rsidR="00E56984">
        <w:t xml:space="preserve"> [RD/4]</w:t>
      </w:r>
      <w:bookmarkEnd w:id="16"/>
    </w:p>
    <w:tbl>
      <w:tblPr>
        <w:tblStyle w:val="TableGrid"/>
        <w:tblW w:w="0" w:type="auto"/>
        <w:tblLook w:val="04A0"/>
      </w:tblPr>
      <w:tblGrid>
        <w:gridCol w:w="1938"/>
        <w:gridCol w:w="1938"/>
        <w:gridCol w:w="1938"/>
        <w:gridCol w:w="1938"/>
        <w:gridCol w:w="1938"/>
      </w:tblGrid>
      <w:tr w:rsidR="00365BF0" w:rsidTr="00365BF0">
        <w:tc>
          <w:tcPr>
            <w:tcW w:w="1938" w:type="dxa"/>
          </w:tcPr>
          <w:p w:rsidR="00365BF0" w:rsidRPr="00810401" w:rsidRDefault="00365BF0" w:rsidP="00810401">
            <w:pPr>
              <w:jc w:val="center"/>
              <w:rPr>
                <w:b/>
              </w:rPr>
            </w:pPr>
            <w:r w:rsidRPr="00810401">
              <w:rPr>
                <w:b/>
              </w:rPr>
              <w:t>Address</w:t>
            </w:r>
          </w:p>
        </w:tc>
        <w:tc>
          <w:tcPr>
            <w:tcW w:w="1938" w:type="dxa"/>
          </w:tcPr>
          <w:p w:rsidR="00365BF0" w:rsidRPr="00810401" w:rsidRDefault="00365BF0" w:rsidP="00810401">
            <w:pPr>
              <w:jc w:val="center"/>
              <w:rPr>
                <w:b/>
              </w:rPr>
            </w:pPr>
            <w:r w:rsidRPr="00810401">
              <w:rPr>
                <w:b/>
              </w:rPr>
              <w:t>Category</w:t>
            </w:r>
          </w:p>
        </w:tc>
        <w:tc>
          <w:tcPr>
            <w:tcW w:w="1938" w:type="dxa"/>
          </w:tcPr>
          <w:p w:rsidR="00365BF0" w:rsidRPr="00810401" w:rsidRDefault="00365BF0" w:rsidP="00810401">
            <w:pPr>
              <w:jc w:val="center"/>
              <w:rPr>
                <w:b/>
              </w:rPr>
            </w:pPr>
            <w:r w:rsidRPr="00810401">
              <w:rPr>
                <w:b/>
              </w:rPr>
              <w:t>Register Name</w:t>
            </w:r>
          </w:p>
        </w:tc>
        <w:tc>
          <w:tcPr>
            <w:tcW w:w="1938" w:type="dxa"/>
          </w:tcPr>
          <w:p w:rsidR="00365BF0" w:rsidRPr="00810401" w:rsidRDefault="00365BF0" w:rsidP="00810401">
            <w:pPr>
              <w:jc w:val="center"/>
              <w:rPr>
                <w:b/>
              </w:rPr>
            </w:pPr>
            <w:r w:rsidRPr="00810401">
              <w:rPr>
                <w:b/>
              </w:rPr>
              <w:t>Default Value</w:t>
            </w:r>
          </w:p>
        </w:tc>
        <w:tc>
          <w:tcPr>
            <w:tcW w:w="1938" w:type="dxa"/>
          </w:tcPr>
          <w:p w:rsidR="00365BF0" w:rsidRPr="00810401" w:rsidRDefault="00365BF0" w:rsidP="00810401">
            <w:pPr>
              <w:jc w:val="center"/>
              <w:rPr>
                <w:b/>
              </w:rPr>
            </w:pPr>
            <w:r w:rsidRPr="00810401">
              <w:rPr>
                <w:b/>
              </w:rPr>
              <w:t>Register size / coding</w:t>
            </w:r>
          </w:p>
        </w:tc>
      </w:tr>
      <w:tr w:rsidR="00365BF0" w:rsidTr="00365BF0">
        <w:tc>
          <w:tcPr>
            <w:tcW w:w="1938" w:type="dxa"/>
          </w:tcPr>
          <w:p w:rsidR="00365BF0" w:rsidRDefault="00365BF0" w:rsidP="00A35CA0">
            <w:r>
              <w:t>0x0C</w:t>
            </w:r>
          </w:p>
        </w:tc>
        <w:tc>
          <w:tcPr>
            <w:tcW w:w="1938" w:type="dxa"/>
          </w:tcPr>
          <w:p w:rsidR="00365BF0" w:rsidRDefault="00365BF0" w:rsidP="00A35CA0">
            <w:r>
              <w:t>UART manager</w:t>
            </w:r>
          </w:p>
        </w:tc>
        <w:tc>
          <w:tcPr>
            <w:tcW w:w="1938" w:type="dxa"/>
          </w:tcPr>
          <w:p w:rsidR="00365BF0" w:rsidRDefault="00365BF0" w:rsidP="00A35CA0">
            <w:proofErr w:type="spellStart"/>
            <w:r>
              <w:t>OutputData_L</w:t>
            </w:r>
            <w:proofErr w:type="spellEnd"/>
          </w:p>
        </w:tc>
        <w:tc>
          <w:tcPr>
            <w:tcW w:w="1938" w:type="dxa"/>
          </w:tcPr>
          <w:p w:rsidR="00365BF0" w:rsidRDefault="00365BF0" w:rsidP="00A35CA0">
            <w:r>
              <w:t>0x41</w:t>
            </w:r>
          </w:p>
        </w:tc>
        <w:tc>
          <w:tcPr>
            <w:tcW w:w="1938" w:type="dxa"/>
          </w:tcPr>
          <w:p w:rsidR="00365BF0" w:rsidRDefault="00B33349" w:rsidP="00A35CA0">
            <w:r>
              <w:t>8 bits, unsigned</w:t>
            </w:r>
          </w:p>
        </w:tc>
      </w:tr>
      <w:tr w:rsidR="00365BF0" w:rsidTr="00365BF0">
        <w:tc>
          <w:tcPr>
            <w:tcW w:w="1938" w:type="dxa"/>
          </w:tcPr>
          <w:p w:rsidR="00365BF0" w:rsidRDefault="00365BF0" w:rsidP="00A35CA0">
            <w:r>
              <w:t>0x0D</w:t>
            </w:r>
          </w:p>
        </w:tc>
        <w:tc>
          <w:tcPr>
            <w:tcW w:w="1938" w:type="dxa"/>
          </w:tcPr>
          <w:p w:rsidR="00365BF0" w:rsidRDefault="00365BF0" w:rsidP="00A35CA0">
            <w:r>
              <w:t>UART manager</w:t>
            </w:r>
          </w:p>
        </w:tc>
        <w:tc>
          <w:tcPr>
            <w:tcW w:w="1938" w:type="dxa"/>
          </w:tcPr>
          <w:p w:rsidR="00365BF0" w:rsidRDefault="00365BF0" w:rsidP="00A35CA0">
            <w:proofErr w:type="spellStart"/>
            <w:r>
              <w:t>OutputData_H</w:t>
            </w:r>
            <w:proofErr w:type="spellEnd"/>
          </w:p>
        </w:tc>
        <w:tc>
          <w:tcPr>
            <w:tcW w:w="1938" w:type="dxa"/>
          </w:tcPr>
          <w:p w:rsidR="00365BF0" w:rsidRDefault="00365BF0" w:rsidP="00A35CA0">
            <w:r>
              <w:t>0x70</w:t>
            </w:r>
          </w:p>
        </w:tc>
        <w:tc>
          <w:tcPr>
            <w:tcW w:w="1938" w:type="dxa"/>
          </w:tcPr>
          <w:p w:rsidR="00365BF0" w:rsidRDefault="00B33349" w:rsidP="00A35CA0">
            <w:r>
              <w:t>8 bits, unsigned</w:t>
            </w:r>
          </w:p>
        </w:tc>
      </w:tr>
      <w:tr w:rsidR="00365BF0" w:rsidTr="00365BF0">
        <w:tc>
          <w:tcPr>
            <w:tcW w:w="1938" w:type="dxa"/>
          </w:tcPr>
          <w:p w:rsidR="00365BF0" w:rsidRDefault="00365BF0" w:rsidP="00A35CA0">
            <w:r>
              <w:t>0x0E</w:t>
            </w:r>
          </w:p>
        </w:tc>
        <w:tc>
          <w:tcPr>
            <w:tcW w:w="1938" w:type="dxa"/>
          </w:tcPr>
          <w:p w:rsidR="00365BF0" w:rsidRDefault="00365BF0" w:rsidP="00A35CA0">
            <w:proofErr w:type="spellStart"/>
            <w:r>
              <w:t>FW_reg</w:t>
            </w:r>
            <w:proofErr w:type="spellEnd"/>
          </w:p>
        </w:tc>
        <w:tc>
          <w:tcPr>
            <w:tcW w:w="1938" w:type="dxa"/>
          </w:tcPr>
          <w:p w:rsidR="00365BF0" w:rsidRDefault="00365BF0" w:rsidP="00A35CA0">
            <w:r>
              <w:t>Firmware version</w:t>
            </w:r>
          </w:p>
        </w:tc>
        <w:tc>
          <w:tcPr>
            <w:tcW w:w="1938" w:type="dxa"/>
          </w:tcPr>
          <w:p w:rsidR="00365BF0" w:rsidRDefault="00365BF0" w:rsidP="00A35CA0">
            <w:r>
              <w:t>0x01</w:t>
            </w:r>
          </w:p>
        </w:tc>
        <w:tc>
          <w:tcPr>
            <w:tcW w:w="1938" w:type="dxa"/>
          </w:tcPr>
          <w:p w:rsidR="00365BF0" w:rsidRDefault="00B33349" w:rsidP="00A35CA0">
            <w:r>
              <w:t>8 bits, unsigned</w:t>
            </w:r>
          </w:p>
        </w:tc>
      </w:tr>
      <w:tr w:rsidR="00365BF0" w:rsidTr="00365BF0">
        <w:tc>
          <w:tcPr>
            <w:tcW w:w="1938" w:type="dxa"/>
          </w:tcPr>
          <w:p w:rsidR="00365BF0" w:rsidRDefault="00365BF0" w:rsidP="00A35CA0">
            <w:r>
              <w:t>0x0F</w:t>
            </w:r>
          </w:p>
        </w:tc>
        <w:tc>
          <w:tcPr>
            <w:tcW w:w="1938" w:type="dxa"/>
          </w:tcPr>
          <w:p w:rsidR="00365BF0" w:rsidRDefault="00365BF0" w:rsidP="00A35CA0">
            <w:proofErr w:type="spellStart"/>
            <w:r>
              <w:t>CRC_reg</w:t>
            </w:r>
            <w:proofErr w:type="spellEnd"/>
          </w:p>
        </w:tc>
        <w:tc>
          <w:tcPr>
            <w:tcW w:w="1938" w:type="dxa"/>
          </w:tcPr>
          <w:p w:rsidR="00365BF0" w:rsidRDefault="00365BF0" w:rsidP="00A35CA0">
            <w:r>
              <w:t>CRC</w:t>
            </w:r>
          </w:p>
        </w:tc>
        <w:tc>
          <w:tcPr>
            <w:tcW w:w="1938" w:type="dxa"/>
          </w:tcPr>
          <w:p w:rsidR="00365BF0" w:rsidRDefault="00365BF0" w:rsidP="00A35CA0">
            <w:r>
              <w:t>0x47</w:t>
            </w:r>
          </w:p>
        </w:tc>
        <w:tc>
          <w:tcPr>
            <w:tcW w:w="1938" w:type="dxa"/>
          </w:tcPr>
          <w:p w:rsidR="00365BF0" w:rsidRDefault="00B33349" w:rsidP="00A35CA0">
            <w:r>
              <w:t>8 bits, unsigned</w:t>
            </w:r>
          </w:p>
        </w:tc>
      </w:tr>
    </w:tbl>
    <w:p w:rsidR="006828D7" w:rsidRDefault="006828D7" w:rsidP="00DF0C30">
      <w:pPr>
        <w:pStyle w:val="Heading2"/>
      </w:pPr>
      <w:bookmarkStart w:id="17" w:name="_Toc275460787"/>
      <w:r>
        <w:t>IMU CRB access</w:t>
      </w:r>
      <w:bookmarkEnd w:id="17"/>
    </w:p>
    <w:p w:rsidR="006828D7" w:rsidRDefault="00F81E01" w:rsidP="00D3671D">
      <w:pPr>
        <w:spacing w:line="360" w:lineRule="auto"/>
      </w:pPr>
      <w:r>
        <w:t>The CRB registers can be read or written through the following two serial commands:</w:t>
      </w:r>
    </w:p>
    <w:p w:rsidR="00F81E01" w:rsidRDefault="00357F14" w:rsidP="00D3671D">
      <w:pPr>
        <w:pStyle w:val="ListParagraph"/>
        <w:numPr>
          <w:ilvl w:val="0"/>
          <w:numId w:val="27"/>
        </w:numPr>
        <w:spacing w:line="360" w:lineRule="auto"/>
      </w:pPr>
      <w:r w:rsidRPr="00840963">
        <w:rPr>
          <w:b/>
        </w:rPr>
        <w:t>Write CRB</w:t>
      </w:r>
      <w:r>
        <w:t xml:space="preserve">: Enables the selected CRB register to be written depending on the serial command sent. The format of this serial command is </w:t>
      </w:r>
      <w:r w:rsidRPr="00D3671D">
        <w:rPr>
          <w:b/>
          <w:i/>
        </w:rPr>
        <w:t>WCRBH</w:t>
      </w:r>
      <w:r w:rsidRPr="00D3671D">
        <w:rPr>
          <w:b/>
          <w:i/>
          <w:vertAlign w:val="subscript"/>
        </w:rPr>
        <w:t>1</w:t>
      </w:r>
      <w:r w:rsidRPr="00D3671D">
        <w:rPr>
          <w:b/>
          <w:i/>
        </w:rPr>
        <w:t>HH</w:t>
      </w:r>
      <w:r w:rsidRPr="00D3671D">
        <w:rPr>
          <w:b/>
          <w:i/>
          <w:vertAlign w:val="subscript"/>
        </w:rPr>
        <w:t>2</w:t>
      </w:r>
      <w:r w:rsidRPr="00D3671D">
        <w:rPr>
          <w:vertAlign w:val="subscript"/>
        </w:rPr>
        <w:t xml:space="preserve"> </w:t>
      </w:r>
      <w:r>
        <w:t xml:space="preserve">where </w:t>
      </w:r>
      <w:r w:rsidRPr="00D3671D">
        <w:rPr>
          <w:b/>
          <w:i/>
        </w:rPr>
        <w:t>H</w:t>
      </w:r>
      <w:r w:rsidRPr="00D3671D">
        <w:rPr>
          <w:b/>
          <w:i/>
          <w:vertAlign w:val="subscript"/>
        </w:rPr>
        <w:t>1</w:t>
      </w:r>
      <w:r>
        <w:t xml:space="preserve"> is a 1 digit hex number representing the CRB register address and </w:t>
      </w:r>
      <w:r w:rsidRPr="00D3671D">
        <w:rPr>
          <w:b/>
          <w:i/>
        </w:rPr>
        <w:t>HH</w:t>
      </w:r>
      <w:r w:rsidRPr="00D3671D">
        <w:rPr>
          <w:b/>
          <w:i/>
          <w:vertAlign w:val="subscript"/>
        </w:rPr>
        <w:t>2</w:t>
      </w:r>
      <w:r>
        <w:t xml:space="preserve"> is a 2 digits hex number representing the value to be written. A correct serial command transaction terminates with “OK!” being sent back to the user. If a correct serial command is not sent then the IMU </w:t>
      </w:r>
      <w:r w:rsidR="00A61AB0">
        <w:t>responds</w:t>
      </w:r>
      <w:r>
        <w:t xml:space="preserve"> with </w:t>
      </w:r>
      <w:r w:rsidR="000D12F8">
        <w:t xml:space="preserve">the </w:t>
      </w:r>
      <w:r>
        <w:t>“Error”</w:t>
      </w:r>
      <w:r w:rsidR="000D12F8">
        <w:t xml:space="preserve"> string.</w:t>
      </w:r>
    </w:p>
    <w:p w:rsidR="00D3671D" w:rsidRDefault="00D3671D" w:rsidP="00D3671D">
      <w:pPr>
        <w:pStyle w:val="ListParagraph"/>
        <w:numPr>
          <w:ilvl w:val="0"/>
          <w:numId w:val="27"/>
        </w:numPr>
        <w:spacing w:line="360" w:lineRule="auto"/>
      </w:pPr>
      <w:r w:rsidRPr="00840963">
        <w:rPr>
          <w:b/>
        </w:rPr>
        <w:t>Read CRB</w:t>
      </w:r>
      <w:r>
        <w:t xml:space="preserve">: Enables the selected CRB register to be read depending on the serial command sent. The format of this serial command is RCRBH where H is a 1 digit hex number representing the CRB register address. The firmware replies with an ASCII character representing the value of the selected CRB register followed by the return character ‘0x0D’. </w:t>
      </w:r>
      <w:r w:rsidR="005A2574">
        <w:t xml:space="preserve">If an error was mode in the serial command sent to the IMU then the IMU will responds with the </w:t>
      </w:r>
      <w:r w:rsidR="0031124B">
        <w:t>“</w:t>
      </w:r>
      <w:r w:rsidR="005A2574">
        <w:t>Error”</w:t>
      </w:r>
      <w:r w:rsidR="00941943">
        <w:t xml:space="preserve"> string.</w:t>
      </w:r>
    </w:p>
    <w:p w:rsidR="00D3671D" w:rsidRPr="006828D7" w:rsidRDefault="00D3671D" w:rsidP="00D3671D">
      <w:pPr>
        <w:spacing w:line="360" w:lineRule="auto"/>
      </w:pPr>
      <w:r>
        <w:t>Functions will be implemented in the software library that can enable the CRB registers of the IMU to be read or written.</w:t>
      </w:r>
    </w:p>
    <w:p w:rsidR="008307C1" w:rsidRDefault="00216A35" w:rsidP="00DF0C30">
      <w:pPr>
        <w:pStyle w:val="Heading2"/>
      </w:pPr>
      <w:bookmarkStart w:id="18" w:name="_Toc275460788"/>
      <w:r>
        <w:t>IMU sensor</w:t>
      </w:r>
      <w:r w:rsidR="008307C1">
        <w:t xml:space="preserve"> data access</w:t>
      </w:r>
      <w:bookmarkEnd w:id="18"/>
    </w:p>
    <w:p w:rsidR="008307C1" w:rsidRDefault="00797796" w:rsidP="00126B7E">
      <w:pPr>
        <w:spacing w:line="360" w:lineRule="auto"/>
      </w:pPr>
      <w:r>
        <w:t xml:space="preserve">The IMU sensor data can be accessed </w:t>
      </w:r>
      <w:r w:rsidR="00A878E2">
        <w:t>through 2</w:t>
      </w:r>
      <w:r w:rsidR="00216A35">
        <w:t xml:space="preserve"> different serial </w:t>
      </w:r>
      <w:r w:rsidR="009E0B56">
        <w:t xml:space="preserve">modes. Each of these modes can be </w:t>
      </w:r>
      <w:r w:rsidR="00D62AF3">
        <w:t>enabled</w:t>
      </w:r>
      <w:r w:rsidR="00087B2C">
        <w:t xml:space="preserve"> by sending the IMU the appropriate serial command. These modes</w:t>
      </w:r>
      <w:r w:rsidR="008B4FF8">
        <w:t xml:space="preserve"> and associated </w:t>
      </w:r>
      <w:r w:rsidR="00504D01">
        <w:t>serial</w:t>
      </w:r>
      <w:r w:rsidR="008B4FF8">
        <w:t xml:space="preserve"> commands</w:t>
      </w:r>
      <w:r w:rsidR="00087B2C">
        <w:t xml:space="preserve"> include</w:t>
      </w:r>
      <w:r w:rsidR="00500ED1">
        <w:t xml:space="preserve"> [RD/4]</w:t>
      </w:r>
      <w:r w:rsidR="00087B2C">
        <w:t>:</w:t>
      </w:r>
    </w:p>
    <w:p w:rsidR="00087B2C" w:rsidRDefault="00087B2C" w:rsidP="00126B7E">
      <w:pPr>
        <w:pStyle w:val="ListParagraph"/>
        <w:numPr>
          <w:ilvl w:val="0"/>
          <w:numId w:val="26"/>
        </w:numPr>
        <w:spacing w:line="360" w:lineRule="auto"/>
      </w:pPr>
      <w:r w:rsidRPr="00840963">
        <w:rPr>
          <w:b/>
        </w:rPr>
        <w:lastRenderedPageBreak/>
        <w:t>Start Free Running Mode</w:t>
      </w:r>
      <w:r>
        <w:t xml:space="preserve">: </w:t>
      </w:r>
      <w:r w:rsidR="004F034A">
        <w:t>Enabled</w:t>
      </w:r>
      <w:r w:rsidR="00E97C02">
        <w:t xml:space="preserve"> by sending the IMU the ASCII command “</w:t>
      </w:r>
      <w:r w:rsidR="00E97C02" w:rsidRPr="00126B7E">
        <w:rPr>
          <w:i/>
        </w:rPr>
        <w:t>STAFRM</w:t>
      </w:r>
      <w:r w:rsidR="00E97C02">
        <w:t>” which is terminated with the</w:t>
      </w:r>
      <w:r w:rsidR="009C4809">
        <w:t xml:space="preserve"> return</w:t>
      </w:r>
      <w:r w:rsidR="00FA2323">
        <w:t xml:space="preserve"> character </w:t>
      </w:r>
      <w:r w:rsidR="00E97C02">
        <w:t>‘0x0D’.</w:t>
      </w:r>
      <w:r w:rsidR="00255F6A">
        <w:t xml:space="preserve"> While the IMU is in this mode, the UART continuous</w:t>
      </w:r>
      <w:r w:rsidR="00EE41D1">
        <w:t>ly outputs the selected measured values</w:t>
      </w:r>
      <w:r w:rsidR="00255F6A">
        <w:t xml:space="preserve"> from the </w:t>
      </w:r>
      <w:proofErr w:type="spellStart"/>
      <w:r w:rsidR="00255F6A">
        <w:t>OutputData_L</w:t>
      </w:r>
      <w:proofErr w:type="spellEnd"/>
      <w:r w:rsidR="00255F6A">
        <w:t xml:space="preserve"> and </w:t>
      </w:r>
      <w:proofErr w:type="spellStart"/>
      <w:r w:rsidR="00255F6A">
        <w:t>OutputData_H</w:t>
      </w:r>
      <w:proofErr w:type="spellEnd"/>
      <w:r w:rsidR="00357FC1">
        <w:t xml:space="preserve"> registers. The output format is </w:t>
      </w:r>
      <w:r w:rsidR="00357FC1" w:rsidRPr="00126B7E">
        <w:rPr>
          <w:b/>
          <w:i/>
        </w:rPr>
        <w:t>Va11,Val2,...,</w:t>
      </w:r>
      <w:proofErr w:type="spellStart"/>
      <w:r w:rsidR="00357FC1" w:rsidRPr="00126B7E">
        <w:rPr>
          <w:b/>
          <w:i/>
        </w:rPr>
        <w:t>ValN,Chk</w:t>
      </w:r>
      <w:proofErr w:type="spellEnd"/>
      <w:r w:rsidR="00357FC1">
        <w:t xml:space="preserve"> terminated with the return character ‘0x0D’ where </w:t>
      </w:r>
      <w:proofErr w:type="spellStart"/>
      <w:r w:rsidR="00357FC1" w:rsidRPr="00126B7E">
        <w:rPr>
          <w:b/>
          <w:i/>
        </w:rPr>
        <w:t>ValX</w:t>
      </w:r>
      <w:proofErr w:type="spellEnd"/>
      <w:r w:rsidR="00357FC1">
        <w:t xml:space="preserve"> is a 4 digit hex number representing the selected </w:t>
      </w:r>
      <w:r w:rsidR="00EA5E4E">
        <w:t>MVRB value</w:t>
      </w:r>
      <w:r w:rsidR="00357FC1">
        <w:t xml:space="preserve"> and </w:t>
      </w:r>
      <w:proofErr w:type="spellStart"/>
      <w:r w:rsidR="00357FC1" w:rsidRPr="00126B7E">
        <w:rPr>
          <w:b/>
          <w:i/>
        </w:rPr>
        <w:t>Chk</w:t>
      </w:r>
      <w:proofErr w:type="spellEnd"/>
      <w:r w:rsidR="00357FC1">
        <w:t xml:space="preserve"> is a 2 digits hex number representing the 8 bits sum of the output string negated.</w:t>
      </w:r>
    </w:p>
    <w:p w:rsidR="00FA2323" w:rsidRDefault="00FA2323" w:rsidP="00126B7E">
      <w:pPr>
        <w:pStyle w:val="ListParagraph"/>
        <w:numPr>
          <w:ilvl w:val="0"/>
          <w:numId w:val="26"/>
        </w:numPr>
        <w:spacing w:line="360" w:lineRule="auto"/>
      </w:pPr>
      <w:r w:rsidRPr="00840963">
        <w:rPr>
          <w:b/>
        </w:rPr>
        <w:t>Start One Shot Mode</w:t>
      </w:r>
      <w:r>
        <w:t xml:space="preserve">. Enabled by sending the IMU the ASCII command “STAOSM” which is </w:t>
      </w:r>
      <w:r w:rsidR="006F2C8E">
        <w:t>terminated</w:t>
      </w:r>
      <w:r>
        <w:t xml:space="preserve"> with the return character ‘0x0D’. </w:t>
      </w:r>
      <w:r w:rsidR="00113643">
        <w:t xml:space="preserve">While the IMU is in this mode, the firmware will reply once with a frame containing the selected measured values from </w:t>
      </w:r>
      <w:r w:rsidR="00025ED4">
        <w:t xml:space="preserve">the </w:t>
      </w:r>
      <w:proofErr w:type="spellStart"/>
      <w:r w:rsidR="00025ED4">
        <w:t>OutputData_L</w:t>
      </w:r>
      <w:proofErr w:type="spellEnd"/>
      <w:r w:rsidR="00025ED4">
        <w:t xml:space="preserve"> and </w:t>
      </w:r>
      <w:proofErr w:type="spellStart"/>
      <w:r w:rsidR="00025ED4">
        <w:t>OutputData_H</w:t>
      </w:r>
      <w:proofErr w:type="spellEnd"/>
      <w:r w:rsidR="00025ED4">
        <w:t xml:space="preserve"> registers. </w:t>
      </w:r>
      <w:r w:rsidR="00791F6F">
        <w:t xml:space="preserve">The output format is </w:t>
      </w:r>
      <w:r w:rsidR="00791F6F" w:rsidRPr="00126B7E">
        <w:rPr>
          <w:b/>
          <w:i/>
        </w:rPr>
        <w:t>Va11,Val2,...,</w:t>
      </w:r>
      <w:proofErr w:type="spellStart"/>
      <w:r w:rsidR="00791F6F" w:rsidRPr="00126B7E">
        <w:rPr>
          <w:b/>
          <w:i/>
        </w:rPr>
        <w:t>ValN,Chk</w:t>
      </w:r>
      <w:proofErr w:type="spellEnd"/>
      <w:r w:rsidR="00791F6F">
        <w:t xml:space="preserve"> terminated with the return character ‘0x0D’ where </w:t>
      </w:r>
      <w:proofErr w:type="spellStart"/>
      <w:r w:rsidR="00791F6F" w:rsidRPr="00126B7E">
        <w:rPr>
          <w:b/>
          <w:i/>
        </w:rPr>
        <w:t>ValX</w:t>
      </w:r>
      <w:proofErr w:type="spellEnd"/>
      <w:r w:rsidR="00791F6F">
        <w:t xml:space="preserve"> is a 4 digit hex number representing the selected MVRB value and </w:t>
      </w:r>
      <w:proofErr w:type="spellStart"/>
      <w:r w:rsidR="00791F6F" w:rsidRPr="00126B7E">
        <w:rPr>
          <w:b/>
          <w:i/>
        </w:rPr>
        <w:t>Chk</w:t>
      </w:r>
      <w:proofErr w:type="spellEnd"/>
      <w:r w:rsidR="00791F6F">
        <w:t xml:space="preserve"> is a 2 digits hex number representing the 8 bits sum of the output string negated.</w:t>
      </w:r>
    </w:p>
    <w:p w:rsidR="00126B7E" w:rsidRPr="008307C1" w:rsidRDefault="00126B7E" w:rsidP="00126B7E">
      <w:pPr>
        <w:spacing w:line="360" w:lineRule="auto"/>
      </w:pPr>
      <w:r>
        <w:t>Functions will be implemented in the software library that can</w:t>
      </w:r>
      <w:r w:rsidR="001A1FCF">
        <w:t xml:space="preserve"> enable the IMU to be accessed in either of these modes.</w:t>
      </w:r>
      <w:r>
        <w:t xml:space="preserve"> </w:t>
      </w:r>
    </w:p>
    <w:p w:rsidR="00251819" w:rsidRDefault="00C3481E" w:rsidP="00DF0C30">
      <w:pPr>
        <w:pStyle w:val="Heading2"/>
      </w:pPr>
      <w:bookmarkStart w:id="19" w:name="_Toc275460789"/>
      <w:r>
        <w:t xml:space="preserve">IMU </w:t>
      </w:r>
      <w:r w:rsidR="00D75767">
        <w:t>serial</w:t>
      </w:r>
      <w:r>
        <w:t xml:space="preserve"> data output</w:t>
      </w:r>
      <w:bookmarkEnd w:id="19"/>
    </w:p>
    <w:p w:rsidR="00BD65D0" w:rsidRDefault="006A6C4F" w:rsidP="0022550F">
      <w:pPr>
        <w:spacing w:line="360" w:lineRule="auto"/>
      </w:pPr>
      <w:r>
        <w:t xml:space="preserve">By default </w:t>
      </w:r>
      <w:proofErr w:type="spellStart"/>
      <w:r>
        <w:t>OutputData_L</w:t>
      </w:r>
      <w:proofErr w:type="spellEnd"/>
      <w:r>
        <w:t xml:space="preserve"> and </w:t>
      </w:r>
      <w:proofErr w:type="spellStart"/>
      <w:r>
        <w:t>OutputData_H</w:t>
      </w:r>
      <w:proofErr w:type="spellEnd"/>
      <w:r>
        <w:t xml:space="preserve"> are set to 0x41 and 0x70. Thus the overall </w:t>
      </w:r>
      <w:proofErr w:type="spellStart"/>
      <w:r>
        <w:t>OutputData</w:t>
      </w:r>
      <w:proofErr w:type="spellEnd"/>
      <w:r>
        <w:t xml:space="preserve"> parameter can be read by joining </w:t>
      </w:r>
      <w:proofErr w:type="spellStart"/>
      <w:r>
        <w:t>OutputData_H</w:t>
      </w:r>
      <w:proofErr w:type="spellEnd"/>
      <w:r>
        <w:t xml:space="preserve"> and Output </w:t>
      </w:r>
      <w:proofErr w:type="spellStart"/>
      <w:r>
        <w:t>Data_L</w:t>
      </w:r>
      <w:proofErr w:type="spellEnd"/>
      <w:r>
        <w:t xml:space="preserve"> together. The default </w:t>
      </w:r>
      <w:proofErr w:type="spellStart"/>
      <w:r>
        <w:t>OutputData</w:t>
      </w:r>
      <w:proofErr w:type="spellEnd"/>
      <w:r>
        <w:t xml:space="preserve"> par</w:t>
      </w:r>
      <w:r w:rsidR="0057125B">
        <w:t>ameter will be equal to 0x7041 or in binary 0b01110000</w:t>
      </w:r>
      <w:r w:rsidR="00D414A7">
        <w:t>0</w:t>
      </w:r>
      <w:r w:rsidR="0057125B">
        <w:t>1000001</w:t>
      </w:r>
      <w:r w:rsidR="008307C1">
        <w:t xml:space="preserve">. </w:t>
      </w:r>
      <w:r w:rsidR="00773489">
        <w:t>Hence when the either ‘Start Free Running Mode’ or ‘Start One Shot Mode’ modes are invoked</w:t>
      </w:r>
      <w:r w:rsidR="00612F5A">
        <w:t xml:space="preserve"> with the default </w:t>
      </w:r>
      <w:r w:rsidR="00CA29F8">
        <w:t xml:space="preserve">values of </w:t>
      </w:r>
      <w:proofErr w:type="spellStart"/>
      <w:r w:rsidR="00CA29F8">
        <w:t>OutputData_L</w:t>
      </w:r>
      <w:proofErr w:type="spellEnd"/>
      <w:r w:rsidR="00CA29F8">
        <w:t xml:space="preserve"> and </w:t>
      </w:r>
      <w:proofErr w:type="spellStart"/>
      <w:r w:rsidR="00CA29F8">
        <w:t>OutputData_H</w:t>
      </w:r>
      <w:proofErr w:type="spellEnd"/>
      <w:r w:rsidR="00773489">
        <w:t xml:space="preserve">, </w:t>
      </w:r>
      <w:r w:rsidR="00612F5A">
        <w:t xml:space="preserve">they will return with the </w:t>
      </w:r>
      <w:r w:rsidR="00CA29F8">
        <w:t>following output format:</w:t>
      </w:r>
    </w:p>
    <w:p w:rsidR="00CA29F8" w:rsidRPr="00B7467E" w:rsidRDefault="002B42C8" w:rsidP="0022550F">
      <w:pPr>
        <w:spacing w:line="360" w:lineRule="auto"/>
        <w:rPr>
          <w:b/>
          <w:i/>
        </w:rPr>
      </w:pPr>
      <w:r w:rsidRPr="00B7467E">
        <w:rPr>
          <w:b/>
          <w:i/>
        </w:rPr>
        <w:t>|</w:t>
      </w:r>
      <w:r w:rsidR="00B575E9" w:rsidRPr="00B7467E">
        <w:rPr>
          <w:b/>
          <w:i/>
        </w:rPr>
        <w:t xml:space="preserve"> </w:t>
      </w:r>
      <w:r w:rsidRPr="00B7467E">
        <w:rPr>
          <w:b/>
          <w:i/>
        </w:rPr>
        <w:t>MR1 – Rate X</w:t>
      </w:r>
      <w:r w:rsidR="00B575E9" w:rsidRPr="00B7467E">
        <w:rPr>
          <w:b/>
          <w:i/>
        </w:rPr>
        <w:t xml:space="preserve"> </w:t>
      </w:r>
      <w:r w:rsidRPr="00B7467E">
        <w:rPr>
          <w:b/>
          <w:i/>
        </w:rPr>
        <w:t>|</w:t>
      </w:r>
      <w:r w:rsidR="00B575E9" w:rsidRPr="00B7467E">
        <w:rPr>
          <w:b/>
          <w:i/>
        </w:rPr>
        <w:t xml:space="preserve"> </w:t>
      </w:r>
      <w:r w:rsidR="00D414A7" w:rsidRPr="00B7467E">
        <w:rPr>
          <w:b/>
          <w:i/>
        </w:rPr>
        <w:t>MR2 – Rate X</w:t>
      </w:r>
      <w:r w:rsidR="00B575E9" w:rsidRPr="00B7467E">
        <w:rPr>
          <w:b/>
          <w:i/>
        </w:rPr>
        <w:t xml:space="preserve"> </w:t>
      </w:r>
      <w:r w:rsidR="00D414A7" w:rsidRPr="00B7467E">
        <w:rPr>
          <w:b/>
          <w:i/>
        </w:rPr>
        <w:t>|</w:t>
      </w:r>
      <w:r w:rsidR="00B575E9" w:rsidRPr="00B7467E">
        <w:rPr>
          <w:b/>
          <w:i/>
        </w:rPr>
        <w:t xml:space="preserve"> </w:t>
      </w:r>
      <w:r w:rsidR="00B916CC" w:rsidRPr="00B7467E">
        <w:rPr>
          <w:b/>
          <w:i/>
        </w:rPr>
        <w:t>T</w:t>
      </w:r>
      <w:r w:rsidR="00800B6D" w:rsidRPr="00B7467E">
        <w:rPr>
          <w:b/>
          <w:i/>
        </w:rPr>
        <w:t>emperature</w:t>
      </w:r>
      <w:r w:rsidR="00B575E9" w:rsidRPr="00B7467E">
        <w:rPr>
          <w:b/>
          <w:i/>
        </w:rPr>
        <w:t xml:space="preserve"> </w:t>
      </w:r>
      <w:r w:rsidR="00800B6D" w:rsidRPr="00B7467E">
        <w:rPr>
          <w:b/>
          <w:i/>
        </w:rPr>
        <w:t>|</w:t>
      </w:r>
      <w:r w:rsidR="00B575E9" w:rsidRPr="00B7467E">
        <w:rPr>
          <w:b/>
          <w:i/>
        </w:rPr>
        <w:t xml:space="preserve"> </w:t>
      </w:r>
      <w:proofErr w:type="spellStart"/>
      <w:r w:rsidR="00800B6D" w:rsidRPr="00B7467E">
        <w:rPr>
          <w:b/>
          <w:i/>
        </w:rPr>
        <w:t>Status_L</w:t>
      </w:r>
      <w:proofErr w:type="spellEnd"/>
      <w:r w:rsidR="00B575E9" w:rsidRPr="00B7467E">
        <w:rPr>
          <w:b/>
          <w:i/>
        </w:rPr>
        <w:t xml:space="preserve"> </w:t>
      </w:r>
      <w:r w:rsidR="00800B6D" w:rsidRPr="00B7467E">
        <w:rPr>
          <w:b/>
          <w:i/>
        </w:rPr>
        <w:t>|</w:t>
      </w:r>
      <w:r w:rsidR="00B575E9" w:rsidRPr="00B7467E">
        <w:rPr>
          <w:b/>
          <w:i/>
        </w:rPr>
        <w:t xml:space="preserve"> </w:t>
      </w:r>
      <w:proofErr w:type="spellStart"/>
      <w:r w:rsidR="00800B6D" w:rsidRPr="00B7467E">
        <w:rPr>
          <w:b/>
          <w:i/>
        </w:rPr>
        <w:t>Status_H</w:t>
      </w:r>
      <w:proofErr w:type="spellEnd"/>
      <w:r w:rsidR="00B575E9" w:rsidRPr="00B7467E">
        <w:rPr>
          <w:b/>
          <w:i/>
        </w:rPr>
        <w:t xml:space="preserve"> </w:t>
      </w:r>
      <w:r w:rsidR="00800B6D" w:rsidRPr="00B7467E">
        <w:rPr>
          <w:b/>
          <w:i/>
        </w:rPr>
        <w:t>|</w:t>
      </w:r>
      <w:r w:rsidR="00B575E9" w:rsidRPr="00B7467E">
        <w:rPr>
          <w:b/>
          <w:i/>
        </w:rPr>
        <w:t xml:space="preserve"> </w:t>
      </w:r>
      <w:proofErr w:type="spellStart"/>
      <w:r w:rsidR="00800B6D" w:rsidRPr="00B7467E">
        <w:rPr>
          <w:b/>
          <w:i/>
        </w:rPr>
        <w:t>Chk</w:t>
      </w:r>
      <w:proofErr w:type="spellEnd"/>
      <w:r w:rsidR="00B575E9" w:rsidRPr="00B7467E">
        <w:rPr>
          <w:b/>
          <w:i/>
        </w:rPr>
        <w:t xml:space="preserve"> |</w:t>
      </w:r>
    </w:p>
    <w:p w:rsidR="00B422FD" w:rsidRDefault="00FC318A" w:rsidP="0022550F">
      <w:pPr>
        <w:spacing w:line="360" w:lineRule="auto"/>
      </w:pPr>
      <w:r>
        <w:t xml:space="preserve">The </w:t>
      </w:r>
      <w:r w:rsidR="000A7FDB">
        <w:t xml:space="preserve">state estimation process relies on the use of IMU data </w:t>
      </w:r>
      <w:r w:rsidR="00F01493">
        <w:t xml:space="preserve">which </w:t>
      </w:r>
      <w:r w:rsidR="008E7E06">
        <w:t>supplies</w:t>
      </w:r>
      <w:r w:rsidR="00F01493">
        <w:t xml:space="preserve"> high </w:t>
      </w:r>
      <w:r w:rsidR="00D208B1">
        <w:t xml:space="preserve">output rates and large reading scales. Thus the IMU serial data output </w:t>
      </w:r>
      <w:r w:rsidR="00B422FD">
        <w:t>should include the following MVRB registers:</w:t>
      </w:r>
    </w:p>
    <w:p w:rsidR="00E94BCA" w:rsidRDefault="00E94BCA" w:rsidP="00302269">
      <w:pPr>
        <w:pStyle w:val="ListParagraph"/>
        <w:numPr>
          <w:ilvl w:val="0"/>
          <w:numId w:val="28"/>
        </w:numPr>
        <w:spacing w:line="360" w:lineRule="auto"/>
      </w:pPr>
      <w:r>
        <w:t>MR2 – Rate X</w:t>
      </w:r>
    </w:p>
    <w:p w:rsidR="00E94BCA" w:rsidRDefault="00E94BCA" w:rsidP="00302269">
      <w:pPr>
        <w:pStyle w:val="ListParagraph"/>
        <w:numPr>
          <w:ilvl w:val="0"/>
          <w:numId w:val="28"/>
        </w:numPr>
        <w:spacing w:line="360" w:lineRule="auto"/>
      </w:pPr>
      <w:r>
        <w:t>MR2 – Rate Y</w:t>
      </w:r>
    </w:p>
    <w:p w:rsidR="00E94BCA" w:rsidRDefault="00E94BCA" w:rsidP="00302269">
      <w:pPr>
        <w:pStyle w:val="ListParagraph"/>
        <w:numPr>
          <w:ilvl w:val="0"/>
          <w:numId w:val="28"/>
        </w:numPr>
        <w:spacing w:line="360" w:lineRule="auto"/>
      </w:pPr>
      <w:r>
        <w:t>MR2 – Rate Z</w:t>
      </w:r>
    </w:p>
    <w:p w:rsidR="00E94BCA" w:rsidRDefault="00E94BCA" w:rsidP="00302269">
      <w:pPr>
        <w:pStyle w:val="ListParagraph"/>
        <w:numPr>
          <w:ilvl w:val="0"/>
          <w:numId w:val="28"/>
        </w:numPr>
        <w:spacing w:line="360" w:lineRule="auto"/>
      </w:pPr>
      <w:r>
        <w:t>MR2 – Accelerometer X</w:t>
      </w:r>
    </w:p>
    <w:p w:rsidR="00E94BCA" w:rsidRDefault="00E94BCA" w:rsidP="00302269">
      <w:pPr>
        <w:pStyle w:val="ListParagraph"/>
        <w:numPr>
          <w:ilvl w:val="0"/>
          <w:numId w:val="28"/>
        </w:numPr>
        <w:spacing w:line="360" w:lineRule="auto"/>
      </w:pPr>
      <w:r>
        <w:t>MR2 – Accelerometer Y</w:t>
      </w:r>
    </w:p>
    <w:p w:rsidR="00E94BCA" w:rsidRDefault="00E94BCA" w:rsidP="00302269">
      <w:pPr>
        <w:pStyle w:val="ListParagraph"/>
        <w:numPr>
          <w:ilvl w:val="0"/>
          <w:numId w:val="28"/>
        </w:numPr>
        <w:spacing w:line="360" w:lineRule="auto"/>
      </w:pPr>
      <w:r>
        <w:lastRenderedPageBreak/>
        <w:t xml:space="preserve">MR2 – </w:t>
      </w:r>
      <w:proofErr w:type="spellStart"/>
      <w:r>
        <w:t>Accelermatoer</w:t>
      </w:r>
      <w:proofErr w:type="spellEnd"/>
      <w:r>
        <w:t xml:space="preserve"> Z</w:t>
      </w:r>
    </w:p>
    <w:p w:rsidR="00E94BCA" w:rsidRDefault="00E94BCA" w:rsidP="00302269">
      <w:pPr>
        <w:pStyle w:val="ListParagraph"/>
        <w:numPr>
          <w:ilvl w:val="0"/>
          <w:numId w:val="28"/>
        </w:numPr>
        <w:spacing w:line="360" w:lineRule="auto"/>
      </w:pPr>
      <w:r>
        <w:t>Temperature</w:t>
      </w:r>
    </w:p>
    <w:p w:rsidR="00E94BCA" w:rsidRDefault="00E94BCA" w:rsidP="00302269">
      <w:pPr>
        <w:pStyle w:val="ListParagraph"/>
        <w:numPr>
          <w:ilvl w:val="0"/>
          <w:numId w:val="28"/>
        </w:numPr>
        <w:spacing w:line="360" w:lineRule="auto"/>
      </w:pPr>
      <w:proofErr w:type="spellStart"/>
      <w:r>
        <w:t>Status_L</w:t>
      </w:r>
      <w:proofErr w:type="spellEnd"/>
    </w:p>
    <w:p w:rsidR="00E94BCA" w:rsidRDefault="00E94BCA" w:rsidP="00302269">
      <w:pPr>
        <w:pStyle w:val="ListParagraph"/>
        <w:numPr>
          <w:ilvl w:val="0"/>
          <w:numId w:val="28"/>
        </w:numPr>
        <w:spacing w:line="360" w:lineRule="auto"/>
      </w:pPr>
      <w:proofErr w:type="spellStart"/>
      <w:r>
        <w:t>Status_H</w:t>
      </w:r>
      <w:proofErr w:type="spellEnd"/>
    </w:p>
    <w:p w:rsidR="00E94BCA" w:rsidRDefault="00E94BCA" w:rsidP="00302269">
      <w:pPr>
        <w:pStyle w:val="ListParagraph"/>
        <w:numPr>
          <w:ilvl w:val="0"/>
          <w:numId w:val="28"/>
        </w:numPr>
        <w:spacing w:line="360" w:lineRule="auto"/>
      </w:pPr>
      <w:proofErr w:type="spellStart"/>
      <w:r>
        <w:t>Chk</w:t>
      </w:r>
      <w:proofErr w:type="spellEnd"/>
    </w:p>
    <w:p w:rsidR="00266572" w:rsidRDefault="00A34301" w:rsidP="003B3A2B">
      <w:pPr>
        <w:spacing w:line="360" w:lineRule="auto"/>
      </w:pPr>
      <w:r>
        <w:t xml:space="preserve">To configure the IMU serial data output to </w:t>
      </w:r>
      <w:r w:rsidR="002B2119">
        <w:t xml:space="preserve">send this information, </w:t>
      </w:r>
      <w:proofErr w:type="spellStart"/>
      <w:r w:rsidR="002B2119">
        <w:t>OutputData_L</w:t>
      </w:r>
      <w:proofErr w:type="spellEnd"/>
      <w:r w:rsidR="002B2119">
        <w:t xml:space="preserve"> needs to be equal to </w:t>
      </w:r>
      <w:r w:rsidR="00057C9A">
        <w:t xml:space="preserve">‘0xC0’ and </w:t>
      </w:r>
      <w:proofErr w:type="spellStart"/>
      <w:r w:rsidR="00057C9A">
        <w:t>OutputData_H</w:t>
      </w:r>
      <w:proofErr w:type="spellEnd"/>
      <w:r w:rsidR="00057C9A">
        <w:t xml:space="preserve"> needs to be equal to ‘0x7</w:t>
      </w:r>
      <w:r w:rsidR="00E86A05">
        <w:t>F</w:t>
      </w:r>
      <w:r w:rsidR="00057C9A">
        <w:t xml:space="preserve">’. </w:t>
      </w:r>
      <w:r w:rsidR="00A10E7B">
        <w:t xml:space="preserve">Thus the </w:t>
      </w:r>
      <w:proofErr w:type="spellStart"/>
      <w:r w:rsidR="00A10E7B">
        <w:t>OutputData</w:t>
      </w:r>
      <w:proofErr w:type="spellEnd"/>
      <w:r w:rsidR="00A10E7B">
        <w:t xml:space="preserve"> parameter will be equa</w:t>
      </w:r>
      <w:r w:rsidR="009E07F9">
        <w:t>l to 0x7F</w:t>
      </w:r>
      <w:r w:rsidR="00E86A05">
        <w:t>C0 or in binary 0b01111111</w:t>
      </w:r>
      <w:r w:rsidR="00A10E7B">
        <w:t>11000000</w:t>
      </w:r>
      <w:r w:rsidR="00B26475">
        <w:t>.</w:t>
      </w:r>
      <w:r w:rsidR="003C75B6">
        <w:t xml:space="preserve"> </w:t>
      </w:r>
    </w:p>
    <w:p w:rsidR="000E3CA5" w:rsidRDefault="000E3CA5" w:rsidP="00D1143D">
      <w:pPr>
        <w:pStyle w:val="Heading2"/>
      </w:pPr>
      <w:bookmarkStart w:id="20" w:name="_Toc275460790"/>
      <w:r>
        <w:t xml:space="preserve">IMU serial </w:t>
      </w:r>
      <w:r w:rsidR="00A52929">
        <w:t xml:space="preserve">sensor </w:t>
      </w:r>
      <w:r>
        <w:t>data conversion</w:t>
      </w:r>
      <w:bookmarkEnd w:id="20"/>
    </w:p>
    <w:p w:rsidR="00D74024" w:rsidRDefault="003C75B6" w:rsidP="003B3A2B">
      <w:pPr>
        <w:spacing w:line="360" w:lineRule="auto"/>
      </w:pPr>
      <w:r>
        <w:t xml:space="preserve">The IMU serial data output for the rate and accelerometer values are sent as </w:t>
      </w:r>
      <w:r w:rsidR="00F907B8">
        <w:t xml:space="preserve">4 digit hex numbers in the 2’s complement format. </w:t>
      </w:r>
      <w:r w:rsidR="00170B72">
        <w:t xml:space="preserve">Thus once the values have been received they need to converted from a 4 digit hex format into a 2’s complement format. </w:t>
      </w:r>
      <w:r w:rsidR="00D317D8">
        <w:t xml:space="preserve">This can </w:t>
      </w:r>
      <w:proofErr w:type="gramStart"/>
      <w:r w:rsidR="00D317D8">
        <w:t>achieved</w:t>
      </w:r>
      <w:proofErr w:type="gramEnd"/>
      <w:r w:rsidR="00D317D8">
        <w:t xml:space="preserve"> by using the </w:t>
      </w:r>
      <w:r w:rsidR="00D317D8" w:rsidRPr="0038753E">
        <w:rPr>
          <w:rFonts w:ascii="Courier New" w:hAnsi="Courier New" w:cs="Courier New"/>
          <w:sz w:val="20"/>
        </w:rPr>
        <w:t xml:space="preserve">short </w:t>
      </w:r>
      <w:proofErr w:type="spellStart"/>
      <w:r w:rsidR="00D317D8" w:rsidRPr="0038753E">
        <w:rPr>
          <w:rFonts w:ascii="Courier New" w:hAnsi="Courier New" w:cs="Courier New"/>
          <w:sz w:val="20"/>
        </w:rPr>
        <w:t>int</w:t>
      </w:r>
      <w:proofErr w:type="spellEnd"/>
      <w:r w:rsidR="00D317D8">
        <w:t xml:space="preserve"> data type and using the </w:t>
      </w:r>
      <w:proofErr w:type="spellStart"/>
      <w:r w:rsidR="00D317D8" w:rsidRPr="0038753E">
        <w:rPr>
          <w:rFonts w:ascii="Courier New" w:hAnsi="Courier New" w:cs="Courier New"/>
          <w:sz w:val="20"/>
        </w:rPr>
        <w:t>sscanf</w:t>
      </w:r>
      <w:proofErr w:type="spellEnd"/>
      <w:r w:rsidR="00D317D8">
        <w:t xml:space="preserve"> function. </w:t>
      </w:r>
      <w:r w:rsidR="00D74024">
        <w:t>As an example:</w:t>
      </w:r>
      <w:r w:rsidR="0038753E">
        <w:t xml:space="preserve"> if we </w:t>
      </w:r>
      <w:r w:rsidR="00D60470">
        <w:t>had a character</w:t>
      </w:r>
      <w:r w:rsidR="0038753E">
        <w:t xml:space="preserve"> array called </w:t>
      </w:r>
      <w:proofErr w:type="spellStart"/>
      <w:r w:rsidR="0038753E" w:rsidRPr="00637833">
        <w:rPr>
          <w:rFonts w:ascii="Courier New" w:hAnsi="Courier New" w:cs="Courier New"/>
          <w:sz w:val="20"/>
        </w:rPr>
        <w:t>sResult</w:t>
      </w:r>
      <w:proofErr w:type="spellEnd"/>
      <w:r w:rsidR="00450036">
        <w:t xml:space="preserve"> </w:t>
      </w:r>
      <w:r w:rsidR="00A10F02">
        <w:t xml:space="preserve">which contained </w:t>
      </w:r>
      <w:r w:rsidR="00EE360F">
        <w:t xml:space="preserve">the 4 digit hex </w:t>
      </w:r>
      <w:r w:rsidR="00A96003">
        <w:t>representation</w:t>
      </w:r>
      <w:r w:rsidR="00EE360F">
        <w:t xml:space="preserve"> of the MR2 – Rate X value</w:t>
      </w:r>
      <w:r w:rsidR="007A1FA9">
        <w:t xml:space="preserve"> and we wanted to convert this value</w:t>
      </w:r>
      <w:r w:rsidR="00A96003">
        <w:t xml:space="preserve"> into its 2’s complement format</w:t>
      </w:r>
      <w:r w:rsidR="005D120A">
        <w:t xml:space="preserve">, </w:t>
      </w:r>
      <w:r w:rsidR="00C54E1F">
        <w:t>we could use the following C code</w:t>
      </w:r>
      <w:r w:rsidR="004165D3">
        <w:t>:</w:t>
      </w:r>
    </w:p>
    <w:p w:rsidR="006A28ED" w:rsidRDefault="006A28ED" w:rsidP="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auto"/>
          <w:sz w:val="20"/>
          <w:lang w:eastAsia="en-AU"/>
        </w:rPr>
      </w:pPr>
      <w:r w:rsidRPr="006A28ED">
        <w:rPr>
          <w:rFonts w:ascii="Courier New" w:eastAsia="Times New Roman" w:hAnsi="Courier New" w:cs="Courier New"/>
          <w:color w:val="auto"/>
          <w:sz w:val="20"/>
          <w:lang w:eastAsia="en-AU"/>
        </w:rPr>
        <w:br/>
        <w:t xml:space="preserve">  </w:t>
      </w:r>
      <w:proofErr w:type="gramStart"/>
      <w:r w:rsidRPr="006A28ED">
        <w:rPr>
          <w:rFonts w:ascii="Courier New" w:eastAsia="Times New Roman" w:hAnsi="Courier New" w:cs="Courier New"/>
          <w:color w:val="auto"/>
          <w:sz w:val="20"/>
          <w:lang w:eastAsia="en-AU"/>
        </w:rPr>
        <w:t>short</w:t>
      </w:r>
      <w:proofErr w:type="gramEnd"/>
      <w:r w:rsidRPr="006A28ED">
        <w:rPr>
          <w:rFonts w:ascii="Courier New" w:eastAsia="Times New Roman" w:hAnsi="Courier New" w:cs="Courier New"/>
          <w:color w:val="auto"/>
          <w:sz w:val="20"/>
          <w:lang w:eastAsia="en-AU"/>
        </w:rPr>
        <w:t xml:space="preserve"> </w:t>
      </w:r>
      <w:proofErr w:type="spellStart"/>
      <w:r w:rsidRPr="006A28ED">
        <w:rPr>
          <w:rFonts w:ascii="Courier New" w:eastAsia="Times New Roman" w:hAnsi="Courier New" w:cs="Courier New"/>
          <w:color w:val="auto"/>
          <w:sz w:val="20"/>
          <w:lang w:eastAsia="en-AU"/>
        </w:rPr>
        <w:t>int</w:t>
      </w:r>
      <w:proofErr w:type="spellEnd"/>
      <w:r w:rsidRPr="006A28ED">
        <w:rPr>
          <w:rFonts w:ascii="Courier New" w:eastAsia="Times New Roman" w:hAnsi="Courier New" w:cs="Courier New"/>
          <w:color w:val="auto"/>
          <w:sz w:val="20"/>
          <w:lang w:eastAsia="en-AU"/>
        </w:rPr>
        <w:t xml:space="preserve"> </w:t>
      </w:r>
      <w:proofErr w:type="spellStart"/>
      <w:r w:rsidRPr="006A28ED">
        <w:rPr>
          <w:rFonts w:ascii="Courier New" w:eastAsia="Times New Roman" w:hAnsi="Courier New" w:cs="Courier New"/>
          <w:color w:val="auto"/>
          <w:sz w:val="20"/>
          <w:lang w:eastAsia="en-AU"/>
        </w:rPr>
        <w:t>rateX</w:t>
      </w:r>
      <w:proofErr w:type="spellEnd"/>
      <w:r w:rsidRPr="006A28ED">
        <w:rPr>
          <w:rFonts w:ascii="Courier New" w:eastAsia="Times New Roman" w:hAnsi="Courier New" w:cs="Courier New"/>
          <w:color w:val="auto"/>
          <w:sz w:val="20"/>
          <w:lang w:eastAsia="en-AU"/>
        </w:rPr>
        <w:t xml:space="preserve"> = 0;</w:t>
      </w:r>
      <w:r w:rsidRPr="006A28ED">
        <w:rPr>
          <w:rFonts w:ascii="Courier New" w:eastAsia="Times New Roman" w:hAnsi="Courier New" w:cs="Courier New"/>
          <w:color w:val="auto"/>
          <w:sz w:val="20"/>
          <w:lang w:eastAsia="en-AU"/>
        </w:rPr>
        <w:br/>
        <w:t xml:space="preserve">  </w:t>
      </w:r>
      <w:proofErr w:type="spellStart"/>
      <w:r w:rsidRPr="006A28ED">
        <w:rPr>
          <w:rFonts w:ascii="Courier New" w:eastAsia="Times New Roman" w:hAnsi="Courier New" w:cs="Courier New"/>
          <w:color w:val="auto"/>
          <w:sz w:val="20"/>
          <w:lang w:eastAsia="en-AU"/>
        </w:rPr>
        <w:t>sscanf</w:t>
      </w:r>
      <w:proofErr w:type="spellEnd"/>
      <w:r w:rsidRPr="006A28ED">
        <w:rPr>
          <w:rFonts w:ascii="Courier New" w:eastAsia="Times New Roman" w:hAnsi="Courier New" w:cs="Courier New"/>
          <w:color w:val="auto"/>
          <w:sz w:val="20"/>
          <w:lang w:eastAsia="en-AU"/>
        </w:rPr>
        <w:t>(</w:t>
      </w:r>
      <w:proofErr w:type="spellStart"/>
      <w:r w:rsidRPr="006A28ED">
        <w:rPr>
          <w:rFonts w:ascii="Courier New" w:eastAsia="Times New Roman" w:hAnsi="Courier New" w:cs="Courier New"/>
          <w:color w:val="auto"/>
          <w:sz w:val="20"/>
          <w:lang w:eastAsia="en-AU"/>
        </w:rPr>
        <w:t>sResult</w:t>
      </w:r>
      <w:proofErr w:type="spellEnd"/>
      <w:r w:rsidRPr="006A28ED">
        <w:rPr>
          <w:rFonts w:ascii="Courier New" w:eastAsia="Times New Roman" w:hAnsi="Courier New" w:cs="Courier New"/>
          <w:color w:val="auto"/>
          <w:sz w:val="20"/>
          <w:lang w:eastAsia="en-AU"/>
        </w:rPr>
        <w:t>, "%</w:t>
      </w:r>
      <w:proofErr w:type="spellStart"/>
      <w:r w:rsidRPr="006A28ED">
        <w:rPr>
          <w:rFonts w:ascii="Courier New" w:eastAsia="Times New Roman" w:hAnsi="Courier New" w:cs="Courier New"/>
          <w:color w:val="auto"/>
          <w:sz w:val="20"/>
          <w:lang w:eastAsia="en-AU"/>
        </w:rPr>
        <w:t>hx</w:t>
      </w:r>
      <w:proofErr w:type="spellEnd"/>
      <w:r w:rsidRPr="006A28ED">
        <w:rPr>
          <w:rFonts w:ascii="Courier New" w:eastAsia="Times New Roman" w:hAnsi="Courier New" w:cs="Courier New"/>
          <w:color w:val="auto"/>
          <w:sz w:val="20"/>
          <w:lang w:eastAsia="en-AU"/>
        </w:rPr>
        <w:t>", &amp;</w:t>
      </w:r>
      <w:proofErr w:type="spellStart"/>
      <w:r w:rsidRPr="006A28ED">
        <w:rPr>
          <w:rFonts w:ascii="Courier New" w:eastAsia="Times New Roman" w:hAnsi="Courier New" w:cs="Courier New"/>
          <w:color w:val="auto"/>
          <w:sz w:val="20"/>
          <w:lang w:eastAsia="en-AU"/>
        </w:rPr>
        <w:t>rateX</w:t>
      </w:r>
      <w:proofErr w:type="spellEnd"/>
      <w:r w:rsidRPr="006A28ED">
        <w:rPr>
          <w:rFonts w:ascii="Courier New" w:eastAsia="Times New Roman" w:hAnsi="Courier New" w:cs="Courier New"/>
          <w:color w:val="auto"/>
          <w:sz w:val="20"/>
          <w:lang w:eastAsia="en-AU"/>
        </w:rPr>
        <w:t>);</w:t>
      </w:r>
    </w:p>
    <w:p w:rsidR="005D120A" w:rsidRPr="006A28ED" w:rsidRDefault="005D120A" w:rsidP="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auto"/>
          <w:sz w:val="20"/>
          <w:lang w:eastAsia="en-AU"/>
        </w:rPr>
      </w:pPr>
    </w:p>
    <w:p w:rsidR="004165D3" w:rsidRDefault="005D120A" w:rsidP="003B3A2B">
      <w:pPr>
        <w:spacing w:line="360" w:lineRule="auto"/>
      </w:pPr>
      <w:r>
        <w:t xml:space="preserve">This would result in the 2’s complement format of the MR2 – Rate X value being stored in </w:t>
      </w:r>
      <w:proofErr w:type="spellStart"/>
      <w:r w:rsidR="002B266F" w:rsidRPr="006A28ED">
        <w:rPr>
          <w:rFonts w:ascii="Courier New" w:eastAsia="Times New Roman" w:hAnsi="Courier New" w:cs="Courier New"/>
          <w:color w:val="auto"/>
          <w:sz w:val="20"/>
          <w:lang w:eastAsia="en-AU"/>
        </w:rPr>
        <w:t>rateX</w:t>
      </w:r>
      <w:proofErr w:type="spellEnd"/>
      <w:r>
        <w:t xml:space="preserve">. </w:t>
      </w:r>
      <w:r w:rsidR="004A1074">
        <w:t xml:space="preserve">The 2’s complement </w:t>
      </w:r>
      <w:r w:rsidR="00D20AE4">
        <w:t xml:space="preserve">value would then need to be scaled according </w:t>
      </w:r>
      <w:r w:rsidR="006714CC">
        <w:t>to the following scaling factors</w:t>
      </w:r>
      <w:r w:rsidR="0044558D">
        <w:t xml:space="preserve"> or resolutions</w:t>
      </w:r>
      <w:r w:rsidR="006714CC">
        <w:t>:</w:t>
      </w:r>
    </w:p>
    <w:p w:rsidR="006714CC" w:rsidRDefault="00993EEC" w:rsidP="00C46E2E">
      <w:pPr>
        <w:pStyle w:val="ListParagraph"/>
        <w:numPr>
          <w:ilvl w:val="0"/>
          <w:numId w:val="30"/>
        </w:numPr>
        <w:spacing w:line="360" w:lineRule="auto"/>
      </w:pPr>
      <w:r>
        <w:t xml:space="preserve">MR1 Rates – </w:t>
      </w:r>
      <m:oMath>
        <m:r>
          <w:rPr>
            <w:rFonts w:ascii="Cambria Math" w:hAnsi="Cambria Math"/>
          </w:rPr>
          <m:t>0.0039 (°/</m:t>
        </m:r>
        <m:r>
          <m:rPr>
            <m:nor/>
          </m:rPr>
          <w:rPr>
            <w:rFonts w:ascii="Cambria Math" w:hAnsi="Cambria Math"/>
          </w:rPr>
          <m:t>s)/bit</m:t>
        </m:r>
      </m:oMath>
    </w:p>
    <w:p w:rsidR="00993EEC" w:rsidRDefault="00993EEC" w:rsidP="00C46E2E">
      <w:pPr>
        <w:pStyle w:val="ListParagraph"/>
        <w:numPr>
          <w:ilvl w:val="0"/>
          <w:numId w:val="30"/>
        </w:numPr>
        <w:spacing w:line="360" w:lineRule="auto"/>
      </w:pPr>
      <w:r>
        <w:t xml:space="preserve">MR2 Rates – </w:t>
      </w:r>
      <m:oMath>
        <m:r>
          <w:rPr>
            <w:rFonts w:ascii="Cambria Math" w:hAnsi="Cambria Math"/>
          </w:rPr>
          <m:t>0.0156 (°/</m:t>
        </m:r>
        <m:r>
          <m:rPr>
            <m:nor/>
          </m:rPr>
          <w:rPr>
            <w:rFonts w:ascii="Cambria Math" w:hAnsi="Cambria Math"/>
          </w:rPr>
          <m:t>s)/bit</m:t>
        </m:r>
      </m:oMath>
    </w:p>
    <w:p w:rsidR="00295DE1" w:rsidRDefault="00295DE1" w:rsidP="00C46E2E">
      <w:pPr>
        <w:pStyle w:val="ListParagraph"/>
        <w:numPr>
          <w:ilvl w:val="0"/>
          <w:numId w:val="30"/>
        </w:numPr>
        <w:spacing w:line="360" w:lineRule="auto"/>
      </w:pPr>
      <w:r>
        <w:t xml:space="preserve">MR1 Accelerations </w:t>
      </w:r>
      <w:r w:rsidR="00B063ED">
        <w:t>–</w:t>
      </w:r>
      <w:r>
        <w:t xml:space="preserve"> </w:t>
      </w:r>
      <m:oMath>
        <m:r>
          <w:rPr>
            <w:rFonts w:ascii="Cambria Math" w:hAnsi="Cambria Math"/>
          </w:rPr>
          <m:t xml:space="preserve">0.002031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r>
          <m:rPr>
            <m:nor/>
          </m:rPr>
          <w:rPr>
            <w:rFonts w:ascii="Cambria Math" w:hAnsi="Cambria Math"/>
          </w:rPr>
          <m:t>)/bit</m:t>
        </m:r>
      </m:oMath>
    </w:p>
    <w:p w:rsidR="00295DE1" w:rsidRDefault="00295DE1" w:rsidP="00C46E2E">
      <w:pPr>
        <w:pStyle w:val="ListParagraph"/>
        <w:numPr>
          <w:ilvl w:val="0"/>
          <w:numId w:val="30"/>
        </w:numPr>
        <w:spacing w:line="360" w:lineRule="auto"/>
      </w:pPr>
      <w:r>
        <w:t xml:space="preserve">MR2 Accelerations </w:t>
      </w:r>
      <w:r w:rsidR="00B063ED">
        <w:t>–</w:t>
      </w:r>
      <w:r>
        <w:t xml:space="preserve"> </w:t>
      </w:r>
      <m:oMath>
        <m:r>
          <w:rPr>
            <w:rFonts w:ascii="Cambria Math" w:hAnsi="Cambria Math"/>
          </w:rPr>
          <m:t xml:space="preserve">0.004062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r>
          <m:rPr>
            <m:nor/>
          </m:rPr>
          <w:rPr>
            <w:rFonts w:ascii="Cambria Math" w:hAnsi="Cambria Math"/>
          </w:rPr>
          <m:t>)/bit</m:t>
        </m:r>
      </m:oMath>
    </w:p>
    <w:p w:rsidR="00C33519" w:rsidRDefault="006C78BA" w:rsidP="003B3A2B">
      <w:pPr>
        <w:spacing w:line="360" w:lineRule="auto"/>
      </w:pPr>
      <w:r>
        <w:t>Continuing the previous example, o</w:t>
      </w:r>
      <w:r w:rsidR="00C33519">
        <w:t xml:space="preserve">nce the </w:t>
      </w:r>
      <w:proofErr w:type="spellStart"/>
      <w:r w:rsidR="007532BC" w:rsidRPr="006A28ED">
        <w:rPr>
          <w:rFonts w:ascii="Courier New" w:eastAsia="Times New Roman" w:hAnsi="Courier New" w:cs="Courier New"/>
          <w:color w:val="auto"/>
          <w:sz w:val="20"/>
          <w:lang w:eastAsia="en-AU"/>
        </w:rPr>
        <w:t>rateX</w:t>
      </w:r>
      <w:proofErr w:type="spellEnd"/>
      <w:r w:rsidR="007532BC">
        <w:t xml:space="preserve"> </w:t>
      </w:r>
      <w:r w:rsidR="00C33519">
        <w:t>value is scaled</w:t>
      </w:r>
      <w:r>
        <w:t xml:space="preserve"> (using the </w:t>
      </w:r>
      <w:r w:rsidR="007912DD">
        <w:t>multiplier</w:t>
      </w:r>
      <w:r>
        <w:t xml:space="preserve"> of 0.0156)</w:t>
      </w:r>
      <w:r w:rsidR="00C33519">
        <w:t xml:space="preserve"> </w:t>
      </w:r>
      <w:r w:rsidR="00855EAF">
        <w:t xml:space="preserve">and stored in a </w:t>
      </w:r>
      <w:r w:rsidR="00855EAF" w:rsidRPr="002E176E">
        <w:rPr>
          <w:rFonts w:ascii="Courier New" w:hAnsi="Courier New" w:cs="Courier New"/>
          <w:sz w:val="20"/>
        </w:rPr>
        <w:t>double</w:t>
      </w:r>
      <w:r w:rsidR="00855EAF">
        <w:t xml:space="preserve"> data type, </w:t>
      </w:r>
      <w:r w:rsidR="00C33519">
        <w:t xml:space="preserve">then the measured MR2 – Rate X value </w:t>
      </w:r>
      <w:r w:rsidR="00BC0650">
        <w:t xml:space="preserve">has been successful converted. </w:t>
      </w:r>
      <w:r w:rsidR="005C022F">
        <w:t xml:space="preserve">This converted value </w:t>
      </w:r>
      <w:r w:rsidR="00C33519">
        <w:t>can</w:t>
      </w:r>
      <w:r w:rsidR="005C022F">
        <w:t xml:space="preserve"> then</w:t>
      </w:r>
      <w:r w:rsidR="00C33519">
        <w:t xml:space="preserve"> be passed on to the state estimation algorithms for processing.</w:t>
      </w:r>
    </w:p>
    <w:p w:rsidR="00837D69" w:rsidRDefault="00837D69" w:rsidP="008F76AF">
      <w:pPr>
        <w:pStyle w:val="Heading2"/>
      </w:pPr>
      <w:bookmarkStart w:id="21" w:name="_Toc275460791"/>
      <w:r>
        <w:t>IMU library functions</w:t>
      </w:r>
      <w:bookmarkEnd w:id="21"/>
    </w:p>
    <w:p w:rsidR="00837D69" w:rsidRDefault="003B3A2B" w:rsidP="00012C5F">
      <w:pPr>
        <w:spacing w:line="360" w:lineRule="auto"/>
      </w:pPr>
      <w:r>
        <w:t>The IMU library functions which have been implemented include:</w:t>
      </w:r>
    </w:p>
    <w:p w:rsidR="003B3A2B" w:rsidRDefault="005629F1" w:rsidP="00012C5F">
      <w:pPr>
        <w:pStyle w:val="ListParagraph"/>
        <w:numPr>
          <w:ilvl w:val="0"/>
          <w:numId w:val="29"/>
        </w:numPr>
        <w:spacing w:line="360" w:lineRule="auto"/>
      </w:pPr>
      <w:proofErr w:type="spellStart"/>
      <w:proofErr w:type="gramStart"/>
      <w:r>
        <w:lastRenderedPageBreak/>
        <w:t>openIMUSerial</w:t>
      </w:r>
      <w:proofErr w:type="spellEnd"/>
      <w:proofErr w:type="gramEnd"/>
      <w:r>
        <w:t>: Open the serial port connected to the IMU from the Overo Fire</w:t>
      </w:r>
      <w:r w:rsidR="00C35341">
        <w:t>.</w:t>
      </w:r>
    </w:p>
    <w:p w:rsidR="005629F1" w:rsidRDefault="005629F1" w:rsidP="00012C5F">
      <w:pPr>
        <w:pStyle w:val="ListParagraph"/>
        <w:numPr>
          <w:ilvl w:val="0"/>
          <w:numId w:val="29"/>
        </w:numPr>
        <w:spacing w:line="360" w:lineRule="auto"/>
      </w:pPr>
      <w:proofErr w:type="spellStart"/>
      <w:proofErr w:type="gramStart"/>
      <w:r>
        <w:t>closeIMUSerial</w:t>
      </w:r>
      <w:proofErr w:type="spellEnd"/>
      <w:proofErr w:type="gramEnd"/>
      <w:r>
        <w:t>: Close the IMU serial port to the IMU from the Overo Fire</w:t>
      </w:r>
      <w:r w:rsidR="00C35341">
        <w:t>.</w:t>
      </w:r>
    </w:p>
    <w:p w:rsidR="005629F1" w:rsidRDefault="005629F1" w:rsidP="00012C5F">
      <w:pPr>
        <w:pStyle w:val="ListParagraph"/>
        <w:numPr>
          <w:ilvl w:val="0"/>
          <w:numId w:val="29"/>
        </w:numPr>
        <w:spacing w:line="360" w:lineRule="auto"/>
      </w:pPr>
      <w:proofErr w:type="spellStart"/>
      <w:proofErr w:type="gramStart"/>
      <w:r>
        <w:t>setIMUBaudRate</w:t>
      </w:r>
      <w:proofErr w:type="spellEnd"/>
      <w:proofErr w:type="gramEnd"/>
      <w:r>
        <w:t>: Set the baud rate of the IMU</w:t>
      </w:r>
      <w:r w:rsidR="00C35341">
        <w:t>.</w:t>
      </w:r>
    </w:p>
    <w:p w:rsidR="005629F1" w:rsidRDefault="005629F1" w:rsidP="00012C5F">
      <w:pPr>
        <w:pStyle w:val="ListParagraph"/>
        <w:numPr>
          <w:ilvl w:val="0"/>
          <w:numId w:val="29"/>
        </w:numPr>
        <w:spacing w:line="360" w:lineRule="auto"/>
      </w:pPr>
      <w:proofErr w:type="spellStart"/>
      <w:proofErr w:type="gramStart"/>
      <w:r>
        <w:t>readCRBData</w:t>
      </w:r>
      <w:proofErr w:type="spellEnd"/>
      <w:proofErr w:type="gramEnd"/>
      <w:r>
        <w:t>: read the CRB register data</w:t>
      </w:r>
      <w:r w:rsidR="00C35341">
        <w:t>.</w:t>
      </w:r>
    </w:p>
    <w:p w:rsidR="005629F1" w:rsidRDefault="005629F1" w:rsidP="00012C5F">
      <w:pPr>
        <w:pStyle w:val="ListParagraph"/>
        <w:numPr>
          <w:ilvl w:val="0"/>
          <w:numId w:val="29"/>
        </w:numPr>
        <w:spacing w:line="360" w:lineRule="auto"/>
      </w:pPr>
      <w:proofErr w:type="spellStart"/>
      <w:proofErr w:type="gramStart"/>
      <w:r>
        <w:t>setCRBData</w:t>
      </w:r>
      <w:proofErr w:type="spellEnd"/>
      <w:proofErr w:type="gramEnd"/>
      <w:r>
        <w:t>: set the CRB register data</w:t>
      </w:r>
      <w:r w:rsidR="00C35341">
        <w:t>.</w:t>
      </w:r>
    </w:p>
    <w:p w:rsidR="005629F1" w:rsidRDefault="005629F1" w:rsidP="00012C5F">
      <w:pPr>
        <w:pStyle w:val="ListParagraph"/>
        <w:numPr>
          <w:ilvl w:val="0"/>
          <w:numId w:val="29"/>
        </w:numPr>
        <w:spacing w:line="360" w:lineRule="auto"/>
      </w:pPr>
      <w:proofErr w:type="spellStart"/>
      <w:proofErr w:type="gramStart"/>
      <w:r>
        <w:t>getIMUSensorData</w:t>
      </w:r>
      <w:proofErr w:type="spellEnd"/>
      <w:proofErr w:type="gramEnd"/>
      <w:r>
        <w:t xml:space="preserve">: Put the IMU into one shot mode and collect one frame of IMU sensor data. This function assumes that the </w:t>
      </w:r>
      <w:proofErr w:type="spellStart"/>
      <w:r>
        <w:t>OutputData_L</w:t>
      </w:r>
      <w:proofErr w:type="spellEnd"/>
      <w:r>
        <w:t xml:space="preserve"> registers and the </w:t>
      </w:r>
      <w:proofErr w:type="spellStart"/>
      <w:r>
        <w:t>OutputData_H</w:t>
      </w:r>
      <w:proofErr w:type="spellEnd"/>
      <w:r>
        <w:t xml:space="preserve"> registers have been configured to be equal to </w:t>
      </w:r>
      <w:r w:rsidR="00C35341">
        <w:t>‘0xC0 and 0x7F’ respectively.</w:t>
      </w:r>
    </w:p>
    <w:p w:rsidR="00C35341" w:rsidRDefault="00A722F5" w:rsidP="00012C5F">
      <w:pPr>
        <w:pStyle w:val="ListParagraph"/>
        <w:numPr>
          <w:ilvl w:val="0"/>
          <w:numId w:val="29"/>
        </w:numPr>
        <w:spacing w:line="360" w:lineRule="auto"/>
      </w:pPr>
      <w:proofErr w:type="spellStart"/>
      <w:proofErr w:type="gramStart"/>
      <w:r>
        <w:t>startFreeRunningMode</w:t>
      </w:r>
      <w:proofErr w:type="spellEnd"/>
      <w:proofErr w:type="gramEnd"/>
      <w:r>
        <w:t xml:space="preserve">: Starts the </w:t>
      </w:r>
      <w:r w:rsidR="00FD2C9A">
        <w:t>IMU in free running mode.</w:t>
      </w:r>
    </w:p>
    <w:p w:rsidR="00FD2C9A" w:rsidRDefault="00FD2C9A" w:rsidP="00012C5F">
      <w:pPr>
        <w:pStyle w:val="ListParagraph"/>
        <w:numPr>
          <w:ilvl w:val="0"/>
          <w:numId w:val="29"/>
        </w:numPr>
        <w:spacing w:line="360" w:lineRule="auto"/>
      </w:pPr>
      <w:proofErr w:type="spellStart"/>
      <w:proofErr w:type="gramStart"/>
      <w:r>
        <w:t>stopFreeRunningMode</w:t>
      </w:r>
      <w:proofErr w:type="spellEnd"/>
      <w:proofErr w:type="gramEnd"/>
      <w:r>
        <w:t>: Stops the IMU from executing free running mode.</w:t>
      </w:r>
    </w:p>
    <w:p w:rsidR="003D10D0" w:rsidRDefault="003D10D0" w:rsidP="00012C5F">
      <w:pPr>
        <w:spacing w:line="360" w:lineRule="auto"/>
      </w:pPr>
      <w:r>
        <w:t xml:space="preserve">The header file </w:t>
      </w:r>
      <w:proofErr w:type="spellStart"/>
      <w:r w:rsidRPr="00372100">
        <w:rPr>
          <w:rFonts w:ascii="Courier New" w:hAnsi="Courier New" w:cs="Courier New"/>
          <w:sz w:val="20"/>
        </w:rPr>
        <w:t>imserual.h</w:t>
      </w:r>
      <w:proofErr w:type="spellEnd"/>
      <w:r>
        <w:t xml:space="preserve"> and the source file </w:t>
      </w:r>
      <w:proofErr w:type="spellStart"/>
      <w:r w:rsidRPr="00372100">
        <w:rPr>
          <w:rFonts w:ascii="Courier New" w:hAnsi="Courier New" w:cs="Courier New"/>
          <w:sz w:val="20"/>
        </w:rPr>
        <w:t>imuserial.c</w:t>
      </w:r>
      <w:proofErr w:type="spellEnd"/>
      <w:r w:rsidRPr="00372100">
        <w:rPr>
          <w:rFonts w:ascii="Courier New" w:hAnsi="Courier New" w:cs="Courier New"/>
          <w:sz w:val="20"/>
        </w:rPr>
        <w:t xml:space="preserve"> </w:t>
      </w:r>
      <w:r>
        <w:t>that implement these functions has been including in Appendix 1.</w:t>
      </w:r>
    </w:p>
    <w:p w:rsidR="00837D69" w:rsidRDefault="00837D69" w:rsidP="00837D69"/>
    <w:p w:rsidR="00837D69" w:rsidRDefault="00837D69" w:rsidP="00837D69"/>
    <w:p w:rsidR="00837D69" w:rsidRDefault="00AB74D1" w:rsidP="00EE3D17">
      <w:pPr>
        <w:pStyle w:val="Heading1"/>
      </w:pPr>
      <w:bookmarkStart w:id="22" w:name="_Toc275460792"/>
      <w:r>
        <w:lastRenderedPageBreak/>
        <w:t>Magnetic c</w:t>
      </w:r>
      <w:r w:rsidR="006103C1">
        <w:t>ompass</w:t>
      </w:r>
      <w:bookmarkEnd w:id="22"/>
    </w:p>
    <w:p w:rsidR="00882B9B" w:rsidRDefault="00A2714D" w:rsidP="00024E91">
      <w:pPr>
        <w:pStyle w:val="Heading2"/>
      </w:pPr>
      <w:bookmarkStart w:id="23" w:name="_Toc275460793"/>
      <w:r>
        <w:t>Magnetic c</w:t>
      </w:r>
      <w:r w:rsidR="00882B9B">
        <w:t>ompass hardware interface</w:t>
      </w:r>
      <w:bookmarkEnd w:id="23"/>
    </w:p>
    <w:p w:rsidR="00882B9B" w:rsidRDefault="00B62C50" w:rsidP="00882B9B">
      <w:r>
        <w:t xml:space="preserve">The </w:t>
      </w:r>
      <w:r w:rsidR="00257D03">
        <w:t xml:space="preserve">OS4000 </w:t>
      </w:r>
      <w:r>
        <w:t xml:space="preserve">magnetic compass connects to the </w:t>
      </w:r>
      <w:r w:rsidR="00BC746E">
        <w:t xml:space="preserve">Arduino via a UART. </w:t>
      </w:r>
      <w:r w:rsidR="00001CFC">
        <w:t>The default settings for the compass’s UART are</w:t>
      </w:r>
      <w:r w:rsidR="00300334">
        <w:t xml:space="preserve"> [RD/5]</w:t>
      </w:r>
      <w:r w:rsidR="00001CFC">
        <w:t>:</w:t>
      </w:r>
    </w:p>
    <w:p w:rsidR="00577FDA" w:rsidRDefault="00577FDA" w:rsidP="00577FDA">
      <w:pPr>
        <w:pStyle w:val="ListParagraph"/>
        <w:numPr>
          <w:ilvl w:val="0"/>
          <w:numId w:val="24"/>
        </w:numPr>
        <w:spacing w:line="360" w:lineRule="auto"/>
      </w:pPr>
      <w:r>
        <w:t xml:space="preserve">Baud rate: </w:t>
      </w:r>
      <w:r w:rsidR="00E2337E">
        <w:t>19200</w:t>
      </w:r>
    </w:p>
    <w:p w:rsidR="00577FDA" w:rsidRDefault="00577FDA" w:rsidP="00577FDA">
      <w:pPr>
        <w:pStyle w:val="ListParagraph"/>
        <w:numPr>
          <w:ilvl w:val="0"/>
          <w:numId w:val="24"/>
        </w:numPr>
        <w:spacing w:line="360" w:lineRule="auto"/>
      </w:pPr>
      <w:r>
        <w:t>Data bits: 8 bits</w:t>
      </w:r>
    </w:p>
    <w:p w:rsidR="00577FDA" w:rsidRDefault="00577FDA" w:rsidP="00577FDA">
      <w:pPr>
        <w:pStyle w:val="ListParagraph"/>
        <w:numPr>
          <w:ilvl w:val="0"/>
          <w:numId w:val="24"/>
        </w:numPr>
        <w:spacing w:line="360" w:lineRule="auto"/>
      </w:pPr>
      <w:r>
        <w:t>Start bits: 1 bit</w:t>
      </w:r>
    </w:p>
    <w:p w:rsidR="00577FDA" w:rsidRDefault="00577FDA" w:rsidP="00577FDA">
      <w:pPr>
        <w:pStyle w:val="ListParagraph"/>
        <w:numPr>
          <w:ilvl w:val="0"/>
          <w:numId w:val="24"/>
        </w:numPr>
        <w:spacing w:line="360" w:lineRule="auto"/>
      </w:pPr>
      <w:r>
        <w:t>Stop bits: 1 bit</w:t>
      </w:r>
    </w:p>
    <w:p w:rsidR="00577FDA" w:rsidRDefault="00577FDA" w:rsidP="00577FDA">
      <w:pPr>
        <w:pStyle w:val="ListParagraph"/>
        <w:numPr>
          <w:ilvl w:val="0"/>
          <w:numId w:val="24"/>
        </w:numPr>
        <w:spacing w:line="360" w:lineRule="auto"/>
      </w:pPr>
      <w:r>
        <w:t>Parity: No Parity</w:t>
      </w:r>
    </w:p>
    <w:p w:rsidR="00B44581" w:rsidRDefault="00001E3F" w:rsidP="00B44581">
      <w:pPr>
        <w:spacing w:line="360" w:lineRule="auto"/>
      </w:pPr>
      <w:r>
        <w:t xml:space="preserve">The baud rate of the compass can be changed by connecting to the compass </w:t>
      </w:r>
      <w:r w:rsidR="00BC58C7">
        <w:t xml:space="preserve">and sending the command ‘&lt;Esc&gt; B’. </w:t>
      </w:r>
      <w:r w:rsidR="007364DB">
        <w:t xml:space="preserve">This halts the compass outputs </w:t>
      </w:r>
      <w:r w:rsidR="00CE08BD">
        <w:t>and allows for the following baud rates to be selected</w:t>
      </w:r>
      <w:r w:rsidR="003A699D">
        <w:t xml:space="preserve"> by typing a character from ‘0’ to ‘6’</w:t>
      </w:r>
      <w:r w:rsidR="007840C4">
        <w:t xml:space="preserve"> [RD/5]</w:t>
      </w:r>
      <w:r w:rsidR="00CE08BD">
        <w:t>:</w:t>
      </w:r>
    </w:p>
    <w:p w:rsidR="00BF2336" w:rsidRDefault="00BF2336" w:rsidP="001571F0">
      <w:pPr>
        <w:pStyle w:val="ListParagraph"/>
        <w:numPr>
          <w:ilvl w:val="0"/>
          <w:numId w:val="31"/>
        </w:numPr>
        <w:spacing w:line="360" w:lineRule="auto"/>
      </w:pPr>
      <w:r>
        <w:t>0: 4800 baud rate</w:t>
      </w:r>
    </w:p>
    <w:p w:rsidR="00BF2336" w:rsidRDefault="00BF2336" w:rsidP="001571F0">
      <w:pPr>
        <w:pStyle w:val="ListParagraph"/>
        <w:numPr>
          <w:ilvl w:val="0"/>
          <w:numId w:val="31"/>
        </w:numPr>
        <w:spacing w:line="360" w:lineRule="auto"/>
      </w:pPr>
      <w:r>
        <w:t>1: 9600 baud rate</w:t>
      </w:r>
    </w:p>
    <w:p w:rsidR="00BF2336" w:rsidRDefault="00BF2336" w:rsidP="001571F0">
      <w:pPr>
        <w:pStyle w:val="ListParagraph"/>
        <w:numPr>
          <w:ilvl w:val="0"/>
          <w:numId w:val="31"/>
        </w:numPr>
        <w:spacing w:line="360" w:lineRule="auto"/>
      </w:pPr>
      <w:r>
        <w:t>2: 14400 baud rate</w:t>
      </w:r>
    </w:p>
    <w:p w:rsidR="00BF2336" w:rsidRDefault="00BF2336" w:rsidP="001571F0">
      <w:pPr>
        <w:pStyle w:val="ListParagraph"/>
        <w:numPr>
          <w:ilvl w:val="0"/>
          <w:numId w:val="31"/>
        </w:numPr>
        <w:spacing w:line="360" w:lineRule="auto"/>
      </w:pPr>
      <w:r>
        <w:t>3: 19200 baud rate</w:t>
      </w:r>
    </w:p>
    <w:p w:rsidR="00BF2336" w:rsidRDefault="00BF2336" w:rsidP="001571F0">
      <w:pPr>
        <w:pStyle w:val="ListParagraph"/>
        <w:numPr>
          <w:ilvl w:val="0"/>
          <w:numId w:val="31"/>
        </w:numPr>
        <w:spacing w:line="360" w:lineRule="auto"/>
      </w:pPr>
      <w:r>
        <w:t>4: 38400 baud rate</w:t>
      </w:r>
    </w:p>
    <w:p w:rsidR="00BF2336" w:rsidRDefault="00BF2336" w:rsidP="001571F0">
      <w:pPr>
        <w:pStyle w:val="ListParagraph"/>
        <w:numPr>
          <w:ilvl w:val="0"/>
          <w:numId w:val="31"/>
        </w:numPr>
        <w:spacing w:line="360" w:lineRule="auto"/>
      </w:pPr>
      <w:r>
        <w:t>5: 57600 baud rate</w:t>
      </w:r>
    </w:p>
    <w:p w:rsidR="00BF2336" w:rsidRDefault="00BF2336" w:rsidP="001571F0">
      <w:pPr>
        <w:pStyle w:val="ListParagraph"/>
        <w:numPr>
          <w:ilvl w:val="0"/>
          <w:numId w:val="31"/>
        </w:numPr>
        <w:spacing w:line="360" w:lineRule="auto"/>
      </w:pPr>
      <w:r>
        <w:t>6: 115200 baud rate</w:t>
      </w:r>
    </w:p>
    <w:p w:rsidR="00CE08BD" w:rsidRDefault="00620FBD" w:rsidP="00B44581">
      <w:pPr>
        <w:spacing w:line="360" w:lineRule="auto"/>
      </w:pPr>
      <w:r>
        <w:t>The highest baud rate which has available</w:t>
      </w:r>
      <w:r w:rsidR="00AB5F6A">
        <w:t xml:space="preserve"> for the compass was </w:t>
      </w:r>
      <w:proofErr w:type="gramStart"/>
      <w:r w:rsidR="00AB5F6A">
        <w:t>38400,</w:t>
      </w:r>
      <w:proofErr w:type="gramEnd"/>
      <w:r w:rsidR="00AB5F6A">
        <w:t xml:space="preserve"> thus is the baud rate which will be used when connecting to the Arduino. </w:t>
      </w:r>
      <w:r w:rsidR="00AB15AC">
        <w:t xml:space="preserve">The microcontroller located on the OS4000 compass </w:t>
      </w:r>
      <w:r w:rsidR="008E7A6D">
        <w:t>saves what baud rate it has been configured and saves this information when the compass has been turned off. Thus baud rate reconfiguration does not have to occur each time the compass is turned on.</w:t>
      </w:r>
    </w:p>
    <w:p w:rsidR="006F1399" w:rsidRDefault="006F1399" w:rsidP="003162DD">
      <w:pPr>
        <w:pStyle w:val="Heading2"/>
      </w:pPr>
      <w:bookmarkStart w:id="24" w:name="_Toc275460794"/>
      <w:r>
        <w:t>Magnet</w:t>
      </w:r>
      <w:r w:rsidR="00AD568D">
        <w:t>ic compass output sensor format</w:t>
      </w:r>
      <w:bookmarkEnd w:id="24"/>
    </w:p>
    <w:p w:rsidR="00B964D2" w:rsidRDefault="00B964D2" w:rsidP="00F76AD3">
      <w:pPr>
        <w:spacing w:line="360" w:lineRule="auto"/>
      </w:pPr>
      <w:r>
        <w:t xml:space="preserve">The OS4000 magnetic compass outputs its sensor data asynchronously via the compass’s UART in serial ASCII </w:t>
      </w:r>
      <w:r w:rsidR="00266D99">
        <w:t>format</w:t>
      </w:r>
      <w:r>
        <w:t>. The output</w:t>
      </w:r>
      <w:r w:rsidR="00445403">
        <w:t xml:space="preserve"> sentence format </w:t>
      </w:r>
      <w:r w:rsidR="00D77B27">
        <w:t>f</w:t>
      </w:r>
      <w:r w:rsidR="00F71D8C">
        <w:t>rom</w:t>
      </w:r>
      <w:r w:rsidR="00445403">
        <w:t xml:space="preserve"> the compass </w:t>
      </w:r>
      <w:r w:rsidR="00F71D8C">
        <w:t xml:space="preserve">has been configured to have the standard factory format output. </w:t>
      </w:r>
      <w:r w:rsidR="00144004">
        <w:t>This format is as follows:</w:t>
      </w:r>
    </w:p>
    <w:p w:rsidR="00144004" w:rsidRPr="001D38D1" w:rsidRDefault="0007009C" w:rsidP="00F76AD3">
      <w:pPr>
        <w:spacing w:line="360" w:lineRule="auto"/>
        <w:rPr>
          <w:b/>
          <w:bCs/>
          <w:color w:val="auto"/>
          <w:szCs w:val="24"/>
          <w:lang w:eastAsia="en-AU"/>
        </w:rPr>
      </w:pPr>
      <w:r w:rsidRPr="001D38D1">
        <w:rPr>
          <w:bCs/>
          <w:color w:val="auto"/>
          <w:szCs w:val="24"/>
          <w:lang w:eastAsia="en-AU"/>
        </w:rPr>
        <w:t>Format</w:t>
      </w:r>
      <w:r w:rsidRPr="001D38D1">
        <w:rPr>
          <w:b/>
          <w:bCs/>
          <w:color w:val="auto"/>
          <w:szCs w:val="24"/>
          <w:lang w:eastAsia="en-AU"/>
        </w:rPr>
        <w:t xml:space="preserve">: </w:t>
      </w:r>
      <w:r w:rsidR="00F26580" w:rsidRPr="001D38D1">
        <w:rPr>
          <w:b/>
          <w:bCs/>
          <w:color w:val="auto"/>
          <w:szCs w:val="24"/>
          <w:lang w:eastAsia="en-AU"/>
        </w:rPr>
        <w:t>$</w:t>
      </w:r>
      <w:proofErr w:type="spellStart"/>
      <w:r w:rsidR="00F26580" w:rsidRPr="001D38D1">
        <w:rPr>
          <w:b/>
          <w:bCs/>
          <w:color w:val="auto"/>
          <w:szCs w:val="24"/>
          <w:lang w:eastAsia="en-AU"/>
        </w:rPr>
        <w:t>Chhh.hPpp.pRrr.rTtt.t</w:t>
      </w:r>
      <w:proofErr w:type="spellEnd"/>
      <w:r w:rsidR="00F26580" w:rsidRPr="001D38D1">
        <w:rPr>
          <w:b/>
          <w:bCs/>
          <w:color w:val="auto"/>
          <w:szCs w:val="24"/>
          <w:lang w:eastAsia="en-AU"/>
        </w:rPr>
        <w:t>*cc</w:t>
      </w:r>
    </w:p>
    <w:p w:rsidR="0007009C" w:rsidRPr="001D38D1" w:rsidRDefault="0007009C" w:rsidP="00F76AD3">
      <w:pPr>
        <w:spacing w:line="360" w:lineRule="auto"/>
      </w:pPr>
      <w:r w:rsidRPr="001D38D1">
        <w:rPr>
          <w:bCs/>
          <w:color w:val="auto"/>
          <w:szCs w:val="24"/>
          <w:lang w:eastAsia="en-AU"/>
        </w:rPr>
        <w:t>Example</w:t>
      </w:r>
      <w:r w:rsidRPr="001D38D1">
        <w:rPr>
          <w:b/>
          <w:bCs/>
          <w:color w:val="auto"/>
          <w:szCs w:val="24"/>
          <w:lang w:eastAsia="en-AU"/>
        </w:rPr>
        <w:t xml:space="preserve">: </w:t>
      </w:r>
      <w:r w:rsidR="00335965" w:rsidRPr="001D38D1">
        <w:rPr>
          <w:b/>
          <w:bCs/>
          <w:color w:val="auto"/>
          <w:szCs w:val="24"/>
          <w:lang w:eastAsia="en-AU"/>
        </w:rPr>
        <w:t>$C212.4P2.5R14.0</w:t>
      </w:r>
      <w:r w:rsidR="00682DF1" w:rsidRPr="001D38D1">
        <w:rPr>
          <w:b/>
          <w:bCs/>
          <w:color w:val="auto"/>
          <w:szCs w:val="24"/>
          <w:lang w:eastAsia="en-AU"/>
        </w:rPr>
        <w:t>T28.4*3A</w:t>
      </w:r>
    </w:p>
    <w:p w:rsidR="00CD73CF" w:rsidRDefault="00CD73CF" w:rsidP="00F76AD3">
      <w:pPr>
        <w:spacing w:line="360" w:lineRule="auto"/>
      </w:pPr>
      <w:r>
        <w:lastRenderedPageBreak/>
        <w:t xml:space="preserve">Where </w:t>
      </w:r>
      <w:proofErr w:type="spellStart"/>
      <w:r>
        <w:t>Chhh.h</w:t>
      </w:r>
      <w:proofErr w:type="spellEnd"/>
      <w:r>
        <w:t xml:space="preserve"> is the azimuth angle, </w:t>
      </w:r>
      <w:proofErr w:type="spellStart"/>
      <w:r>
        <w:t>Ppp.p</w:t>
      </w:r>
      <w:proofErr w:type="spellEnd"/>
      <w:r>
        <w:t xml:space="preserve"> is the pitch angle, </w:t>
      </w:r>
      <w:proofErr w:type="spellStart"/>
      <w:r>
        <w:t>Rrr.r</w:t>
      </w:r>
      <w:proofErr w:type="spellEnd"/>
      <w:r>
        <w:t xml:space="preserve"> is the roll angle, </w:t>
      </w:r>
      <w:proofErr w:type="spellStart"/>
      <w:r>
        <w:t>Ttt.t</w:t>
      </w:r>
      <w:proofErr w:type="spellEnd"/>
      <w:r>
        <w:t xml:space="preserve"> is the temperature and *cc is the ch</w:t>
      </w:r>
      <w:r w:rsidR="00053A8E">
        <w:t xml:space="preserve">ecksum of the output </w:t>
      </w:r>
      <w:r w:rsidR="00F76AD3">
        <w:t>sentence.</w:t>
      </w:r>
      <w:r w:rsidR="008556F6">
        <w:t xml:space="preserve"> This output sentence format will be read by the Arduino where the azimuth angle </w:t>
      </w:r>
      <w:proofErr w:type="spellStart"/>
      <w:r w:rsidR="008556F6">
        <w:t>hhh.h</w:t>
      </w:r>
      <w:proofErr w:type="spellEnd"/>
      <w:r w:rsidR="008556F6">
        <w:t xml:space="preserve"> will be extracted</w:t>
      </w:r>
      <w:r w:rsidR="00B1782F">
        <w:t>.</w:t>
      </w:r>
    </w:p>
    <w:p w:rsidR="00E86E51" w:rsidRDefault="00E86E51" w:rsidP="00F76AD3">
      <w:pPr>
        <w:spacing w:line="360" w:lineRule="auto"/>
      </w:pPr>
      <w:r>
        <w:t>The rate at which this sentence is sent to the UART is controlled by the sentence output rate. This rate can range between -50 to +40</w:t>
      </w:r>
      <w:r w:rsidR="00186560">
        <w:t xml:space="preserve"> [RD/5]</w:t>
      </w:r>
      <w:r>
        <w:t xml:space="preserve">. </w:t>
      </w:r>
      <w:r w:rsidR="006A530B">
        <w:t>The rate can be modified by sending the command &lt;Esc&gt; R to the compass’s UART</w:t>
      </w:r>
      <w:r w:rsidR="00567609">
        <w:t xml:space="preserve"> and </w:t>
      </w:r>
      <w:r w:rsidR="00763976">
        <w:t>inputting</w:t>
      </w:r>
      <w:r w:rsidR="00567609">
        <w:t xml:space="preserve"> the required rate</w:t>
      </w:r>
      <w:r w:rsidR="00AB0BA5">
        <w:t xml:space="preserve">. The rate will be set to +40 which results in the compass output being sent </w:t>
      </w:r>
      <w:r w:rsidR="000D7F40">
        <w:t>40 times per second.</w:t>
      </w:r>
    </w:p>
    <w:p w:rsidR="00934213" w:rsidRDefault="00934213" w:rsidP="009A77AA">
      <w:pPr>
        <w:pStyle w:val="Heading2"/>
      </w:pPr>
      <w:bookmarkStart w:id="25" w:name="_Toc275460795"/>
      <w:r>
        <w:t>Magnetic compass calibration</w:t>
      </w:r>
      <w:bookmarkEnd w:id="25"/>
    </w:p>
    <w:p w:rsidR="00934213" w:rsidRDefault="00675A73" w:rsidP="00F76AD3">
      <w:pPr>
        <w:spacing w:line="360" w:lineRule="auto"/>
      </w:pPr>
      <w:r>
        <w:t xml:space="preserve">The OS4000 compass can be calibrated through hard iron and soft iron calibration. </w:t>
      </w:r>
      <w:r w:rsidR="00FE1C57">
        <w:t>Hard iron calibration is a two tier process where the X,</w:t>
      </w:r>
      <w:r w:rsidR="00751C76">
        <w:t xml:space="preserve"> </w:t>
      </w:r>
      <w:r w:rsidR="00FE1C57">
        <w:t xml:space="preserve">Y planes are calibrated followed by the Z plane calibration. </w:t>
      </w:r>
      <w:r w:rsidR="00751C76">
        <w:t xml:space="preserve">X, Y plane calibration is executed with </w:t>
      </w:r>
      <w:r w:rsidR="0076766F">
        <w:t>the command ‘&lt;Esc&gt; C’. When the compass is in this mode it needs to be rotated in the X, Y plane continually. Whilst it’s being rotated the compass will output to the serial UART “</w:t>
      </w:r>
      <w:proofErr w:type="spellStart"/>
      <w:r w:rsidR="0076766F">
        <w:t>XxYy</w:t>
      </w:r>
      <w:proofErr w:type="spellEnd"/>
      <w:r w:rsidR="0076766F">
        <w:t>” signifying that it is performing calibration. When the output changes to “.”</w:t>
      </w:r>
      <w:r w:rsidR="00A56C34">
        <w:t xml:space="preserve">, </w:t>
      </w:r>
      <w:r w:rsidR="0076766F">
        <w:t xml:space="preserve">the X, Y plane calibration is complete. </w:t>
      </w:r>
      <w:r w:rsidR="0025256D">
        <w:t>The Z plane calibration is executed with the ‘&lt;Esc&gt; Z’ command. When the compass is in the mode it needs to be tilted 90</w:t>
      </w:r>
      <w:r w:rsidR="00356AB2">
        <w:rPr>
          <w:rFonts w:ascii="Calibri" w:hAnsi="Calibri" w:cs="Calibri"/>
        </w:rPr>
        <w:t>⁰</w:t>
      </w:r>
      <w:r w:rsidR="0025256D">
        <w:t xml:space="preserve"> on its side</w:t>
      </w:r>
      <w:r w:rsidR="00B853D1">
        <w:t>. The compass will report similar information to the serial UART which was shown in the X, Y plane calibration except it will send “</w:t>
      </w:r>
      <w:proofErr w:type="spellStart"/>
      <w:r w:rsidR="00B853D1">
        <w:t>Zz</w:t>
      </w:r>
      <w:proofErr w:type="spellEnd"/>
      <w:r w:rsidR="00B853D1">
        <w:t>” data. When the output changes to “.”</w:t>
      </w:r>
      <w:r w:rsidR="00356AB2">
        <w:t xml:space="preserve">, </w:t>
      </w:r>
      <w:r w:rsidR="00B853D1">
        <w:t>the Z plane calibration is complete.</w:t>
      </w:r>
    </w:p>
    <w:p w:rsidR="00AB309C" w:rsidRDefault="00AB309C" w:rsidP="00F76AD3">
      <w:pPr>
        <w:spacing w:line="360" w:lineRule="auto"/>
      </w:pPr>
      <w:r>
        <w:t xml:space="preserve">Soft iron calibration is performed </w:t>
      </w:r>
      <w:r w:rsidR="00A1496D">
        <w:t>in a similar fashion and can be invoked with the &lt;Esc $&gt; command. When the comp</w:t>
      </w:r>
      <w:r w:rsidR="002D5C61">
        <w:t xml:space="preserve">ass is in this calibration mode, it invites the user to align the compass to the cardinal points of a magnetic compass being North, South, East and West. </w:t>
      </w:r>
      <w:r w:rsidR="00732418">
        <w:t xml:space="preserve">At each alignment point the user must press the space bar to continue to the next point. Once the soft iron calibration is completed the compass will report the soft iron correction values to the UART. </w:t>
      </w:r>
      <w:r w:rsidR="00DF21CF">
        <w:t>Both of these calibration routines will be executed once the compass is mounted in the quadrotor platform</w:t>
      </w:r>
      <w:r w:rsidR="001E5FAF">
        <w:t>.</w:t>
      </w:r>
    </w:p>
    <w:p w:rsidR="001E5FAF" w:rsidRDefault="001E5FAF" w:rsidP="001E5FAF">
      <w:pPr>
        <w:pStyle w:val="Heading2"/>
      </w:pPr>
      <w:bookmarkStart w:id="26" w:name="_Toc275460796"/>
      <w:r>
        <w:t xml:space="preserve">Magnetic compass </w:t>
      </w:r>
      <w:r w:rsidR="007661DD">
        <w:t>Arduino</w:t>
      </w:r>
      <w:r>
        <w:t xml:space="preserve"> functions</w:t>
      </w:r>
      <w:bookmarkEnd w:id="26"/>
    </w:p>
    <w:p w:rsidR="001E5FAF" w:rsidRDefault="00206B96" w:rsidP="00AF6869">
      <w:pPr>
        <w:spacing w:line="360" w:lineRule="auto"/>
      </w:pPr>
      <w:r>
        <w:t>The following function has been implemented to read the compass heading on the Arduino:</w:t>
      </w:r>
    </w:p>
    <w:p w:rsidR="00206B96" w:rsidRDefault="00206B96" w:rsidP="00AF6869">
      <w:pPr>
        <w:pStyle w:val="ListParagraph"/>
        <w:numPr>
          <w:ilvl w:val="0"/>
          <w:numId w:val="32"/>
        </w:numPr>
        <w:spacing w:line="360" w:lineRule="auto"/>
        <w:contextualSpacing w:val="0"/>
      </w:pPr>
      <w:proofErr w:type="spellStart"/>
      <w:r>
        <w:t>readCompass</w:t>
      </w:r>
      <w:proofErr w:type="spellEnd"/>
    </w:p>
    <w:p w:rsidR="00067266" w:rsidRDefault="00590F86" w:rsidP="00EE3DF3">
      <w:pPr>
        <w:spacing w:line="360" w:lineRule="auto"/>
      </w:pPr>
      <w:r>
        <w:t xml:space="preserve">The source file </w:t>
      </w:r>
      <w:r w:rsidRPr="00A24AF4">
        <w:rPr>
          <w:rFonts w:ascii="Courier New" w:hAnsi="Courier New" w:cs="Courier New"/>
          <w:sz w:val="20"/>
        </w:rPr>
        <w:t>arduserial.pde</w:t>
      </w:r>
      <w:r>
        <w:t xml:space="preserve"> contains the </w:t>
      </w:r>
      <w:r w:rsidR="00BE58EE">
        <w:t>implementation of this function and can be seen in Appendix</w:t>
      </w:r>
      <w:r w:rsidR="00DA04AA">
        <w:t xml:space="preserve"> 2</w:t>
      </w:r>
      <w:r w:rsidR="00BE58EE">
        <w:t xml:space="preserve">. Also the source file </w:t>
      </w:r>
      <w:r w:rsidR="00BE58EE" w:rsidRPr="00BE58EE">
        <w:rPr>
          <w:rFonts w:ascii="Courier New" w:hAnsi="Courier New" w:cs="Courier New"/>
          <w:sz w:val="20"/>
        </w:rPr>
        <w:t>ardupass.pde</w:t>
      </w:r>
      <w:r w:rsidR="00BE58EE">
        <w:t xml:space="preserve"> contains</w:t>
      </w:r>
      <w:r w:rsidR="001A706E">
        <w:t xml:space="preserve"> the Arduino code which passes serial commands from the Arduino to the OS4000 compass and vice versa. This enables a serial pass through to the compass so it can be reconf</w:t>
      </w:r>
      <w:r w:rsidR="00AF6869">
        <w:t>igured before test flights occur</w:t>
      </w:r>
      <w:r w:rsidR="004F7691">
        <w:t xml:space="preserve"> (refer to Appendix 3)</w:t>
      </w:r>
      <w:r w:rsidR="00AF6869">
        <w:t>.</w:t>
      </w:r>
    </w:p>
    <w:p w:rsidR="00067266" w:rsidRDefault="00067266" w:rsidP="00E57C4F">
      <w:pPr>
        <w:pStyle w:val="Heading1"/>
      </w:pPr>
      <w:bookmarkStart w:id="27" w:name="_Toc275460797"/>
      <w:r>
        <w:lastRenderedPageBreak/>
        <w:t>Altitude sensor</w:t>
      </w:r>
      <w:r w:rsidR="00B97A4A">
        <w:t xml:space="preserve"> and battery voltage sensor</w:t>
      </w:r>
      <w:bookmarkEnd w:id="27"/>
    </w:p>
    <w:p w:rsidR="00A24AF4" w:rsidRDefault="00A24AF4" w:rsidP="00DA30C0">
      <w:pPr>
        <w:pStyle w:val="Heading2"/>
        <w:spacing w:line="360" w:lineRule="auto"/>
      </w:pPr>
      <w:bookmarkStart w:id="28" w:name="_Toc275460798"/>
      <w:r>
        <w:t>A</w:t>
      </w:r>
      <w:r w:rsidR="0077047B">
        <w:t>ltitude sensor hardware interface</w:t>
      </w:r>
      <w:bookmarkEnd w:id="28"/>
    </w:p>
    <w:p w:rsidR="00DE7C9C" w:rsidRDefault="0029277A" w:rsidP="00DA30C0">
      <w:pPr>
        <w:spacing w:line="360" w:lineRule="auto"/>
      </w:pPr>
      <w:r>
        <w:t xml:space="preserve">The LV-MaxSonar-EZ0 sensor provides </w:t>
      </w:r>
      <w:r w:rsidR="00432C8D">
        <w:t>a</w:t>
      </w:r>
      <w:r w:rsidR="003A29CB">
        <w:t xml:space="preserve">ltitude readings in 3 forms including: asynchronous serial, </w:t>
      </w:r>
      <w:proofErr w:type="spellStart"/>
      <w:r w:rsidR="003A29CB">
        <w:t>analog</w:t>
      </w:r>
      <w:proofErr w:type="spellEnd"/>
      <w:r w:rsidR="003A29CB">
        <w:t xml:space="preserve"> to digital conversion (ADC) and pulse width modulation</w:t>
      </w:r>
      <w:r w:rsidR="00B653CB">
        <w:t>. The ultrasonic sensor connects to the Arduino via an ADC</w:t>
      </w:r>
      <w:r w:rsidR="001E7C5F">
        <w:t xml:space="preserve"> pin.</w:t>
      </w:r>
      <w:r w:rsidR="007D197F">
        <w:t xml:space="preserve"> The ultrasonic sensor itself outputs an </w:t>
      </w:r>
      <w:proofErr w:type="spellStart"/>
      <w:r w:rsidR="007D197F">
        <w:t>analog</w:t>
      </w:r>
      <w:proofErr w:type="spellEnd"/>
      <w:r w:rsidR="007D197F">
        <w:t xml:space="preserve"> voltage </w:t>
      </w:r>
      <w:r w:rsidR="00291E27">
        <w:t xml:space="preserve">with a scaling factor </w:t>
      </w:r>
      <w:r w:rsidR="0058126D">
        <w:t>of (</w:t>
      </w:r>
      <w:proofErr w:type="spellStart"/>
      <w:r w:rsidR="0058126D">
        <w:t>Vcc</w:t>
      </w:r>
      <w:proofErr w:type="spellEnd"/>
      <w:r w:rsidR="0058126D">
        <w:t xml:space="preserve">/512) per inch. </w:t>
      </w:r>
      <w:r w:rsidR="00052943">
        <w:t xml:space="preserve">Thus since the ultrasonic is powered by 5V the </w:t>
      </w:r>
      <w:r w:rsidR="00EB3921">
        <w:t>scaling factor is equal to</w:t>
      </w:r>
      <w:r w:rsidR="00BF4ACA">
        <w:t xml:space="preserve"> 9.8mV per inch. </w:t>
      </w:r>
      <w:r w:rsidR="00356B74">
        <w:t xml:space="preserve">The </w:t>
      </w:r>
      <w:proofErr w:type="spellStart"/>
      <w:r w:rsidR="00356B74">
        <w:t>Arudino</w:t>
      </w:r>
      <w:proofErr w:type="spellEnd"/>
      <w:r w:rsidR="00356B74">
        <w:t xml:space="preserve"> has 10 bit ADCs i.e. 1024 range such that an ADC read by the Arduino returns a number between 0 and 1023. </w:t>
      </w:r>
      <w:r w:rsidR="003B4AF5">
        <w:t>Using these two pieces of information an</w:t>
      </w:r>
      <w:r w:rsidR="007D3C1C">
        <w:t xml:space="preserve"> equation was developed to convert the </w:t>
      </w:r>
      <w:r w:rsidR="00D65934">
        <w:t>ADC</w:t>
      </w:r>
      <w:r w:rsidR="00C2686B">
        <w:t xml:space="preserve"> Arduino</w:t>
      </w:r>
      <w:r w:rsidR="00D65934">
        <w:t xml:space="preserve"> </w:t>
      </w:r>
      <w:r w:rsidR="00F742C4">
        <w:t>voltage</w:t>
      </w:r>
      <w:r w:rsidR="00AE0656">
        <w:t xml:space="preserve"> </w:t>
      </w:r>
      <w:r w:rsidR="00A02C4B">
        <w:t>reading</w:t>
      </w:r>
      <w:r w:rsidR="00C2686B">
        <w:t xml:space="preserve"> (from 0 to 1023)</w:t>
      </w:r>
      <w:r w:rsidR="00A02C4B">
        <w:t xml:space="preserve"> to the </w:t>
      </w:r>
      <w:r w:rsidR="005213D5">
        <w:t>altitude</w:t>
      </w:r>
      <w:r w:rsidR="0084392C">
        <w:t xml:space="preserve"> sensor</w:t>
      </w:r>
      <w:r w:rsidR="005213D5">
        <w:t xml:space="preserve"> reading</w:t>
      </w:r>
      <w:r w:rsidR="00127D5B">
        <w:t xml:space="preserve"> (9.8mV per inch)</w:t>
      </w:r>
      <w:r w:rsidR="0037433B">
        <w:t xml:space="preserve"> </w:t>
      </w:r>
      <w:r w:rsidR="0070730B">
        <w:t xml:space="preserve">in </w:t>
      </w:r>
      <w:r w:rsidR="005213D5">
        <w:t xml:space="preserve"> meters:</w:t>
      </w:r>
    </w:p>
    <w:p w:rsidR="009745D8" w:rsidRDefault="000E5C63" w:rsidP="00DA30C0">
      <w:pPr>
        <w:spacing w:line="360" w:lineRule="auto"/>
      </w:pPr>
      <m:oMathPara>
        <m:oMath>
          <m:r>
            <m:rPr>
              <m:nor/>
            </m:rPr>
            <w:rPr>
              <w:rFonts w:ascii="Cambria Math" w:hAnsi="Cambria Math"/>
            </w:rPr>
            <m:t>Altitude</m:t>
          </m:r>
          <m:r>
            <w:rPr>
              <w:rFonts w:ascii="Cambria Math" w:hAnsi="Cambria Math"/>
            </w:rPr>
            <m:t xml:space="preserve"> (</m:t>
          </m:r>
          <m:r>
            <m:rPr>
              <m:nor/>
            </m:rPr>
            <w:rPr>
              <w:rFonts w:ascii="Cambria Math" w:hAnsi="Cambria Math"/>
            </w:rPr>
            <m:t>m</m:t>
          </m:r>
          <m:r>
            <w:rPr>
              <w:rFonts w:ascii="Cambria Math" w:hAnsi="Cambria Math"/>
            </w:rPr>
            <m:t>)=0.0135×</m:t>
          </m:r>
          <m:r>
            <m:rPr>
              <m:nor/>
            </m:rPr>
            <w:rPr>
              <w:rFonts w:ascii="Cambria Math" w:hAnsi="Cambria Math"/>
            </w:rPr>
            <m:t>ad</m:t>
          </m:r>
          <m:sSub>
            <m:sSubPr>
              <m:ctrlPr>
                <w:rPr>
                  <w:rFonts w:ascii="Cambria Math" w:hAnsi="Cambria Math"/>
                  <w:i/>
                </w:rPr>
              </m:ctrlPr>
            </m:sSubPr>
            <m:e>
              <m:r>
                <m:rPr>
                  <m:nor/>
                </m:rPr>
                <w:rPr>
                  <w:rFonts w:ascii="Cambria Math" w:hAnsi="Cambria Math"/>
                </w:rPr>
                <m:t>c</m:t>
              </m:r>
            </m:e>
            <m:sub>
              <m:r>
                <m:rPr>
                  <m:nor/>
                </m:rPr>
                <w:rPr>
                  <w:rFonts w:ascii="Cambria Math" w:hAnsi="Cambria Math"/>
                </w:rPr>
                <m:t>read</m:t>
              </m:r>
            </m:sub>
          </m:sSub>
          <m:r>
            <w:rPr>
              <w:rFonts w:ascii="Cambria Math" w:hAnsi="Cambria Math"/>
            </w:rPr>
            <m:t>+0.04155</m:t>
          </m:r>
        </m:oMath>
      </m:oMathPara>
    </w:p>
    <w:p w:rsidR="005213D5" w:rsidRDefault="00620D1F" w:rsidP="00C34602">
      <w:pPr>
        <w:pStyle w:val="Heading2"/>
      </w:pPr>
      <w:bookmarkStart w:id="29" w:name="_Toc275460799"/>
      <w:r>
        <w:t>Altitude sensor filtering</w:t>
      </w:r>
      <w:bookmarkEnd w:id="29"/>
    </w:p>
    <w:p w:rsidR="00C34602" w:rsidRDefault="00C34602" w:rsidP="00DA30C0">
      <w:pPr>
        <w:spacing w:line="360" w:lineRule="auto"/>
      </w:pPr>
      <w:r>
        <w:t xml:space="preserve">Since the altitude sensor reading is via an ADC, the reading will be very noisy. A moving average filter was developed to eliminate some of the noise. </w:t>
      </w:r>
      <w:r w:rsidR="00F94938">
        <w:t xml:space="preserve">The moving average filter window is 5 points long and is filtered directly after 5 altitude readings </w:t>
      </w:r>
      <w:r w:rsidR="00546A06">
        <w:t>have</w:t>
      </w:r>
      <w:r w:rsidR="00F94938">
        <w:t xml:space="preserve"> been taken place on the Arduino.</w:t>
      </w:r>
    </w:p>
    <w:p w:rsidR="0015739B" w:rsidRDefault="0015739B" w:rsidP="00DF12E4">
      <w:pPr>
        <w:pStyle w:val="Heading2"/>
      </w:pPr>
      <w:bookmarkStart w:id="30" w:name="_Toc275460800"/>
      <w:r>
        <w:t>Battery voltage sensor hardware interface</w:t>
      </w:r>
      <w:bookmarkEnd w:id="30"/>
    </w:p>
    <w:p w:rsidR="0016617A" w:rsidRPr="007E1687" w:rsidRDefault="0015739B" w:rsidP="00DA30C0">
      <w:pPr>
        <w:spacing w:line="360" w:lineRule="auto"/>
      </w:pPr>
      <w:r>
        <w:t xml:space="preserve">A voltage divider </w:t>
      </w:r>
      <w:r w:rsidR="00AE17EF">
        <w:t xml:space="preserve">was implemented to convert the input battery voltage </w:t>
      </w:r>
      <w:r w:rsidR="009B76B1">
        <w:t>to a voltage in the range of 0-5V</w:t>
      </w:r>
      <w:r w:rsidR="00DE44AE">
        <w:t xml:space="preserve">. The output of this voltage divider was connected to the ADC pin of the Arduino where the voltage could be read. An equation was developed </w:t>
      </w:r>
      <w:r w:rsidR="00AE0656">
        <w:t>to convert the ADC A</w:t>
      </w:r>
      <w:r w:rsidR="0016617A">
        <w:t>rduino voltage reading to the battery voltage in volts:</w:t>
      </w:r>
    </w:p>
    <w:p w:rsidR="00F16AE5" w:rsidRDefault="00F16AE5" w:rsidP="00DA30C0">
      <w:pPr>
        <w:spacing w:line="360" w:lineRule="auto"/>
      </w:pPr>
      <m:oMathPara>
        <m:oMath>
          <m:r>
            <m:rPr>
              <m:nor/>
            </m:rPr>
            <w:rPr>
              <w:rFonts w:ascii="Cambria Math" w:hAnsi="Cambria Math"/>
            </w:rPr>
            <m:t>Battery Voltage</m:t>
          </m:r>
          <m:r>
            <w:rPr>
              <w:rFonts w:ascii="Cambria Math" w:hAnsi="Cambria Math"/>
            </w:rPr>
            <m:t xml:space="preserve"> (</m:t>
          </m:r>
          <m:r>
            <m:rPr>
              <m:nor/>
            </m:rPr>
            <w:rPr>
              <w:rFonts w:ascii="Cambria Math" w:hAnsi="Cambria Math"/>
            </w:rPr>
            <m:t>V</m:t>
          </m:r>
          <m:r>
            <w:rPr>
              <w:rFonts w:ascii="Cambria Math" w:hAnsi="Cambria Math"/>
            </w:rPr>
            <m:t>)=0.0135×</m:t>
          </m:r>
          <m:r>
            <m:rPr>
              <m:nor/>
            </m:rPr>
            <w:rPr>
              <w:rFonts w:ascii="Cambria Math" w:hAnsi="Cambria Math"/>
            </w:rPr>
            <m:t>ad</m:t>
          </m:r>
          <m:sSub>
            <m:sSubPr>
              <m:ctrlPr>
                <w:rPr>
                  <w:rFonts w:ascii="Cambria Math" w:hAnsi="Cambria Math"/>
                  <w:i/>
                </w:rPr>
              </m:ctrlPr>
            </m:sSubPr>
            <m:e>
              <m:r>
                <m:rPr>
                  <m:nor/>
                </m:rPr>
                <w:rPr>
                  <w:rFonts w:ascii="Cambria Math" w:hAnsi="Cambria Math"/>
                </w:rPr>
                <m:t>c</m:t>
              </m:r>
            </m:e>
            <m:sub>
              <m:r>
                <m:rPr>
                  <m:nor/>
                </m:rPr>
                <w:rPr>
                  <w:rFonts w:ascii="Cambria Math" w:hAnsi="Cambria Math"/>
                </w:rPr>
                <m:t>read</m:t>
              </m:r>
            </m:sub>
          </m:sSub>
          <m:r>
            <w:rPr>
              <w:rFonts w:ascii="Cambria Math" w:hAnsi="Cambria Math"/>
            </w:rPr>
            <m:t>+0.103465</m:t>
          </m:r>
        </m:oMath>
      </m:oMathPara>
    </w:p>
    <w:p w:rsidR="007D197F" w:rsidRDefault="000E75F6" w:rsidP="00397EF4">
      <w:pPr>
        <w:pStyle w:val="Heading2"/>
      </w:pPr>
      <w:bookmarkStart w:id="31" w:name="_Toc275460801"/>
      <w:r>
        <w:t>Battery voltage filtering</w:t>
      </w:r>
      <w:bookmarkEnd w:id="31"/>
    </w:p>
    <w:p w:rsidR="00397EF4" w:rsidRPr="00397EF4" w:rsidRDefault="00397EF4" w:rsidP="00DA30C0">
      <w:pPr>
        <w:spacing w:line="360" w:lineRule="auto"/>
      </w:pPr>
      <w:r>
        <w:t xml:space="preserve">The battery voltage reading needs to be filtered like the altitude sensor due to its connection to an ADC. A moving average filter was also applied to the battery voltage reading to eliminate some of the noise. The moving average filter window </w:t>
      </w:r>
      <w:r w:rsidR="00A268D7">
        <w:t>w</w:t>
      </w:r>
      <w:r w:rsidR="00DE4ACC">
        <w:t>as also 5 points long and is filtered directly after 5 battery voltage readings have been taken place on the Arduino.</w:t>
      </w:r>
    </w:p>
    <w:p w:rsidR="007D197F" w:rsidRDefault="00E00F55" w:rsidP="00FD78AB">
      <w:pPr>
        <w:pStyle w:val="Heading2"/>
      </w:pPr>
      <w:bookmarkStart w:id="32" w:name="_Toc275460802"/>
      <w:r>
        <w:t xml:space="preserve">Altitude and battery voltage library </w:t>
      </w:r>
      <w:r w:rsidR="005506F8">
        <w:t xml:space="preserve">Arduino </w:t>
      </w:r>
      <w:r>
        <w:t>functions</w:t>
      </w:r>
      <w:bookmarkEnd w:id="32"/>
    </w:p>
    <w:p w:rsidR="003D1CF9" w:rsidRDefault="003D1CF9" w:rsidP="0026155D">
      <w:pPr>
        <w:spacing w:line="360" w:lineRule="auto"/>
      </w:pPr>
      <w:r>
        <w:t xml:space="preserve">The following </w:t>
      </w:r>
      <w:r w:rsidR="00CE7A91">
        <w:t>functions have</w:t>
      </w:r>
      <w:r>
        <w:t xml:space="preserve"> been implemented to read the compass heading on the Arduino:</w:t>
      </w:r>
    </w:p>
    <w:p w:rsidR="003D1CF9" w:rsidRDefault="00605B7A" w:rsidP="0026155D">
      <w:pPr>
        <w:pStyle w:val="ListParagraph"/>
        <w:numPr>
          <w:ilvl w:val="0"/>
          <w:numId w:val="32"/>
        </w:numPr>
        <w:spacing w:line="360" w:lineRule="auto"/>
        <w:contextualSpacing w:val="0"/>
      </w:pPr>
      <w:proofErr w:type="spellStart"/>
      <w:r>
        <w:t>readAltitude</w:t>
      </w:r>
      <w:proofErr w:type="spellEnd"/>
    </w:p>
    <w:p w:rsidR="00605B7A" w:rsidRDefault="004A07AA" w:rsidP="0026155D">
      <w:pPr>
        <w:pStyle w:val="ListParagraph"/>
        <w:numPr>
          <w:ilvl w:val="0"/>
          <w:numId w:val="32"/>
        </w:numPr>
        <w:spacing w:line="360" w:lineRule="auto"/>
        <w:contextualSpacing w:val="0"/>
      </w:pPr>
      <w:proofErr w:type="spellStart"/>
      <w:r>
        <w:lastRenderedPageBreak/>
        <w:t>readVoltage</w:t>
      </w:r>
      <w:proofErr w:type="spellEnd"/>
    </w:p>
    <w:p w:rsidR="00E57C4F" w:rsidRDefault="003D1CF9" w:rsidP="0026155D">
      <w:pPr>
        <w:spacing w:line="360" w:lineRule="auto"/>
      </w:pPr>
      <w:r>
        <w:t xml:space="preserve">The source file </w:t>
      </w:r>
      <w:r w:rsidRPr="00A24AF4">
        <w:rPr>
          <w:rFonts w:ascii="Courier New" w:hAnsi="Courier New" w:cs="Courier New"/>
          <w:sz w:val="20"/>
        </w:rPr>
        <w:t>arduserial.pde</w:t>
      </w:r>
      <w:r>
        <w:t xml:space="preserve"> contains the implementation of </w:t>
      </w:r>
      <w:r w:rsidR="000F264D">
        <w:t>these</w:t>
      </w:r>
      <w:r>
        <w:t xml:space="preserve"> function</w:t>
      </w:r>
      <w:r w:rsidR="000F264D">
        <w:t>s</w:t>
      </w:r>
      <w:r>
        <w:t xml:space="preserve"> and can be seen in the Appendix</w:t>
      </w:r>
      <w:r w:rsidR="00F6210B">
        <w:t xml:space="preserve"> 4</w:t>
      </w:r>
      <w:r w:rsidR="00180CE3">
        <w:t>.</w:t>
      </w:r>
    </w:p>
    <w:p w:rsidR="00E57C4F" w:rsidRPr="00E57C4F" w:rsidRDefault="00E57C4F" w:rsidP="00E57C4F">
      <w:pPr>
        <w:pStyle w:val="Heading1"/>
      </w:pPr>
      <w:bookmarkStart w:id="33" w:name="_Toc275460803"/>
      <w:r>
        <w:lastRenderedPageBreak/>
        <w:t>Arduino</w:t>
      </w:r>
      <w:bookmarkEnd w:id="33"/>
    </w:p>
    <w:p w:rsidR="003D691D" w:rsidRDefault="00792BDE" w:rsidP="008F76AF">
      <w:pPr>
        <w:pStyle w:val="Heading2"/>
      </w:pPr>
      <w:bookmarkStart w:id="34" w:name="_Toc275460804"/>
      <w:r>
        <w:t>Arduino sensors</w:t>
      </w:r>
      <w:r w:rsidR="00582BCE">
        <w:t xml:space="preserve"> and hardware interface</w:t>
      </w:r>
      <w:bookmarkEnd w:id="34"/>
    </w:p>
    <w:p w:rsidR="001F796A" w:rsidRDefault="00902F3B" w:rsidP="00BD3020">
      <w:pPr>
        <w:spacing w:line="360" w:lineRule="auto"/>
      </w:pPr>
      <w:r>
        <w:t>The Arduino connects to the following sensors</w:t>
      </w:r>
      <w:r w:rsidR="0002628E">
        <w:t xml:space="preserve"> via the listed hardware interface</w:t>
      </w:r>
      <w:r>
        <w:t xml:space="preserve">: compass via UART, altitude sensor via ADC and the battery voltage via </w:t>
      </w:r>
      <w:r w:rsidR="003F5464">
        <w:t>ADC</w:t>
      </w:r>
      <w:r w:rsidR="003F4017">
        <w:t>.</w:t>
      </w:r>
      <w:r w:rsidR="003F5464">
        <w:t xml:space="preserve"> It also connects</w:t>
      </w:r>
      <w:r w:rsidR="001F796A">
        <w:t xml:space="preserve"> to the Overo Fire over UART. The </w:t>
      </w:r>
      <w:r w:rsidR="00E37401">
        <w:t>A</w:t>
      </w:r>
      <w:r w:rsidR="005F5143">
        <w:t>rduino D</w:t>
      </w:r>
      <w:r w:rsidR="00E37401" w:rsidRPr="00E37401">
        <w:t>uemilanove</w:t>
      </w:r>
      <w:r w:rsidR="005F5143">
        <w:t xml:space="preserve"> only contains one serial UART</w:t>
      </w:r>
      <w:r w:rsidR="00D67ECD">
        <w:t xml:space="preserve"> so </w:t>
      </w:r>
      <w:r w:rsidR="000019FC">
        <w:t xml:space="preserve">the compass needs to be connected to 2 other digital pins to enable </w:t>
      </w:r>
      <w:r w:rsidR="0052096B">
        <w:t>a software</w:t>
      </w:r>
      <w:r w:rsidR="0009326F">
        <w:t xml:space="preserve"> UART</w:t>
      </w:r>
      <w:r w:rsidR="005E741C">
        <w:t xml:space="preserve"> connection.</w:t>
      </w:r>
      <w:r w:rsidR="0009326F">
        <w:t xml:space="preserve"> </w:t>
      </w:r>
      <w:r w:rsidR="007E7FD5">
        <w:t xml:space="preserve">The sensor data is transmitted from the </w:t>
      </w:r>
      <w:proofErr w:type="spellStart"/>
      <w:r w:rsidR="007E7FD5">
        <w:t>Arudino</w:t>
      </w:r>
      <w:proofErr w:type="spellEnd"/>
      <w:r w:rsidR="007E7FD5">
        <w:t xml:space="preserve"> and sent to the </w:t>
      </w:r>
      <w:r w:rsidR="000F25E1">
        <w:t xml:space="preserve">Overo Fire which is running the flight computer. The Overo Fire connects to the Arduino </w:t>
      </w:r>
      <w:r w:rsidR="00141F8A">
        <w:t xml:space="preserve">via the following </w:t>
      </w:r>
      <w:r w:rsidR="00D209FF">
        <w:t>UART configuration:</w:t>
      </w:r>
    </w:p>
    <w:p w:rsidR="00BB7217" w:rsidRDefault="00BB7217" w:rsidP="00BB7217">
      <w:pPr>
        <w:pStyle w:val="ListParagraph"/>
        <w:numPr>
          <w:ilvl w:val="0"/>
          <w:numId w:val="24"/>
        </w:numPr>
        <w:spacing w:line="360" w:lineRule="auto"/>
      </w:pPr>
      <w:r>
        <w:t xml:space="preserve">Baud rate: </w:t>
      </w:r>
      <w:r w:rsidR="00534574">
        <w:t>115200</w:t>
      </w:r>
    </w:p>
    <w:p w:rsidR="00BB7217" w:rsidRDefault="00BB7217" w:rsidP="00BB7217">
      <w:pPr>
        <w:pStyle w:val="ListParagraph"/>
        <w:numPr>
          <w:ilvl w:val="0"/>
          <w:numId w:val="24"/>
        </w:numPr>
        <w:spacing w:line="360" w:lineRule="auto"/>
      </w:pPr>
      <w:r>
        <w:t>Data bits: 8 bits</w:t>
      </w:r>
    </w:p>
    <w:p w:rsidR="00BB7217" w:rsidRDefault="00BB7217" w:rsidP="00BB7217">
      <w:pPr>
        <w:pStyle w:val="ListParagraph"/>
        <w:numPr>
          <w:ilvl w:val="0"/>
          <w:numId w:val="24"/>
        </w:numPr>
        <w:spacing w:line="360" w:lineRule="auto"/>
      </w:pPr>
      <w:r>
        <w:t>Start bits: 1 bit</w:t>
      </w:r>
    </w:p>
    <w:p w:rsidR="00BB7217" w:rsidRDefault="00BB7217" w:rsidP="00BB7217">
      <w:pPr>
        <w:pStyle w:val="ListParagraph"/>
        <w:numPr>
          <w:ilvl w:val="0"/>
          <w:numId w:val="24"/>
        </w:numPr>
        <w:spacing w:line="360" w:lineRule="auto"/>
      </w:pPr>
      <w:r>
        <w:t>Stop bits: 1 bit</w:t>
      </w:r>
    </w:p>
    <w:p w:rsidR="00BB7217" w:rsidRDefault="00BB7217" w:rsidP="00BD3020">
      <w:pPr>
        <w:pStyle w:val="ListParagraph"/>
        <w:numPr>
          <w:ilvl w:val="0"/>
          <w:numId w:val="24"/>
        </w:numPr>
        <w:spacing w:line="360" w:lineRule="auto"/>
      </w:pPr>
      <w:r>
        <w:t>Parity: No Parity</w:t>
      </w:r>
    </w:p>
    <w:p w:rsidR="00226C8F" w:rsidRDefault="00226C8F" w:rsidP="004C5F84">
      <w:pPr>
        <w:pStyle w:val="Heading2"/>
      </w:pPr>
      <w:bookmarkStart w:id="35" w:name="_Toc275460805"/>
      <w:r>
        <w:t>Arduino sensor data format</w:t>
      </w:r>
      <w:bookmarkEnd w:id="35"/>
    </w:p>
    <w:p w:rsidR="007B48AD" w:rsidRDefault="007B48AD" w:rsidP="007E7074">
      <w:pPr>
        <w:spacing w:line="360" w:lineRule="auto"/>
      </w:pPr>
      <w:r>
        <w:t xml:space="preserve">The Arduino transmits </w:t>
      </w:r>
      <w:r w:rsidR="000B6BD4">
        <w:t>the sensor data</w:t>
      </w:r>
      <w:r w:rsidR="002E6ED1">
        <w:t xml:space="preserve"> </w:t>
      </w:r>
      <w:r w:rsidR="0005743E">
        <w:t>asynchronously</w:t>
      </w:r>
      <w:r w:rsidR="000B6BD4">
        <w:t xml:space="preserve"> in the following format</w:t>
      </w:r>
      <w:r w:rsidR="00022787">
        <w:t>:</w:t>
      </w:r>
    </w:p>
    <w:p w:rsidR="00CF3BFD" w:rsidRDefault="00AB2708" w:rsidP="007E7074">
      <w:pPr>
        <w:spacing w:line="360" w:lineRule="auto"/>
        <w:rPr>
          <w:b/>
        </w:rPr>
      </w:pPr>
      <w:r>
        <w:t xml:space="preserve">Format: </w:t>
      </w:r>
      <w:proofErr w:type="spellStart"/>
      <w:r w:rsidRPr="004E6F70">
        <w:rPr>
          <w:b/>
        </w:rPr>
        <w:t>Chhh.h</w:t>
      </w:r>
      <w:proofErr w:type="gramStart"/>
      <w:r w:rsidRPr="004E6F70">
        <w:rPr>
          <w:b/>
        </w:rPr>
        <w:t>,Vvv.vvv,</w:t>
      </w:r>
      <w:r w:rsidR="0016095B" w:rsidRPr="004E6F70">
        <w:rPr>
          <w:b/>
        </w:rPr>
        <w:t>Aa.aaa</w:t>
      </w:r>
      <w:proofErr w:type="spellEnd"/>
      <w:proofErr w:type="gramEnd"/>
    </w:p>
    <w:p w:rsidR="004E6F70" w:rsidRDefault="004E6F70" w:rsidP="007E7074">
      <w:pPr>
        <w:spacing w:line="360" w:lineRule="auto"/>
        <w:rPr>
          <w:b/>
        </w:rPr>
      </w:pPr>
      <w:r w:rsidRPr="00A90DF8">
        <w:t>Example:</w:t>
      </w:r>
      <w:r>
        <w:rPr>
          <w:b/>
        </w:rPr>
        <w:t xml:space="preserve"> C094.3</w:t>
      </w:r>
      <w:proofErr w:type="gramStart"/>
      <w:r>
        <w:rPr>
          <w:b/>
        </w:rPr>
        <w:t>,V11.53,A1.034</w:t>
      </w:r>
      <w:proofErr w:type="gramEnd"/>
    </w:p>
    <w:p w:rsidR="0047223A" w:rsidRPr="0047223A" w:rsidRDefault="0047223A" w:rsidP="007E7074">
      <w:pPr>
        <w:spacing w:line="360" w:lineRule="auto"/>
      </w:pPr>
      <w:r>
        <w:t xml:space="preserve">Where </w:t>
      </w:r>
      <w:proofErr w:type="spellStart"/>
      <w:r>
        <w:t>Chhh.h</w:t>
      </w:r>
      <w:proofErr w:type="spellEnd"/>
      <w:r>
        <w:t xml:space="preserve"> is the </w:t>
      </w:r>
      <w:r w:rsidR="00992DEE">
        <w:t>compass heading, Vvv.vvv is the</w:t>
      </w:r>
      <w:r>
        <w:t xml:space="preserve"> battery voltage and </w:t>
      </w:r>
      <w:r w:rsidR="00E6525D">
        <w:t xml:space="preserve">Aa.aaa is </w:t>
      </w:r>
      <w:r>
        <w:t xml:space="preserve">the altitude </w:t>
      </w:r>
      <w:r w:rsidR="007E7074">
        <w:t>reading.</w:t>
      </w:r>
      <w:r w:rsidR="00C11128">
        <w:t xml:space="preserve"> The data is sent to the Overo Fire asynchronously to </w:t>
      </w:r>
      <w:r w:rsidR="0045703C">
        <w:t xml:space="preserve">maximise the data transfer </w:t>
      </w:r>
      <w:r w:rsidR="00F7389C">
        <w:t>rate</w:t>
      </w:r>
      <w:r w:rsidR="0045703C">
        <w:t>.</w:t>
      </w:r>
      <w:r w:rsidR="003544F2">
        <w:t xml:space="preserve"> The Arduino can also be reconfigured to send the data synchronously if desired.</w:t>
      </w:r>
    </w:p>
    <w:p w:rsidR="004B5BA8" w:rsidRDefault="00C85F5D" w:rsidP="004C5F84">
      <w:pPr>
        <w:pStyle w:val="Heading2"/>
      </w:pPr>
      <w:bookmarkStart w:id="36" w:name="_Toc275460806"/>
      <w:r>
        <w:t xml:space="preserve">Arduino </w:t>
      </w:r>
      <w:r w:rsidR="004B5BA8">
        <w:t>functions</w:t>
      </w:r>
      <w:bookmarkEnd w:id="36"/>
    </w:p>
    <w:p w:rsidR="004B5BA8" w:rsidRDefault="004E0D2C" w:rsidP="00646D31">
      <w:pPr>
        <w:spacing w:line="360" w:lineRule="auto"/>
      </w:pPr>
      <w:r>
        <w:t>As was prev</w:t>
      </w:r>
      <w:r w:rsidR="007A6A98">
        <w:t xml:space="preserve">iously stated, the following functions have been implemented on the Arduino to allow for </w:t>
      </w:r>
      <w:r w:rsidR="00E76BB6">
        <w:t>the sensors to be read:</w:t>
      </w:r>
    </w:p>
    <w:p w:rsidR="001877D9" w:rsidRDefault="001877D9" w:rsidP="00646D31">
      <w:pPr>
        <w:pStyle w:val="ListParagraph"/>
        <w:numPr>
          <w:ilvl w:val="0"/>
          <w:numId w:val="32"/>
        </w:numPr>
        <w:spacing w:line="360" w:lineRule="auto"/>
        <w:contextualSpacing w:val="0"/>
      </w:pPr>
      <w:proofErr w:type="spellStart"/>
      <w:r>
        <w:t>readCompass</w:t>
      </w:r>
      <w:proofErr w:type="spellEnd"/>
    </w:p>
    <w:p w:rsidR="001877D9" w:rsidRDefault="001877D9" w:rsidP="00646D31">
      <w:pPr>
        <w:pStyle w:val="ListParagraph"/>
        <w:numPr>
          <w:ilvl w:val="0"/>
          <w:numId w:val="32"/>
        </w:numPr>
        <w:spacing w:line="360" w:lineRule="auto"/>
        <w:contextualSpacing w:val="0"/>
      </w:pPr>
      <w:proofErr w:type="spellStart"/>
      <w:r>
        <w:t>readAltitude</w:t>
      </w:r>
      <w:proofErr w:type="spellEnd"/>
    </w:p>
    <w:p w:rsidR="001877D9" w:rsidRDefault="001877D9" w:rsidP="00646D31">
      <w:pPr>
        <w:pStyle w:val="ListParagraph"/>
        <w:numPr>
          <w:ilvl w:val="0"/>
          <w:numId w:val="32"/>
        </w:numPr>
        <w:spacing w:line="360" w:lineRule="auto"/>
        <w:contextualSpacing w:val="0"/>
      </w:pPr>
      <w:proofErr w:type="spellStart"/>
      <w:r>
        <w:t>readVoltage</w:t>
      </w:r>
      <w:proofErr w:type="spellEnd"/>
    </w:p>
    <w:p w:rsidR="008F515E" w:rsidRDefault="00984EE1" w:rsidP="00646D31">
      <w:pPr>
        <w:spacing w:line="360" w:lineRule="auto"/>
      </w:pPr>
      <w:r>
        <w:t>The data from the Arduin</w:t>
      </w:r>
      <w:r w:rsidR="004C5646">
        <w:t xml:space="preserve">o is printed to the serial UART </w:t>
      </w:r>
      <w:r w:rsidR="008E0C1C">
        <w:t>and sent to the Overo Fire via the following function</w:t>
      </w:r>
      <w:r w:rsidR="00CF1368">
        <w:t>:</w:t>
      </w:r>
    </w:p>
    <w:p w:rsidR="00CF1368" w:rsidRDefault="00C15905" w:rsidP="00C15905">
      <w:pPr>
        <w:pStyle w:val="ListParagraph"/>
        <w:numPr>
          <w:ilvl w:val="0"/>
          <w:numId w:val="34"/>
        </w:numPr>
        <w:spacing w:line="360" w:lineRule="auto"/>
      </w:pPr>
      <w:proofErr w:type="spellStart"/>
      <w:r>
        <w:t>r</w:t>
      </w:r>
      <w:r w:rsidR="00CF1368">
        <w:t>ead</w:t>
      </w:r>
      <w:r>
        <w:t>O</w:t>
      </w:r>
      <w:r w:rsidR="00CF1368">
        <w:t>vero</w:t>
      </w:r>
      <w:proofErr w:type="spellEnd"/>
    </w:p>
    <w:p w:rsidR="008F515E" w:rsidRDefault="00BD1E44" w:rsidP="00632344">
      <w:pPr>
        <w:spacing w:line="360" w:lineRule="auto"/>
      </w:pPr>
      <w:r>
        <w:lastRenderedPageBreak/>
        <w:t xml:space="preserve">These functions were implemented in the source file </w:t>
      </w:r>
      <w:r w:rsidRPr="00A24AF4">
        <w:rPr>
          <w:rFonts w:ascii="Courier New" w:hAnsi="Courier New" w:cs="Courier New"/>
          <w:sz w:val="20"/>
        </w:rPr>
        <w:t>arduserial.pde</w:t>
      </w:r>
      <w:r w:rsidR="00AB6BAF">
        <w:t xml:space="preserve"> </w:t>
      </w:r>
      <w:r w:rsidR="00217D4A">
        <w:t>and can be seen in the Appendix.</w:t>
      </w:r>
    </w:p>
    <w:p w:rsidR="008F515E" w:rsidRDefault="008F515E" w:rsidP="004C5F84">
      <w:pPr>
        <w:pStyle w:val="Heading2"/>
      </w:pPr>
      <w:bookmarkStart w:id="37" w:name="_Toc275460807"/>
      <w:r>
        <w:t>Arduino library functions</w:t>
      </w:r>
      <w:bookmarkEnd w:id="37"/>
    </w:p>
    <w:p w:rsidR="008F515E" w:rsidRDefault="00E90B56" w:rsidP="00632344">
      <w:pPr>
        <w:spacing w:line="360" w:lineRule="auto"/>
      </w:pPr>
      <w:r>
        <w:t>The following functions have been implemented on the Overo Fire to connect to the Arduino and collect the data it sends:</w:t>
      </w:r>
    </w:p>
    <w:p w:rsidR="00E90B56" w:rsidRDefault="00737DEC" w:rsidP="00632344">
      <w:pPr>
        <w:pStyle w:val="ListParagraph"/>
        <w:numPr>
          <w:ilvl w:val="0"/>
          <w:numId w:val="34"/>
        </w:numPr>
        <w:spacing w:line="360" w:lineRule="auto"/>
      </w:pPr>
      <w:proofErr w:type="spellStart"/>
      <w:proofErr w:type="gramStart"/>
      <w:r>
        <w:t>openArduSerial</w:t>
      </w:r>
      <w:proofErr w:type="spellEnd"/>
      <w:proofErr w:type="gramEnd"/>
      <w:r>
        <w:t>: Open the serial port</w:t>
      </w:r>
      <w:r w:rsidR="00135C9D">
        <w:t xml:space="preserve"> between the Overo Fire and the Arduino</w:t>
      </w:r>
      <w:r w:rsidR="00175416">
        <w:t>.</w:t>
      </w:r>
    </w:p>
    <w:p w:rsidR="00737DEC" w:rsidRDefault="00737DEC" w:rsidP="00632344">
      <w:pPr>
        <w:pStyle w:val="ListParagraph"/>
        <w:numPr>
          <w:ilvl w:val="0"/>
          <w:numId w:val="34"/>
        </w:numPr>
        <w:spacing w:line="360" w:lineRule="auto"/>
      </w:pPr>
      <w:proofErr w:type="spellStart"/>
      <w:proofErr w:type="gramStart"/>
      <w:r>
        <w:t>openArduSerialCan</w:t>
      </w:r>
      <w:proofErr w:type="spellEnd"/>
      <w:proofErr w:type="gramEnd"/>
      <w:r w:rsidR="00F3392B">
        <w:t>: Open the serial port between the Overo Fire and the Arduino</w:t>
      </w:r>
      <w:r w:rsidR="00CC483E">
        <w:t xml:space="preserve"> so the Arduino can send data asynchronously</w:t>
      </w:r>
      <w:r w:rsidR="00F3392B">
        <w:t xml:space="preserve"> (</w:t>
      </w:r>
      <w:r w:rsidR="00FF4FEE">
        <w:t>canonical</w:t>
      </w:r>
      <w:r w:rsidR="00F3392B">
        <w:t xml:space="preserve"> mode)</w:t>
      </w:r>
      <w:r w:rsidR="00175416">
        <w:t>.</w:t>
      </w:r>
    </w:p>
    <w:p w:rsidR="00737DEC" w:rsidRDefault="00737DEC" w:rsidP="00632344">
      <w:pPr>
        <w:pStyle w:val="ListParagraph"/>
        <w:numPr>
          <w:ilvl w:val="0"/>
          <w:numId w:val="34"/>
        </w:numPr>
        <w:spacing w:line="360" w:lineRule="auto"/>
      </w:pPr>
      <w:proofErr w:type="spellStart"/>
      <w:r>
        <w:t>closeArduSerial</w:t>
      </w:r>
      <w:proofErr w:type="spellEnd"/>
      <w:r w:rsidR="00D0640F">
        <w:t>: Close the serial port between the Overo Fire and the Arduino</w:t>
      </w:r>
      <w:r w:rsidR="00175416">
        <w:t>,</w:t>
      </w:r>
    </w:p>
    <w:p w:rsidR="00A91B1E" w:rsidRDefault="003544F2" w:rsidP="00632344">
      <w:pPr>
        <w:pStyle w:val="ListParagraph"/>
        <w:numPr>
          <w:ilvl w:val="0"/>
          <w:numId w:val="34"/>
        </w:numPr>
        <w:spacing w:line="360" w:lineRule="auto"/>
      </w:pPr>
      <w:proofErr w:type="spellStart"/>
      <w:r>
        <w:t>getCompassH</w:t>
      </w:r>
      <w:r w:rsidR="00BE79D4">
        <w:t>eading</w:t>
      </w:r>
      <w:proofErr w:type="spellEnd"/>
      <w:r w:rsidR="00BE79D4">
        <w:t xml:space="preserve">: Request the compass heading from the </w:t>
      </w:r>
      <w:r w:rsidR="006F7193">
        <w:t>Arduino</w:t>
      </w:r>
      <w:r w:rsidR="00245824">
        <w:t xml:space="preserve"> and receive the heading</w:t>
      </w:r>
      <w:r w:rsidR="00175416">
        <w:t>,</w:t>
      </w:r>
    </w:p>
    <w:p w:rsidR="00175416" w:rsidRDefault="005F6208" w:rsidP="00632344">
      <w:pPr>
        <w:pStyle w:val="ListParagraph"/>
        <w:numPr>
          <w:ilvl w:val="0"/>
          <w:numId w:val="34"/>
        </w:numPr>
        <w:spacing w:line="360" w:lineRule="auto"/>
      </w:pPr>
      <w:proofErr w:type="spellStart"/>
      <w:proofErr w:type="gramStart"/>
      <w:r>
        <w:t>get</w:t>
      </w:r>
      <w:r w:rsidR="00175416">
        <w:t>BatteryVoltage</w:t>
      </w:r>
      <w:proofErr w:type="spellEnd"/>
      <w:proofErr w:type="gramEnd"/>
      <w:r w:rsidR="00175416">
        <w:t>: Request the battery voltage level from the Arduino and receive the voltage.</w:t>
      </w:r>
    </w:p>
    <w:p w:rsidR="005F6208" w:rsidRDefault="00206073" w:rsidP="00632344">
      <w:pPr>
        <w:pStyle w:val="ListParagraph"/>
        <w:numPr>
          <w:ilvl w:val="0"/>
          <w:numId w:val="34"/>
        </w:numPr>
        <w:spacing w:line="360" w:lineRule="auto"/>
      </w:pPr>
      <w:proofErr w:type="spellStart"/>
      <w:proofErr w:type="gramStart"/>
      <w:r>
        <w:t>getAltitudeReading</w:t>
      </w:r>
      <w:proofErr w:type="spellEnd"/>
      <w:proofErr w:type="gramEnd"/>
      <w:r>
        <w:t>: Request the altitude reading from the Arduino and receive the altitude.</w:t>
      </w:r>
    </w:p>
    <w:p w:rsidR="00206073" w:rsidRDefault="00206073" w:rsidP="00632344">
      <w:pPr>
        <w:pStyle w:val="ListParagraph"/>
        <w:numPr>
          <w:ilvl w:val="0"/>
          <w:numId w:val="34"/>
        </w:numPr>
        <w:spacing w:line="360" w:lineRule="auto"/>
      </w:pPr>
      <w:proofErr w:type="spellStart"/>
      <w:proofErr w:type="gramStart"/>
      <w:r>
        <w:t>getArduinoData</w:t>
      </w:r>
      <w:proofErr w:type="spellEnd"/>
      <w:proofErr w:type="gramEnd"/>
      <w:r>
        <w:t xml:space="preserve">. </w:t>
      </w:r>
      <w:r w:rsidR="008D5415">
        <w:t>Request the compass heading, battery voltage level and altitude reading from t</w:t>
      </w:r>
      <w:r w:rsidR="000035F7">
        <w:t>he Arduino and receive all 3</w:t>
      </w:r>
      <w:r w:rsidR="008D5415">
        <w:t xml:space="preserve"> values at onc</w:t>
      </w:r>
      <w:r w:rsidR="000035F7">
        <w:t>e.</w:t>
      </w:r>
    </w:p>
    <w:p w:rsidR="000035F7" w:rsidRDefault="000035F7" w:rsidP="00632344">
      <w:pPr>
        <w:pStyle w:val="ListParagraph"/>
        <w:numPr>
          <w:ilvl w:val="0"/>
          <w:numId w:val="34"/>
        </w:numPr>
        <w:spacing w:line="360" w:lineRule="auto"/>
      </w:pPr>
      <w:proofErr w:type="spellStart"/>
      <w:proofErr w:type="gramStart"/>
      <w:r>
        <w:t>getArduinoDataCan</w:t>
      </w:r>
      <w:proofErr w:type="spellEnd"/>
      <w:proofErr w:type="gramEnd"/>
      <w:r>
        <w:t>: Receive the asynchronously sent data (with the Overo</w:t>
      </w:r>
      <w:r w:rsidR="00C91DC1">
        <w:t xml:space="preserve"> Fire UART set to canonical mode</w:t>
      </w:r>
      <w:r>
        <w:t>)</w:t>
      </w:r>
      <w:r w:rsidR="00C91DC1">
        <w:t xml:space="preserve"> from the Arduino to the</w:t>
      </w:r>
      <w:r w:rsidR="008C6A45">
        <w:t xml:space="preserve"> Overo Fire. The data sent in this way includes the compass heading, battery voltage level and the altitude reading.</w:t>
      </w:r>
      <w:r w:rsidR="00C91DC1">
        <w:t xml:space="preserve"> </w:t>
      </w:r>
    </w:p>
    <w:p w:rsidR="00175416" w:rsidRPr="004B5BA8" w:rsidRDefault="00B40188" w:rsidP="006F2068">
      <w:pPr>
        <w:spacing w:line="360" w:lineRule="auto"/>
      </w:pPr>
      <w:r>
        <w:t>The head</w:t>
      </w:r>
      <w:r w:rsidR="00DC26BF">
        <w:t>er</w:t>
      </w:r>
      <w:r>
        <w:t xml:space="preserve"> file </w:t>
      </w:r>
      <w:proofErr w:type="spellStart"/>
      <w:r w:rsidR="008E0477" w:rsidRPr="009306E1">
        <w:rPr>
          <w:rFonts w:ascii="Courier New" w:hAnsi="Courier New" w:cs="Courier New"/>
          <w:sz w:val="20"/>
        </w:rPr>
        <w:t>arduserial.h</w:t>
      </w:r>
      <w:proofErr w:type="spellEnd"/>
      <w:r w:rsidR="008E0477">
        <w:t xml:space="preserve"> and the source file </w:t>
      </w:r>
      <w:proofErr w:type="spellStart"/>
      <w:r w:rsidR="008E0477" w:rsidRPr="009306E1">
        <w:rPr>
          <w:rFonts w:ascii="Courier New" w:hAnsi="Courier New" w:cs="Courier New"/>
          <w:sz w:val="20"/>
        </w:rPr>
        <w:t>arduserial.c</w:t>
      </w:r>
      <w:proofErr w:type="spellEnd"/>
      <w:r w:rsidR="008E0477">
        <w:t xml:space="preserve"> </w:t>
      </w:r>
      <w:proofErr w:type="gramStart"/>
      <w:r w:rsidR="006F2068">
        <w:t>contains</w:t>
      </w:r>
      <w:proofErr w:type="gramEnd"/>
      <w:r w:rsidR="00B63783">
        <w:t xml:space="preserve"> the implementation </w:t>
      </w:r>
      <w:r w:rsidR="0042751A">
        <w:t>of these functions and can be found in the Appendix</w:t>
      </w:r>
      <w:r w:rsidR="00B23221">
        <w:t xml:space="preserve"> 5</w:t>
      </w:r>
      <w:r w:rsidR="0042751A">
        <w:t>.</w:t>
      </w:r>
    </w:p>
    <w:p w:rsidR="00DA5C2B" w:rsidRPr="00DA5C2B" w:rsidRDefault="00DA5C2B" w:rsidP="00DA5C2B"/>
    <w:p w:rsidR="00401991" w:rsidRDefault="00401991" w:rsidP="003D691D"/>
    <w:p w:rsidR="00A365E3" w:rsidRDefault="00A365E3" w:rsidP="003D691D"/>
    <w:p w:rsidR="00A365E3" w:rsidRDefault="00A365E3" w:rsidP="003D691D"/>
    <w:p w:rsidR="00A365E3" w:rsidRDefault="00A365E3" w:rsidP="00A365E3">
      <w:pPr>
        <w:pStyle w:val="Heading1"/>
      </w:pPr>
      <w:bookmarkStart w:id="38" w:name="_Toc275460808"/>
      <w:r>
        <w:lastRenderedPageBreak/>
        <w:t>Overo Fire</w:t>
      </w:r>
      <w:bookmarkEnd w:id="38"/>
    </w:p>
    <w:p w:rsidR="00A365E3" w:rsidRDefault="00A365E3" w:rsidP="008F76AF">
      <w:pPr>
        <w:pStyle w:val="Heading2"/>
      </w:pPr>
      <w:bookmarkStart w:id="39" w:name="_Toc275460809"/>
      <w:r>
        <w:t>Flight computer structure</w:t>
      </w:r>
      <w:bookmarkEnd w:id="39"/>
    </w:p>
    <w:p w:rsidR="008828B8" w:rsidRDefault="00C52434" w:rsidP="00633E41">
      <w:pPr>
        <w:spacing w:line="360" w:lineRule="auto"/>
      </w:pPr>
      <w:r>
        <w:t>The f</w:t>
      </w:r>
      <w:r w:rsidR="00A365E3">
        <w:t xml:space="preserve">light computer </w:t>
      </w:r>
      <w:r w:rsidR="00270059">
        <w:t>is structured</w:t>
      </w:r>
      <w:r w:rsidR="00A365E3">
        <w:t xml:space="preserve"> using</w:t>
      </w:r>
      <w:r w:rsidR="00270059">
        <w:t xml:space="preserve"> threads in</w:t>
      </w:r>
      <w:r w:rsidR="00A365E3">
        <w:t xml:space="preserve"> the C </w:t>
      </w:r>
      <w:r w:rsidR="00585FA1">
        <w:t xml:space="preserve">programming </w:t>
      </w:r>
      <w:r w:rsidR="00A365E3">
        <w:t>language</w:t>
      </w:r>
      <w:r w:rsidR="00C14FCC">
        <w:t xml:space="preserve"> (through the </w:t>
      </w:r>
      <w:proofErr w:type="spellStart"/>
      <w:r w:rsidR="00C14FCC" w:rsidRPr="00E85775">
        <w:rPr>
          <w:rFonts w:ascii="Courier New" w:hAnsi="Courier New" w:cs="Courier New"/>
          <w:sz w:val="20"/>
        </w:rPr>
        <w:t>pthread</w:t>
      </w:r>
      <w:proofErr w:type="spellEnd"/>
      <w:r w:rsidR="00C14FCC">
        <w:t xml:space="preserve"> library)</w:t>
      </w:r>
      <w:r w:rsidR="00A365E3">
        <w:t>.</w:t>
      </w:r>
      <w:r w:rsidR="00F82DB6">
        <w:t xml:space="preserve"> Each thread is </w:t>
      </w:r>
      <w:r w:rsidR="005360DA">
        <w:t>responsible</w:t>
      </w:r>
      <w:r w:rsidR="00F82DB6">
        <w:t xml:space="preserve"> for </w:t>
      </w:r>
      <w:r w:rsidR="00DB72D4">
        <w:t>managin</w:t>
      </w:r>
      <w:r w:rsidR="00DC1FAC">
        <w:t>g a different process that needs to be execute</w:t>
      </w:r>
      <w:r w:rsidR="00845300">
        <w:t>d</w:t>
      </w:r>
      <w:r w:rsidR="00DC1FAC">
        <w:t xml:space="preserve"> concurrently</w:t>
      </w:r>
      <w:r w:rsidR="007E79FD">
        <w:t>.</w:t>
      </w:r>
      <w:r w:rsidR="00584899">
        <w:t xml:space="preserve"> </w:t>
      </w:r>
      <w:r w:rsidR="00EC4946">
        <w:t>All</w:t>
      </w:r>
      <w:r w:rsidR="00124EE1">
        <w:t xml:space="preserve"> threads </w:t>
      </w:r>
      <w:r w:rsidR="00CB0A32">
        <w:t>use</w:t>
      </w:r>
      <w:r w:rsidR="00124EE1">
        <w:t xml:space="preserve"> </w:t>
      </w:r>
      <w:proofErr w:type="spellStart"/>
      <w:r w:rsidR="00124EE1">
        <w:t>mutex</w:t>
      </w:r>
      <w:proofErr w:type="spellEnd"/>
      <w:r w:rsidR="00124EE1">
        <w:t xml:space="preserve"> locks </w:t>
      </w:r>
      <w:r w:rsidR="00FB124E">
        <w:t xml:space="preserve">on the state variable that change </w:t>
      </w:r>
      <w:r w:rsidR="00B03D93">
        <w:t xml:space="preserve">such that update errors </w:t>
      </w:r>
      <w:r w:rsidR="00FF2C0F">
        <w:t xml:space="preserve">between the threads </w:t>
      </w:r>
      <w:r w:rsidR="00B03D93">
        <w:t xml:space="preserve">do not occur. All threads also have slight delays so that the threads can pass control back to </w:t>
      </w:r>
      <w:r w:rsidR="00D67E3A">
        <w:t xml:space="preserve">the </w:t>
      </w:r>
      <w:r w:rsidR="00B03D93">
        <w:t xml:space="preserve">thread queue. </w:t>
      </w:r>
      <w:r w:rsidR="00720C3A">
        <w:t xml:space="preserve">The program and threading structure of the flight computer can be seen </w:t>
      </w:r>
      <w:r w:rsidR="009976E0">
        <w:t>in the Figure below</w:t>
      </w:r>
      <w:r w:rsidR="0062344B">
        <w:t>.</w:t>
      </w:r>
    </w:p>
    <w:p w:rsidR="007A5C78" w:rsidRPr="007A5C78" w:rsidRDefault="00F061E4" w:rsidP="007A5C78">
      <w:pPr>
        <w:keepNext/>
        <w:spacing w:line="360" w:lineRule="auto"/>
        <w:ind w:left="-567"/>
        <w:jc w:val="center"/>
        <w:rPr>
          <w:sz w:val="2"/>
          <w:szCs w:val="2"/>
        </w:rPr>
      </w:pPr>
      <w:r>
        <w:object w:dxaOrig="14145" w:dyaOrig="11207">
          <v:shape id="_x0000_i1026" type="#_x0000_t75" style="width:511.5pt;height:405.75pt" o:ole="">
            <v:imagedata r:id="rId10" o:title=""/>
          </v:shape>
          <o:OLEObject Type="Embed" ProgID="Visio.Drawing.11" ShapeID="_x0000_i1026" DrawAspect="Content" ObjectID="_1349203037" r:id="rId11"/>
        </w:object>
      </w:r>
      <w:r w:rsidR="007A5C78">
        <w:rPr>
          <w:sz w:val="2"/>
          <w:szCs w:val="2"/>
        </w:rPr>
        <w:t>\</w:t>
      </w:r>
    </w:p>
    <w:p w:rsidR="00396352" w:rsidRDefault="007A5C78" w:rsidP="007A5C78">
      <w:pPr>
        <w:pStyle w:val="Caption"/>
        <w:spacing w:before="0"/>
      </w:pPr>
      <w:bookmarkStart w:id="40" w:name="_Toc275458149"/>
      <w:proofErr w:type="gramStart"/>
      <w:r>
        <w:t xml:space="preserve">Figure </w:t>
      </w:r>
      <w:fldSimple w:instr=" STYLEREF 1 \s ">
        <w:r>
          <w:rPr>
            <w:noProof/>
          </w:rPr>
          <w:t>8</w:t>
        </w:r>
      </w:fldSimple>
      <w:r>
        <w:t>.</w:t>
      </w:r>
      <w:proofErr w:type="gramEnd"/>
      <w:r>
        <w:fldChar w:fldCharType="begin"/>
      </w:r>
      <w:r>
        <w:instrText xml:space="preserve"> SEQ Figure \* ARABIC \s 1 </w:instrText>
      </w:r>
      <w:r>
        <w:fldChar w:fldCharType="separate"/>
      </w:r>
      <w:r>
        <w:rPr>
          <w:noProof/>
        </w:rPr>
        <w:t>1</w:t>
      </w:r>
      <w:r>
        <w:fldChar w:fldCharType="end"/>
      </w:r>
      <w:r>
        <w:t xml:space="preserve"> - Flight computer thread structure</w:t>
      </w:r>
      <w:bookmarkEnd w:id="40"/>
    </w:p>
    <w:p w:rsidR="00C84EC3" w:rsidRDefault="004B4501" w:rsidP="002D408C">
      <w:pPr>
        <w:pStyle w:val="Heading2"/>
      </w:pPr>
      <w:bookmarkStart w:id="41" w:name="_Toc275460810"/>
      <w:r>
        <w:t>Flight computer functions</w:t>
      </w:r>
      <w:bookmarkEnd w:id="41"/>
    </w:p>
    <w:p w:rsidR="004B4501" w:rsidRDefault="004B4501" w:rsidP="00A64609">
      <w:pPr>
        <w:spacing w:line="360" w:lineRule="auto"/>
      </w:pPr>
      <w:r>
        <w:t xml:space="preserve">The following functions have been implemented </w:t>
      </w:r>
      <w:r w:rsidR="002E1777">
        <w:t xml:space="preserve">for the </w:t>
      </w:r>
      <w:r w:rsidR="001F5A26">
        <w:t>flight</w:t>
      </w:r>
      <w:r w:rsidR="002E1777">
        <w:t xml:space="preserve"> computer</w:t>
      </w:r>
      <w:r w:rsidR="00E52154">
        <w:t xml:space="preserve"> to </w:t>
      </w:r>
      <w:r w:rsidR="007E0A06">
        <w:t>facilitate</w:t>
      </w:r>
      <w:r w:rsidR="00E52154">
        <w:t xml:space="preserve"> flight testing</w:t>
      </w:r>
      <w:r w:rsidR="00CF295F">
        <w:t>:</w:t>
      </w:r>
    </w:p>
    <w:p w:rsidR="00CF295F" w:rsidRDefault="00BE339A" w:rsidP="00A64609">
      <w:pPr>
        <w:pStyle w:val="ListParagraph"/>
        <w:numPr>
          <w:ilvl w:val="0"/>
          <w:numId w:val="39"/>
        </w:numPr>
        <w:spacing w:line="360" w:lineRule="auto"/>
      </w:pPr>
      <w:proofErr w:type="spellStart"/>
      <w:proofErr w:type="gramStart"/>
      <w:r>
        <w:t>updateCompassHeading</w:t>
      </w:r>
      <w:proofErr w:type="spellEnd"/>
      <w:proofErr w:type="gramEnd"/>
      <w:r>
        <w:t>: Updates the compass heading.</w:t>
      </w:r>
    </w:p>
    <w:p w:rsidR="00BE339A" w:rsidRDefault="00BE339A" w:rsidP="00A64609">
      <w:pPr>
        <w:pStyle w:val="ListParagraph"/>
        <w:numPr>
          <w:ilvl w:val="0"/>
          <w:numId w:val="39"/>
        </w:numPr>
        <w:spacing w:line="360" w:lineRule="auto"/>
      </w:pPr>
      <w:proofErr w:type="spellStart"/>
      <w:proofErr w:type="gramStart"/>
      <w:r>
        <w:lastRenderedPageBreak/>
        <w:t>updateArduinoData</w:t>
      </w:r>
      <w:proofErr w:type="spellEnd"/>
      <w:proofErr w:type="gramEnd"/>
      <w:r>
        <w:t>: Updates the Arduino data.</w:t>
      </w:r>
    </w:p>
    <w:p w:rsidR="00BE339A" w:rsidRDefault="00426095" w:rsidP="00A64609">
      <w:pPr>
        <w:pStyle w:val="ListParagraph"/>
        <w:numPr>
          <w:ilvl w:val="0"/>
          <w:numId w:val="39"/>
        </w:numPr>
        <w:spacing w:line="360" w:lineRule="auto"/>
      </w:pPr>
      <w:proofErr w:type="spellStart"/>
      <w:proofErr w:type="gramStart"/>
      <w:r>
        <w:t>updateIMUData</w:t>
      </w:r>
      <w:proofErr w:type="spellEnd"/>
      <w:proofErr w:type="gramEnd"/>
      <w:r>
        <w:t>: Updates the IMU data.</w:t>
      </w:r>
    </w:p>
    <w:p w:rsidR="00426095" w:rsidRDefault="00426095" w:rsidP="00A64609">
      <w:pPr>
        <w:pStyle w:val="ListParagraph"/>
        <w:numPr>
          <w:ilvl w:val="0"/>
          <w:numId w:val="39"/>
        </w:numPr>
        <w:spacing w:line="360" w:lineRule="auto"/>
      </w:pPr>
      <w:proofErr w:type="spellStart"/>
      <w:proofErr w:type="gramStart"/>
      <w:r>
        <w:t>sensorInit</w:t>
      </w:r>
      <w:proofErr w:type="spellEnd"/>
      <w:proofErr w:type="gramEnd"/>
      <w:r>
        <w:t>: Initialises the IMU and Arduino connections.</w:t>
      </w:r>
    </w:p>
    <w:p w:rsidR="00426095" w:rsidRDefault="00426095" w:rsidP="00A64609">
      <w:pPr>
        <w:pStyle w:val="ListParagraph"/>
        <w:numPr>
          <w:ilvl w:val="0"/>
          <w:numId w:val="39"/>
        </w:numPr>
        <w:spacing w:line="360" w:lineRule="auto"/>
      </w:pPr>
      <w:proofErr w:type="spellStart"/>
      <w:proofErr w:type="gramStart"/>
      <w:r>
        <w:t>mcuInit</w:t>
      </w:r>
      <w:proofErr w:type="spellEnd"/>
      <w:proofErr w:type="gramEnd"/>
      <w:r>
        <w:t xml:space="preserve">: </w:t>
      </w:r>
      <w:proofErr w:type="spellStart"/>
      <w:r>
        <w:t>Initalises</w:t>
      </w:r>
      <w:proofErr w:type="spellEnd"/>
      <w:r>
        <w:t xml:space="preserve"> the MCU connection.</w:t>
      </w:r>
    </w:p>
    <w:p w:rsidR="00426095" w:rsidRDefault="00A64609" w:rsidP="00A64609">
      <w:pPr>
        <w:pStyle w:val="ListParagraph"/>
        <w:numPr>
          <w:ilvl w:val="0"/>
          <w:numId w:val="39"/>
        </w:numPr>
        <w:spacing w:line="360" w:lineRule="auto"/>
      </w:pPr>
      <w:proofErr w:type="spellStart"/>
      <w:r>
        <w:t>sendUDPData</w:t>
      </w:r>
      <w:proofErr w:type="spellEnd"/>
      <w:r>
        <w:t>: Sends the UDP packet data to connected clients</w:t>
      </w:r>
    </w:p>
    <w:p w:rsidR="00A64609" w:rsidRDefault="00A64609" w:rsidP="00A64609">
      <w:pPr>
        <w:pStyle w:val="ListParagraph"/>
        <w:numPr>
          <w:ilvl w:val="0"/>
          <w:numId w:val="39"/>
        </w:numPr>
        <w:spacing w:line="360" w:lineRule="auto"/>
      </w:pPr>
      <w:proofErr w:type="spellStart"/>
      <w:r>
        <w:t>updateMCU</w:t>
      </w:r>
      <w:proofErr w:type="spellEnd"/>
      <w:r>
        <w:t>: Updates the MCU</w:t>
      </w:r>
    </w:p>
    <w:p w:rsidR="00A64609" w:rsidRDefault="00A64609" w:rsidP="00A64609">
      <w:pPr>
        <w:pStyle w:val="ListParagraph"/>
        <w:numPr>
          <w:ilvl w:val="0"/>
          <w:numId w:val="39"/>
        </w:numPr>
        <w:spacing w:line="360" w:lineRule="auto"/>
      </w:pPr>
      <w:proofErr w:type="spellStart"/>
      <w:r>
        <w:t>updateControl</w:t>
      </w:r>
      <w:proofErr w:type="spellEnd"/>
      <w:r>
        <w:t>: Updates the control loops</w:t>
      </w:r>
    </w:p>
    <w:p w:rsidR="00B54C84" w:rsidRDefault="00B54C84" w:rsidP="00B54C84">
      <w:pPr>
        <w:spacing w:line="360" w:lineRule="auto"/>
      </w:pPr>
      <w:r>
        <w:t>The head</w:t>
      </w:r>
      <w:r w:rsidR="00AE14F5">
        <w:t>er</w:t>
      </w:r>
      <w:r>
        <w:t xml:space="preserve"> file </w:t>
      </w:r>
      <w:proofErr w:type="spellStart"/>
      <w:r w:rsidR="00A7227F">
        <w:rPr>
          <w:rFonts w:ascii="Courier New" w:hAnsi="Courier New" w:cs="Courier New"/>
          <w:sz w:val="20"/>
        </w:rPr>
        <w:t>main</w:t>
      </w:r>
      <w:r w:rsidRPr="00B54C84">
        <w:rPr>
          <w:rFonts w:ascii="Courier New" w:hAnsi="Courier New" w:cs="Courier New"/>
          <w:sz w:val="20"/>
        </w:rPr>
        <w:t>.h</w:t>
      </w:r>
      <w:proofErr w:type="spellEnd"/>
      <w:r>
        <w:t xml:space="preserve"> and the source file </w:t>
      </w:r>
      <w:proofErr w:type="spellStart"/>
      <w:r w:rsidR="00A7227F">
        <w:rPr>
          <w:rFonts w:ascii="Courier New" w:hAnsi="Courier New" w:cs="Courier New"/>
          <w:sz w:val="20"/>
        </w:rPr>
        <w:t>main</w:t>
      </w:r>
      <w:r w:rsidRPr="00B54C84">
        <w:rPr>
          <w:rFonts w:ascii="Courier New" w:hAnsi="Courier New" w:cs="Courier New"/>
          <w:sz w:val="20"/>
        </w:rPr>
        <w:t>.c</w:t>
      </w:r>
      <w:proofErr w:type="spellEnd"/>
      <w:r>
        <w:t xml:space="preserve"> </w:t>
      </w:r>
      <w:proofErr w:type="gramStart"/>
      <w:r>
        <w:t>contains</w:t>
      </w:r>
      <w:proofErr w:type="gramEnd"/>
      <w:r>
        <w:t xml:space="preserve"> the implementation of these functions and can be found in the Appendix</w:t>
      </w:r>
      <w:r w:rsidR="00D1565A">
        <w:t xml:space="preserve"> 6</w:t>
      </w:r>
      <w:r>
        <w:t>.</w:t>
      </w:r>
    </w:p>
    <w:p w:rsidR="008828B8" w:rsidRDefault="006029AD" w:rsidP="00FF1164">
      <w:pPr>
        <w:pStyle w:val="Heading2"/>
      </w:pPr>
      <w:bookmarkStart w:id="42" w:name="_Toc275460811"/>
      <w:r>
        <w:t>Operating system configuration</w:t>
      </w:r>
      <w:bookmarkEnd w:id="42"/>
    </w:p>
    <w:p w:rsidR="006029AD" w:rsidRDefault="00C3398B" w:rsidP="00366024">
      <w:pPr>
        <w:spacing w:line="360" w:lineRule="auto"/>
      </w:pPr>
      <w:r>
        <w:t>The flight computer source files</w:t>
      </w:r>
      <w:r w:rsidR="00EA5F62">
        <w:t xml:space="preserve"> are</w:t>
      </w:r>
      <w:r>
        <w:t xml:space="preserve"> built</w:t>
      </w:r>
      <w:r w:rsidR="001078FF">
        <w:t xml:space="preserve"> and executed</w:t>
      </w:r>
      <w:r w:rsidR="00A07285">
        <w:t xml:space="preserve"> </w:t>
      </w:r>
      <w:r w:rsidR="00524214">
        <w:t>on the Overo Fire which is running a Linux based operating system</w:t>
      </w:r>
      <w:r w:rsidR="00894B46">
        <w:t xml:space="preserve">. This operating system is accessed </w:t>
      </w:r>
      <w:r w:rsidR="00B76646">
        <w:t>by the Overo Fire</w:t>
      </w:r>
      <w:r w:rsidR="00A34808">
        <w:t xml:space="preserve"> through a SD card </w:t>
      </w:r>
      <w:r w:rsidR="007176B2">
        <w:t xml:space="preserve">which is </w:t>
      </w:r>
      <w:r w:rsidR="00213F5A">
        <w:t>mounted on the Overo Fire board</w:t>
      </w:r>
      <w:r w:rsidR="007176B2">
        <w:t xml:space="preserve">. </w:t>
      </w:r>
      <w:r w:rsidR="00BB0B65">
        <w:t>The operating system which is used</w:t>
      </w:r>
      <w:r w:rsidR="000450FC">
        <w:t xml:space="preserve"> by the Overo Fire</w:t>
      </w:r>
      <w:r w:rsidR="00BB0B65">
        <w:t xml:space="preserve"> </w:t>
      </w:r>
      <w:r w:rsidR="00DA6257">
        <w:t xml:space="preserve">system </w:t>
      </w:r>
      <w:r w:rsidR="00BB0B65">
        <w:t xml:space="preserve">needs to be configured and built under a system which contains the </w:t>
      </w:r>
      <w:proofErr w:type="spellStart"/>
      <w:r w:rsidR="00BB0B65">
        <w:t>openembedded</w:t>
      </w:r>
      <w:proofErr w:type="spellEnd"/>
      <w:r w:rsidR="00BB0B65">
        <w:t xml:space="preserve"> </w:t>
      </w:r>
      <w:r w:rsidR="00120288">
        <w:t xml:space="preserve">compiler environment. </w:t>
      </w:r>
      <w:r w:rsidR="001366C4">
        <w:t xml:space="preserve">This </w:t>
      </w:r>
      <w:r w:rsidR="002B7FED">
        <w:t xml:space="preserve">cross </w:t>
      </w:r>
      <w:r w:rsidR="001366C4">
        <w:t xml:space="preserve">compiler environment allows </w:t>
      </w:r>
      <w:r w:rsidR="00E41395">
        <w:t xml:space="preserve">a Linux operating system to be built which will be compatible with the </w:t>
      </w:r>
      <w:r w:rsidR="00003888">
        <w:t xml:space="preserve">OMAP processor architecture </w:t>
      </w:r>
      <w:r w:rsidR="00E538CD">
        <w:t>on the Overo Fire</w:t>
      </w:r>
      <w:r w:rsidR="00FC3A8F">
        <w:t xml:space="preserve"> board</w:t>
      </w:r>
      <w:r w:rsidR="00E538CD">
        <w:t>.</w:t>
      </w:r>
      <w:r w:rsidR="00782D24">
        <w:t xml:space="preserve"> Instructions on installing the </w:t>
      </w:r>
      <w:proofErr w:type="spellStart"/>
      <w:r w:rsidR="00782D24">
        <w:t>openembedded</w:t>
      </w:r>
      <w:proofErr w:type="spellEnd"/>
      <w:r w:rsidR="00782D24">
        <w:t xml:space="preserve"> </w:t>
      </w:r>
      <w:r w:rsidR="0076018D">
        <w:t>compile</w:t>
      </w:r>
      <w:r w:rsidR="00E636DB">
        <w:t>r</w:t>
      </w:r>
      <w:r w:rsidR="0076018D">
        <w:t xml:space="preserve"> environment</w:t>
      </w:r>
      <w:r w:rsidR="00C8314D">
        <w:t xml:space="preserve"> and how to build a Linux operating system console image</w:t>
      </w:r>
      <w:r w:rsidR="007B7814">
        <w:t xml:space="preserve"> can be found in [RD/6</w:t>
      </w:r>
      <w:r w:rsidR="0076018D">
        <w:t xml:space="preserve">]. </w:t>
      </w:r>
      <w:r w:rsidR="00E538CD">
        <w:t xml:space="preserve"> </w:t>
      </w:r>
    </w:p>
    <w:p w:rsidR="003F28E3" w:rsidRDefault="008A1636" w:rsidP="00366024">
      <w:pPr>
        <w:spacing w:line="360" w:lineRule="auto"/>
      </w:pPr>
      <w:r>
        <w:t xml:space="preserve">The following programs were chosen </w:t>
      </w:r>
      <w:r w:rsidR="003F28E3">
        <w:t>to be included on the flight computers operating system:</w:t>
      </w:r>
    </w:p>
    <w:p w:rsidR="00366024" w:rsidRDefault="00366024" w:rsidP="00366024">
      <w:pPr>
        <w:pStyle w:val="ListParagraph"/>
        <w:numPr>
          <w:ilvl w:val="0"/>
          <w:numId w:val="35"/>
        </w:numPr>
        <w:spacing w:line="360" w:lineRule="auto"/>
      </w:pPr>
      <w:r>
        <w:t>Bash</w:t>
      </w:r>
    </w:p>
    <w:p w:rsidR="00366024" w:rsidRDefault="00366024" w:rsidP="00366024">
      <w:pPr>
        <w:pStyle w:val="ListParagraph"/>
        <w:numPr>
          <w:ilvl w:val="0"/>
          <w:numId w:val="35"/>
        </w:numPr>
        <w:spacing w:line="360" w:lineRule="auto"/>
      </w:pPr>
      <w:r>
        <w:t>Bzip2</w:t>
      </w:r>
    </w:p>
    <w:p w:rsidR="00366024" w:rsidRDefault="00366024" w:rsidP="00366024">
      <w:pPr>
        <w:pStyle w:val="ListParagraph"/>
        <w:numPr>
          <w:ilvl w:val="0"/>
          <w:numId w:val="35"/>
        </w:numPr>
        <w:spacing w:line="360" w:lineRule="auto"/>
      </w:pPr>
      <w:proofErr w:type="spellStart"/>
      <w:r>
        <w:t>Ckermit</w:t>
      </w:r>
      <w:proofErr w:type="spellEnd"/>
    </w:p>
    <w:p w:rsidR="00366024" w:rsidRDefault="00366024" w:rsidP="00366024">
      <w:pPr>
        <w:pStyle w:val="ListParagraph"/>
        <w:numPr>
          <w:ilvl w:val="0"/>
          <w:numId w:val="35"/>
        </w:numPr>
        <w:spacing w:line="360" w:lineRule="auto"/>
      </w:pPr>
      <w:r>
        <w:t>Devmem2</w:t>
      </w:r>
    </w:p>
    <w:p w:rsidR="00366024" w:rsidRDefault="00366024" w:rsidP="00366024">
      <w:pPr>
        <w:pStyle w:val="ListParagraph"/>
        <w:numPr>
          <w:ilvl w:val="0"/>
          <w:numId w:val="35"/>
        </w:numPr>
        <w:spacing w:line="360" w:lineRule="auto"/>
      </w:pPr>
      <w:proofErr w:type="spellStart"/>
      <w:r>
        <w:t>Dhcp</w:t>
      </w:r>
      <w:proofErr w:type="spellEnd"/>
      <w:r>
        <w:t>-client</w:t>
      </w:r>
    </w:p>
    <w:p w:rsidR="00366024" w:rsidRDefault="00366024" w:rsidP="00366024">
      <w:pPr>
        <w:pStyle w:val="ListParagraph"/>
        <w:numPr>
          <w:ilvl w:val="0"/>
          <w:numId w:val="35"/>
        </w:numPr>
        <w:spacing w:line="360" w:lineRule="auto"/>
      </w:pPr>
      <w:proofErr w:type="spellStart"/>
      <w:r>
        <w:t>Dosfstools</w:t>
      </w:r>
      <w:proofErr w:type="spellEnd"/>
    </w:p>
    <w:p w:rsidR="00366024" w:rsidRDefault="00366024" w:rsidP="00366024">
      <w:pPr>
        <w:pStyle w:val="ListParagraph"/>
        <w:numPr>
          <w:ilvl w:val="0"/>
          <w:numId w:val="35"/>
        </w:numPr>
        <w:spacing w:line="360" w:lineRule="auto"/>
      </w:pPr>
      <w:proofErr w:type="spellStart"/>
      <w:r>
        <w:t>Fbgrab</w:t>
      </w:r>
      <w:proofErr w:type="spellEnd"/>
    </w:p>
    <w:p w:rsidR="00366024" w:rsidRDefault="00366024" w:rsidP="00366024">
      <w:pPr>
        <w:pStyle w:val="ListParagraph"/>
        <w:numPr>
          <w:ilvl w:val="0"/>
          <w:numId w:val="35"/>
        </w:numPr>
        <w:spacing w:line="360" w:lineRule="auto"/>
      </w:pPr>
      <w:proofErr w:type="spellStart"/>
      <w:r>
        <w:t>Fbset</w:t>
      </w:r>
      <w:proofErr w:type="spellEnd"/>
    </w:p>
    <w:p w:rsidR="00366024" w:rsidRDefault="00366024" w:rsidP="00366024">
      <w:pPr>
        <w:pStyle w:val="ListParagraph"/>
        <w:numPr>
          <w:ilvl w:val="0"/>
          <w:numId w:val="35"/>
        </w:numPr>
        <w:spacing w:line="360" w:lineRule="auto"/>
      </w:pPr>
      <w:proofErr w:type="spellStart"/>
      <w:r>
        <w:t>Fbset</w:t>
      </w:r>
      <w:proofErr w:type="spellEnd"/>
      <w:r>
        <w:t>-modes</w:t>
      </w:r>
    </w:p>
    <w:p w:rsidR="00366024" w:rsidRDefault="00366024" w:rsidP="00366024">
      <w:pPr>
        <w:pStyle w:val="ListParagraph"/>
        <w:numPr>
          <w:ilvl w:val="0"/>
          <w:numId w:val="35"/>
        </w:numPr>
        <w:spacing w:line="360" w:lineRule="auto"/>
      </w:pPr>
      <w:proofErr w:type="spellStart"/>
      <w:r>
        <w:t>Grep</w:t>
      </w:r>
      <w:proofErr w:type="spellEnd"/>
    </w:p>
    <w:p w:rsidR="00366024" w:rsidRDefault="00366024" w:rsidP="00366024">
      <w:pPr>
        <w:pStyle w:val="ListParagraph"/>
        <w:numPr>
          <w:ilvl w:val="0"/>
          <w:numId w:val="35"/>
        </w:numPr>
        <w:spacing w:line="360" w:lineRule="auto"/>
      </w:pPr>
      <w:proofErr w:type="spellStart"/>
      <w:r>
        <w:t>Gsl</w:t>
      </w:r>
      <w:proofErr w:type="spellEnd"/>
      <w:r>
        <w:t>-dev</w:t>
      </w:r>
    </w:p>
    <w:p w:rsidR="00366024" w:rsidRDefault="00366024" w:rsidP="00366024">
      <w:pPr>
        <w:pStyle w:val="ListParagraph"/>
        <w:numPr>
          <w:ilvl w:val="0"/>
          <w:numId w:val="35"/>
        </w:numPr>
        <w:spacing w:line="360" w:lineRule="auto"/>
      </w:pPr>
      <w:r>
        <w:t>I2c-tools</w:t>
      </w:r>
    </w:p>
    <w:p w:rsidR="00366024" w:rsidRDefault="00366024" w:rsidP="00366024">
      <w:pPr>
        <w:pStyle w:val="ListParagraph"/>
        <w:numPr>
          <w:ilvl w:val="0"/>
          <w:numId w:val="35"/>
        </w:numPr>
        <w:spacing w:line="360" w:lineRule="auto"/>
      </w:pPr>
      <w:proofErr w:type="spellStart"/>
      <w:r>
        <w:lastRenderedPageBreak/>
        <w:t>Ksymoops</w:t>
      </w:r>
      <w:proofErr w:type="spellEnd"/>
    </w:p>
    <w:p w:rsidR="00366024" w:rsidRDefault="00366024" w:rsidP="00366024">
      <w:pPr>
        <w:pStyle w:val="ListParagraph"/>
        <w:numPr>
          <w:ilvl w:val="0"/>
          <w:numId w:val="35"/>
        </w:numPr>
        <w:spacing w:line="360" w:lineRule="auto"/>
      </w:pPr>
      <w:r>
        <w:t>Mkfs-jffs2</w:t>
      </w:r>
    </w:p>
    <w:p w:rsidR="00366024" w:rsidRDefault="00366024" w:rsidP="00366024">
      <w:pPr>
        <w:pStyle w:val="ListParagraph"/>
        <w:numPr>
          <w:ilvl w:val="0"/>
          <w:numId w:val="35"/>
        </w:numPr>
        <w:spacing w:line="360" w:lineRule="auto"/>
      </w:pPr>
      <w:proofErr w:type="spellStart"/>
      <w:r>
        <w:t>Mtd-utils</w:t>
      </w:r>
      <w:proofErr w:type="spellEnd"/>
    </w:p>
    <w:p w:rsidR="00366024" w:rsidRDefault="00366024" w:rsidP="00366024">
      <w:pPr>
        <w:pStyle w:val="ListParagraph"/>
        <w:numPr>
          <w:ilvl w:val="0"/>
          <w:numId w:val="35"/>
        </w:numPr>
        <w:spacing w:line="360" w:lineRule="auto"/>
      </w:pPr>
      <w:proofErr w:type="spellStart"/>
      <w:r>
        <w:t>Nano</w:t>
      </w:r>
      <w:proofErr w:type="spellEnd"/>
    </w:p>
    <w:p w:rsidR="00366024" w:rsidRDefault="00366024" w:rsidP="00366024">
      <w:pPr>
        <w:pStyle w:val="ListParagraph"/>
        <w:numPr>
          <w:ilvl w:val="0"/>
          <w:numId w:val="35"/>
        </w:numPr>
        <w:spacing w:line="360" w:lineRule="auto"/>
      </w:pPr>
      <w:proofErr w:type="spellStart"/>
      <w:r>
        <w:t>Ntp</w:t>
      </w:r>
      <w:proofErr w:type="spellEnd"/>
    </w:p>
    <w:p w:rsidR="00366024" w:rsidRDefault="00366024" w:rsidP="00366024">
      <w:pPr>
        <w:pStyle w:val="ListParagraph"/>
        <w:numPr>
          <w:ilvl w:val="0"/>
          <w:numId w:val="35"/>
        </w:numPr>
        <w:spacing w:line="360" w:lineRule="auto"/>
      </w:pPr>
      <w:proofErr w:type="spellStart"/>
      <w:r>
        <w:t>Ntp</w:t>
      </w:r>
      <w:proofErr w:type="spellEnd"/>
      <w:r>
        <w:t xml:space="preserve"> update</w:t>
      </w:r>
    </w:p>
    <w:p w:rsidR="00366024" w:rsidRDefault="00366024" w:rsidP="00366024">
      <w:pPr>
        <w:pStyle w:val="ListParagraph"/>
        <w:numPr>
          <w:ilvl w:val="0"/>
          <w:numId w:val="35"/>
        </w:numPr>
        <w:spacing w:line="360" w:lineRule="auto"/>
      </w:pPr>
      <w:proofErr w:type="spellStart"/>
      <w:r>
        <w:t>Openssh</w:t>
      </w:r>
      <w:proofErr w:type="spellEnd"/>
      <w:r>
        <w:t>-misc</w:t>
      </w:r>
    </w:p>
    <w:p w:rsidR="00366024" w:rsidRDefault="00366024" w:rsidP="00366024">
      <w:pPr>
        <w:pStyle w:val="ListParagraph"/>
        <w:numPr>
          <w:ilvl w:val="0"/>
          <w:numId w:val="35"/>
        </w:numPr>
        <w:spacing w:line="360" w:lineRule="auto"/>
      </w:pPr>
      <w:proofErr w:type="spellStart"/>
      <w:r>
        <w:t>Openssh-scp</w:t>
      </w:r>
      <w:proofErr w:type="spellEnd"/>
    </w:p>
    <w:p w:rsidR="00366024" w:rsidRDefault="00366024" w:rsidP="00366024">
      <w:pPr>
        <w:pStyle w:val="ListParagraph"/>
        <w:numPr>
          <w:ilvl w:val="0"/>
          <w:numId w:val="35"/>
        </w:numPr>
        <w:spacing w:line="360" w:lineRule="auto"/>
      </w:pPr>
      <w:proofErr w:type="spellStart"/>
      <w:r>
        <w:t>Openssh-ssh</w:t>
      </w:r>
      <w:proofErr w:type="spellEnd"/>
    </w:p>
    <w:p w:rsidR="00366024" w:rsidRDefault="00366024" w:rsidP="00366024">
      <w:pPr>
        <w:pStyle w:val="ListParagraph"/>
        <w:numPr>
          <w:ilvl w:val="0"/>
          <w:numId w:val="35"/>
        </w:numPr>
        <w:spacing w:line="360" w:lineRule="auto"/>
      </w:pPr>
      <w:r>
        <w:t>Omap3-writeprom</w:t>
      </w:r>
    </w:p>
    <w:p w:rsidR="00366024" w:rsidRDefault="00366024" w:rsidP="00366024">
      <w:pPr>
        <w:pStyle w:val="ListParagraph"/>
        <w:numPr>
          <w:ilvl w:val="0"/>
          <w:numId w:val="35"/>
        </w:numPr>
        <w:spacing w:line="360" w:lineRule="auto"/>
      </w:pPr>
      <w:proofErr w:type="spellStart"/>
      <w:r>
        <w:t>Procps</w:t>
      </w:r>
      <w:proofErr w:type="spellEnd"/>
    </w:p>
    <w:p w:rsidR="00366024" w:rsidRDefault="00366024" w:rsidP="00366024">
      <w:pPr>
        <w:pStyle w:val="ListParagraph"/>
        <w:numPr>
          <w:ilvl w:val="0"/>
          <w:numId w:val="35"/>
        </w:numPr>
        <w:spacing w:line="360" w:lineRule="auto"/>
      </w:pPr>
      <w:proofErr w:type="spellStart"/>
      <w:r>
        <w:t>Socat</w:t>
      </w:r>
      <w:proofErr w:type="spellEnd"/>
    </w:p>
    <w:p w:rsidR="00366024" w:rsidRDefault="00366024" w:rsidP="00366024">
      <w:pPr>
        <w:pStyle w:val="ListParagraph"/>
        <w:numPr>
          <w:ilvl w:val="0"/>
          <w:numId w:val="35"/>
        </w:numPr>
        <w:spacing w:line="360" w:lineRule="auto"/>
      </w:pPr>
      <w:proofErr w:type="spellStart"/>
      <w:r>
        <w:t>Strace</w:t>
      </w:r>
      <w:proofErr w:type="spellEnd"/>
    </w:p>
    <w:p w:rsidR="00366024" w:rsidRDefault="00366024" w:rsidP="00366024">
      <w:pPr>
        <w:pStyle w:val="ListParagraph"/>
        <w:numPr>
          <w:ilvl w:val="0"/>
          <w:numId w:val="35"/>
        </w:numPr>
        <w:spacing w:line="360" w:lineRule="auto"/>
      </w:pPr>
      <w:r>
        <w:t>Subversion</w:t>
      </w:r>
    </w:p>
    <w:p w:rsidR="00366024" w:rsidRDefault="00366024" w:rsidP="00366024">
      <w:pPr>
        <w:pStyle w:val="ListParagraph"/>
        <w:numPr>
          <w:ilvl w:val="0"/>
          <w:numId w:val="35"/>
        </w:numPr>
        <w:spacing w:line="360" w:lineRule="auto"/>
      </w:pPr>
      <w:proofErr w:type="spellStart"/>
      <w:r>
        <w:t>Sudo</w:t>
      </w:r>
      <w:proofErr w:type="spellEnd"/>
    </w:p>
    <w:p w:rsidR="00366024" w:rsidRDefault="00366024" w:rsidP="00366024">
      <w:pPr>
        <w:pStyle w:val="ListParagraph"/>
        <w:numPr>
          <w:ilvl w:val="0"/>
          <w:numId w:val="35"/>
        </w:numPr>
        <w:spacing w:line="360" w:lineRule="auto"/>
      </w:pPr>
      <w:proofErr w:type="spellStart"/>
      <w:r>
        <w:t>Syslog-ng</w:t>
      </w:r>
      <w:proofErr w:type="spellEnd"/>
    </w:p>
    <w:p w:rsidR="00366024" w:rsidRDefault="00366024" w:rsidP="00003024">
      <w:pPr>
        <w:pStyle w:val="ListParagraph"/>
        <w:numPr>
          <w:ilvl w:val="0"/>
          <w:numId w:val="35"/>
        </w:numPr>
        <w:spacing w:line="360" w:lineRule="auto"/>
      </w:pPr>
      <w:r>
        <w:t>Task-</w:t>
      </w:r>
      <w:proofErr w:type="spellStart"/>
      <w:r>
        <w:t>natve</w:t>
      </w:r>
      <w:proofErr w:type="spellEnd"/>
      <w:r>
        <w:t>-</w:t>
      </w:r>
      <w:proofErr w:type="spellStart"/>
      <w:r>
        <w:t>sdk</w:t>
      </w:r>
      <w:proofErr w:type="spellEnd"/>
    </w:p>
    <w:p w:rsidR="00366024" w:rsidRDefault="00366024" w:rsidP="00003024">
      <w:pPr>
        <w:pStyle w:val="ListParagraph"/>
        <w:numPr>
          <w:ilvl w:val="0"/>
          <w:numId w:val="35"/>
        </w:numPr>
        <w:spacing w:line="360" w:lineRule="auto"/>
      </w:pPr>
      <w:r>
        <w:t>Task-proper-tools</w:t>
      </w:r>
    </w:p>
    <w:p w:rsidR="00366024" w:rsidRDefault="00366024" w:rsidP="00003024">
      <w:pPr>
        <w:pStyle w:val="ListParagraph"/>
        <w:numPr>
          <w:ilvl w:val="0"/>
          <w:numId w:val="35"/>
        </w:numPr>
        <w:spacing w:line="360" w:lineRule="auto"/>
      </w:pPr>
      <w:r>
        <w:t>Vim</w:t>
      </w:r>
    </w:p>
    <w:p w:rsidR="00366024" w:rsidRDefault="00366024" w:rsidP="00003024">
      <w:pPr>
        <w:spacing w:line="360" w:lineRule="auto"/>
      </w:pPr>
      <w:r>
        <w:t xml:space="preserve">The recipe used to create this </w:t>
      </w:r>
      <w:r w:rsidR="0021637D">
        <w:t xml:space="preserve">console </w:t>
      </w:r>
      <w:r>
        <w:t>image can be found in the Appendix</w:t>
      </w:r>
      <w:r w:rsidR="00F01596">
        <w:t xml:space="preserve"> 7</w:t>
      </w:r>
      <w:r>
        <w:t>.</w:t>
      </w:r>
      <w:r w:rsidR="000326CF">
        <w:t xml:space="preserve"> Furthermore </w:t>
      </w:r>
      <w:r w:rsidR="00443063">
        <w:t>one other program was</w:t>
      </w:r>
      <w:r w:rsidR="000326CF">
        <w:t xml:space="preserve"> also required to be downloaded and installed through the use of the ‘</w:t>
      </w:r>
      <w:proofErr w:type="spellStart"/>
      <w:r w:rsidR="000326CF">
        <w:t>opkg</w:t>
      </w:r>
      <w:proofErr w:type="spellEnd"/>
      <w:r w:rsidR="000326CF">
        <w:t>’ program</w:t>
      </w:r>
      <w:r w:rsidR="00327B7A">
        <w:t xml:space="preserve"> </w:t>
      </w:r>
      <w:r w:rsidR="00C955C3">
        <w:t>on the Overo Fire board</w:t>
      </w:r>
      <w:r w:rsidR="000326CF">
        <w:t>:</w:t>
      </w:r>
    </w:p>
    <w:p w:rsidR="000326CF" w:rsidRDefault="007B199F" w:rsidP="00003024">
      <w:pPr>
        <w:pStyle w:val="ListParagraph"/>
        <w:numPr>
          <w:ilvl w:val="0"/>
          <w:numId w:val="36"/>
        </w:numPr>
        <w:spacing w:line="360" w:lineRule="auto"/>
      </w:pPr>
      <w:r>
        <w:t>Build-essentials</w:t>
      </w:r>
    </w:p>
    <w:p w:rsidR="000C7316" w:rsidRDefault="007B199F" w:rsidP="00003024">
      <w:pPr>
        <w:spacing w:line="360" w:lineRule="auto"/>
      </w:pPr>
      <w:r>
        <w:t xml:space="preserve">This program allows the flight computer code to be built within the Overo Fire operating system instead of </w:t>
      </w:r>
      <w:r w:rsidR="006A0D92">
        <w:t xml:space="preserve">being cross compiled via the </w:t>
      </w:r>
      <w:proofErr w:type="spellStart"/>
      <w:r w:rsidR="00C55D14">
        <w:t>openembedded</w:t>
      </w:r>
      <w:proofErr w:type="spellEnd"/>
      <w:r w:rsidR="00C55D14">
        <w:t xml:space="preserve"> build environment.</w:t>
      </w:r>
    </w:p>
    <w:p w:rsidR="000C7316" w:rsidRDefault="000C7316" w:rsidP="000C7316">
      <w:pPr>
        <w:pStyle w:val="Heading2"/>
      </w:pPr>
      <w:bookmarkStart w:id="43" w:name="_Toc275460812"/>
      <w:r>
        <w:t>Operating system installation</w:t>
      </w:r>
      <w:bookmarkEnd w:id="43"/>
    </w:p>
    <w:p w:rsidR="00BC1CE2" w:rsidRDefault="00B83511" w:rsidP="008B2BF6">
      <w:pPr>
        <w:spacing w:line="360" w:lineRule="auto"/>
      </w:pPr>
      <w:r>
        <w:t xml:space="preserve">Once the operating system is built under </w:t>
      </w:r>
      <w:r w:rsidR="00384D34">
        <w:t>the instructions found in [RD/6</w:t>
      </w:r>
      <w:r>
        <w:t xml:space="preserve">] it can then be placed on a SD card for execution. Instructions for formatting </w:t>
      </w:r>
      <w:r w:rsidR="002066B7">
        <w:t>the SD card and placing the operating syste</w:t>
      </w:r>
      <w:r w:rsidR="005305C2">
        <w:t>m onto it can be found in [RD/7</w:t>
      </w:r>
      <w:r w:rsidR="002066B7">
        <w:t>]</w:t>
      </w:r>
      <w:r w:rsidR="00F344D0">
        <w:t>.</w:t>
      </w:r>
    </w:p>
    <w:p w:rsidR="00BC1CE2" w:rsidRDefault="00BC1CE2" w:rsidP="00BC1CE2">
      <w:pPr>
        <w:pStyle w:val="Heading2"/>
      </w:pPr>
      <w:bookmarkStart w:id="44" w:name="_Toc275460813"/>
      <w:r>
        <w:t>UART1 pass through</w:t>
      </w:r>
      <w:bookmarkEnd w:id="44"/>
    </w:p>
    <w:p w:rsidR="00BC1CE2" w:rsidRDefault="00027C34" w:rsidP="00227A73">
      <w:pPr>
        <w:spacing w:line="360" w:lineRule="auto"/>
      </w:pPr>
      <w:r>
        <w:t xml:space="preserve">The Overo Fire is </w:t>
      </w:r>
      <w:r w:rsidR="007A4122">
        <w:t>documented with</w:t>
      </w:r>
      <w:r w:rsidR="00C5613A">
        <w:t xml:space="preserve"> having 4</w:t>
      </w:r>
      <w:r w:rsidR="00C23D07">
        <w:t xml:space="preserve"> serial UARTS which include:</w:t>
      </w:r>
    </w:p>
    <w:p w:rsidR="00C23D07" w:rsidRDefault="00C23D07" w:rsidP="00227A73">
      <w:pPr>
        <w:pStyle w:val="ListParagraph"/>
        <w:numPr>
          <w:ilvl w:val="0"/>
          <w:numId w:val="37"/>
        </w:numPr>
        <w:spacing w:line="360" w:lineRule="auto"/>
      </w:pPr>
      <w:r>
        <w:lastRenderedPageBreak/>
        <w:t>UART0: spare serial connection</w:t>
      </w:r>
    </w:p>
    <w:p w:rsidR="00F327E4" w:rsidRDefault="00F327E4" w:rsidP="00227A73">
      <w:pPr>
        <w:pStyle w:val="ListParagraph"/>
        <w:numPr>
          <w:ilvl w:val="0"/>
          <w:numId w:val="37"/>
        </w:numPr>
        <w:spacing w:line="360" w:lineRule="auto"/>
      </w:pPr>
      <w:r>
        <w:t>UART1: serial UART connected to the blue tooth module</w:t>
      </w:r>
    </w:p>
    <w:p w:rsidR="00F327E4" w:rsidRDefault="00F327E4" w:rsidP="00227A73">
      <w:pPr>
        <w:pStyle w:val="ListParagraph"/>
        <w:numPr>
          <w:ilvl w:val="0"/>
          <w:numId w:val="37"/>
        </w:numPr>
        <w:spacing w:line="360" w:lineRule="auto"/>
      </w:pPr>
      <w:r>
        <w:t>UART2: serial UART connected to the console output of the Overo Fire</w:t>
      </w:r>
    </w:p>
    <w:p w:rsidR="004D24F5" w:rsidRDefault="004D24F5" w:rsidP="00227A73">
      <w:pPr>
        <w:pStyle w:val="ListParagraph"/>
        <w:numPr>
          <w:ilvl w:val="0"/>
          <w:numId w:val="37"/>
        </w:numPr>
        <w:spacing w:line="360" w:lineRule="auto"/>
      </w:pPr>
      <w:r>
        <w:t>USB0: serial UART connected through the USB host controller on the Overo Fire</w:t>
      </w:r>
    </w:p>
    <w:p w:rsidR="00F327E4" w:rsidRDefault="00052ED2" w:rsidP="00227A73">
      <w:pPr>
        <w:spacing w:line="360" w:lineRule="auto"/>
      </w:pPr>
      <w:r>
        <w:t xml:space="preserve">Thus the Overo Fire only has </w:t>
      </w:r>
      <w:r w:rsidR="000114DA">
        <w:t>2</w:t>
      </w:r>
      <w:r>
        <w:t xml:space="preserve"> serial connection</w:t>
      </w:r>
      <w:r w:rsidR="00636348">
        <w:t>s</w:t>
      </w:r>
      <w:r>
        <w:t xml:space="preserve"> </w:t>
      </w:r>
      <w:r w:rsidR="002863C1">
        <w:t xml:space="preserve">that </w:t>
      </w:r>
      <w:r w:rsidR="00091127">
        <w:t>are</w:t>
      </w:r>
      <w:r w:rsidR="002863C1">
        <w:t xml:space="preserve"> freely available under standard operating system installation. The Overo Fire has to connec</w:t>
      </w:r>
      <w:r w:rsidR="00C5613A">
        <w:t xml:space="preserve">t to </w:t>
      </w:r>
      <w:r w:rsidR="00C056C0">
        <w:t>3 UART devices including:</w:t>
      </w:r>
    </w:p>
    <w:p w:rsidR="00C056C0" w:rsidRDefault="00C056C0" w:rsidP="00227A73">
      <w:pPr>
        <w:pStyle w:val="ListParagraph"/>
        <w:numPr>
          <w:ilvl w:val="0"/>
          <w:numId w:val="38"/>
        </w:numPr>
        <w:spacing w:line="360" w:lineRule="auto"/>
      </w:pPr>
      <w:r>
        <w:t>IMU</w:t>
      </w:r>
    </w:p>
    <w:p w:rsidR="00C056C0" w:rsidRDefault="00C056C0" w:rsidP="00227A73">
      <w:pPr>
        <w:pStyle w:val="ListParagraph"/>
        <w:numPr>
          <w:ilvl w:val="0"/>
          <w:numId w:val="38"/>
        </w:numPr>
        <w:spacing w:line="360" w:lineRule="auto"/>
      </w:pPr>
      <w:r>
        <w:t>Mode control unit</w:t>
      </w:r>
      <w:r w:rsidR="00BE26DB">
        <w:t xml:space="preserve"> (connected through UART0)</w:t>
      </w:r>
    </w:p>
    <w:p w:rsidR="00C056C0" w:rsidRDefault="00C056C0" w:rsidP="00227A73">
      <w:pPr>
        <w:pStyle w:val="ListParagraph"/>
        <w:numPr>
          <w:ilvl w:val="0"/>
          <w:numId w:val="38"/>
        </w:numPr>
        <w:spacing w:line="360" w:lineRule="auto"/>
      </w:pPr>
      <w:r>
        <w:t>Arduino</w:t>
      </w:r>
      <w:r w:rsidR="00BE26DB">
        <w:t xml:space="preserve"> (connected through USB0)</w:t>
      </w:r>
    </w:p>
    <w:p w:rsidR="00E3592A" w:rsidRPr="00BC1CE2" w:rsidRDefault="00237D85" w:rsidP="00227A73">
      <w:pPr>
        <w:spacing w:line="360" w:lineRule="auto"/>
      </w:pPr>
      <w:r>
        <w:t xml:space="preserve">This leaves the IMU without a serial connection. </w:t>
      </w:r>
      <w:r w:rsidR="001D7757">
        <w:t>It w</w:t>
      </w:r>
      <w:r w:rsidR="008A35FF">
        <w:t xml:space="preserve">as discovered that the pins connected to UART1 can be multiplexed to other GPIO pins on the Overo Fire board. </w:t>
      </w:r>
      <w:r w:rsidR="009C7EB9">
        <w:t xml:space="preserve">This allows a pass through to be developed for UART1 </w:t>
      </w:r>
      <w:r w:rsidR="003346BC">
        <w:t xml:space="preserve">if the blue tooth module is disabled. </w:t>
      </w:r>
      <w:r w:rsidR="00D410EC">
        <w:t>Multiplexing</w:t>
      </w:r>
      <w:r w:rsidR="007A338E">
        <w:t xml:space="preserve"> </w:t>
      </w:r>
      <w:r w:rsidR="005D6826">
        <w:t xml:space="preserve">of the Overo Fire pins is handled by the u-boot </w:t>
      </w:r>
      <w:r w:rsidR="00375CAA">
        <w:t xml:space="preserve">program </w:t>
      </w:r>
      <w:r w:rsidR="00CC129B">
        <w:t xml:space="preserve">which is built </w:t>
      </w:r>
      <w:r w:rsidR="00677186">
        <w:t xml:space="preserve">automatically </w:t>
      </w:r>
      <w:r w:rsidR="00CC129B">
        <w:t xml:space="preserve">in the </w:t>
      </w:r>
      <w:proofErr w:type="spellStart"/>
      <w:r w:rsidR="00CC129B">
        <w:t>openembedded</w:t>
      </w:r>
      <w:proofErr w:type="spellEnd"/>
      <w:r w:rsidR="00CC129B">
        <w:t xml:space="preserve"> cross compile environment </w:t>
      </w:r>
      <w:r w:rsidR="00D07520">
        <w:t xml:space="preserve">when a console image is created. </w:t>
      </w:r>
      <w:r w:rsidR="00305D27">
        <w:t xml:space="preserve">Thus a patch for this program had to be created </w:t>
      </w:r>
      <w:r w:rsidR="00A824DF">
        <w:t xml:space="preserve">allowing the UART1 pins to be multiplexed </w:t>
      </w:r>
      <w:r w:rsidR="00282D56">
        <w:t>to the GPIO pins.</w:t>
      </w:r>
      <w:r w:rsidR="00FA0C2C">
        <w:t xml:space="preserve"> This patch was placed in the u-boot </w:t>
      </w:r>
      <w:proofErr w:type="spellStart"/>
      <w:r w:rsidR="00FA0C2C">
        <w:t>openembedded</w:t>
      </w:r>
      <w:proofErr w:type="spellEnd"/>
      <w:r w:rsidR="00FA0C2C">
        <w:t xml:space="preserve"> library files and was invoked during the cross </w:t>
      </w:r>
      <w:r w:rsidR="00BC0AA2">
        <w:t>compilation</w:t>
      </w:r>
      <w:r w:rsidR="00FA0C2C">
        <w:t xml:space="preserve"> process of the</w:t>
      </w:r>
      <w:r w:rsidR="00004E6C">
        <w:t xml:space="preserve"> console image.</w:t>
      </w:r>
      <w:r w:rsidR="00282D56">
        <w:t xml:space="preserve"> The patch that was used for this process can be seen in the Appendix</w:t>
      </w:r>
      <w:r w:rsidR="00F01596">
        <w:t xml:space="preserve"> 8</w:t>
      </w:r>
      <w:r w:rsidR="00282D56">
        <w:t>.</w:t>
      </w:r>
    </w:p>
    <w:p w:rsidR="00FF1164" w:rsidRPr="00A365E3" w:rsidRDefault="00FF1164" w:rsidP="00A365E3"/>
    <w:p w:rsidR="00E51C26" w:rsidRDefault="00E51C26">
      <w:pPr>
        <w:pStyle w:val="Heading1"/>
      </w:pPr>
      <w:bookmarkStart w:id="45" w:name="_Toc275460814"/>
      <w:r>
        <w:lastRenderedPageBreak/>
        <w:t>Conclusions</w:t>
      </w:r>
      <w:bookmarkEnd w:id="45"/>
    </w:p>
    <w:p w:rsidR="003A1C60" w:rsidRDefault="00E46F75" w:rsidP="00DD78A2">
      <w:pPr>
        <w:spacing w:line="360" w:lineRule="auto"/>
      </w:pPr>
      <w:r>
        <w:t>This document presented the design of the flight computer</w:t>
      </w:r>
      <w:r w:rsidR="00E63A07">
        <w:t xml:space="preserve"> and how it will be implemented via the use of threading</w:t>
      </w:r>
      <w:r>
        <w:t xml:space="preserve">. </w:t>
      </w:r>
      <w:r w:rsidR="006D7034">
        <w:t xml:space="preserve">It included </w:t>
      </w:r>
      <w:r w:rsidR="003A1C60">
        <w:t>how to c</w:t>
      </w:r>
      <w:r w:rsidR="009172A8">
        <w:t xml:space="preserve">onfigure each sensor into a mode </w:t>
      </w:r>
      <w:r w:rsidR="00447D19">
        <w:t xml:space="preserve">that is appropriate for the platform and </w:t>
      </w:r>
      <w:r w:rsidR="00E471DA">
        <w:t>how the</w:t>
      </w:r>
      <w:r w:rsidR="00447D19">
        <w:t xml:space="preserve"> Overo Fire will connect to it. It also showed the output format for each sensor that is connected to </w:t>
      </w:r>
      <w:r w:rsidR="00725C76">
        <w:t>the Overo Fire board</w:t>
      </w:r>
      <w:r w:rsidR="00CD23E8">
        <w:t xml:space="preserve"> (or Arduino)</w:t>
      </w:r>
      <w:r w:rsidR="00447D19">
        <w:t xml:space="preserve"> and how </w:t>
      </w:r>
      <w:r w:rsidR="00D13631">
        <w:t xml:space="preserve">the sensory </w:t>
      </w:r>
      <w:r w:rsidR="00447D19">
        <w:t>information will be c</w:t>
      </w:r>
      <w:r w:rsidR="00902BFB">
        <w:t xml:space="preserve">ollected by the flight computer. </w:t>
      </w:r>
      <w:r w:rsidR="00EF02CA">
        <w:t xml:space="preserve">Finally the </w:t>
      </w:r>
      <w:r w:rsidR="0092317F">
        <w:t xml:space="preserve">configuration and installation of the Overo Fire operating system was described </w:t>
      </w:r>
      <w:r w:rsidR="00CB6977">
        <w:t xml:space="preserve">including </w:t>
      </w:r>
      <w:r w:rsidR="009D6C63">
        <w:t>what programs were used on the flight computer and how it was installed on the SD card.</w:t>
      </w:r>
    </w:p>
    <w:p w:rsidR="00E51C26" w:rsidRDefault="00E51C26" w:rsidP="00EF5711">
      <w:pPr>
        <w:pStyle w:val="Heading1"/>
      </w:pPr>
      <w:bookmarkStart w:id="46" w:name="_Toc275460815"/>
      <w:r>
        <w:lastRenderedPageBreak/>
        <w:t>Recommendations</w:t>
      </w:r>
      <w:bookmarkEnd w:id="46"/>
    </w:p>
    <w:p w:rsidR="00BF5344" w:rsidRPr="004C0F24" w:rsidRDefault="00906349" w:rsidP="004C0F24">
      <w:pPr>
        <w:pStyle w:val="BodyText"/>
      </w:pPr>
      <w:r>
        <w:t xml:space="preserve">It is recommended </w:t>
      </w:r>
      <w:r w:rsidR="002D7381">
        <w:t xml:space="preserve">that the flight computer design and code </w:t>
      </w:r>
      <w:r w:rsidR="001E714A">
        <w:t xml:space="preserve">structure specified in this document be implemented on the Overo Fire. </w:t>
      </w:r>
      <w:r w:rsidR="009479D9">
        <w:t xml:space="preserve">If any errors are found during implementation or testing, they should be mentioned and a new revision of this </w:t>
      </w:r>
      <w:r w:rsidR="00606F9A">
        <w:t xml:space="preserve">document generated. </w:t>
      </w:r>
      <w:r w:rsidR="009F0038">
        <w:t xml:space="preserve">Particular care must be taken </w:t>
      </w:r>
      <w:r w:rsidR="00153FDE">
        <w:t xml:space="preserve">when implementing the threads on the flight computer such that deadlock </w:t>
      </w:r>
      <w:r w:rsidR="007D252A">
        <w:t xml:space="preserve">or scheduling issues </w:t>
      </w:r>
      <w:r w:rsidR="00305E54">
        <w:t xml:space="preserve">are avoided. </w:t>
      </w:r>
      <w:r w:rsidR="00444670">
        <w:t xml:space="preserve">The processes which these threads control (state estimation, sensor readings, </w:t>
      </w:r>
      <w:r w:rsidR="0070038A">
        <w:t>UDP</w:t>
      </w:r>
      <w:r w:rsidR="00444670">
        <w:t xml:space="preserve"> client)</w:t>
      </w:r>
      <w:r w:rsidR="001F1DEA">
        <w:t xml:space="preserve"> </w:t>
      </w:r>
      <w:r w:rsidR="003426E6">
        <w:t xml:space="preserve">should be </w:t>
      </w:r>
      <w:r w:rsidR="00D535CC">
        <w:t>verified</w:t>
      </w:r>
      <w:r w:rsidR="00FC06B4">
        <w:t xml:space="preserve"> by checking</w:t>
      </w:r>
      <w:r w:rsidR="0024041B">
        <w:t xml:space="preserve"> that process</w:t>
      </w:r>
      <w:r w:rsidR="003426E6">
        <w:t xml:space="preserve"> inputs and outputs </w:t>
      </w:r>
      <w:r w:rsidR="00AB6DAA">
        <w:t xml:space="preserve">from the flight computer are </w:t>
      </w:r>
      <w:r w:rsidR="003C6CBE">
        <w:t>correct</w:t>
      </w:r>
      <w:r w:rsidR="00AB6DAA">
        <w:t>.</w:t>
      </w:r>
      <w:r w:rsidR="00741898">
        <w:t xml:space="preserve"> </w:t>
      </w:r>
    </w:p>
    <w:sectPr w:rsidR="00BF5344" w:rsidRPr="004C0F24" w:rsidSect="00AC145E">
      <w:headerReference w:type="default" r:id="rId12"/>
      <w:footerReference w:type="default" r:id="rId13"/>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605" w:rsidRDefault="00DD5605" w:rsidP="00A20D42">
      <w:pPr>
        <w:spacing w:before="0"/>
      </w:pPr>
      <w:r>
        <w:separator/>
      </w:r>
    </w:p>
  </w:endnote>
  <w:endnote w:type="continuationSeparator" w:id="0">
    <w:p w:rsidR="00DD5605" w:rsidRDefault="00DD5605"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982" w:rsidRDefault="00646982">
    <w:pPr>
      <w:pStyle w:val="Footer"/>
      <w:tabs>
        <w:tab w:val="clear" w:pos="8306"/>
        <w:tab w:val="right" w:pos="8647"/>
      </w:tabs>
      <w:jc w:val="center"/>
      <w:rPr>
        <w:bCs/>
        <w:sz w:val="16"/>
      </w:rPr>
    </w:pPr>
    <w:r>
      <w:rPr>
        <w:sz w:val="16"/>
      </w:rPr>
      <w:t xml:space="preserve">· Last updated by </w:t>
    </w:r>
    <w:fldSimple w:instr=" AUTHOR  \* MERGEFORMAT ">
      <w:r w:rsidRPr="008D5A75">
        <w:rPr>
          <w:noProof/>
          <w:sz w:val="16"/>
        </w:rPr>
        <w:t>Liam O'Sullivan</w:t>
      </w:r>
    </w:fldSimple>
    <w:r>
      <w:rPr>
        <w:sz w:val="16"/>
      </w:rPr>
      <w:t xml:space="preserve"> on </w:t>
    </w:r>
    <w:fldSimple w:instr=" SAVEDATE  \* MERGEFORMAT ">
      <w:r w:rsidR="002E1709" w:rsidRPr="002E1709">
        <w:rPr>
          <w:noProof/>
          <w:sz w:val="16"/>
        </w:rPr>
        <w:t>21/10/2010 8:55:00 PM</w:t>
      </w:r>
    </w:fldSimple>
    <w:r>
      <w:rPr>
        <w:sz w:val="16"/>
      </w:rPr>
      <w:t xml:space="preserve"> · Filename: </w:t>
    </w:r>
    <w:fldSimple w:instr=" FILENAME \* FirstCap \* MERGEFORMAT ">
      <w:r w:rsidR="00181524" w:rsidRPr="00181524">
        <w:rPr>
          <w:noProof/>
          <w:sz w:val="16"/>
        </w:rPr>
        <w:t>AHNS-2010-AP-DD-003</w:t>
      </w:r>
    </w:fldSimple>
    <w:r>
      <w:rPr>
        <w:sz w:val="16"/>
      </w:rPr>
      <w:t xml:space="preserve"> · </w:t>
    </w:r>
    <w:proofErr w:type="spellStart"/>
    <w:r>
      <w:rPr>
        <w:sz w:val="16"/>
      </w:rPr>
      <w:t>FileSize</w:t>
    </w:r>
    <w:proofErr w:type="spellEnd"/>
    <w:r>
      <w:rPr>
        <w:sz w:val="16"/>
      </w:rPr>
      <w:t xml:space="preserv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605" w:rsidRDefault="00DD5605" w:rsidP="00A20D42">
      <w:pPr>
        <w:spacing w:before="0"/>
      </w:pPr>
      <w:r>
        <w:separator/>
      </w:r>
    </w:p>
  </w:footnote>
  <w:footnote w:type="continuationSeparator" w:id="0">
    <w:p w:rsidR="00DD5605" w:rsidRDefault="00DD5605"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646982">
      <w:trPr>
        <w:cantSplit/>
        <w:jc w:val="center"/>
      </w:trPr>
      <w:tc>
        <w:tcPr>
          <w:tcW w:w="3579" w:type="dxa"/>
          <w:tcBorders>
            <w:top w:val="single" w:sz="6" w:space="0" w:color="auto"/>
            <w:left w:val="single" w:sz="6" w:space="0" w:color="auto"/>
            <w:bottom w:val="single" w:sz="6" w:space="0" w:color="auto"/>
            <w:right w:val="single" w:sz="6" w:space="0" w:color="auto"/>
          </w:tcBorders>
        </w:tcPr>
        <w:p w:rsidR="00646982" w:rsidRDefault="00646982">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646982" w:rsidRDefault="007014D8">
          <w:pPr>
            <w:jc w:val="center"/>
            <w:rPr>
              <w:bCs/>
              <w:spacing w:val="80"/>
              <w:sz w:val="32"/>
            </w:rPr>
          </w:pPr>
          <w:fldSimple w:instr=" SUBJECT  \* MERGEFORMAT ">
            <w:r w:rsidR="00646982" w:rsidRPr="008D5A75">
              <w:rPr>
                <w:bCs/>
                <w:spacing w:val="80"/>
                <w:sz w:val="32"/>
              </w:rPr>
              <w:t>QUT Avionics</w:t>
            </w:r>
          </w:fldSimple>
        </w:p>
        <w:p w:rsidR="00646982" w:rsidRDefault="007014D8">
          <w:pPr>
            <w:jc w:val="center"/>
            <w:rPr>
              <w:rFonts w:ascii="Times" w:hAnsi="Times"/>
              <w:b/>
              <w:sz w:val="72"/>
            </w:rPr>
          </w:pPr>
          <w:fldSimple w:instr=" DOCPROPERTY &quot;Category&quot;  \* MERGEFORMAT ">
            <w:r w:rsidR="00646982" w:rsidRPr="008D5A75">
              <w:rPr>
                <w:rFonts w:ascii="Times" w:hAnsi="Times"/>
              </w:rPr>
              <w:t>QUAV Project</w:t>
            </w:r>
          </w:fldSimple>
        </w:p>
      </w:tc>
      <w:tc>
        <w:tcPr>
          <w:tcW w:w="3141" w:type="dxa"/>
          <w:tcBorders>
            <w:top w:val="single" w:sz="6" w:space="0" w:color="auto"/>
            <w:bottom w:val="single" w:sz="6" w:space="0" w:color="auto"/>
            <w:right w:val="single" w:sz="6" w:space="0" w:color="auto"/>
          </w:tcBorders>
        </w:tcPr>
        <w:p w:rsidR="00646982" w:rsidRDefault="00646982">
          <w:pPr>
            <w:tabs>
              <w:tab w:val="left" w:pos="1009"/>
            </w:tabs>
            <w:spacing w:before="0"/>
            <w:ind w:left="113"/>
            <w:rPr>
              <w:sz w:val="20"/>
            </w:rPr>
          </w:pPr>
          <w:r>
            <w:rPr>
              <w:sz w:val="20"/>
            </w:rPr>
            <w:t>Doc No:</w:t>
          </w:r>
          <w:r>
            <w:rPr>
              <w:sz w:val="20"/>
            </w:rPr>
            <w:tab/>
          </w:r>
          <w:fldSimple w:instr=" DOCPROPERTY &quot;Document number&quot;  \* MERGEFORMAT ">
            <w:r w:rsidRPr="00790A18">
              <w:rPr>
                <w:sz w:val="20"/>
              </w:rPr>
              <w:t>AHNS-2010-AP-DD-003</w:t>
            </w:r>
          </w:fldSimple>
        </w:p>
        <w:p w:rsidR="00646982" w:rsidRDefault="00646982">
          <w:pPr>
            <w:tabs>
              <w:tab w:val="left" w:pos="1009"/>
            </w:tabs>
            <w:spacing w:before="0"/>
            <w:ind w:left="112"/>
            <w:rPr>
              <w:sz w:val="20"/>
            </w:rPr>
          </w:pPr>
          <w:r>
            <w:rPr>
              <w:sz w:val="20"/>
            </w:rPr>
            <w:t>Issue:</w:t>
          </w:r>
          <w:r>
            <w:rPr>
              <w:sz w:val="20"/>
            </w:rPr>
            <w:tab/>
          </w:r>
          <w:fldSimple w:instr=" DOCPROPERTY &quot;Issue&quot;  \* MERGEFORMAT ">
            <w:r w:rsidRPr="008D5A75">
              <w:rPr>
                <w:sz w:val="20"/>
              </w:rPr>
              <w:t>1.0</w:t>
            </w:r>
          </w:fldSimple>
        </w:p>
        <w:p w:rsidR="00646982" w:rsidRDefault="00646982">
          <w:pPr>
            <w:tabs>
              <w:tab w:val="left" w:pos="1009"/>
            </w:tabs>
            <w:spacing w:before="0"/>
            <w:ind w:left="112"/>
            <w:rPr>
              <w:sz w:val="20"/>
            </w:rPr>
          </w:pPr>
          <w:r>
            <w:rPr>
              <w:sz w:val="20"/>
            </w:rPr>
            <w:t>Page:</w:t>
          </w:r>
          <w:r>
            <w:rPr>
              <w:sz w:val="20"/>
            </w:rPr>
            <w:tab/>
          </w:r>
          <w:r w:rsidR="007014D8">
            <w:rPr>
              <w:sz w:val="20"/>
            </w:rPr>
            <w:fldChar w:fldCharType="begin"/>
          </w:r>
          <w:r>
            <w:rPr>
              <w:sz w:val="20"/>
            </w:rPr>
            <w:instrText>page \\* arabic</w:instrText>
          </w:r>
          <w:r w:rsidR="007014D8">
            <w:rPr>
              <w:sz w:val="20"/>
            </w:rPr>
            <w:fldChar w:fldCharType="separate"/>
          </w:r>
          <w:r w:rsidR="00E250C8">
            <w:rPr>
              <w:noProof/>
              <w:sz w:val="20"/>
            </w:rPr>
            <w:t>8</w:t>
          </w:r>
          <w:r w:rsidR="007014D8">
            <w:rPr>
              <w:sz w:val="20"/>
            </w:rPr>
            <w:fldChar w:fldCharType="end"/>
          </w:r>
          <w:r>
            <w:rPr>
              <w:sz w:val="20"/>
            </w:rPr>
            <w:t xml:space="preserve"> </w:t>
          </w:r>
          <w:r>
            <w:rPr>
              <w:sz w:val="20"/>
            </w:rPr>
            <w:tab/>
            <w:t xml:space="preserve">of </w:t>
          </w:r>
          <w:r>
            <w:rPr>
              <w:sz w:val="20"/>
            </w:rPr>
            <w:tab/>
          </w:r>
          <w:fldSimple w:instr=" NUMPAGES  \* MERGEFORMAT ">
            <w:r w:rsidR="00E250C8" w:rsidRPr="00E250C8">
              <w:rPr>
                <w:noProof/>
                <w:sz w:val="20"/>
              </w:rPr>
              <w:t>28</w:t>
            </w:r>
          </w:fldSimple>
        </w:p>
        <w:p w:rsidR="00646982" w:rsidRDefault="00646982">
          <w:pPr>
            <w:tabs>
              <w:tab w:val="left" w:pos="1009"/>
            </w:tabs>
            <w:spacing w:before="0" w:after="120"/>
            <w:ind w:left="113"/>
          </w:pPr>
          <w:r>
            <w:rPr>
              <w:sz w:val="20"/>
            </w:rPr>
            <w:t>Date:</w:t>
          </w:r>
          <w:r>
            <w:rPr>
              <w:sz w:val="20"/>
            </w:rPr>
            <w:tab/>
          </w:r>
          <w:fldSimple w:instr=" DOCPROPERTY &quot;Date completed&quot;  \* MERGEFORMAT ">
            <w:r w:rsidRPr="00511C82">
              <w:rPr>
                <w:sz w:val="20"/>
              </w:rPr>
              <w:t>25 Oct 2010</w:t>
            </w:r>
          </w:fldSimple>
        </w:p>
      </w:tc>
    </w:tr>
  </w:tbl>
  <w:p w:rsidR="00646982" w:rsidRDefault="0064698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DD66C2"/>
    <w:multiLevelType w:val="hybridMultilevel"/>
    <w:tmpl w:val="FBF0B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C159FB"/>
    <w:multiLevelType w:val="hybridMultilevel"/>
    <w:tmpl w:val="61B4B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999658C"/>
    <w:multiLevelType w:val="hybridMultilevel"/>
    <w:tmpl w:val="FD6807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DF35520"/>
    <w:multiLevelType w:val="hybridMultilevel"/>
    <w:tmpl w:val="2C788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1F3A08"/>
    <w:multiLevelType w:val="hybridMultilevel"/>
    <w:tmpl w:val="F1760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32000"/>
    <w:multiLevelType w:val="hybridMultilevel"/>
    <w:tmpl w:val="37ECE8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8BF70E7"/>
    <w:multiLevelType w:val="hybridMultilevel"/>
    <w:tmpl w:val="5D16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DB65CC5"/>
    <w:multiLevelType w:val="hybridMultilevel"/>
    <w:tmpl w:val="5C64E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3684AEB"/>
    <w:multiLevelType w:val="hybridMultilevel"/>
    <w:tmpl w:val="96A82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0248F2"/>
    <w:multiLevelType w:val="multilevel"/>
    <w:tmpl w:val="1A14BB5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EE936CD"/>
    <w:multiLevelType w:val="hybridMultilevel"/>
    <w:tmpl w:val="3DE0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2882962"/>
    <w:multiLevelType w:val="hybridMultilevel"/>
    <w:tmpl w:val="B57CE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4B3FF9"/>
    <w:multiLevelType w:val="hybridMultilevel"/>
    <w:tmpl w:val="E806E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FB1ED6"/>
    <w:multiLevelType w:val="hybridMultilevel"/>
    <w:tmpl w:val="75A01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107518"/>
    <w:multiLevelType w:val="hybridMultilevel"/>
    <w:tmpl w:val="DF86B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A82C83"/>
    <w:multiLevelType w:val="hybridMultilevel"/>
    <w:tmpl w:val="AE7C4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6F0288"/>
    <w:multiLevelType w:val="hybridMultilevel"/>
    <w:tmpl w:val="A6268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7C2C0D"/>
    <w:multiLevelType w:val="hybridMultilevel"/>
    <w:tmpl w:val="AFA0F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DE4242C"/>
    <w:multiLevelType w:val="hybridMultilevel"/>
    <w:tmpl w:val="38A47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2323B0B"/>
    <w:multiLevelType w:val="hybridMultilevel"/>
    <w:tmpl w:val="CE2E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2A50214"/>
    <w:multiLevelType w:val="hybridMultilevel"/>
    <w:tmpl w:val="F266E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4DF6E21"/>
    <w:multiLevelType w:val="hybridMultilevel"/>
    <w:tmpl w:val="5E24F4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9"/>
  </w:num>
  <w:num w:numId="3">
    <w:abstractNumId w:val="39"/>
  </w:num>
  <w:num w:numId="4">
    <w:abstractNumId w:val="4"/>
  </w:num>
  <w:num w:numId="5">
    <w:abstractNumId w:val="9"/>
  </w:num>
  <w:num w:numId="6">
    <w:abstractNumId w:val="0"/>
  </w:num>
  <w:num w:numId="7">
    <w:abstractNumId w:val="33"/>
  </w:num>
  <w:num w:numId="8">
    <w:abstractNumId w:val="11"/>
  </w:num>
  <w:num w:numId="9">
    <w:abstractNumId w:val="7"/>
  </w:num>
  <w:num w:numId="10">
    <w:abstractNumId w:val="13"/>
  </w:num>
  <w:num w:numId="11">
    <w:abstractNumId w:val="30"/>
  </w:num>
  <w:num w:numId="12">
    <w:abstractNumId w:val="8"/>
  </w:num>
  <w:num w:numId="13">
    <w:abstractNumId w:val="31"/>
  </w:num>
  <w:num w:numId="14">
    <w:abstractNumId w:val="23"/>
  </w:num>
  <w:num w:numId="15">
    <w:abstractNumId w:val="17"/>
    <w:lvlOverride w:ilvl="0">
      <w:startOverride w:val="4"/>
    </w:lvlOverride>
    <w:lvlOverride w:ilvl="1">
      <w:startOverride w:val="1"/>
    </w:lvlOverride>
  </w:num>
  <w:num w:numId="16">
    <w:abstractNumId w:val="24"/>
  </w:num>
  <w:num w:numId="17">
    <w:abstractNumId w:val="28"/>
  </w:num>
  <w:num w:numId="18">
    <w:abstractNumId w:val="32"/>
  </w:num>
  <w:num w:numId="19">
    <w:abstractNumId w:val="18"/>
  </w:num>
  <w:num w:numId="20">
    <w:abstractNumId w:val="16"/>
  </w:num>
  <w:num w:numId="21">
    <w:abstractNumId w:val="19"/>
  </w:num>
  <w:num w:numId="22">
    <w:abstractNumId w:val="12"/>
  </w:num>
  <w:num w:numId="23">
    <w:abstractNumId w:val="36"/>
  </w:num>
  <w:num w:numId="24">
    <w:abstractNumId w:val="6"/>
  </w:num>
  <w:num w:numId="25">
    <w:abstractNumId w:val="20"/>
  </w:num>
  <w:num w:numId="26">
    <w:abstractNumId w:val="27"/>
  </w:num>
  <w:num w:numId="27">
    <w:abstractNumId w:val="3"/>
  </w:num>
  <w:num w:numId="28">
    <w:abstractNumId w:val="26"/>
  </w:num>
  <w:num w:numId="29">
    <w:abstractNumId w:val="37"/>
  </w:num>
  <w:num w:numId="30">
    <w:abstractNumId w:val="14"/>
  </w:num>
  <w:num w:numId="31">
    <w:abstractNumId w:val="25"/>
  </w:num>
  <w:num w:numId="32">
    <w:abstractNumId w:val="15"/>
  </w:num>
  <w:num w:numId="33">
    <w:abstractNumId w:val="2"/>
  </w:num>
  <w:num w:numId="34">
    <w:abstractNumId w:val="35"/>
  </w:num>
  <w:num w:numId="35">
    <w:abstractNumId w:val="21"/>
  </w:num>
  <w:num w:numId="36">
    <w:abstractNumId w:val="5"/>
  </w:num>
  <w:num w:numId="37">
    <w:abstractNumId w:val="10"/>
  </w:num>
  <w:num w:numId="38">
    <w:abstractNumId w:val="38"/>
  </w:num>
  <w:num w:numId="39">
    <w:abstractNumId w:val="1"/>
  </w:num>
  <w:num w:numId="40">
    <w:abstractNumId w:val="34"/>
  </w:num>
  <w:num w:numId="41">
    <w:abstractNumId w:val="2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61442"/>
  </w:hdrShapeDefaults>
  <w:footnotePr>
    <w:footnote w:id="-1"/>
    <w:footnote w:id="0"/>
  </w:footnotePr>
  <w:endnotePr>
    <w:numFmt w:val="lowerLetter"/>
    <w:endnote w:id="-1"/>
    <w:endnote w:id="0"/>
  </w:endnotePr>
  <w:compat>
    <w:useFELayout/>
  </w:compat>
  <w:rsids>
    <w:rsidRoot w:val="007F7D99"/>
    <w:rsid w:val="00000B20"/>
    <w:rsid w:val="000019FC"/>
    <w:rsid w:val="00001CFC"/>
    <w:rsid w:val="00001E3F"/>
    <w:rsid w:val="00003024"/>
    <w:rsid w:val="000033E2"/>
    <w:rsid w:val="000035DE"/>
    <w:rsid w:val="000035F7"/>
    <w:rsid w:val="00003888"/>
    <w:rsid w:val="00004043"/>
    <w:rsid w:val="00004450"/>
    <w:rsid w:val="000047A3"/>
    <w:rsid w:val="00004E6C"/>
    <w:rsid w:val="00005129"/>
    <w:rsid w:val="000052A9"/>
    <w:rsid w:val="000053E2"/>
    <w:rsid w:val="00005A1B"/>
    <w:rsid w:val="0000613E"/>
    <w:rsid w:val="0000624B"/>
    <w:rsid w:val="000103BE"/>
    <w:rsid w:val="0001082F"/>
    <w:rsid w:val="000114DA"/>
    <w:rsid w:val="00012C5F"/>
    <w:rsid w:val="0001350D"/>
    <w:rsid w:val="00014589"/>
    <w:rsid w:val="0001466D"/>
    <w:rsid w:val="00014B7E"/>
    <w:rsid w:val="00015604"/>
    <w:rsid w:val="00015C88"/>
    <w:rsid w:val="0001623C"/>
    <w:rsid w:val="0001685A"/>
    <w:rsid w:val="000169B3"/>
    <w:rsid w:val="00016B62"/>
    <w:rsid w:val="00016C3F"/>
    <w:rsid w:val="00016DCA"/>
    <w:rsid w:val="000172CC"/>
    <w:rsid w:val="00017DF3"/>
    <w:rsid w:val="00017F33"/>
    <w:rsid w:val="00021A90"/>
    <w:rsid w:val="00022787"/>
    <w:rsid w:val="00022EF9"/>
    <w:rsid w:val="00023346"/>
    <w:rsid w:val="0002376A"/>
    <w:rsid w:val="000240CF"/>
    <w:rsid w:val="00024442"/>
    <w:rsid w:val="00024E91"/>
    <w:rsid w:val="00025D13"/>
    <w:rsid w:val="00025E63"/>
    <w:rsid w:val="00025ED4"/>
    <w:rsid w:val="0002617D"/>
    <w:rsid w:val="0002628E"/>
    <w:rsid w:val="00027502"/>
    <w:rsid w:val="00027C34"/>
    <w:rsid w:val="00027C7B"/>
    <w:rsid w:val="00030AFB"/>
    <w:rsid w:val="000326CF"/>
    <w:rsid w:val="00032C84"/>
    <w:rsid w:val="00033E0E"/>
    <w:rsid w:val="000343B6"/>
    <w:rsid w:val="00034692"/>
    <w:rsid w:val="00034C1F"/>
    <w:rsid w:val="00035AFC"/>
    <w:rsid w:val="00035EA7"/>
    <w:rsid w:val="0003615C"/>
    <w:rsid w:val="00037267"/>
    <w:rsid w:val="00040E16"/>
    <w:rsid w:val="00042243"/>
    <w:rsid w:val="00042ABD"/>
    <w:rsid w:val="00042F2D"/>
    <w:rsid w:val="0004325B"/>
    <w:rsid w:val="00043654"/>
    <w:rsid w:val="0004375A"/>
    <w:rsid w:val="00043779"/>
    <w:rsid w:val="00043B8B"/>
    <w:rsid w:val="00044D2E"/>
    <w:rsid w:val="000450FC"/>
    <w:rsid w:val="000465C1"/>
    <w:rsid w:val="00046E60"/>
    <w:rsid w:val="00047743"/>
    <w:rsid w:val="00050023"/>
    <w:rsid w:val="000501B0"/>
    <w:rsid w:val="00050EA6"/>
    <w:rsid w:val="00050EB2"/>
    <w:rsid w:val="00051ED0"/>
    <w:rsid w:val="000527A5"/>
    <w:rsid w:val="00052943"/>
    <w:rsid w:val="00052ED2"/>
    <w:rsid w:val="00052ED7"/>
    <w:rsid w:val="00052F93"/>
    <w:rsid w:val="00053A8E"/>
    <w:rsid w:val="000540C6"/>
    <w:rsid w:val="00054125"/>
    <w:rsid w:val="000543C0"/>
    <w:rsid w:val="000547B6"/>
    <w:rsid w:val="00055A35"/>
    <w:rsid w:val="00055BC4"/>
    <w:rsid w:val="00055DA0"/>
    <w:rsid w:val="00055E47"/>
    <w:rsid w:val="00056A1F"/>
    <w:rsid w:val="00056E97"/>
    <w:rsid w:val="00057329"/>
    <w:rsid w:val="0005743E"/>
    <w:rsid w:val="00057C9A"/>
    <w:rsid w:val="00060272"/>
    <w:rsid w:val="00060609"/>
    <w:rsid w:val="00060BB1"/>
    <w:rsid w:val="00061CAC"/>
    <w:rsid w:val="0006276E"/>
    <w:rsid w:val="00062DA5"/>
    <w:rsid w:val="0006316A"/>
    <w:rsid w:val="000632E7"/>
    <w:rsid w:val="00063D5A"/>
    <w:rsid w:val="00063DBD"/>
    <w:rsid w:val="00065F58"/>
    <w:rsid w:val="00066CDA"/>
    <w:rsid w:val="00067266"/>
    <w:rsid w:val="0006741E"/>
    <w:rsid w:val="00067AAA"/>
    <w:rsid w:val="0007009C"/>
    <w:rsid w:val="00071FCE"/>
    <w:rsid w:val="000725F3"/>
    <w:rsid w:val="000729F0"/>
    <w:rsid w:val="00073D94"/>
    <w:rsid w:val="00073E46"/>
    <w:rsid w:val="00073F9F"/>
    <w:rsid w:val="000750AD"/>
    <w:rsid w:val="00075AB5"/>
    <w:rsid w:val="000762A3"/>
    <w:rsid w:val="000772E4"/>
    <w:rsid w:val="00077CFA"/>
    <w:rsid w:val="00077E6F"/>
    <w:rsid w:val="00080329"/>
    <w:rsid w:val="000803F9"/>
    <w:rsid w:val="00080597"/>
    <w:rsid w:val="00081375"/>
    <w:rsid w:val="00082B7B"/>
    <w:rsid w:val="0008328E"/>
    <w:rsid w:val="00083607"/>
    <w:rsid w:val="00083C6E"/>
    <w:rsid w:val="00083FA4"/>
    <w:rsid w:val="0008511B"/>
    <w:rsid w:val="000860EE"/>
    <w:rsid w:val="0008632F"/>
    <w:rsid w:val="00087A95"/>
    <w:rsid w:val="00087B2C"/>
    <w:rsid w:val="00087B79"/>
    <w:rsid w:val="00091127"/>
    <w:rsid w:val="00091657"/>
    <w:rsid w:val="00092587"/>
    <w:rsid w:val="00092E3E"/>
    <w:rsid w:val="0009326F"/>
    <w:rsid w:val="00093C03"/>
    <w:rsid w:val="0009420C"/>
    <w:rsid w:val="000949D5"/>
    <w:rsid w:val="00094E11"/>
    <w:rsid w:val="00095775"/>
    <w:rsid w:val="00095D7A"/>
    <w:rsid w:val="00095E48"/>
    <w:rsid w:val="0009651D"/>
    <w:rsid w:val="00096BC0"/>
    <w:rsid w:val="000978BC"/>
    <w:rsid w:val="00097E93"/>
    <w:rsid w:val="000A0DC4"/>
    <w:rsid w:val="000A0EDE"/>
    <w:rsid w:val="000A1F96"/>
    <w:rsid w:val="000A2612"/>
    <w:rsid w:val="000A3D50"/>
    <w:rsid w:val="000A3E2D"/>
    <w:rsid w:val="000A4084"/>
    <w:rsid w:val="000A419C"/>
    <w:rsid w:val="000A7FDB"/>
    <w:rsid w:val="000B1F41"/>
    <w:rsid w:val="000B27B2"/>
    <w:rsid w:val="000B2BC7"/>
    <w:rsid w:val="000B2E3F"/>
    <w:rsid w:val="000B441C"/>
    <w:rsid w:val="000B5B92"/>
    <w:rsid w:val="000B62D1"/>
    <w:rsid w:val="000B6BD4"/>
    <w:rsid w:val="000B6D1E"/>
    <w:rsid w:val="000B7032"/>
    <w:rsid w:val="000B77DA"/>
    <w:rsid w:val="000B7E43"/>
    <w:rsid w:val="000C0204"/>
    <w:rsid w:val="000C050F"/>
    <w:rsid w:val="000C085A"/>
    <w:rsid w:val="000C14BE"/>
    <w:rsid w:val="000C163A"/>
    <w:rsid w:val="000C17ED"/>
    <w:rsid w:val="000C1DC4"/>
    <w:rsid w:val="000C21F9"/>
    <w:rsid w:val="000C284B"/>
    <w:rsid w:val="000C5E35"/>
    <w:rsid w:val="000C63E9"/>
    <w:rsid w:val="000C712D"/>
    <w:rsid w:val="000C7316"/>
    <w:rsid w:val="000D12F8"/>
    <w:rsid w:val="000D1678"/>
    <w:rsid w:val="000D27DC"/>
    <w:rsid w:val="000D315E"/>
    <w:rsid w:val="000D3CDB"/>
    <w:rsid w:val="000D3D56"/>
    <w:rsid w:val="000D4BBF"/>
    <w:rsid w:val="000D5D7D"/>
    <w:rsid w:val="000D6D7B"/>
    <w:rsid w:val="000D70B0"/>
    <w:rsid w:val="000D7363"/>
    <w:rsid w:val="000D73D6"/>
    <w:rsid w:val="000D774B"/>
    <w:rsid w:val="000D7F40"/>
    <w:rsid w:val="000E0BC8"/>
    <w:rsid w:val="000E1232"/>
    <w:rsid w:val="000E174D"/>
    <w:rsid w:val="000E2149"/>
    <w:rsid w:val="000E26AC"/>
    <w:rsid w:val="000E29FE"/>
    <w:rsid w:val="000E36A1"/>
    <w:rsid w:val="000E3CA5"/>
    <w:rsid w:val="000E42C5"/>
    <w:rsid w:val="000E4F98"/>
    <w:rsid w:val="000E5047"/>
    <w:rsid w:val="000E5C43"/>
    <w:rsid w:val="000E5C63"/>
    <w:rsid w:val="000E5D99"/>
    <w:rsid w:val="000E6E10"/>
    <w:rsid w:val="000E737A"/>
    <w:rsid w:val="000E7458"/>
    <w:rsid w:val="000E75F6"/>
    <w:rsid w:val="000F0061"/>
    <w:rsid w:val="000F16CA"/>
    <w:rsid w:val="000F18A2"/>
    <w:rsid w:val="000F1D32"/>
    <w:rsid w:val="000F25E1"/>
    <w:rsid w:val="000F264D"/>
    <w:rsid w:val="000F2949"/>
    <w:rsid w:val="000F59AC"/>
    <w:rsid w:val="000F7F92"/>
    <w:rsid w:val="000F7FBC"/>
    <w:rsid w:val="00101A3C"/>
    <w:rsid w:val="00101A61"/>
    <w:rsid w:val="001027D8"/>
    <w:rsid w:val="00102B78"/>
    <w:rsid w:val="00102D80"/>
    <w:rsid w:val="0010307E"/>
    <w:rsid w:val="001032C6"/>
    <w:rsid w:val="001036F5"/>
    <w:rsid w:val="00103EB9"/>
    <w:rsid w:val="00103F2C"/>
    <w:rsid w:val="00104628"/>
    <w:rsid w:val="001049B9"/>
    <w:rsid w:val="00104A91"/>
    <w:rsid w:val="00105637"/>
    <w:rsid w:val="0010613F"/>
    <w:rsid w:val="001073C6"/>
    <w:rsid w:val="001078FF"/>
    <w:rsid w:val="00110E69"/>
    <w:rsid w:val="00111737"/>
    <w:rsid w:val="0011244A"/>
    <w:rsid w:val="00112A45"/>
    <w:rsid w:val="00112E71"/>
    <w:rsid w:val="001132E7"/>
    <w:rsid w:val="00113643"/>
    <w:rsid w:val="00113DDF"/>
    <w:rsid w:val="00114418"/>
    <w:rsid w:val="001146B0"/>
    <w:rsid w:val="00115657"/>
    <w:rsid w:val="001160C3"/>
    <w:rsid w:val="0011611E"/>
    <w:rsid w:val="001165E5"/>
    <w:rsid w:val="00116C8F"/>
    <w:rsid w:val="00116DC2"/>
    <w:rsid w:val="00120220"/>
    <w:rsid w:val="00120288"/>
    <w:rsid w:val="001202C2"/>
    <w:rsid w:val="00123266"/>
    <w:rsid w:val="001239DD"/>
    <w:rsid w:val="0012455F"/>
    <w:rsid w:val="00124EE1"/>
    <w:rsid w:val="00126638"/>
    <w:rsid w:val="00126653"/>
    <w:rsid w:val="00126B7E"/>
    <w:rsid w:val="001278AD"/>
    <w:rsid w:val="00127CFD"/>
    <w:rsid w:val="00127D5B"/>
    <w:rsid w:val="00130CCE"/>
    <w:rsid w:val="00131D73"/>
    <w:rsid w:val="0013340A"/>
    <w:rsid w:val="00133C09"/>
    <w:rsid w:val="00134434"/>
    <w:rsid w:val="00135819"/>
    <w:rsid w:val="00135C9D"/>
    <w:rsid w:val="0013607F"/>
    <w:rsid w:val="001366C4"/>
    <w:rsid w:val="0013789E"/>
    <w:rsid w:val="00137CE3"/>
    <w:rsid w:val="00137E03"/>
    <w:rsid w:val="001405C6"/>
    <w:rsid w:val="00140927"/>
    <w:rsid w:val="00140C7F"/>
    <w:rsid w:val="00141EA3"/>
    <w:rsid w:val="00141F8A"/>
    <w:rsid w:val="00142188"/>
    <w:rsid w:val="001425E7"/>
    <w:rsid w:val="00142977"/>
    <w:rsid w:val="001437D5"/>
    <w:rsid w:val="00143E14"/>
    <w:rsid w:val="00144004"/>
    <w:rsid w:val="001441D0"/>
    <w:rsid w:val="001460A5"/>
    <w:rsid w:val="00146101"/>
    <w:rsid w:val="00146821"/>
    <w:rsid w:val="00147077"/>
    <w:rsid w:val="00147718"/>
    <w:rsid w:val="00147823"/>
    <w:rsid w:val="001500EE"/>
    <w:rsid w:val="001506B2"/>
    <w:rsid w:val="00151749"/>
    <w:rsid w:val="00152036"/>
    <w:rsid w:val="001520EB"/>
    <w:rsid w:val="00152B00"/>
    <w:rsid w:val="00152D61"/>
    <w:rsid w:val="0015384F"/>
    <w:rsid w:val="00153FDE"/>
    <w:rsid w:val="0015407A"/>
    <w:rsid w:val="001551F5"/>
    <w:rsid w:val="00155476"/>
    <w:rsid w:val="00155890"/>
    <w:rsid w:val="0015589A"/>
    <w:rsid w:val="001559BC"/>
    <w:rsid w:val="0015652E"/>
    <w:rsid w:val="0015695D"/>
    <w:rsid w:val="00157177"/>
    <w:rsid w:val="001571F0"/>
    <w:rsid w:val="0015739B"/>
    <w:rsid w:val="00157B91"/>
    <w:rsid w:val="00157F51"/>
    <w:rsid w:val="0016095B"/>
    <w:rsid w:val="001616FA"/>
    <w:rsid w:val="00162313"/>
    <w:rsid w:val="0016239A"/>
    <w:rsid w:val="001628D3"/>
    <w:rsid w:val="0016499F"/>
    <w:rsid w:val="00164ABE"/>
    <w:rsid w:val="0016599F"/>
    <w:rsid w:val="0016617A"/>
    <w:rsid w:val="00167573"/>
    <w:rsid w:val="00167F1E"/>
    <w:rsid w:val="001701FB"/>
    <w:rsid w:val="0017082C"/>
    <w:rsid w:val="00170B72"/>
    <w:rsid w:val="00171E57"/>
    <w:rsid w:val="00172449"/>
    <w:rsid w:val="001727C6"/>
    <w:rsid w:val="00172E18"/>
    <w:rsid w:val="001735C4"/>
    <w:rsid w:val="00174552"/>
    <w:rsid w:val="00175416"/>
    <w:rsid w:val="00175B68"/>
    <w:rsid w:val="0017627B"/>
    <w:rsid w:val="001765B9"/>
    <w:rsid w:val="00180CE3"/>
    <w:rsid w:val="00180F44"/>
    <w:rsid w:val="00181524"/>
    <w:rsid w:val="0018248D"/>
    <w:rsid w:val="00183013"/>
    <w:rsid w:val="001831AE"/>
    <w:rsid w:val="001834A3"/>
    <w:rsid w:val="0018465D"/>
    <w:rsid w:val="001851BC"/>
    <w:rsid w:val="00186560"/>
    <w:rsid w:val="001877D9"/>
    <w:rsid w:val="001906E6"/>
    <w:rsid w:val="00190CED"/>
    <w:rsid w:val="00190CF4"/>
    <w:rsid w:val="001910E9"/>
    <w:rsid w:val="001912AE"/>
    <w:rsid w:val="00191B42"/>
    <w:rsid w:val="00192487"/>
    <w:rsid w:val="0019311F"/>
    <w:rsid w:val="00193906"/>
    <w:rsid w:val="00193A2C"/>
    <w:rsid w:val="00193AFF"/>
    <w:rsid w:val="001945C3"/>
    <w:rsid w:val="001949D8"/>
    <w:rsid w:val="00194A60"/>
    <w:rsid w:val="001956F5"/>
    <w:rsid w:val="001962DB"/>
    <w:rsid w:val="001967B0"/>
    <w:rsid w:val="00196D8C"/>
    <w:rsid w:val="00196E05"/>
    <w:rsid w:val="001976E6"/>
    <w:rsid w:val="00197BA5"/>
    <w:rsid w:val="001A05AC"/>
    <w:rsid w:val="001A18EF"/>
    <w:rsid w:val="001A1FCF"/>
    <w:rsid w:val="001A2D47"/>
    <w:rsid w:val="001A3228"/>
    <w:rsid w:val="001A3508"/>
    <w:rsid w:val="001A41D3"/>
    <w:rsid w:val="001A478C"/>
    <w:rsid w:val="001A51CC"/>
    <w:rsid w:val="001A68D6"/>
    <w:rsid w:val="001A706E"/>
    <w:rsid w:val="001B0B3B"/>
    <w:rsid w:val="001B0BF2"/>
    <w:rsid w:val="001B113A"/>
    <w:rsid w:val="001B1997"/>
    <w:rsid w:val="001B1F4B"/>
    <w:rsid w:val="001B26CE"/>
    <w:rsid w:val="001B355D"/>
    <w:rsid w:val="001B3A6B"/>
    <w:rsid w:val="001B3AFB"/>
    <w:rsid w:val="001B3BC6"/>
    <w:rsid w:val="001B3F2B"/>
    <w:rsid w:val="001B47DB"/>
    <w:rsid w:val="001B48F6"/>
    <w:rsid w:val="001B52BF"/>
    <w:rsid w:val="001B648C"/>
    <w:rsid w:val="001B7D3D"/>
    <w:rsid w:val="001B7D92"/>
    <w:rsid w:val="001C0FAE"/>
    <w:rsid w:val="001C12F3"/>
    <w:rsid w:val="001C1F91"/>
    <w:rsid w:val="001C26E4"/>
    <w:rsid w:val="001C2A92"/>
    <w:rsid w:val="001C5EFF"/>
    <w:rsid w:val="001C5FA7"/>
    <w:rsid w:val="001C79CF"/>
    <w:rsid w:val="001C7A61"/>
    <w:rsid w:val="001D0577"/>
    <w:rsid w:val="001D0D2E"/>
    <w:rsid w:val="001D10B1"/>
    <w:rsid w:val="001D1ED8"/>
    <w:rsid w:val="001D2166"/>
    <w:rsid w:val="001D22A0"/>
    <w:rsid w:val="001D2CE9"/>
    <w:rsid w:val="001D32C2"/>
    <w:rsid w:val="001D3440"/>
    <w:rsid w:val="001D38D1"/>
    <w:rsid w:val="001D4118"/>
    <w:rsid w:val="001D4534"/>
    <w:rsid w:val="001D4F5F"/>
    <w:rsid w:val="001D51E0"/>
    <w:rsid w:val="001D6E12"/>
    <w:rsid w:val="001D7757"/>
    <w:rsid w:val="001D7BF1"/>
    <w:rsid w:val="001E00D7"/>
    <w:rsid w:val="001E171A"/>
    <w:rsid w:val="001E1F44"/>
    <w:rsid w:val="001E2F20"/>
    <w:rsid w:val="001E3584"/>
    <w:rsid w:val="001E37A8"/>
    <w:rsid w:val="001E4EB2"/>
    <w:rsid w:val="001E5175"/>
    <w:rsid w:val="001E53F1"/>
    <w:rsid w:val="001E5F11"/>
    <w:rsid w:val="001E5FAF"/>
    <w:rsid w:val="001E714A"/>
    <w:rsid w:val="001E743C"/>
    <w:rsid w:val="001E7C5F"/>
    <w:rsid w:val="001F0757"/>
    <w:rsid w:val="001F0F55"/>
    <w:rsid w:val="001F1DEA"/>
    <w:rsid w:val="001F30C4"/>
    <w:rsid w:val="001F3145"/>
    <w:rsid w:val="001F3399"/>
    <w:rsid w:val="001F3AF6"/>
    <w:rsid w:val="001F3E57"/>
    <w:rsid w:val="001F5A26"/>
    <w:rsid w:val="001F60F9"/>
    <w:rsid w:val="001F63C3"/>
    <w:rsid w:val="001F66D7"/>
    <w:rsid w:val="001F796A"/>
    <w:rsid w:val="001F79E2"/>
    <w:rsid w:val="00200496"/>
    <w:rsid w:val="00200A10"/>
    <w:rsid w:val="002017D8"/>
    <w:rsid w:val="00202926"/>
    <w:rsid w:val="002030BE"/>
    <w:rsid w:val="002033C1"/>
    <w:rsid w:val="00204B63"/>
    <w:rsid w:val="00204DC7"/>
    <w:rsid w:val="00205344"/>
    <w:rsid w:val="00205917"/>
    <w:rsid w:val="00206073"/>
    <w:rsid w:val="0020632F"/>
    <w:rsid w:val="002066B7"/>
    <w:rsid w:val="00206777"/>
    <w:rsid w:val="00206B96"/>
    <w:rsid w:val="00210156"/>
    <w:rsid w:val="002103F1"/>
    <w:rsid w:val="0021095F"/>
    <w:rsid w:val="00210AE5"/>
    <w:rsid w:val="00211261"/>
    <w:rsid w:val="002115B0"/>
    <w:rsid w:val="00211CE2"/>
    <w:rsid w:val="0021284C"/>
    <w:rsid w:val="00212A08"/>
    <w:rsid w:val="002138EF"/>
    <w:rsid w:val="00213D00"/>
    <w:rsid w:val="00213F5A"/>
    <w:rsid w:val="00214359"/>
    <w:rsid w:val="002146FE"/>
    <w:rsid w:val="00214B23"/>
    <w:rsid w:val="0021519A"/>
    <w:rsid w:val="00215898"/>
    <w:rsid w:val="00216172"/>
    <w:rsid w:val="0021637D"/>
    <w:rsid w:val="00216A35"/>
    <w:rsid w:val="00217AD4"/>
    <w:rsid w:val="00217D4A"/>
    <w:rsid w:val="00220C49"/>
    <w:rsid w:val="00221388"/>
    <w:rsid w:val="002215D4"/>
    <w:rsid w:val="00221F4B"/>
    <w:rsid w:val="002224F1"/>
    <w:rsid w:val="002227D6"/>
    <w:rsid w:val="00222A21"/>
    <w:rsid w:val="00223608"/>
    <w:rsid w:val="00223887"/>
    <w:rsid w:val="00224642"/>
    <w:rsid w:val="00224C5C"/>
    <w:rsid w:val="0022533C"/>
    <w:rsid w:val="0022550F"/>
    <w:rsid w:val="00225EF4"/>
    <w:rsid w:val="00226C8F"/>
    <w:rsid w:val="002270F1"/>
    <w:rsid w:val="00227A73"/>
    <w:rsid w:val="002300FE"/>
    <w:rsid w:val="00230149"/>
    <w:rsid w:val="0023183F"/>
    <w:rsid w:val="00231D97"/>
    <w:rsid w:val="00232060"/>
    <w:rsid w:val="00232453"/>
    <w:rsid w:val="00232DB5"/>
    <w:rsid w:val="0023317B"/>
    <w:rsid w:val="002341A6"/>
    <w:rsid w:val="00234B62"/>
    <w:rsid w:val="0023511C"/>
    <w:rsid w:val="00235EFA"/>
    <w:rsid w:val="00236E4F"/>
    <w:rsid w:val="00237D85"/>
    <w:rsid w:val="00240071"/>
    <w:rsid w:val="0024041B"/>
    <w:rsid w:val="00241426"/>
    <w:rsid w:val="002416C5"/>
    <w:rsid w:val="00242726"/>
    <w:rsid w:val="00242DD7"/>
    <w:rsid w:val="00243D39"/>
    <w:rsid w:val="002443FF"/>
    <w:rsid w:val="00244555"/>
    <w:rsid w:val="00245824"/>
    <w:rsid w:val="0024582E"/>
    <w:rsid w:val="00245A5B"/>
    <w:rsid w:val="00245C58"/>
    <w:rsid w:val="00245F51"/>
    <w:rsid w:val="00247F8D"/>
    <w:rsid w:val="0025139D"/>
    <w:rsid w:val="00251819"/>
    <w:rsid w:val="002518E4"/>
    <w:rsid w:val="00252408"/>
    <w:rsid w:val="0025256D"/>
    <w:rsid w:val="002526C2"/>
    <w:rsid w:val="00253594"/>
    <w:rsid w:val="00253D53"/>
    <w:rsid w:val="002546AF"/>
    <w:rsid w:val="002547AA"/>
    <w:rsid w:val="00254C7D"/>
    <w:rsid w:val="00254E20"/>
    <w:rsid w:val="00255F6A"/>
    <w:rsid w:val="002568B7"/>
    <w:rsid w:val="00256F70"/>
    <w:rsid w:val="002577D7"/>
    <w:rsid w:val="00257D03"/>
    <w:rsid w:val="00260FDF"/>
    <w:rsid w:val="0026155D"/>
    <w:rsid w:val="0026216C"/>
    <w:rsid w:val="00262BAD"/>
    <w:rsid w:val="00262F9C"/>
    <w:rsid w:val="002648C0"/>
    <w:rsid w:val="00264AFD"/>
    <w:rsid w:val="00265021"/>
    <w:rsid w:val="0026568F"/>
    <w:rsid w:val="00266572"/>
    <w:rsid w:val="00266D99"/>
    <w:rsid w:val="0026757E"/>
    <w:rsid w:val="00270059"/>
    <w:rsid w:val="00271045"/>
    <w:rsid w:val="0027122D"/>
    <w:rsid w:val="00271487"/>
    <w:rsid w:val="00271AE8"/>
    <w:rsid w:val="00272017"/>
    <w:rsid w:val="00272414"/>
    <w:rsid w:val="00272A7F"/>
    <w:rsid w:val="0027332F"/>
    <w:rsid w:val="00274804"/>
    <w:rsid w:val="00274C1B"/>
    <w:rsid w:val="00275B7E"/>
    <w:rsid w:val="002760E1"/>
    <w:rsid w:val="0027642E"/>
    <w:rsid w:val="0027648D"/>
    <w:rsid w:val="002766B8"/>
    <w:rsid w:val="00277200"/>
    <w:rsid w:val="0028113E"/>
    <w:rsid w:val="0028225A"/>
    <w:rsid w:val="00282D56"/>
    <w:rsid w:val="0028307C"/>
    <w:rsid w:val="00283B74"/>
    <w:rsid w:val="00284005"/>
    <w:rsid w:val="0028400B"/>
    <w:rsid w:val="002848E4"/>
    <w:rsid w:val="002859BF"/>
    <w:rsid w:val="00285AB7"/>
    <w:rsid w:val="0028607D"/>
    <w:rsid w:val="0028628E"/>
    <w:rsid w:val="002863C1"/>
    <w:rsid w:val="00286B14"/>
    <w:rsid w:val="00286E52"/>
    <w:rsid w:val="00286F2D"/>
    <w:rsid w:val="00290A2A"/>
    <w:rsid w:val="00291E27"/>
    <w:rsid w:val="00291F61"/>
    <w:rsid w:val="0029245D"/>
    <w:rsid w:val="00292485"/>
    <w:rsid w:val="0029277A"/>
    <w:rsid w:val="00292A07"/>
    <w:rsid w:val="00292D5C"/>
    <w:rsid w:val="00293641"/>
    <w:rsid w:val="00293F1D"/>
    <w:rsid w:val="002946A3"/>
    <w:rsid w:val="00295B37"/>
    <w:rsid w:val="00295DE1"/>
    <w:rsid w:val="00296248"/>
    <w:rsid w:val="0029759A"/>
    <w:rsid w:val="002A04A3"/>
    <w:rsid w:val="002A0677"/>
    <w:rsid w:val="002A0744"/>
    <w:rsid w:val="002A0839"/>
    <w:rsid w:val="002A1BFB"/>
    <w:rsid w:val="002A218E"/>
    <w:rsid w:val="002A24F0"/>
    <w:rsid w:val="002A3531"/>
    <w:rsid w:val="002A3C4D"/>
    <w:rsid w:val="002A46A2"/>
    <w:rsid w:val="002A6934"/>
    <w:rsid w:val="002A6E96"/>
    <w:rsid w:val="002A6FF9"/>
    <w:rsid w:val="002A74B8"/>
    <w:rsid w:val="002A7D24"/>
    <w:rsid w:val="002A7ED5"/>
    <w:rsid w:val="002B026D"/>
    <w:rsid w:val="002B076B"/>
    <w:rsid w:val="002B0E3F"/>
    <w:rsid w:val="002B13C9"/>
    <w:rsid w:val="002B155E"/>
    <w:rsid w:val="002B164C"/>
    <w:rsid w:val="002B2023"/>
    <w:rsid w:val="002B2119"/>
    <w:rsid w:val="002B266F"/>
    <w:rsid w:val="002B2F14"/>
    <w:rsid w:val="002B2F80"/>
    <w:rsid w:val="002B3640"/>
    <w:rsid w:val="002B3B54"/>
    <w:rsid w:val="002B42C8"/>
    <w:rsid w:val="002B558F"/>
    <w:rsid w:val="002B58C4"/>
    <w:rsid w:val="002B5D3B"/>
    <w:rsid w:val="002B611E"/>
    <w:rsid w:val="002B6703"/>
    <w:rsid w:val="002B7BF7"/>
    <w:rsid w:val="002B7FED"/>
    <w:rsid w:val="002C161A"/>
    <w:rsid w:val="002C22BD"/>
    <w:rsid w:val="002C2F2A"/>
    <w:rsid w:val="002C348F"/>
    <w:rsid w:val="002C350F"/>
    <w:rsid w:val="002C3F8E"/>
    <w:rsid w:val="002C42D3"/>
    <w:rsid w:val="002C4D8E"/>
    <w:rsid w:val="002C50E6"/>
    <w:rsid w:val="002C58F7"/>
    <w:rsid w:val="002C5DC7"/>
    <w:rsid w:val="002C6216"/>
    <w:rsid w:val="002D3433"/>
    <w:rsid w:val="002D408C"/>
    <w:rsid w:val="002D40FB"/>
    <w:rsid w:val="002D4984"/>
    <w:rsid w:val="002D5C61"/>
    <w:rsid w:val="002D6B2B"/>
    <w:rsid w:val="002D7381"/>
    <w:rsid w:val="002D7AB0"/>
    <w:rsid w:val="002E088C"/>
    <w:rsid w:val="002E1709"/>
    <w:rsid w:val="002E176E"/>
    <w:rsid w:val="002E1777"/>
    <w:rsid w:val="002E59CE"/>
    <w:rsid w:val="002E6B38"/>
    <w:rsid w:val="002E6ED1"/>
    <w:rsid w:val="002E7DF9"/>
    <w:rsid w:val="002F0452"/>
    <w:rsid w:val="002F0B9A"/>
    <w:rsid w:val="002F14BC"/>
    <w:rsid w:val="002F27F4"/>
    <w:rsid w:val="002F37F6"/>
    <w:rsid w:val="002F478D"/>
    <w:rsid w:val="002F540E"/>
    <w:rsid w:val="002F6753"/>
    <w:rsid w:val="002F6838"/>
    <w:rsid w:val="002F6F2D"/>
    <w:rsid w:val="002F7664"/>
    <w:rsid w:val="002F7E12"/>
    <w:rsid w:val="00300334"/>
    <w:rsid w:val="003009B6"/>
    <w:rsid w:val="00300C07"/>
    <w:rsid w:val="00302239"/>
    <w:rsid w:val="00302269"/>
    <w:rsid w:val="00302EA4"/>
    <w:rsid w:val="00303371"/>
    <w:rsid w:val="00303682"/>
    <w:rsid w:val="00303C94"/>
    <w:rsid w:val="0030519D"/>
    <w:rsid w:val="00305A1A"/>
    <w:rsid w:val="00305D27"/>
    <w:rsid w:val="00305DA8"/>
    <w:rsid w:val="00305E54"/>
    <w:rsid w:val="00306725"/>
    <w:rsid w:val="00306E8A"/>
    <w:rsid w:val="00307405"/>
    <w:rsid w:val="00307668"/>
    <w:rsid w:val="003101EC"/>
    <w:rsid w:val="00310261"/>
    <w:rsid w:val="0031051B"/>
    <w:rsid w:val="003109EE"/>
    <w:rsid w:val="00310A65"/>
    <w:rsid w:val="00310C68"/>
    <w:rsid w:val="0031124B"/>
    <w:rsid w:val="003114D3"/>
    <w:rsid w:val="003119B4"/>
    <w:rsid w:val="0031274B"/>
    <w:rsid w:val="00312C6C"/>
    <w:rsid w:val="003147B7"/>
    <w:rsid w:val="0031544D"/>
    <w:rsid w:val="00315E6F"/>
    <w:rsid w:val="003162DD"/>
    <w:rsid w:val="00316392"/>
    <w:rsid w:val="003178EC"/>
    <w:rsid w:val="0032043A"/>
    <w:rsid w:val="00320671"/>
    <w:rsid w:val="003211E6"/>
    <w:rsid w:val="00321CF3"/>
    <w:rsid w:val="00321FFA"/>
    <w:rsid w:val="003221B0"/>
    <w:rsid w:val="00322560"/>
    <w:rsid w:val="003225A7"/>
    <w:rsid w:val="0032286B"/>
    <w:rsid w:val="003236C3"/>
    <w:rsid w:val="00325B74"/>
    <w:rsid w:val="00325D16"/>
    <w:rsid w:val="00325DDC"/>
    <w:rsid w:val="00325E52"/>
    <w:rsid w:val="00326B2E"/>
    <w:rsid w:val="0032779A"/>
    <w:rsid w:val="00327B7A"/>
    <w:rsid w:val="00331BAC"/>
    <w:rsid w:val="00331C40"/>
    <w:rsid w:val="0033259B"/>
    <w:rsid w:val="00332A55"/>
    <w:rsid w:val="003346BC"/>
    <w:rsid w:val="00334A04"/>
    <w:rsid w:val="00334C4F"/>
    <w:rsid w:val="003354F2"/>
    <w:rsid w:val="00335965"/>
    <w:rsid w:val="00336CCB"/>
    <w:rsid w:val="0034031A"/>
    <w:rsid w:val="00340861"/>
    <w:rsid w:val="00340A15"/>
    <w:rsid w:val="003426E6"/>
    <w:rsid w:val="00342D23"/>
    <w:rsid w:val="00343675"/>
    <w:rsid w:val="00343B1C"/>
    <w:rsid w:val="00343DCD"/>
    <w:rsid w:val="003441E6"/>
    <w:rsid w:val="0034441D"/>
    <w:rsid w:val="00344623"/>
    <w:rsid w:val="00344E64"/>
    <w:rsid w:val="00345308"/>
    <w:rsid w:val="003457E4"/>
    <w:rsid w:val="00345DC9"/>
    <w:rsid w:val="00350320"/>
    <w:rsid w:val="00350375"/>
    <w:rsid w:val="00350508"/>
    <w:rsid w:val="00350D68"/>
    <w:rsid w:val="00352CB2"/>
    <w:rsid w:val="00352DF9"/>
    <w:rsid w:val="003544F2"/>
    <w:rsid w:val="00354AD2"/>
    <w:rsid w:val="00354B13"/>
    <w:rsid w:val="00355136"/>
    <w:rsid w:val="003559E4"/>
    <w:rsid w:val="00356169"/>
    <w:rsid w:val="003564F9"/>
    <w:rsid w:val="0035667D"/>
    <w:rsid w:val="00356AB2"/>
    <w:rsid w:val="00356B74"/>
    <w:rsid w:val="0035744C"/>
    <w:rsid w:val="00357CD6"/>
    <w:rsid w:val="00357F14"/>
    <w:rsid w:val="00357FC1"/>
    <w:rsid w:val="00360CF5"/>
    <w:rsid w:val="00360D53"/>
    <w:rsid w:val="00361E6C"/>
    <w:rsid w:val="003620C6"/>
    <w:rsid w:val="00362353"/>
    <w:rsid w:val="003644CE"/>
    <w:rsid w:val="00364678"/>
    <w:rsid w:val="0036536F"/>
    <w:rsid w:val="00365BF0"/>
    <w:rsid w:val="00366024"/>
    <w:rsid w:val="00366A63"/>
    <w:rsid w:val="00366A9C"/>
    <w:rsid w:val="00372100"/>
    <w:rsid w:val="00372546"/>
    <w:rsid w:val="00372802"/>
    <w:rsid w:val="003742FE"/>
    <w:rsid w:val="0037433B"/>
    <w:rsid w:val="00375631"/>
    <w:rsid w:val="00375B92"/>
    <w:rsid w:val="00375CAA"/>
    <w:rsid w:val="00375E4B"/>
    <w:rsid w:val="00376892"/>
    <w:rsid w:val="00376A78"/>
    <w:rsid w:val="00376E6A"/>
    <w:rsid w:val="003775EF"/>
    <w:rsid w:val="0037792C"/>
    <w:rsid w:val="00380F20"/>
    <w:rsid w:val="00381A72"/>
    <w:rsid w:val="00381B61"/>
    <w:rsid w:val="00382C72"/>
    <w:rsid w:val="00382FC7"/>
    <w:rsid w:val="003830F8"/>
    <w:rsid w:val="0038311F"/>
    <w:rsid w:val="00383138"/>
    <w:rsid w:val="0038319A"/>
    <w:rsid w:val="003833D7"/>
    <w:rsid w:val="00384026"/>
    <w:rsid w:val="003843AB"/>
    <w:rsid w:val="00384D34"/>
    <w:rsid w:val="003874A4"/>
    <w:rsid w:val="0038753E"/>
    <w:rsid w:val="00387796"/>
    <w:rsid w:val="003900BB"/>
    <w:rsid w:val="003902FA"/>
    <w:rsid w:val="0039067B"/>
    <w:rsid w:val="0039179A"/>
    <w:rsid w:val="003924F0"/>
    <w:rsid w:val="00392C19"/>
    <w:rsid w:val="00392D02"/>
    <w:rsid w:val="00393021"/>
    <w:rsid w:val="0039362B"/>
    <w:rsid w:val="003936A4"/>
    <w:rsid w:val="00393A1B"/>
    <w:rsid w:val="00393EF5"/>
    <w:rsid w:val="00394151"/>
    <w:rsid w:val="00394650"/>
    <w:rsid w:val="00395230"/>
    <w:rsid w:val="00395A45"/>
    <w:rsid w:val="00395E46"/>
    <w:rsid w:val="00396352"/>
    <w:rsid w:val="00396B80"/>
    <w:rsid w:val="00397114"/>
    <w:rsid w:val="00397EF4"/>
    <w:rsid w:val="003A005C"/>
    <w:rsid w:val="003A04C9"/>
    <w:rsid w:val="003A0906"/>
    <w:rsid w:val="003A14D8"/>
    <w:rsid w:val="003A19B9"/>
    <w:rsid w:val="003A1BEE"/>
    <w:rsid w:val="003A1C60"/>
    <w:rsid w:val="003A29CB"/>
    <w:rsid w:val="003A2C78"/>
    <w:rsid w:val="003A3AE2"/>
    <w:rsid w:val="003A45D8"/>
    <w:rsid w:val="003A4952"/>
    <w:rsid w:val="003A4F50"/>
    <w:rsid w:val="003A5A7F"/>
    <w:rsid w:val="003A6016"/>
    <w:rsid w:val="003A6150"/>
    <w:rsid w:val="003A646B"/>
    <w:rsid w:val="003A699D"/>
    <w:rsid w:val="003B0AD1"/>
    <w:rsid w:val="003B1486"/>
    <w:rsid w:val="003B1B85"/>
    <w:rsid w:val="003B1F35"/>
    <w:rsid w:val="003B28EA"/>
    <w:rsid w:val="003B29D2"/>
    <w:rsid w:val="003B30AF"/>
    <w:rsid w:val="003B383B"/>
    <w:rsid w:val="003B3A2B"/>
    <w:rsid w:val="003B3CCC"/>
    <w:rsid w:val="003B4AF5"/>
    <w:rsid w:val="003B5060"/>
    <w:rsid w:val="003B56C4"/>
    <w:rsid w:val="003B5A72"/>
    <w:rsid w:val="003B7628"/>
    <w:rsid w:val="003B77B6"/>
    <w:rsid w:val="003B7BC0"/>
    <w:rsid w:val="003B7EA5"/>
    <w:rsid w:val="003C1987"/>
    <w:rsid w:val="003C1AE3"/>
    <w:rsid w:val="003C2845"/>
    <w:rsid w:val="003C2B2E"/>
    <w:rsid w:val="003C2C60"/>
    <w:rsid w:val="003C3C71"/>
    <w:rsid w:val="003C5C9E"/>
    <w:rsid w:val="003C5D2D"/>
    <w:rsid w:val="003C64A4"/>
    <w:rsid w:val="003C6CBE"/>
    <w:rsid w:val="003C6E64"/>
    <w:rsid w:val="003C71BD"/>
    <w:rsid w:val="003C7296"/>
    <w:rsid w:val="003C7388"/>
    <w:rsid w:val="003C75B6"/>
    <w:rsid w:val="003C7B81"/>
    <w:rsid w:val="003C7BDA"/>
    <w:rsid w:val="003D0A49"/>
    <w:rsid w:val="003D0DBC"/>
    <w:rsid w:val="003D10D0"/>
    <w:rsid w:val="003D1CF9"/>
    <w:rsid w:val="003D2222"/>
    <w:rsid w:val="003D23B8"/>
    <w:rsid w:val="003D2C0A"/>
    <w:rsid w:val="003D2C2C"/>
    <w:rsid w:val="003D3DD4"/>
    <w:rsid w:val="003D5251"/>
    <w:rsid w:val="003D691D"/>
    <w:rsid w:val="003D71C5"/>
    <w:rsid w:val="003D7906"/>
    <w:rsid w:val="003D7D75"/>
    <w:rsid w:val="003E06A2"/>
    <w:rsid w:val="003E08D5"/>
    <w:rsid w:val="003E13D2"/>
    <w:rsid w:val="003E1920"/>
    <w:rsid w:val="003E1A56"/>
    <w:rsid w:val="003E200F"/>
    <w:rsid w:val="003E223A"/>
    <w:rsid w:val="003E2536"/>
    <w:rsid w:val="003E4248"/>
    <w:rsid w:val="003E4270"/>
    <w:rsid w:val="003E42C3"/>
    <w:rsid w:val="003E4480"/>
    <w:rsid w:val="003E49BC"/>
    <w:rsid w:val="003E6014"/>
    <w:rsid w:val="003E64B6"/>
    <w:rsid w:val="003E6B69"/>
    <w:rsid w:val="003E71A6"/>
    <w:rsid w:val="003E727E"/>
    <w:rsid w:val="003E7780"/>
    <w:rsid w:val="003E786E"/>
    <w:rsid w:val="003F040B"/>
    <w:rsid w:val="003F0B22"/>
    <w:rsid w:val="003F0B6F"/>
    <w:rsid w:val="003F0ED9"/>
    <w:rsid w:val="003F0EF8"/>
    <w:rsid w:val="003F1895"/>
    <w:rsid w:val="003F1CF5"/>
    <w:rsid w:val="003F1E20"/>
    <w:rsid w:val="003F236A"/>
    <w:rsid w:val="003F28E3"/>
    <w:rsid w:val="003F2FD3"/>
    <w:rsid w:val="003F4017"/>
    <w:rsid w:val="003F465D"/>
    <w:rsid w:val="003F4C0C"/>
    <w:rsid w:val="003F5464"/>
    <w:rsid w:val="003F5577"/>
    <w:rsid w:val="003F760E"/>
    <w:rsid w:val="003F7CC2"/>
    <w:rsid w:val="00400008"/>
    <w:rsid w:val="0040016F"/>
    <w:rsid w:val="00401711"/>
    <w:rsid w:val="00401991"/>
    <w:rsid w:val="00402722"/>
    <w:rsid w:val="00403C2E"/>
    <w:rsid w:val="00405579"/>
    <w:rsid w:val="00405C74"/>
    <w:rsid w:val="00406093"/>
    <w:rsid w:val="0040694A"/>
    <w:rsid w:val="004071FB"/>
    <w:rsid w:val="00410F29"/>
    <w:rsid w:val="004112CF"/>
    <w:rsid w:val="00411AFA"/>
    <w:rsid w:val="00411CC3"/>
    <w:rsid w:val="004124AA"/>
    <w:rsid w:val="00413C0F"/>
    <w:rsid w:val="00413F64"/>
    <w:rsid w:val="00414B25"/>
    <w:rsid w:val="004165D3"/>
    <w:rsid w:val="00420072"/>
    <w:rsid w:val="0042068F"/>
    <w:rsid w:val="004212E1"/>
    <w:rsid w:val="00421C8D"/>
    <w:rsid w:val="0042259E"/>
    <w:rsid w:val="00422D81"/>
    <w:rsid w:val="004238D7"/>
    <w:rsid w:val="00424ED5"/>
    <w:rsid w:val="0042574D"/>
    <w:rsid w:val="00426095"/>
    <w:rsid w:val="00426E49"/>
    <w:rsid w:val="0042751A"/>
    <w:rsid w:val="00427B88"/>
    <w:rsid w:val="00430580"/>
    <w:rsid w:val="00430AD4"/>
    <w:rsid w:val="00430BFC"/>
    <w:rsid w:val="0043139A"/>
    <w:rsid w:val="00431ABE"/>
    <w:rsid w:val="00432A18"/>
    <w:rsid w:val="00432B68"/>
    <w:rsid w:val="00432C49"/>
    <w:rsid w:val="00432C8D"/>
    <w:rsid w:val="004340AA"/>
    <w:rsid w:val="0043432E"/>
    <w:rsid w:val="004344A8"/>
    <w:rsid w:val="00434BA6"/>
    <w:rsid w:val="00434D5E"/>
    <w:rsid w:val="00436613"/>
    <w:rsid w:val="004370CA"/>
    <w:rsid w:val="00437552"/>
    <w:rsid w:val="00440D18"/>
    <w:rsid w:val="004418E2"/>
    <w:rsid w:val="00442371"/>
    <w:rsid w:val="00442D8F"/>
    <w:rsid w:val="00443063"/>
    <w:rsid w:val="004436F8"/>
    <w:rsid w:val="004443CE"/>
    <w:rsid w:val="00444670"/>
    <w:rsid w:val="00444DA6"/>
    <w:rsid w:val="00445403"/>
    <w:rsid w:val="0044558D"/>
    <w:rsid w:val="00445896"/>
    <w:rsid w:val="00445B38"/>
    <w:rsid w:val="00445C05"/>
    <w:rsid w:val="0044688D"/>
    <w:rsid w:val="004468B5"/>
    <w:rsid w:val="00446B34"/>
    <w:rsid w:val="00447023"/>
    <w:rsid w:val="00447D19"/>
    <w:rsid w:val="00450036"/>
    <w:rsid w:val="00450046"/>
    <w:rsid w:val="00450301"/>
    <w:rsid w:val="00450B11"/>
    <w:rsid w:val="00450F74"/>
    <w:rsid w:val="00451409"/>
    <w:rsid w:val="004519D9"/>
    <w:rsid w:val="0045202F"/>
    <w:rsid w:val="00452045"/>
    <w:rsid w:val="0045278F"/>
    <w:rsid w:val="00452E11"/>
    <w:rsid w:val="0045408C"/>
    <w:rsid w:val="004541E9"/>
    <w:rsid w:val="00454D57"/>
    <w:rsid w:val="00455983"/>
    <w:rsid w:val="00455DCF"/>
    <w:rsid w:val="00456CA3"/>
    <w:rsid w:val="00456F46"/>
    <w:rsid w:val="0045703C"/>
    <w:rsid w:val="00457C96"/>
    <w:rsid w:val="0046029F"/>
    <w:rsid w:val="00460BA7"/>
    <w:rsid w:val="00461033"/>
    <w:rsid w:val="0046116E"/>
    <w:rsid w:val="0046168E"/>
    <w:rsid w:val="00461958"/>
    <w:rsid w:val="00461B41"/>
    <w:rsid w:val="00461E58"/>
    <w:rsid w:val="00461F83"/>
    <w:rsid w:val="00462939"/>
    <w:rsid w:val="00462C27"/>
    <w:rsid w:val="004642B5"/>
    <w:rsid w:val="00464C74"/>
    <w:rsid w:val="0046556F"/>
    <w:rsid w:val="00465D47"/>
    <w:rsid w:val="0046674B"/>
    <w:rsid w:val="00466ACE"/>
    <w:rsid w:val="00470665"/>
    <w:rsid w:val="004708AF"/>
    <w:rsid w:val="00470EA3"/>
    <w:rsid w:val="004714B3"/>
    <w:rsid w:val="0047219B"/>
    <w:rsid w:val="0047222C"/>
    <w:rsid w:val="0047223A"/>
    <w:rsid w:val="00472CD5"/>
    <w:rsid w:val="00473AA6"/>
    <w:rsid w:val="00473D58"/>
    <w:rsid w:val="00474AA4"/>
    <w:rsid w:val="00474E2E"/>
    <w:rsid w:val="004767AC"/>
    <w:rsid w:val="00476AAA"/>
    <w:rsid w:val="00476BBB"/>
    <w:rsid w:val="00477C1F"/>
    <w:rsid w:val="004801CD"/>
    <w:rsid w:val="00480BA3"/>
    <w:rsid w:val="00481105"/>
    <w:rsid w:val="00481CD6"/>
    <w:rsid w:val="0048279D"/>
    <w:rsid w:val="00483D35"/>
    <w:rsid w:val="0048416C"/>
    <w:rsid w:val="00484595"/>
    <w:rsid w:val="004866E7"/>
    <w:rsid w:val="00486DFA"/>
    <w:rsid w:val="00487E64"/>
    <w:rsid w:val="00490497"/>
    <w:rsid w:val="00490903"/>
    <w:rsid w:val="004929A5"/>
    <w:rsid w:val="00492AA0"/>
    <w:rsid w:val="00492ECF"/>
    <w:rsid w:val="00494A03"/>
    <w:rsid w:val="00494E53"/>
    <w:rsid w:val="0049505F"/>
    <w:rsid w:val="00495B52"/>
    <w:rsid w:val="0049639F"/>
    <w:rsid w:val="004976AF"/>
    <w:rsid w:val="00497E2B"/>
    <w:rsid w:val="004A06DA"/>
    <w:rsid w:val="004A07AA"/>
    <w:rsid w:val="004A0A0E"/>
    <w:rsid w:val="004A0C6A"/>
    <w:rsid w:val="004A1074"/>
    <w:rsid w:val="004A193B"/>
    <w:rsid w:val="004A20CF"/>
    <w:rsid w:val="004A20EF"/>
    <w:rsid w:val="004A2CEC"/>
    <w:rsid w:val="004A3158"/>
    <w:rsid w:val="004A345B"/>
    <w:rsid w:val="004A3AEC"/>
    <w:rsid w:val="004A4BCA"/>
    <w:rsid w:val="004A4F7B"/>
    <w:rsid w:val="004A6004"/>
    <w:rsid w:val="004A73C4"/>
    <w:rsid w:val="004A772C"/>
    <w:rsid w:val="004B0191"/>
    <w:rsid w:val="004B06A0"/>
    <w:rsid w:val="004B28C6"/>
    <w:rsid w:val="004B2F71"/>
    <w:rsid w:val="004B3441"/>
    <w:rsid w:val="004B3AC1"/>
    <w:rsid w:val="004B40C9"/>
    <w:rsid w:val="004B4501"/>
    <w:rsid w:val="004B5057"/>
    <w:rsid w:val="004B5584"/>
    <w:rsid w:val="004B5BA8"/>
    <w:rsid w:val="004B63E0"/>
    <w:rsid w:val="004C0E78"/>
    <w:rsid w:val="004C0F24"/>
    <w:rsid w:val="004C1803"/>
    <w:rsid w:val="004C1C87"/>
    <w:rsid w:val="004C27B8"/>
    <w:rsid w:val="004C291E"/>
    <w:rsid w:val="004C2FE2"/>
    <w:rsid w:val="004C36CE"/>
    <w:rsid w:val="004C4854"/>
    <w:rsid w:val="004C50FB"/>
    <w:rsid w:val="004C5646"/>
    <w:rsid w:val="004C5C6B"/>
    <w:rsid w:val="004C5F84"/>
    <w:rsid w:val="004C6718"/>
    <w:rsid w:val="004C73CF"/>
    <w:rsid w:val="004C7E7F"/>
    <w:rsid w:val="004D0353"/>
    <w:rsid w:val="004D037F"/>
    <w:rsid w:val="004D04A6"/>
    <w:rsid w:val="004D10B9"/>
    <w:rsid w:val="004D1359"/>
    <w:rsid w:val="004D1F08"/>
    <w:rsid w:val="004D20A7"/>
    <w:rsid w:val="004D20CD"/>
    <w:rsid w:val="004D2468"/>
    <w:rsid w:val="004D24F5"/>
    <w:rsid w:val="004D2A22"/>
    <w:rsid w:val="004D3546"/>
    <w:rsid w:val="004D45AE"/>
    <w:rsid w:val="004D4FDF"/>
    <w:rsid w:val="004D5CF2"/>
    <w:rsid w:val="004D62EB"/>
    <w:rsid w:val="004D671F"/>
    <w:rsid w:val="004D77D2"/>
    <w:rsid w:val="004D7B49"/>
    <w:rsid w:val="004E05A0"/>
    <w:rsid w:val="004E0921"/>
    <w:rsid w:val="004E0D2C"/>
    <w:rsid w:val="004E1DB6"/>
    <w:rsid w:val="004E24D0"/>
    <w:rsid w:val="004E2690"/>
    <w:rsid w:val="004E2C70"/>
    <w:rsid w:val="004E3FAB"/>
    <w:rsid w:val="004E3FCB"/>
    <w:rsid w:val="004E4434"/>
    <w:rsid w:val="004E528F"/>
    <w:rsid w:val="004E63DE"/>
    <w:rsid w:val="004E6F70"/>
    <w:rsid w:val="004E7226"/>
    <w:rsid w:val="004E7614"/>
    <w:rsid w:val="004E78C4"/>
    <w:rsid w:val="004E794D"/>
    <w:rsid w:val="004E7CF7"/>
    <w:rsid w:val="004E7F94"/>
    <w:rsid w:val="004F034A"/>
    <w:rsid w:val="004F0B0B"/>
    <w:rsid w:val="004F1624"/>
    <w:rsid w:val="004F1C86"/>
    <w:rsid w:val="004F22E2"/>
    <w:rsid w:val="004F22EF"/>
    <w:rsid w:val="004F273F"/>
    <w:rsid w:val="004F2E00"/>
    <w:rsid w:val="004F384C"/>
    <w:rsid w:val="004F4DA2"/>
    <w:rsid w:val="004F5C6C"/>
    <w:rsid w:val="004F6689"/>
    <w:rsid w:val="004F6B69"/>
    <w:rsid w:val="004F6BF6"/>
    <w:rsid w:val="004F7691"/>
    <w:rsid w:val="004F76EF"/>
    <w:rsid w:val="005005C3"/>
    <w:rsid w:val="00500E8C"/>
    <w:rsid w:val="00500ED1"/>
    <w:rsid w:val="00503A0B"/>
    <w:rsid w:val="0050457A"/>
    <w:rsid w:val="0050457E"/>
    <w:rsid w:val="00504D01"/>
    <w:rsid w:val="00505672"/>
    <w:rsid w:val="00505FA4"/>
    <w:rsid w:val="00507D7B"/>
    <w:rsid w:val="00507E62"/>
    <w:rsid w:val="005105E4"/>
    <w:rsid w:val="00511748"/>
    <w:rsid w:val="00511C82"/>
    <w:rsid w:val="00511DB2"/>
    <w:rsid w:val="00512165"/>
    <w:rsid w:val="00512199"/>
    <w:rsid w:val="005128BB"/>
    <w:rsid w:val="00512975"/>
    <w:rsid w:val="00512EA2"/>
    <w:rsid w:val="00513879"/>
    <w:rsid w:val="0051461C"/>
    <w:rsid w:val="005152F0"/>
    <w:rsid w:val="0051600B"/>
    <w:rsid w:val="005171AC"/>
    <w:rsid w:val="005179D5"/>
    <w:rsid w:val="005201D5"/>
    <w:rsid w:val="0052096B"/>
    <w:rsid w:val="005213D5"/>
    <w:rsid w:val="0052257A"/>
    <w:rsid w:val="00522BC4"/>
    <w:rsid w:val="00522C1C"/>
    <w:rsid w:val="00523BED"/>
    <w:rsid w:val="00523EDA"/>
    <w:rsid w:val="00524214"/>
    <w:rsid w:val="00524C80"/>
    <w:rsid w:val="00524DE4"/>
    <w:rsid w:val="00525BE7"/>
    <w:rsid w:val="00526002"/>
    <w:rsid w:val="00526720"/>
    <w:rsid w:val="00526870"/>
    <w:rsid w:val="00526EB8"/>
    <w:rsid w:val="005271E3"/>
    <w:rsid w:val="0052745F"/>
    <w:rsid w:val="005305C2"/>
    <w:rsid w:val="005306F5"/>
    <w:rsid w:val="00530B8F"/>
    <w:rsid w:val="00530BFD"/>
    <w:rsid w:val="005313AC"/>
    <w:rsid w:val="00531B8D"/>
    <w:rsid w:val="00531CC4"/>
    <w:rsid w:val="00531CE6"/>
    <w:rsid w:val="00533ED3"/>
    <w:rsid w:val="005342F6"/>
    <w:rsid w:val="00534574"/>
    <w:rsid w:val="005360DA"/>
    <w:rsid w:val="005369BE"/>
    <w:rsid w:val="00541113"/>
    <w:rsid w:val="00541C77"/>
    <w:rsid w:val="005429D9"/>
    <w:rsid w:val="005436D1"/>
    <w:rsid w:val="00543841"/>
    <w:rsid w:val="00543E6B"/>
    <w:rsid w:val="00543EE9"/>
    <w:rsid w:val="00544DC4"/>
    <w:rsid w:val="0054523A"/>
    <w:rsid w:val="0054581F"/>
    <w:rsid w:val="00546505"/>
    <w:rsid w:val="00546A06"/>
    <w:rsid w:val="00546F33"/>
    <w:rsid w:val="005506F8"/>
    <w:rsid w:val="00552826"/>
    <w:rsid w:val="00552BD9"/>
    <w:rsid w:val="00553A5E"/>
    <w:rsid w:val="00553A77"/>
    <w:rsid w:val="00553D8A"/>
    <w:rsid w:val="00553E79"/>
    <w:rsid w:val="005545C9"/>
    <w:rsid w:val="00555BDE"/>
    <w:rsid w:val="0055689D"/>
    <w:rsid w:val="00557184"/>
    <w:rsid w:val="00557D3D"/>
    <w:rsid w:val="00557F69"/>
    <w:rsid w:val="00557FE6"/>
    <w:rsid w:val="00560683"/>
    <w:rsid w:val="00560731"/>
    <w:rsid w:val="00561753"/>
    <w:rsid w:val="00561AE0"/>
    <w:rsid w:val="00561AEF"/>
    <w:rsid w:val="00561D87"/>
    <w:rsid w:val="005629F1"/>
    <w:rsid w:val="00562D19"/>
    <w:rsid w:val="005633B6"/>
    <w:rsid w:val="00563873"/>
    <w:rsid w:val="0056453C"/>
    <w:rsid w:val="00564729"/>
    <w:rsid w:val="00565378"/>
    <w:rsid w:val="00566299"/>
    <w:rsid w:val="005668B4"/>
    <w:rsid w:val="00567609"/>
    <w:rsid w:val="00567653"/>
    <w:rsid w:val="00567E73"/>
    <w:rsid w:val="00570CFF"/>
    <w:rsid w:val="00570E61"/>
    <w:rsid w:val="0057125B"/>
    <w:rsid w:val="00571FC0"/>
    <w:rsid w:val="00573557"/>
    <w:rsid w:val="00574789"/>
    <w:rsid w:val="0057538B"/>
    <w:rsid w:val="0057604D"/>
    <w:rsid w:val="00576431"/>
    <w:rsid w:val="00576D3C"/>
    <w:rsid w:val="00576FFB"/>
    <w:rsid w:val="00577D6E"/>
    <w:rsid w:val="00577FDA"/>
    <w:rsid w:val="005808DF"/>
    <w:rsid w:val="0058126D"/>
    <w:rsid w:val="005815FB"/>
    <w:rsid w:val="00581610"/>
    <w:rsid w:val="005818D3"/>
    <w:rsid w:val="00581B55"/>
    <w:rsid w:val="00582BCE"/>
    <w:rsid w:val="00582BE5"/>
    <w:rsid w:val="00582CCC"/>
    <w:rsid w:val="00583B72"/>
    <w:rsid w:val="00584899"/>
    <w:rsid w:val="00585044"/>
    <w:rsid w:val="00585FA1"/>
    <w:rsid w:val="00586068"/>
    <w:rsid w:val="00586847"/>
    <w:rsid w:val="00586A08"/>
    <w:rsid w:val="00587270"/>
    <w:rsid w:val="0058727D"/>
    <w:rsid w:val="0058762C"/>
    <w:rsid w:val="00590F86"/>
    <w:rsid w:val="00591609"/>
    <w:rsid w:val="00591F19"/>
    <w:rsid w:val="00592143"/>
    <w:rsid w:val="00592EF3"/>
    <w:rsid w:val="0059310E"/>
    <w:rsid w:val="0059447C"/>
    <w:rsid w:val="005953F1"/>
    <w:rsid w:val="00595BB1"/>
    <w:rsid w:val="0059747A"/>
    <w:rsid w:val="00597B1D"/>
    <w:rsid w:val="005A025C"/>
    <w:rsid w:val="005A07E0"/>
    <w:rsid w:val="005A0A80"/>
    <w:rsid w:val="005A1083"/>
    <w:rsid w:val="005A16AE"/>
    <w:rsid w:val="005A1A5C"/>
    <w:rsid w:val="005A2070"/>
    <w:rsid w:val="005A2163"/>
    <w:rsid w:val="005A236E"/>
    <w:rsid w:val="005A2574"/>
    <w:rsid w:val="005A2E7D"/>
    <w:rsid w:val="005A355E"/>
    <w:rsid w:val="005A3916"/>
    <w:rsid w:val="005A468B"/>
    <w:rsid w:val="005A46D5"/>
    <w:rsid w:val="005A4FE2"/>
    <w:rsid w:val="005A55CE"/>
    <w:rsid w:val="005A57F5"/>
    <w:rsid w:val="005A5A52"/>
    <w:rsid w:val="005A5E62"/>
    <w:rsid w:val="005A5ED8"/>
    <w:rsid w:val="005B0540"/>
    <w:rsid w:val="005B0868"/>
    <w:rsid w:val="005B08D2"/>
    <w:rsid w:val="005B17F8"/>
    <w:rsid w:val="005B31A6"/>
    <w:rsid w:val="005B358B"/>
    <w:rsid w:val="005B3651"/>
    <w:rsid w:val="005B4328"/>
    <w:rsid w:val="005B5AF4"/>
    <w:rsid w:val="005B5D58"/>
    <w:rsid w:val="005B61DA"/>
    <w:rsid w:val="005B67A1"/>
    <w:rsid w:val="005B7F46"/>
    <w:rsid w:val="005C022F"/>
    <w:rsid w:val="005C1023"/>
    <w:rsid w:val="005C182B"/>
    <w:rsid w:val="005C18B0"/>
    <w:rsid w:val="005C275D"/>
    <w:rsid w:val="005C2B7D"/>
    <w:rsid w:val="005C318F"/>
    <w:rsid w:val="005C35CD"/>
    <w:rsid w:val="005C3CA7"/>
    <w:rsid w:val="005C3E21"/>
    <w:rsid w:val="005C4B24"/>
    <w:rsid w:val="005C51BB"/>
    <w:rsid w:val="005C52EA"/>
    <w:rsid w:val="005C6C08"/>
    <w:rsid w:val="005C7C61"/>
    <w:rsid w:val="005D0BBC"/>
    <w:rsid w:val="005D120A"/>
    <w:rsid w:val="005D16CD"/>
    <w:rsid w:val="005D21FF"/>
    <w:rsid w:val="005D2B28"/>
    <w:rsid w:val="005D47F0"/>
    <w:rsid w:val="005D4EA2"/>
    <w:rsid w:val="005D4F7F"/>
    <w:rsid w:val="005D5140"/>
    <w:rsid w:val="005D525D"/>
    <w:rsid w:val="005D5B00"/>
    <w:rsid w:val="005D6826"/>
    <w:rsid w:val="005D7083"/>
    <w:rsid w:val="005D7277"/>
    <w:rsid w:val="005E0538"/>
    <w:rsid w:val="005E2B06"/>
    <w:rsid w:val="005E2E94"/>
    <w:rsid w:val="005E342E"/>
    <w:rsid w:val="005E34C0"/>
    <w:rsid w:val="005E4572"/>
    <w:rsid w:val="005E4B52"/>
    <w:rsid w:val="005E537D"/>
    <w:rsid w:val="005E69FA"/>
    <w:rsid w:val="005E70E9"/>
    <w:rsid w:val="005E741C"/>
    <w:rsid w:val="005F024C"/>
    <w:rsid w:val="005F0BF6"/>
    <w:rsid w:val="005F23D8"/>
    <w:rsid w:val="005F290B"/>
    <w:rsid w:val="005F2D58"/>
    <w:rsid w:val="005F3355"/>
    <w:rsid w:val="005F46A3"/>
    <w:rsid w:val="005F4CAB"/>
    <w:rsid w:val="005F5143"/>
    <w:rsid w:val="005F557E"/>
    <w:rsid w:val="005F6199"/>
    <w:rsid w:val="005F6208"/>
    <w:rsid w:val="005F6294"/>
    <w:rsid w:val="005F6C91"/>
    <w:rsid w:val="005F7768"/>
    <w:rsid w:val="005F797F"/>
    <w:rsid w:val="005F7A59"/>
    <w:rsid w:val="005F7DE8"/>
    <w:rsid w:val="005F7E69"/>
    <w:rsid w:val="0060098E"/>
    <w:rsid w:val="00600E4F"/>
    <w:rsid w:val="006014F8"/>
    <w:rsid w:val="0060257D"/>
    <w:rsid w:val="006029AD"/>
    <w:rsid w:val="00602C02"/>
    <w:rsid w:val="00605B7A"/>
    <w:rsid w:val="00606337"/>
    <w:rsid w:val="00606F46"/>
    <w:rsid w:val="00606F9A"/>
    <w:rsid w:val="006073B6"/>
    <w:rsid w:val="00607861"/>
    <w:rsid w:val="00610243"/>
    <w:rsid w:val="006103C1"/>
    <w:rsid w:val="006107C3"/>
    <w:rsid w:val="00610DFC"/>
    <w:rsid w:val="0061161C"/>
    <w:rsid w:val="00611E9F"/>
    <w:rsid w:val="00611F17"/>
    <w:rsid w:val="00612A91"/>
    <w:rsid w:val="00612F5A"/>
    <w:rsid w:val="006135E0"/>
    <w:rsid w:val="00613A69"/>
    <w:rsid w:val="006146CA"/>
    <w:rsid w:val="00614744"/>
    <w:rsid w:val="00615C88"/>
    <w:rsid w:val="00615D12"/>
    <w:rsid w:val="00615F82"/>
    <w:rsid w:val="00616756"/>
    <w:rsid w:val="00616876"/>
    <w:rsid w:val="0061705D"/>
    <w:rsid w:val="006178A5"/>
    <w:rsid w:val="00620D1F"/>
    <w:rsid w:val="00620FBD"/>
    <w:rsid w:val="00621099"/>
    <w:rsid w:val="006225E3"/>
    <w:rsid w:val="00622801"/>
    <w:rsid w:val="0062344B"/>
    <w:rsid w:val="00623A14"/>
    <w:rsid w:val="00623B29"/>
    <w:rsid w:val="00624BC3"/>
    <w:rsid w:val="006250D9"/>
    <w:rsid w:val="006255A8"/>
    <w:rsid w:val="006255D0"/>
    <w:rsid w:val="0062696E"/>
    <w:rsid w:val="00627023"/>
    <w:rsid w:val="00627A67"/>
    <w:rsid w:val="00632344"/>
    <w:rsid w:val="00633487"/>
    <w:rsid w:val="0063379B"/>
    <w:rsid w:val="006338B7"/>
    <w:rsid w:val="006338DF"/>
    <w:rsid w:val="00633ADE"/>
    <w:rsid w:val="00633B7E"/>
    <w:rsid w:val="00633E41"/>
    <w:rsid w:val="0063412C"/>
    <w:rsid w:val="00635554"/>
    <w:rsid w:val="00635711"/>
    <w:rsid w:val="00635C44"/>
    <w:rsid w:val="00635DFA"/>
    <w:rsid w:val="00636348"/>
    <w:rsid w:val="006371F6"/>
    <w:rsid w:val="00637833"/>
    <w:rsid w:val="006408D5"/>
    <w:rsid w:val="00640CD9"/>
    <w:rsid w:val="00640D64"/>
    <w:rsid w:val="006421DC"/>
    <w:rsid w:val="00642348"/>
    <w:rsid w:val="006425D6"/>
    <w:rsid w:val="00643244"/>
    <w:rsid w:val="0064475F"/>
    <w:rsid w:val="00646982"/>
    <w:rsid w:val="00646D31"/>
    <w:rsid w:val="006500F8"/>
    <w:rsid w:val="00650934"/>
    <w:rsid w:val="00650B1D"/>
    <w:rsid w:val="00650BE9"/>
    <w:rsid w:val="006512AC"/>
    <w:rsid w:val="0065199A"/>
    <w:rsid w:val="00651DA1"/>
    <w:rsid w:val="00652218"/>
    <w:rsid w:val="0065291C"/>
    <w:rsid w:val="00653561"/>
    <w:rsid w:val="0065380A"/>
    <w:rsid w:val="006540E0"/>
    <w:rsid w:val="00654F75"/>
    <w:rsid w:val="00655448"/>
    <w:rsid w:val="00656D67"/>
    <w:rsid w:val="006572D9"/>
    <w:rsid w:val="00657FCD"/>
    <w:rsid w:val="00660D4A"/>
    <w:rsid w:val="00661838"/>
    <w:rsid w:val="006644A3"/>
    <w:rsid w:val="00664549"/>
    <w:rsid w:val="00664964"/>
    <w:rsid w:val="00665083"/>
    <w:rsid w:val="0066575E"/>
    <w:rsid w:val="006670BB"/>
    <w:rsid w:val="00667D3C"/>
    <w:rsid w:val="00670948"/>
    <w:rsid w:val="006714CC"/>
    <w:rsid w:val="00671D37"/>
    <w:rsid w:val="00672FC5"/>
    <w:rsid w:val="0067300D"/>
    <w:rsid w:val="006732CF"/>
    <w:rsid w:val="0067395C"/>
    <w:rsid w:val="00673F9E"/>
    <w:rsid w:val="00674326"/>
    <w:rsid w:val="0067522A"/>
    <w:rsid w:val="0067555B"/>
    <w:rsid w:val="00675A5A"/>
    <w:rsid w:val="00675A73"/>
    <w:rsid w:val="00676245"/>
    <w:rsid w:val="00676840"/>
    <w:rsid w:val="00677186"/>
    <w:rsid w:val="006800E8"/>
    <w:rsid w:val="00680CAF"/>
    <w:rsid w:val="0068272C"/>
    <w:rsid w:val="006828D7"/>
    <w:rsid w:val="00682DF1"/>
    <w:rsid w:val="00683010"/>
    <w:rsid w:val="00683562"/>
    <w:rsid w:val="00683992"/>
    <w:rsid w:val="00684A4D"/>
    <w:rsid w:val="00684BB2"/>
    <w:rsid w:val="006853ED"/>
    <w:rsid w:val="00687BF3"/>
    <w:rsid w:val="00690070"/>
    <w:rsid w:val="006912C6"/>
    <w:rsid w:val="006929DE"/>
    <w:rsid w:val="0069350B"/>
    <w:rsid w:val="00693844"/>
    <w:rsid w:val="0069392A"/>
    <w:rsid w:val="00694106"/>
    <w:rsid w:val="00694598"/>
    <w:rsid w:val="006945E5"/>
    <w:rsid w:val="006953D7"/>
    <w:rsid w:val="0069682E"/>
    <w:rsid w:val="00697563"/>
    <w:rsid w:val="006978DF"/>
    <w:rsid w:val="00697C38"/>
    <w:rsid w:val="00697F00"/>
    <w:rsid w:val="006A09ED"/>
    <w:rsid w:val="006A0D92"/>
    <w:rsid w:val="006A1339"/>
    <w:rsid w:val="006A2621"/>
    <w:rsid w:val="006A27F7"/>
    <w:rsid w:val="006A28ED"/>
    <w:rsid w:val="006A332E"/>
    <w:rsid w:val="006A4061"/>
    <w:rsid w:val="006A4188"/>
    <w:rsid w:val="006A530B"/>
    <w:rsid w:val="006A6339"/>
    <w:rsid w:val="006A6A2D"/>
    <w:rsid w:val="006A6B25"/>
    <w:rsid w:val="006A6C4F"/>
    <w:rsid w:val="006A6D10"/>
    <w:rsid w:val="006A6DBB"/>
    <w:rsid w:val="006A7AC0"/>
    <w:rsid w:val="006A7B84"/>
    <w:rsid w:val="006A7CD2"/>
    <w:rsid w:val="006A7D95"/>
    <w:rsid w:val="006B0FF0"/>
    <w:rsid w:val="006B1185"/>
    <w:rsid w:val="006B1D17"/>
    <w:rsid w:val="006B1DE2"/>
    <w:rsid w:val="006B250A"/>
    <w:rsid w:val="006B3283"/>
    <w:rsid w:val="006B349F"/>
    <w:rsid w:val="006B35E9"/>
    <w:rsid w:val="006B361B"/>
    <w:rsid w:val="006B37CD"/>
    <w:rsid w:val="006B407D"/>
    <w:rsid w:val="006B40BE"/>
    <w:rsid w:val="006B59CA"/>
    <w:rsid w:val="006B5B9F"/>
    <w:rsid w:val="006B7520"/>
    <w:rsid w:val="006B7902"/>
    <w:rsid w:val="006B7C33"/>
    <w:rsid w:val="006C0414"/>
    <w:rsid w:val="006C1C4D"/>
    <w:rsid w:val="006C1DC7"/>
    <w:rsid w:val="006C1DE8"/>
    <w:rsid w:val="006C1DEE"/>
    <w:rsid w:val="006C275D"/>
    <w:rsid w:val="006C431B"/>
    <w:rsid w:val="006C4FEB"/>
    <w:rsid w:val="006C58D7"/>
    <w:rsid w:val="006C5DF0"/>
    <w:rsid w:val="006C6991"/>
    <w:rsid w:val="006C6F4C"/>
    <w:rsid w:val="006C7262"/>
    <w:rsid w:val="006C7325"/>
    <w:rsid w:val="006C75ED"/>
    <w:rsid w:val="006C78BA"/>
    <w:rsid w:val="006C7ED5"/>
    <w:rsid w:val="006D07F7"/>
    <w:rsid w:val="006D085D"/>
    <w:rsid w:val="006D1216"/>
    <w:rsid w:val="006D174E"/>
    <w:rsid w:val="006D198B"/>
    <w:rsid w:val="006D1AC4"/>
    <w:rsid w:val="006D1ED7"/>
    <w:rsid w:val="006D2F77"/>
    <w:rsid w:val="006D324F"/>
    <w:rsid w:val="006D4022"/>
    <w:rsid w:val="006D6086"/>
    <w:rsid w:val="006D60C0"/>
    <w:rsid w:val="006D6C5C"/>
    <w:rsid w:val="006D6D50"/>
    <w:rsid w:val="006D7034"/>
    <w:rsid w:val="006D7295"/>
    <w:rsid w:val="006D75A0"/>
    <w:rsid w:val="006D7C17"/>
    <w:rsid w:val="006D7DA8"/>
    <w:rsid w:val="006E1730"/>
    <w:rsid w:val="006E19B6"/>
    <w:rsid w:val="006E1BF5"/>
    <w:rsid w:val="006E1E5E"/>
    <w:rsid w:val="006E2CD2"/>
    <w:rsid w:val="006E36F5"/>
    <w:rsid w:val="006E4111"/>
    <w:rsid w:val="006E530B"/>
    <w:rsid w:val="006E5676"/>
    <w:rsid w:val="006E5D22"/>
    <w:rsid w:val="006E64AE"/>
    <w:rsid w:val="006E7558"/>
    <w:rsid w:val="006E7B77"/>
    <w:rsid w:val="006F03DB"/>
    <w:rsid w:val="006F11AD"/>
    <w:rsid w:val="006F11E5"/>
    <w:rsid w:val="006F1399"/>
    <w:rsid w:val="006F2068"/>
    <w:rsid w:val="006F25B5"/>
    <w:rsid w:val="006F28B6"/>
    <w:rsid w:val="006F2B0B"/>
    <w:rsid w:val="006F2C8E"/>
    <w:rsid w:val="006F2E74"/>
    <w:rsid w:val="006F3118"/>
    <w:rsid w:val="006F33FB"/>
    <w:rsid w:val="006F356C"/>
    <w:rsid w:val="006F3E70"/>
    <w:rsid w:val="006F49CE"/>
    <w:rsid w:val="006F49F6"/>
    <w:rsid w:val="006F52CB"/>
    <w:rsid w:val="006F5495"/>
    <w:rsid w:val="006F59A4"/>
    <w:rsid w:val="006F5C13"/>
    <w:rsid w:val="006F5F7B"/>
    <w:rsid w:val="006F62CE"/>
    <w:rsid w:val="006F6E71"/>
    <w:rsid w:val="006F6EC4"/>
    <w:rsid w:val="006F7193"/>
    <w:rsid w:val="006F7C98"/>
    <w:rsid w:val="006F7E12"/>
    <w:rsid w:val="0070038A"/>
    <w:rsid w:val="00700EE8"/>
    <w:rsid w:val="007014D8"/>
    <w:rsid w:val="00701C46"/>
    <w:rsid w:val="00702095"/>
    <w:rsid w:val="00702A28"/>
    <w:rsid w:val="00702B3F"/>
    <w:rsid w:val="007055CE"/>
    <w:rsid w:val="007058DC"/>
    <w:rsid w:val="007061AE"/>
    <w:rsid w:val="0070662B"/>
    <w:rsid w:val="00707282"/>
    <w:rsid w:val="0070730B"/>
    <w:rsid w:val="00707BB6"/>
    <w:rsid w:val="00710855"/>
    <w:rsid w:val="00710994"/>
    <w:rsid w:val="00711B84"/>
    <w:rsid w:val="00711C3E"/>
    <w:rsid w:val="00711E55"/>
    <w:rsid w:val="007123A2"/>
    <w:rsid w:val="0071248B"/>
    <w:rsid w:val="00712E55"/>
    <w:rsid w:val="0071360E"/>
    <w:rsid w:val="007137BA"/>
    <w:rsid w:val="00713901"/>
    <w:rsid w:val="007139E3"/>
    <w:rsid w:val="00713C72"/>
    <w:rsid w:val="00713E7E"/>
    <w:rsid w:val="00714E81"/>
    <w:rsid w:val="00715AC0"/>
    <w:rsid w:val="00716C4A"/>
    <w:rsid w:val="00716C6A"/>
    <w:rsid w:val="007173A8"/>
    <w:rsid w:val="007176B2"/>
    <w:rsid w:val="00720C3A"/>
    <w:rsid w:val="00721D29"/>
    <w:rsid w:val="00721E8D"/>
    <w:rsid w:val="00722396"/>
    <w:rsid w:val="00722D45"/>
    <w:rsid w:val="00724263"/>
    <w:rsid w:val="0072436E"/>
    <w:rsid w:val="00724984"/>
    <w:rsid w:val="007249BA"/>
    <w:rsid w:val="00724CEF"/>
    <w:rsid w:val="00725C76"/>
    <w:rsid w:val="00725F41"/>
    <w:rsid w:val="007263A8"/>
    <w:rsid w:val="00726A33"/>
    <w:rsid w:val="007272BE"/>
    <w:rsid w:val="00730C86"/>
    <w:rsid w:val="0073104C"/>
    <w:rsid w:val="00731CB9"/>
    <w:rsid w:val="00732418"/>
    <w:rsid w:val="00732E97"/>
    <w:rsid w:val="00732F43"/>
    <w:rsid w:val="007334C1"/>
    <w:rsid w:val="007335A2"/>
    <w:rsid w:val="0073434F"/>
    <w:rsid w:val="00734E55"/>
    <w:rsid w:val="00735771"/>
    <w:rsid w:val="007364DB"/>
    <w:rsid w:val="00736B46"/>
    <w:rsid w:val="00736C83"/>
    <w:rsid w:val="007371F5"/>
    <w:rsid w:val="00737484"/>
    <w:rsid w:val="00737522"/>
    <w:rsid w:val="00737DEC"/>
    <w:rsid w:val="00737E22"/>
    <w:rsid w:val="00740203"/>
    <w:rsid w:val="00741679"/>
    <w:rsid w:val="00741898"/>
    <w:rsid w:val="00742B36"/>
    <w:rsid w:val="007441F3"/>
    <w:rsid w:val="00744272"/>
    <w:rsid w:val="00745778"/>
    <w:rsid w:val="00747145"/>
    <w:rsid w:val="00747278"/>
    <w:rsid w:val="0074756D"/>
    <w:rsid w:val="00747C80"/>
    <w:rsid w:val="00751250"/>
    <w:rsid w:val="00751355"/>
    <w:rsid w:val="00751C76"/>
    <w:rsid w:val="00752C94"/>
    <w:rsid w:val="00752CD1"/>
    <w:rsid w:val="007531FC"/>
    <w:rsid w:val="007532BC"/>
    <w:rsid w:val="00753627"/>
    <w:rsid w:val="007545E3"/>
    <w:rsid w:val="0075579C"/>
    <w:rsid w:val="00755F1A"/>
    <w:rsid w:val="0075675B"/>
    <w:rsid w:val="00756C83"/>
    <w:rsid w:val="00756E3D"/>
    <w:rsid w:val="00757450"/>
    <w:rsid w:val="00757AC8"/>
    <w:rsid w:val="0076018D"/>
    <w:rsid w:val="00761021"/>
    <w:rsid w:val="007615A8"/>
    <w:rsid w:val="0076186E"/>
    <w:rsid w:val="007621BC"/>
    <w:rsid w:val="00762472"/>
    <w:rsid w:val="00763073"/>
    <w:rsid w:val="007635D2"/>
    <w:rsid w:val="007636E2"/>
    <w:rsid w:val="00763904"/>
    <w:rsid w:val="00763976"/>
    <w:rsid w:val="00764624"/>
    <w:rsid w:val="0076544C"/>
    <w:rsid w:val="007659A0"/>
    <w:rsid w:val="00765BE1"/>
    <w:rsid w:val="0076609D"/>
    <w:rsid w:val="007661DD"/>
    <w:rsid w:val="00766E58"/>
    <w:rsid w:val="00766F9B"/>
    <w:rsid w:val="0076733F"/>
    <w:rsid w:val="0076766F"/>
    <w:rsid w:val="0077047B"/>
    <w:rsid w:val="0077103F"/>
    <w:rsid w:val="00771D25"/>
    <w:rsid w:val="007730BF"/>
    <w:rsid w:val="0077318A"/>
    <w:rsid w:val="007732ED"/>
    <w:rsid w:val="00773489"/>
    <w:rsid w:val="007737D7"/>
    <w:rsid w:val="00773C67"/>
    <w:rsid w:val="007752A6"/>
    <w:rsid w:val="007809C0"/>
    <w:rsid w:val="00781CE2"/>
    <w:rsid w:val="0078239C"/>
    <w:rsid w:val="00782476"/>
    <w:rsid w:val="00782D24"/>
    <w:rsid w:val="00782DA1"/>
    <w:rsid w:val="007840C4"/>
    <w:rsid w:val="00784696"/>
    <w:rsid w:val="00784A1A"/>
    <w:rsid w:val="00785A12"/>
    <w:rsid w:val="00785FEB"/>
    <w:rsid w:val="007872D6"/>
    <w:rsid w:val="0078735B"/>
    <w:rsid w:val="007877F5"/>
    <w:rsid w:val="00790A18"/>
    <w:rsid w:val="007912DD"/>
    <w:rsid w:val="00791F6F"/>
    <w:rsid w:val="007920C2"/>
    <w:rsid w:val="00792BDE"/>
    <w:rsid w:val="00792FB2"/>
    <w:rsid w:val="00792FCE"/>
    <w:rsid w:val="007930D3"/>
    <w:rsid w:val="00793D95"/>
    <w:rsid w:val="0079586B"/>
    <w:rsid w:val="007959E6"/>
    <w:rsid w:val="00795C80"/>
    <w:rsid w:val="00795F18"/>
    <w:rsid w:val="0079636C"/>
    <w:rsid w:val="00796891"/>
    <w:rsid w:val="00796ED2"/>
    <w:rsid w:val="00797330"/>
    <w:rsid w:val="00797796"/>
    <w:rsid w:val="00797B03"/>
    <w:rsid w:val="007A0159"/>
    <w:rsid w:val="007A0819"/>
    <w:rsid w:val="007A1525"/>
    <w:rsid w:val="007A1FA9"/>
    <w:rsid w:val="007A2A8E"/>
    <w:rsid w:val="007A338E"/>
    <w:rsid w:val="007A4122"/>
    <w:rsid w:val="007A5C78"/>
    <w:rsid w:val="007A6579"/>
    <w:rsid w:val="007A6A98"/>
    <w:rsid w:val="007A77BE"/>
    <w:rsid w:val="007A7F22"/>
    <w:rsid w:val="007B1465"/>
    <w:rsid w:val="007B1799"/>
    <w:rsid w:val="007B199F"/>
    <w:rsid w:val="007B1F9B"/>
    <w:rsid w:val="007B26BB"/>
    <w:rsid w:val="007B2ADA"/>
    <w:rsid w:val="007B40B3"/>
    <w:rsid w:val="007B41C7"/>
    <w:rsid w:val="007B48AD"/>
    <w:rsid w:val="007B49EF"/>
    <w:rsid w:val="007B5123"/>
    <w:rsid w:val="007B6CC1"/>
    <w:rsid w:val="007B7814"/>
    <w:rsid w:val="007B7E7E"/>
    <w:rsid w:val="007C0247"/>
    <w:rsid w:val="007C1C50"/>
    <w:rsid w:val="007C3353"/>
    <w:rsid w:val="007C364B"/>
    <w:rsid w:val="007C399B"/>
    <w:rsid w:val="007C4DAC"/>
    <w:rsid w:val="007C5450"/>
    <w:rsid w:val="007C5824"/>
    <w:rsid w:val="007C5B2E"/>
    <w:rsid w:val="007C5F31"/>
    <w:rsid w:val="007C628A"/>
    <w:rsid w:val="007D0312"/>
    <w:rsid w:val="007D032C"/>
    <w:rsid w:val="007D197F"/>
    <w:rsid w:val="007D1CB4"/>
    <w:rsid w:val="007D252A"/>
    <w:rsid w:val="007D2717"/>
    <w:rsid w:val="007D2BA5"/>
    <w:rsid w:val="007D30CB"/>
    <w:rsid w:val="007D38AD"/>
    <w:rsid w:val="007D3C1C"/>
    <w:rsid w:val="007D4617"/>
    <w:rsid w:val="007D5A64"/>
    <w:rsid w:val="007D6646"/>
    <w:rsid w:val="007D7053"/>
    <w:rsid w:val="007D71FD"/>
    <w:rsid w:val="007D7B5C"/>
    <w:rsid w:val="007D7D6F"/>
    <w:rsid w:val="007E0A06"/>
    <w:rsid w:val="007E1435"/>
    <w:rsid w:val="007E1687"/>
    <w:rsid w:val="007E1AE9"/>
    <w:rsid w:val="007E1C6B"/>
    <w:rsid w:val="007E2504"/>
    <w:rsid w:val="007E2ECF"/>
    <w:rsid w:val="007E44F1"/>
    <w:rsid w:val="007E466A"/>
    <w:rsid w:val="007E4929"/>
    <w:rsid w:val="007E4BC0"/>
    <w:rsid w:val="007E4CBA"/>
    <w:rsid w:val="007E5479"/>
    <w:rsid w:val="007E5612"/>
    <w:rsid w:val="007E63D6"/>
    <w:rsid w:val="007E63FD"/>
    <w:rsid w:val="007E656F"/>
    <w:rsid w:val="007E6802"/>
    <w:rsid w:val="007E6A6B"/>
    <w:rsid w:val="007E6CBB"/>
    <w:rsid w:val="007E7074"/>
    <w:rsid w:val="007E79FD"/>
    <w:rsid w:val="007E7D89"/>
    <w:rsid w:val="007E7FD5"/>
    <w:rsid w:val="007F0AC8"/>
    <w:rsid w:val="007F14AB"/>
    <w:rsid w:val="007F1ACA"/>
    <w:rsid w:val="007F1FF4"/>
    <w:rsid w:val="007F2152"/>
    <w:rsid w:val="007F216F"/>
    <w:rsid w:val="007F22A3"/>
    <w:rsid w:val="007F275A"/>
    <w:rsid w:val="007F2EFE"/>
    <w:rsid w:val="007F3796"/>
    <w:rsid w:val="007F572F"/>
    <w:rsid w:val="007F5EA0"/>
    <w:rsid w:val="007F6115"/>
    <w:rsid w:val="007F616F"/>
    <w:rsid w:val="007F61C4"/>
    <w:rsid w:val="007F659E"/>
    <w:rsid w:val="007F6D05"/>
    <w:rsid w:val="007F7245"/>
    <w:rsid w:val="007F794E"/>
    <w:rsid w:val="007F7CC0"/>
    <w:rsid w:val="007F7D99"/>
    <w:rsid w:val="00800B6D"/>
    <w:rsid w:val="0080236E"/>
    <w:rsid w:val="00802F3F"/>
    <w:rsid w:val="00804043"/>
    <w:rsid w:val="0080427F"/>
    <w:rsid w:val="00804624"/>
    <w:rsid w:val="00804B2E"/>
    <w:rsid w:val="00804BD6"/>
    <w:rsid w:val="00804CFF"/>
    <w:rsid w:val="0080636D"/>
    <w:rsid w:val="008067F3"/>
    <w:rsid w:val="00806CDA"/>
    <w:rsid w:val="00806E20"/>
    <w:rsid w:val="00807DC7"/>
    <w:rsid w:val="00810401"/>
    <w:rsid w:val="0081130C"/>
    <w:rsid w:val="0081147F"/>
    <w:rsid w:val="008119EC"/>
    <w:rsid w:val="00811B94"/>
    <w:rsid w:val="0081229F"/>
    <w:rsid w:val="00812E34"/>
    <w:rsid w:val="00813421"/>
    <w:rsid w:val="00813B32"/>
    <w:rsid w:val="00813F0D"/>
    <w:rsid w:val="00814F2C"/>
    <w:rsid w:val="008154B4"/>
    <w:rsid w:val="008154B5"/>
    <w:rsid w:val="0081593F"/>
    <w:rsid w:val="00815EF2"/>
    <w:rsid w:val="00816035"/>
    <w:rsid w:val="00816D57"/>
    <w:rsid w:val="00817190"/>
    <w:rsid w:val="008204D8"/>
    <w:rsid w:val="008208F2"/>
    <w:rsid w:val="0082196A"/>
    <w:rsid w:val="00822A2B"/>
    <w:rsid w:val="008233D8"/>
    <w:rsid w:val="0082399A"/>
    <w:rsid w:val="00825C0A"/>
    <w:rsid w:val="00825F02"/>
    <w:rsid w:val="00826F1A"/>
    <w:rsid w:val="00827D34"/>
    <w:rsid w:val="008307C1"/>
    <w:rsid w:val="00830893"/>
    <w:rsid w:val="008311BA"/>
    <w:rsid w:val="008313EC"/>
    <w:rsid w:val="00832B4D"/>
    <w:rsid w:val="008332A9"/>
    <w:rsid w:val="008332E4"/>
    <w:rsid w:val="008335FE"/>
    <w:rsid w:val="00833BB3"/>
    <w:rsid w:val="00834402"/>
    <w:rsid w:val="0083681A"/>
    <w:rsid w:val="0083681C"/>
    <w:rsid w:val="0083689F"/>
    <w:rsid w:val="00836A03"/>
    <w:rsid w:val="00836D5F"/>
    <w:rsid w:val="00837D69"/>
    <w:rsid w:val="00840963"/>
    <w:rsid w:val="00840CCD"/>
    <w:rsid w:val="00841545"/>
    <w:rsid w:val="00841AD2"/>
    <w:rsid w:val="00841AE2"/>
    <w:rsid w:val="00841F94"/>
    <w:rsid w:val="00841FEF"/>
    <w:rsid w:val="0084304A"/>
    <w:rsid w:val="008437DA"/>
    <w:rsid w:val="0084392C"/>
    <w:rsid w:val="0084422C"/>
    <w:rsid w:val="00844330"/>
    <w:rsid w:val="00844759"/>
    <w:rsid w:val="00845300"/>
    <w:rsid w:val="00845306"/>
    <w:rsid w:val="0084604C"/>
    <w:rsid w:val="00846771"/>
    <w:rsid w:val="00846B35"/>
    <w:rsid w:val="00846CA7"/>
    <w:rsid w:val="00847A9A"/>
    <w:rsid w:val="00847C6D"/>
    <w:rsid w:val="008516F4"/>
    <w:rsid w:val="008518A7"/>
    <w:rsid w:val="008525A5"/>
    <w:rsid w:val="008542C7"/>
    <w:rsid w:val="00854EC4"/>
    <w:rsid w:val="0085504E"/>
    <w:rsid w:val="008555B1"/>
    <w:rsid w:val="008556F6"/>
    <w:rsid w:val="00855EAF"/>
    <w:rsid w:val="00860D16"/>
    <w:rsid w:val="008613C7"/>
    <w:rsid w:val="00862469"/>
    <w:rsid w:val="00864337"/>
    <w:rsid w:val="00864629"/>
    <w:rsid w:val="0086665A"/>
    <w:rsid w:val="008666A3"/>
    <w:rsid w:val="00866A48"/>
    <w:rsid w:val="00866E83"/>
    <w:rsid w:val="00867115"/>
    <w:rsid w:val="0086782B"/>
    <w:rsid w:val="00867A7E"/>
    <w:rsid w:val="0087093A"/>
    <w:rsid w:val="00870DCD"/>
    <w:rsid w:val="008710B9"/>
    <w:rsid w:val="00871C4F"/>
    <w:rsid w:val="00873EE9"/>
    <w:rsid w:val="00874285"/>
    <w:rsid w:val="00874B17"/>
    <w:rsid w:val="00876E48"/>
    <w:rsid w:val="00876E78"/>
    <w:rsid w:val="00877256"/>
    <w:rsid w:val="0087733D"/>
    <w:rsid w:val="008776D4"/>
    <w:rsid w:val="00877701"/>
    <w:rsid w:val="00877A8F"/>
    <w:rsid w:val="00881C23"/>
    <w:rsid w:val="008828B8"/>
    <w:rsid w:val="00882B9B"/>
    <w:rsid w:val="00883262"/>
    <w:rsid w:val="008838D9"/>
    <w:rsid w:val="00883E00"/>
    <w:rsid w:val="008846B1"/>
    <w:rsid w:val="00884923"/>
    <w:rsid w:val="008850D6"/>
    <w:rsid w:val="008850DA"/>
    <w:rsid w:val="00885AAB"/>
    <w:rsid w:val="00886436"/>
    <w:rsid w:val="008870FC"/>
    <w:rsid w:val="00891373"/>
    <w:rsid w:val="00892972"/>
    <w:rsid w:val="00892E5C"/>
    <w:rsid w:val="00893FB8"/>
    <w:rsid w:val="0089460E"/>
    <w:rsid w:val="00894B46"/>
    <w:rsid w:val="0089506F"/>
    <w:rsid w:val="00895554"/>
    <w:rsid w:val="00895E52"/>
    <w:rsid w:val="008960A6"/>
    <w:rsid w:val="00897319"/>
    <w:rsid w:val="00897B10"/>
    <w:rsid w:val="00897D05"/>
    <w:rsid w:val="008A018C"/>
    <w:rsid w:val="008A01EB"/>
    <w:rsid w:val="008A1636"/>
    <w:rsid w:val="008A195D"/>
    <w:rsid w:val="008A1CC5"/>
    <w:rsid w:val="008A2B19"/>
    <w:rsid w:val="008A30E3"/>
    <w:rsid w:val="008A35FF"/>
    <w:rsid w:val="008A3C0F"/>
    <w:rsid w:val="008A452B"/>
    <w:rsid w:val="008A47BA"/>
    <w:rsid w:val="008A4A98"/>
    <w:rsid w:val="008A5511"/>
    <w:rsid w:val="008A63E1"/>
    <w:rsid w:val="008A752F"/>
    <w:rsid w:val="008A7AD4"/>
    <w:rsid w:val="008A7DF7"/>
    <w:rsid w:val="008A7F17"/>
    <w:rsid w:val="008B2BF6"/>
    <w:rsid w:val="008B3F63"/>
    <w:rsid w:val="008B4492"/>
    <w:rsid w:val="008B4779"/>
    <w:rsid w:val="008B4985"/>
    <w:rsid w:val="008B4AD7"/>
    <w:rsid w:val="008B4E2F"/>
    <w:rsid w:val="008B4FF8"/>
    <w:rsid w:val="008B5DB8"/>
    <w:rsid w:val="008B61E7"/>
    <w:rsid w:val="008B66B6"/>
    <w:rsid w:val="008B6E89"/>
    <w:rsid w:val="008B6ECD"/>
    <w:rsid w:val="008B6F70"/>
    <w:rsid w:val="008B762D"/>
    <w:rsid w:val="008C04A0"/>
    <w:rsid w:val="008C07A4"/>
    <w:rsid w:val="008C140D"/>
    <w:rsid w:val="008C1D7C"/>
    <w:rsid w:val="008C204D"/>
    <w:rsid w:val="008C2EA5"/>
    <w:rsid w:val="008C3326"/>
    <w:rsid w:val="008C37CF"/>
    <w:rsid w:val="008C3907"/>
    <w:rsid w:val="008C39A3"/>
    <w:rsid w:val="008C5097"/>
    <w:rsid w:val="008C5AC9"/>
    <w:rsid w:val="008C6294"/>
    <w:rsid w:val="008C63DC"/>
    <w:rsid w:val="008C6A45"/>
    <w:rsid w:val="008C7532"/>
    <w:rsid w:val="008C7911"/>
    <w:rsid w:val="008C7DA1"/>
    <w:rsid w:val="008D037F"/>
    <w:rsid w:val="008D1116"/>
    <w:rsid w:val="008D349F"/>
    <w:rsid w:val="008D3BDB"/>
    <w:rsid w:val="008D3C21"/>
    <w:rsid w:val="008D3CC5"/>
    <w:rsid w:val="008D43EC"/>
    <w:rsid w:val="008D4A45"/>
    <w:rsid w:val="008D4DC1"/>
    <w:rsid w:val="008D5048"/>
    <w:rsid w:val="008D5415"/>
    <w:rsid w:val="008D552F"/>
    <w:rsid w:val="008D5A75"/>
    <w:rsid w:val="008D6007"/>
    <w:rsid w:val="008D6531"/>
    <w:rsid w:val="008D6BE1"/>
    <w:rsid w:val="008D7674"/>
    <w:rsid w:val="008D7A61"/>
    <w:rsid w:val="008E0477"/>
    <w:rsid w:val="008E0C1C"/>
    <w:rsid w:val="008E10CA"/>
    <w:rsid w:val="008E27D8"/>
    <w:rsid w:val="008E432F"/>
    <w:rsid w:val="008E4844"/>
    <w:rsid w:val="008E4E3E"/>
    <w:rsid w:val="008E5D0C"/>
    <w:rsid w:val="008E7059"/>
    <w:rsid w:val="008E7085"/>
    <w:rsid w:val="008E7A6D"/>
    <w:rsid w:val="008E7E06"/>
    <w:rsid w:val="008F0A93"/>
    <w:rsid w:val="008F279A"/>
    <w:rsid w:val="008F281E"/>
    <w:rsid w:val="008F33A6"/>
    <w:rsid w:val="008F33B4"/>
    <w:rsid w:val="008F4FFC"/>
    <w:rsid w:val="008F515E"/>
    <w:rsid w:val="008F5D09"/>
    <w:rsid w:val="008F5EF0"/>
    <w:rsid w:val="008F6788"/>
    <w:rsid w:val="008F7560"/>
    <w:rsid w:val="008F76AF"/>
    <w:rsid w:val="009006A4"/>
    <w:rsid w:val="00900EC3"/>
    <w:rsid w:val="00901049"/>
    <w:rsid w:val="009015CC"/>
    <w:rsid w:val="00902BFB"/>
    <w:rsid w:val="00902F3B"/>
    <w:rsid w:val="009037DF"/>
    <w:rsid w:val="009039CE"/>
    <w:rsid w:val="00903E5C"/>
    <w:rsid w:val="009058F1"/>
    <w:rsid w:val="00906349"/>
    <w:rsid w:val="00911D53"/>
    <w:rsid w:val="00911DC3"/>
    <w:rsid w:val="0091265A"/>
    <w:rsid w:val="00915961"/>
    <w:rsid w:val="009161E1"/>
    <w:rsid w:val="0091628F"/>
    <w:rsid w:val="009172A8"/>
    <w:rsid w:val="00917994"/>
    <w:rsid w:val="00917FCE"/>
    <w:rsid w:val="00917FD0"/>
    <w:rsid w:val="00920441"/>
    <w:rsid w:val="00920874"/>
    <w:rsid w:val="00921200"/>
    <w:rsid w:val="00921305"/>
    <w:rsid w:val="00922066"/>
    <w:rsid w:val="0092273E"/>
    <w:rsid w:val="00922B3F"/>
    <w:rsid w:val="0092317F"/>
    <w:rsid w:val="00923A23"/>
    <w:rsid w:val="009245A5"/>
    <w:rsid w:val="00925442"/>
    <w:rsid w:val="0092558A"/>
    <w:rsid w:val="00925A99"/>
    <w:rsid w:val="00925C6B"/>
    <w:rsid w:val="0092601F"/>
    <w:rsid w:val="009279D3"/>
    <w:rsid w:val="00927EF6"/>
    <w:rsid w:val="009306E1"/>
    <w:rsid w:val="0093079B"/>
    <w:rsid w:val="009307AB"/>
    <w:rsid w:val="009307F3"/>
    <w:rsid w:val="00930E3F"/>
    <w:rsid w:val="00932ACF"/>
    <w:rsid w:val="00933961"/>
    <w:rsid w:val="00934213"/>
    <w:rsid w:val="009346DE"/>
    <w:rsid w:val="009349A2"/>
    <w:rsid w:val="0093520E"/>
    <w:rsid w:val="009353CB"/>
    <w:rsid w:val="009371A1"/>
    <w:rsid w:val="00937AA6"/>
    <w:rsid w:val="0094051F"/>
    <w:rsid w:val="009407AD"/>
    <w:rsid w:val="00941650"/>
    <w:rsid w:val="00941943"/>
    <w:rsid w:val="0094226E"/>
    <w:rsid w:val="0094254C"/>
    <w:rsid w:val="009428C9"/>
    <w:rsid w:val="00942C55"/>
    <w:rsid w:val="0094328D"/>
    <w:rsid w:val="0094350A"/>
    <w:rsid w:val="0094377C"/>
    <w:rsid w:val="00943B2F"/>
    <w:rsid w:val="00943FF0"/>
    <w:rsid w:val="00944182"/>
    <w:rsid w:val="0094443F"/>
    <w:rsid w:val="00944653"/>
    <w:rsid w:val="0094547B"/>
    <w:rsid w:val="00945810"/>
    <w:rsid w:val="00945A0D"/>
    <w:rsid w:val="00946DCE"/>
    <w:rsid w:val="009479D9"/>
    <w:rsid w:val="00950741"/>
    <w:rsid w:val="009515F9"/>
    <w:rsid w:val="009523AC"/>
    <w:rsid w:val="00952786"/>
    <w:rsid w:val="00952B4F"/>
    <w:rsid w:val="00953262"/>
    <w:rsid w:val="009534CE"/>
    <w:rsid w:val="00954483"/>
    <w:rsid w:val="0095479C"/>
    <w:rsid w:val="00954C50"/>
    <w:rsid w:val="00956061"/>
    <w:rsid w:val="0095608A"/>
    <w:rsid w:val="00956855"/>
    <w:rsid w:val="00956DD2"/>
    <w:rsid w:val="009570C0"/>
    <w:rsid w:val="009573BF"/>
    <w:rsid w:val="00957A9F"/>
    <w:rsid w:val="00957ACB"/>
    <w:rsid w:val="00957C27"/>
    <w:rsid w:val="00961284"/>
    <w:rsid w:val="00961382"/>
    <w:rsid w:val="00961DC4"/>
    <w:rsid w:val="00961F78"/>
    <w:rsid w:val="009622CD"/>
    <w:rsid w:val="0096275D"/>
    <w:rsid w:val="00963693"/>
    <w:rsid w:val="009652D8"/>
    <w:rsid w:val="00965C46"/>
    <w:rsid w:val="009660E9"/>
    <w:rsid w:val="00966709"/>
    <w:rsid w:val="009679DD"/>
    <w:rsid w:val="00967BA0"/>
    <w:rsid w:val="009701BD"/>
    <w:rsid w:val="00970258"/>
    <w:rsid w:val="00970CEC"/>
    <w:rsid w:val="00972816"/>
    <w:rsid w:val="00973986"/>
    <w:rsid w:val="00973B49"/>
    <w:rsid w:val="00973BA1"/>
    <w:rsid w:val="009745D8"/>
    <w:rsid w:val="0097464E"/>
    <w:rsid w:val="00974FEC"/>
    <w:rsid w:val="0097512B"/>
    <w:rsid w:val="009761CC"/>
    <w:rsid w:val="00981417"/>
    <w:rsid w:val="009824DB"/>
    <w:rsid w:val="00982508"/>
    <w:rsid w:val="00982CE4"/>
    <w:rsid w:val="0098374B"/>
    <w:rsid w:val="00984EE1"/>
    <w:rsid w:val="00984FC8"/>
    <w:rsid w:val="00986AC6"/>
    <w:rsid w:val="009877E2"/>
    <w:rsid w:val="00987C62"/>
    <w:rsid w:val="00990395"/>
    <w:rsid w:val="009910CB"/>
    <w:rsid w:val="00992208"/>
    <w:rsid w:val="00992DEE"/>
    <w:rsid w:val="00993BD5"/>
    <w:rsid w:val="00993EEC"/>
    <w:rsid w:val="009940FD"/>
    <w:rsid w:val="009949E2"/>
    <w:rsid w:val="0099685A"/>
    <w:rsid w:val="009976E0"/>
    <w:rsid w:val="00997B8F"/>
    <w:rsid w:val="009A018C"/>
    <w:rsid w:val="009A0449"/>
    <w:rsid w:val="009A0B7D"/>
    <w:rsid w:val="009A0CB0"/>
    <w:rsid w:val="009A2955"/>
    <w:rsid w:val="009A42ED"/>
    <w:rsid w:val="009A4517"/>
    <w:rsid w:val="009A4B6C"/>
    <w:rsid w:val="009A5414"/>
    <w:rsid w:val="009A5595"/>
    <w:rsid w:val="009A57D5"/>
    <w:rsid w:val="009A6BB2"/>
    <w:rsid w:val="009A6CB0"/>
    <w:rsid w:val="009A7687"/>
    <w:rsid w:val="009A77AA"/>
    <w:rsid w:val="009A7A1A"/>
    <w:rsid w:val="009B1A80"/>
    <w:rsid w:val="009B1E7E"/>
    <w:rsid w:val="009B30A0"/>
    <w:rsid w:val="009B3D69"/>
    <w:rsid w:val="009B42DD"/>
    <w:rsid w:val="009B76B1"/>
    <w:rsid w:val="009B770C"/>
    <w:rsid w:val="009B7E9B"/>
    <w:rsid w:val="009B7F8A"/>
    <w:rsid w:val="009C127A"/>
    <w:rsid w:val="009C17C6"/>
    <w:rsid w:val="009C3868"/>
    <w:rsid w:val="009C4809"/>
    <w:rsid w:val="009C4A80"/>
    <w:rsid w:val="009C500E"/>
    <w:rsid w:val="009C5370"/>
    <w:rsid w:val="009C60B5"/>
    <w:rsid w:val="009C67E8"/>
    <w:rsid w:val="009C6FCA"/>
    <w:rsid w:val="009C7EB9"/>
    <w:rsid w:val="009D01B7"/>
    <w:rsid w:val="009D04F8"/>
    <w:rsid w:val="009D0DFF"/>
    <w:rsid w:val="009D15CF"/>
    <w:rsid w:val="009D1E25"/>
    <w:rsid w:val="009D1FDE"/>
    <w:rsid w:val="009D2161"/>
    <w:rsid w:val="009D309F"/>
    <w:rsid w:val="009D3BE8"/>
    <w:rsid w:val="009D3D2E"/>
    <w:rsid w:val="009D4365"/>
    <w:rsid w:val="009D537A"/>
    <w:rsid w:val="009D5835"/>
    <w:rsid w:val="009D61C9"/>
    <w:rsid w:val="009D6C63"/>
    <w:rsid w:val="009D7874"/>
    <w:rsid w:val="009D7FCB"/>
    <w:rsid w:val="009E063E"/>
    <w:rsid w:val="009E07F9"/>
    <w:rsid w:val="009E0B56"/>
    <w:rsid w:val="009E0CB7"/>
    <w:rsid w:val="009E0D7F"/>
    <w:rsid w:val="009E185E"/>
    <w:rsid w:val="009E1AA6"/>
    <w:rsid w:val="009E1C1E"/>
    <w:rsid w:val="009E204E"/>
    <w:rsid w:val="009E2998"/>
    <w:rsid w:val="009E2AD7"/>
    <w:rsid w:val="009E2B21"/>
    <w:rsid w:val="009E3361"/>
    <w:rsid w:val="009E3A4A"/>
    <w:rsid w:val="009E4975"/>
    <w:rsid w:val="009E54C3"/>
    <w:rsid w:val="009E5626"/>
    <w:rsid w:val="009E5F7F"/>
    <w:rsid w:val="009E63AB"/>
    <w:rsid w:val="009E63E1"/>
    <w:rsid w:val="009E75DD"/>
    <w:rsid w:val="009E7B49"/>
    <w:rsid w:val="009E7CB6"/>
    <w:rsid w:val="009F0038"/>
    <w:rsid w:val="009F0160"/>
    <w:rsid w:val="009F1A89"/>
    <w:rsid w:val="009F1C2A"/>
    <w:rsid w:val="009F1CE1"/>
    <w:rsid w:val="009F24E2"/>
    <w:rsid w:val="009F2569"/>
    <w:rsid w:val="009F2A7D"/>
    <w:rsid w:val="009F2B9A"/>
    <w:rsid w:val="009F2BD9"/>
    <w:rsid w:val="009F3B2E"/>
    <w:rsid w:val="009F3E52"/>
    <w:rsid w:val="009F47B6"/>
    <w:rsid w:val="009F5AAD"/>
    <w:rsid w:val="009F5BDD"/>
    <w:rsid w:val="009F657A"/>
    <w:rsid w:val="009F6BB2"/>
    <w:rsid w:val="00A0066F"/>
    <w:rsid w:val="00A01155"/>
    <w:rsid w:val="00A0182C"/>
    <w:rsid w:val="00A02854"/>
    <w:rsid w:val="00A02C4B"/>
    <w:rsid w:val="00A02E6E"/>
    <w:rsid w:val="00A02F23"/>
    <w:rsid w:val="00A04523"/>
    <w:rsid w:val="00A05636"/>
    <w:rsid w:val="00A07285"/>
    <w:rsid w:val="00A078C9"/>
    <w:rsid w:val="00A079CD"/>
    <w:rsid w:val="00A10728"/>
    <w:rsid w:val="00A1083E"/>
    <w:rsid w:val="00A10CCE"/>
    <w:rsid w:val="00A10E7B"/>
    <w:rsid w:val="00A10F02"/>
    <w:rsid w:val="00A11162"/>
    <w:rsid w:val="00A112B7"/>
    <w:rsid w:val="00A11CE1"/>
    <w:rsid w:val="00A129FF"/>
    <w:rsid w:val="00A13A2A"/>
    <w:rsid w:val="00A13EF7"/>
    <w:rsid w:val="00A146E2"/>
    <w:rsid w:val="00A1496D"/>
    <w:rsid w:val="00A14FA4"/>
    <w:rsid w:val="00A153E4"/>
    <w:rsid w:val="00A17058"/>
    <w:rsid w:val="00A17B36"/>
    <w:rsid w:val="00A2021D"/>
    <w:rsid w:val="00A20753"/>
    <w:rsid w:val="00A20D42"/>
    <w:rsid w:val="00A20EC3"/>
    <w:rsid w:val="00A22DF4"/>
    <w:rsid w:val="00A24AF4"/>
    <w:rsid w:val="00A26080"/>
    <w:rsid w:val="00A26493"/>
    <w:rsid w:val="00A264D8"/>
    <w:rsid w:val="00A268D7"/>
    <w:rsid w:val="00A26A0D"/>
    <w:rsid w:val="00A2714D"/>
    <w:rsid w:val="00A27899"/>
    <w:rsid w:val="00A27D5F"/>
    <w:rsid w:val="00A27F68"/>
    <w:rsid w:val="00A307FB"/>
    <w:rsid w:val="00A31DB8"/>
    <w:rsid w:val="00A32147"/>
    <w:rsid w:val="00A32592"/>
    <w:rsid w:val="00A33AB3"/>
    <w:rsid w:val="00A33FD6"/>
    <w:rsid w:val="00A34301"/>
    <w:rsid w:val="00A34808"/>
    <w:rsid w:val="00A35CA0"/>
    <w:rsid w:val="00A35F7C"/>
    <w:rsid w:val="00A363C4"/>
    <w:rsid w:val="00A3656E"/>
    <w:rsid w:val="00A365E3"/>
    <w:rsid w:val="00A373E5"/>
    <w:rsid w:val="00A37451"/>
    <w:rsid w:val="00A3776A"/>
    <w:rsid w:val="00A37FF6"/>
    <w:rsid w:val="00A4086D"/>
    <w:rsid w:val="00A40A59"/>
    <w:rsid w:val="00A411F2"/>
    <w:rsid w:val="00A4172A"/>
    <w:rsid w:val="00A41E77"/>
    <w:rsid w:val="00A42CDB"/>
    <w:rsid w:val="00A44377"/>
    <w:rsid w:val="00A44488"/>
    <w:rsid w:val="00A44AA0"/>
    <w:rsid w:val="00A44E16"/>
    <w:rsid w:val="00A4546A"/>
    <w:rsid w:val="00A46655"/>
    <w:rsid w:val="00A46A9D"/>
    <w:rsid w:val="00A46CA5"/>
    <w:rsid w:val="00A51D99"/>
    <w:rsid w:val="00A52929"/>
    <w:rsid w:val="00A53DC9"/>
    <w:rsid w:val="00A5415A"/>
    <w:rsid w:val="00A5563F"/>
    <w:rsid w:val="00A56419"/>
    <w:rsid w:val="00A56A97"/>
    <w:rsid w:val="00A56C34"/>
    <w:rsid w:val="00A57A65"/>
    <w:rsid w:val="00A57B09"/>
    <w:rsid w:val="00A60A69"/>
    <w:rsid w:val="00A6130C"/>
    <w:rsid w:val="00A61AB0"/>
    <w:rsid w:val="00A62C81"/>
    <w:rsid w:val="00A62DDF"/>
    <w:rsid w:val="00A64091"/>
    <w:rsid w:val="00A64609"/>
    <w:rsid w:val="00A64ADE"/>
    <w:rsid w:val="00A64BCC"/>
    <w:rsid w:val="00A6526F"/>
    <w:rsid w:val="00A653E5"/>
    <w:rsid w:val="00A66A92"/>
    <w:rsid w:val="00A67643"/>
    <w:rsid w:val="00A67EB4"/>
    <w:rsid w:val="00A70414"/>
    <w:rsid w:val="00A70D62"/>
    <w:rsid w:val="00A70D80"/>
    <w:rsid w:val="00A70E0D"/>
    <w:rsid w:val="00A70F47"/>
    <w:rsid w:val="00A7227F"/>
    <w:rsid w:val="00A722F5"/>
    <w:rsid w:val="00A723B9"/>
    <w:rsid w:val="00A73096"/>
    <w:rsid w:val="00A73566"/>
    <w:rsid w:val="00A7361D"/>
    <w:rsid w:val="00A73BA1"/>
    <w:rsid w:val="00A73C92"/>
    <w:rsid w:val="00A758B0"/>
    <w:rsid w:val="00A75EDC"/>
    <w:rsid w:val="00A7670A"/>
    <w:rsid w:val="00A76978"/>
    <w:rsid w:val="00A76CC4"/>
    <w:rsid w:val="00A776F4"/>
    <w:rsid w:val="00A81304"/>
    <w:rsid w:val="00A8147D"/>
    <w:rsid w:val="00A824DF"/>
    <w:rsid w:val="00A82F18"/>
    <w:rsid w:val="00A8384C"/>
    <w:rsid w:val="00A83ED7"/>
    <w:rsid w:val="00A86BB5"/>
    <w:rsid w:val="00A87751"/>
    <w:rsid w:val="00A878E2"/>
    <w:rsid w:val="00A9093F"/>
    <w:rsid w:val="00A90DF8"/>
    <w:rsid w:val="00A91B1E"/>
    <w:rsid w:val="00A91B9D"/>
    <w:rsid w:val="00A9403F"/>
    <w:rsid w:val="00A95383"/>
    <w:rsid w:val="00A95CFC"/>
    <w:rsid w:val="00A96003"/>
    <w:rsid w:val="00A96A47"/>
    <w:rsid w:val="00A971AE"/>
    <w:rsid w:val="00AA024E"/>
    <w:rsid w:val="00AA0835"/>
    <w:rsid w:val="00AA198B"/>
    <w:rsid w:val="00AA2259"/>
    <w:rsid w:val="00AA283F"/>
    <w:rsid w:val="00AA3D04"/>
    <w:rsid w:val="00AA3FE6"/>
    <w:rsid w:val="00AA45EC"/>
    <w:rsid w:val="00AA49A7"/>
    <w:rsid w:val="00AA779A"/>
    <w:rsid w:val="00AA795D"/>
    <w:rsid w:val="00AB0B7C"/>
    <w:rsid w:val="00AB0BA5"/>
    <w:rsid w:val="00AB15AC"/>
    <w:rsid w:val="00AB1B8A"/>
    <w:rsid w:val="00AB2708"/>
    <w:rsid w:val="00AB309C"/>
    <w:rsid w:val="00AB3194"/>
    <w:rsid w:val="00AB39FE"/>
    <w:rsid w:val="00AB3AD8"/>
    <w:rsid w:val="00AB45CC"/>
    <w:rsid w:val="00AB48C5"/>
    <w:rsid w:val="00AB4E46"/>
    <w:rsid w:val="00AB51D3"/>
    <w:rsid w:val="00AB5520"/>
    <w:rsid w:val="00AB5D1A"/>
    <w:rsid w:val="00AB5D58"/>
    <w:rsid w:val="00AB5D9D"/>
    <w:rsid w:val="00AB5F6A"/>
    <w:rsid w:val="00AB6A3D"/>
    <w:rsid w:val="00AB6B5A"/>
    <w:rsid w:val="00AB6BAF"/>
    <w:rsid w:val="00AB6DAA"/>
    <w:rsid w:val="00AB7112"/>
    <w:rsid w:val="00AB74D1"/>
    <w:rsid w:val="00AB7F81"/>
    <w:rsid w:val="00AC074E"/>
    <w:rsid w:val="00AC0A1B"/>
    <w:rsid w:val="00AC10F2"/>
    <w:rsid w:val="00AC145E"/>
    <w:rsid w:val="00AC17B9"/>
    <w:rsid w:val="00AC1EBF"/>
    <w:rsid w:val="00AC21AE"/>
    <w:rsid w:val="00AC21BA"/>
    <w:rsid w:val="00AC248A"/>
    <w:rsid w:val="00AC2E0A"/>
    <w:rsid w:val="00AC3387"/>
    <w:rsid w:val="00AC3AFE"/>
    <w:rsid w:val="00AC4FCF"/>
    <w:rsid w:val="00AC5AEA"/>
    <w:rsid w:val="00AC5B56"/>
    <w:rsid w:val="00AC5C1E"/>
    <w:rsid w:val="00AD0ADC"/>
    <w:rsid w:val="00AD1821"/>
    <w:rsid w:val="00AD1BF4"/>
    <w:rsid w:val="00AD1D75"/>
    <w:rsid w:val="00AD1EF0"/>
    <w:rsid w:val="00AD2920"/>
    <w:rsid w:val="00AD342E"/>
    <w:rsid w:val="00AD4108"/>
    <w:rsid w:val="00AD4A5A"/>
    <w:rsid w:val="00AD545E"/>
    <w:rsid w:val="00AD5463"/>
    <w:rsid w:val="00AD568D"/>
    <w:rsid w:val="00AD5E65"/>
    <w:rsid w:val="00AD67E5"/>
    <w:rsid w:val="00AD69E4"/>
    <w:rsid w:val="00AD7826"/>
    <w:rsid w:val="00AE0656"/>
    <w:rsid w:val="00AE1386"/>
    <w:rsid w:val="00AE14E3"/>
    <w:rsid w:val="00AE14F5"/>
    <w:rsid w:val="00AE15FC"/>
    <w:rsid w:val="00AE1689"/>
    <w:rsid w:val="00AE17EF"/>
    <w:rsid w:val="00AE1B01"/>
    <w:rsid w:val="00AE2189"/>
    <w:rsid w:val="00AE36EC"/>
    <w:rsid w:val="00AE3B0E"/>
    <w:rsid w:val="00AE4177"/>
    <w:rsid w:val="00AE46C3"/>
    <w:rsid w:val="00AE4B4F"/>
    <w:rsid w:val="00AE57E7"/>
    <w:rsid w:val="00AE5816"/>
    <w:rsid w:val="00AE6470"/>
    <w:rsid w:val="00AE666D"/>
    <w:rsid w:val="00AE679A"/>
    <w:rsid w:val="00AF0819"/>
    <w:rsid w:val="00AF1847"/>
    <w:rsid w:val="00AF1C49"/>
    <w:rsid w:val="00AF1FA8"/>
    <w:rsid w:val="00AF248B"/>
    <w:rsid w:val="00AF3A1A"/>
    <w:rsid w:val="00AF3B38"/>
    <w:rsid w:val="00AF4C3F"/>
    <w:rsid w:val="00AF57E0"/>
    <w:rsid w:val="00AF5832"/>
    <w:rsid w:val="00AF5B4B"/>
    <w:rsid w:val="00AF5D4D"/>
    <w:rsid w:val="00AF6869"/>
    <w:rsid w:val="00AF7073"/>
    <w:rsid w:val="00AF7481"/>
    <w:rsid w:val="00B0025E"/>
    <w:rsid w:val="00B00343"/>
    <w:rsid w:val="00B0044A"/>
    <w:rsid w:val="00B007F4"/>
    <w:rsid w:val="00B01139"/>
    <w:rsid w:val="00B014F8"/>
    <w:rsid w:val="00B01D0B"/>
    <w:rsid w:val="00B02090"/>
    <w:rsid w:val="00B02F45"/>
    <w:rsid w:val="00B030D7"/>
    <w:rsid w:val="00B03850"/>
    <w:rsid w:val="00B03D93"/>
    <w:rsid w:val="00B03F88"/>
    <w:rsid w:val="00B0403B"/>
    <w:rsid w:val="00B041FC"/>
    <w:rsid w:val="00B04259"/>
    <w:rsid w:val="00B04523"/>
    <w:rsid w:val="00B0552A"/>
    <w:rsid w:val="00B063ED"/>
    <w:rsid w:val="00B06C74"/>
    <w:rsid w:val="00B06E27"/>
    <w:rsid w:val="00B1018A"/>
    <w:rsid w:val="00B102AB"/>
    <w:rsid w:val="00B1042B"/>
    <w:rsid w:val="00B107AE"/>
    <w:rsid w:val="00B121D0"/>
    <w:rsid w:val="00B140E5"/>
    <w:rsid w:val="00B16377"/>
    <w:rsid w:val="00B1664E"/>
    <w:rsid w:val="00B168D2"/>
    <w:rsid w:val="00B1782F"/>
    <w:rsid w:val="00B179BC"/>
    <w:rsid w:val="00B2139A"/>
    <w:rsid w:val="00B23221"/>
    <w:rsid w:val="00B234FD"/>
    <w:rsid w:val="00B23F80"/>
    <w:rsid w:val="00B25305"/>
    <w:rsid w:val="00B26475"/>
    <w:rsid w:val="00B269CB"/>
    <w:rsid w:val="00B27D48"/>
    <w:rsid w:val="00B27DD5"/>
    <w:rsid w:val="00B30210"/>
    <w:rsid w:val="00B304BA"/>
    <w:rsid w:val="00B306F2"/>
    <w:rsid w:val="00B30857"/>
    <w:rsid w:val="00B30B52"/>
    <w:rsid w:val="00B30D08"/>
    <w:rsid w:val="00B30D80"/>
    <w:rsid w:val="00B311D5"/>
    <w:rsid w:val="00B31A5E"/>
    <w:rsid w:val="00B31D34"/>
    <w:rsid w:val="00B32FC0"/>
    <w:rsid w:val="00B33349"/>
    <w:rsid w:val="00B33702"/>
    <w:rsid w:val="00B3379A"/>
    <w:rsid w:val="00B337EA"/>
    <w:rsid w:val="00B3396E"/>
    <w:rsid w:val="00B3592C"/>
    <w:rsid w:val="00B37ECF"/>
    <w:rsid w:val="00B40188"/>
    <w:rsid w:val="00B407E6"/>
    <w:rsid w:val="00B408DB"/>
    <w:rsid w:val="00B408FF"/>
    <w:rsid w:val="00B41956"/>
    <w:rsid w:val="00B41B06"/>
    <w:rsid w:val="00B41F4B"/>
    <w:rsid w:val="00B422DC"/>
    <w:rsid w:val="00B422FD"/>
    <w:rsid w:val="00B44581"/>
    <w:rsid w:val="00B451D3"/>
    <w:rsid w:val="00B45529"/>
    <w:rsid w:val="00B464CD"/>
    <w:rsid w:val="00B50EB3"/>
    <w:rsid w:val="00B517A3"/>
    <w:rsid w:val="00B51B59"/>
    <w:rsid w:val="00B51F4B"/>
    <w:rsid w:val="00B52628"/>
    <w:rsid w:val="00B52D42"/>
    <w:rsid w:val="00B539CE"/>
    <w:rsid w:val="00B54A2F"/>
    <w:rsid w:val="00B54C84"/>
    <w:rsid w:val="00B5556B"/>
    <w:rsid w:val="00B55F85"/>
    <w:rsid w:val="00B57085"/>
    <w:rsid w:val="00B5745F"/>
    <w:rsid w:val="00B575E9"/>
    <w:rsid w:val="00B57826"/>
    <w:rsid w:val="00B609AF"/>
    <w:rsid w:val="00B60F61"/>
    <w:rsid w:val="00B61E69"/>
    <w:rsid w:val="00B62C50"/>
    <w:rsid w:val="00B632ED"/>
    <w:rsid w:val="00B63783"/>
    <w:rsid w:val="00B64315"/>
    <w:rsid w:val="00B6432F"/>
    <w:rsid w:val="00B653CB"/>
    <w:rsid w:val="00B658E1"/>
    <w:rsid w:val="00B67536"/>
    <w:rsid w:val="00B67748"/>
    <w:rsid w:val="00B71CD2"/>
    <w:rsid w:val="00B736F3"/>
    <w:rsid w:val="00B7467E"/>
    <w:rsid w:val="00B74E10"/>
    <w:rsid w:val="00B7518F"/>
    <w:rsid w:val="00B75293"/>
    <w:rsid w:val="00B757AC"/>
    <w:rsid w:val="00B76085"/>
    <w:rsid w:val="00B76474"/>
    <w:rsid w:val="00B76646"/>
    <w:rsid w:val="00B77139"/>
    <w:rsid w:val="00B77E33"/>
    <w:rsid w:val="00B77FDC"/>
    <w:rsid w:val="00B8099D"/>
    <w:rsid w:val="00B80BBC"/>
    <w:rsid w:val="00B80DB3"/>
    <w:rsid w:val="00B80EDC"/>
    <w:rsid w:val="00B80F08"/>
    <w:rsid w:val="00B80F27"/>
    <w:rsid w:val="00B80F46"/>
    <w:rsid w:val="00B81AF2"/>
    <w:rsid w:val="00B824E7"/>
    <w:rsid w:val="00B83511"/>
    <w:rsid w:val="00B853D1"/>
    <w:rsid w:val="00B864D1"/>
    <w:rsid w:val="00B8661D"/>
    <w:rsid w:val="00B8780C"/>
    <w:rsid w:val="00B8791D"/>
    <w:rsid w:val="00B87BD0"/>
    <w:rsid w:val="00B87D3A"/>
    <w:rsid w:val="00B90279"/>
    <w:rsid w:val="00B90757"/>
    <w:rsid w:val="00B90ACB"/>
    <w:rsid w:val="00B91084"/>
    <w:rsid w:val="00B912FE"/>
    <w:rsid w:val="00B91497"/>
    <w:rsid w:val="00B916CC"/>
    <w:rsid w:val="00B91D04"/>
    <w:rsid w:val="00B91EC4"/>
    <w:rsid w:val="00B92267"/>
    <w:rsid w:val="00B92A27"/>
    <w:rsid w:val="00B92E7F"/>
    <w:rsid w:val="00B94D0F"/>
    <w:rsid w:val="00B95629"/>
    <w:rsid w:val="00B95C44"/>
    <w:rsid w:val="00B9606C"/>
    <w:rsid w:val="00B961A1"/>
    <w:rsid w:val="00B964D2"/>
    <w:rsid w:val="00B96648"/>
    <w:rsid w:val="00B96C62"/>
    <w:rsid w:val="00B971B3"/>
    <w:rsid w:val="00B97A4A"/>
    <w:rsid w:val="00BA0045"/>
    <w:rsid w:val="00BA15AD"/>
    <w:rsid w:val="00BA1F80"/>
    <w:rsid w:val="00BA2FA4"/>
    <w:rsid w:val="00BA36F5"/>
    <w:rsid w:val="00BA50B2"/>
    <w:rsid w:val="00BA54A0"/>
    <w:rsid w:val="00BA5DA2"/>
    <w:rsid w:val="00BA5F36"/>
    <w:rsid w:val="00BA6DDB"/>
    <w:rsid w:val="00BA7846"/>
    <w:rsid w:val="00BA7B1D"/>
    <w:rsid w:val="00BA7B45"/>
    <w:rsid w:val="00BB00B5"/>
    <w:rsid w:val="00BB0358"/>
    <w:rsid w:val="00BB0B65"/>
    <w:rsid w:val="00BB27E1"/>
    <w:rsid w:val="00BB2AE8"/>
    <w:rsid w:val="00BB4948"/>
    <w:rsid w:val="00BB50B2"/>
    <w:rsid w:val="00BB5352"/>
    <w:rsid w:val="00BB5A37"/>
    <w:rsid w:val="00BB5BEF"/>
    <w:rsid w:val="00BB6067"/>
    <w:rsid w:val="00BB60AF"/>
    <w:rsid w:val="00BB6650"/>
    <w:rsid w:val="00BB6928"/>
    <w:rsid w:val="00BB714E"/>
    <w:rsid w:val="00BB7217"/>
    <w:rsid w:val="00BB73D3"/>
    <w:rsid w:val="00BB7E90"/>
    <w:rsid w:val="00BC0650"/>
    <w:rsid w:val="00BC08B9"/>
    <w:rsid w:val="00BC0903"/>
    <w:rsid w:val="00BC0AA2"/>
    <w:rsid w:val="00BC131E"/>
    <w:rsid w:val="00BC1CE2"/>
    <w:rsid w:val="00BC229C"/>
    <w:rsid w:val="00BC2402"/>
    <w:rsid w:val="00BC32AF"/>
    <w:rsid w:val="00BC39AE"/>
    <w:rsid w:val="00BC43F5"/>
    <w:rsid w:val="00BC58C7"/>
    <w:rsid w:val="00BC6269"/>
    <w:rsid w:val="00BC64FA"/>
    <w:rsid w:val="00BC6CB8"/>
    <w:rsid w:val="00BC6E61"/>
    <w:rsid w:val="00BC746E"/>
    <w:rsid w:val="00BC7917"/>
    <w:rsid w:val="00BC7B8C"/>
    <w:rsid w:val="00BD0236"/>
    <w:rsid w:val="00BD06DE"/>
    <w:rsid w:val="00BD1338"/>
    <w:rsid w:val="00BD15D5"/>
    <w:rsid w:val="00BD16CB"/>
    <w:rsid w:val="00BD19DB"/>
    <w:rsid w:val="00BD1BAA"/>
    <w:rsid w:val="00BD1E44"/>
    <w:rsid w:val="00BD2556"/>
    <w:rsid w:val="00BD3020"/>
    <w:rsid w:val="00BD3C17"/>
    <w:rsid w:val="00BD3DD7"/>
    <w:rsid w:val="00BD4B8F"/>
    <w:rsid w:val="00BD60B3"/>
    <w:rsid w:val="00BD6241"/>
    <w:rsid w:val="00BD64F0"/>
    <w:rsid w:val="00BD65D0"/>
    <w:rsid w:val="00BE06BD"/>
    <w:rsid w:val="00BE0BE8"/>
    <w:rsid w:val="00BE0C56"/>
    <w:rsid w:val="00BE105F"/>
    <w:rsid w:val="00BE15CA"/>
    <w:rsid w:val="00BE17C8"/>
    <w:rsid w:val="00BE1C65"/>
    <w:rsid w:val="00BE20EA"/>
    <w:rsid w:val="00BE26DB"/>
    <w:rsid w:val="00BE2EB5"/>
    <w:rsid w:val="00BE339A"/>
    <w:rsid w:val="00BE375A"/>
    <w:rsid w:val="00BE3814"/>
    <w:rsid w:val="00BE3F9B"/>
    <w:rsid w:val="00BE476C"/>
    <w:rsid w:val="00BE478A"/>
    <w:rsid w:val="00BE5031"/>
    <w:rsid w:val="00BE50AB"/>
    <w:rsid w:val="00BE58EE"/>
    <w:rsid w:val="00BE5E1F"/>
    <w:rsid w:val="00BE5E3A"/>
    <w:rsid w:val="00BE5FE1"/>
    <w:rsid w:val="00BE6D0A"/>
    <w:rsid w:val="00BE7361"/>
    <w:rsid w:val="00BE79D4"/>
    <w:rsid w:val="00BF091F"/>
    <w:rsid w:val="00BF18FD"/>
    <w:rsid w:val="00BF2336"/>
    <w:rsid w:val="00BF2C3A"/>
    <w:rsid w:val="00BF3665"/>
    <w:rsid w:val="00BF3966"/>
    <w:rsid w:val="00BF42E9"/>
    <w:rsid w:val="00BF49BF"/>
    <w:rsid w:val="00BF4ACA"/>
    <w:rsid w:val="00BF4BB0"/>
    <w:rsid w:val="00BF4E0B"/>
    <w:rsid w:val="00BF5344"/>
    <w:rsid w:val="00BF5833"/>
    <w:rsid w:val="00BF5F80"/>
    <w:rsid w:val="00BF6AF1"/>
    <w:rsid w:val="00BF79A6"/>
    <w:rsid w:val="00BF7D54"/>
    <w:rsid w:val="00BF7E13"/>
    <w:rsid w:val="00C009D5"/>
    <w:rsid w:val="00C01AE8"/>
    <w:rsid w:val="00C01D1C"/>
    <w:rsid w:val="00C0240B"/>
    <w:rsid w:val="00C02981"/>
    <w:rsid w:val="00C03546"/>
    <w:rsid w:val="00C056C0"/>
    <w:rsid w:val="00C05AD4"/>
    <w:rsid w:val="00C05F28"/>
    <w:rsid w:val="00C06A51"/>
    <w:rsid w:val="00C06B89"/>
    <w:rsid w:val="00C06C59"/>
    <w:rsid w:val="00C108F3"/>
    <w:rsid w:val="00C11128"/>
    <w:rsid w:val="00C12201"/>
    <w:rsid w:val="00C13651"/>
    <w:rsid w:val="00C145BB"/>
    <w:rsid w:val="00C1467A"/>
    <w:rsid w:val="00C14FCC"/>
    <w:rsid w:val="00C156D9"/>
    <w:rsid w:val="00C15905"/>
    <w:rsid w:val="00C1636B"/>
    <w:rsid w:val="00C16F21"/>
    <w:rsid w:val="00C20D16"/>
    <w:rsid w:val="00C20DF5"/>
    <w:rsid w:val="00C213C9"/>
    <w:rsid w:val="00C21495"/>
    <w:rsid w:val="00C22567"/>
    <w:rsid w:val="00C2256A"/>
    <w:rsid w:val="00C23679"/>
    <w:rsid w:val="00C23D07"/>
    <w:rsid w:val="00C23E5E"/>
    <w:rsid w:val="00C241FA"/>
    <w:rsid w:val="00C2461F"/>
    <w:rsid w:val="00C24CC7"/>
    <w:rsid w:val="00C24E23"/>
    <w:rsid w:val="00C25026"/>
    <w:rsid w:val="00C25581"/>
    <w:rsid w:val="00C2590C"/>
    <w:rsid w:val="00C25BD2"/>
    <w:rsid w:val="00C25D0F"/>
    <w:rsid w:val="00C25D37"/>
    <w:rsid w:val="00C2683D"/>
    <w:rsid w:val="00C2686B"/>
    <w:rsid w:val="00C2739C"/>
    <w:rsid w:val="00C27F56"/>
    <w:rsid w:val="00C3092B"/>
    <w:rsid w:val="00C30E60"/>
    <w:rsid w:val="00C31429"/>
    <w:rsid w:val="00C31737"/>
    <w:rsid w:val="00C33374"/>
    <w:rsid w:val="00C33519"/>
    <w:rsid w:val="00C3398B"/>
    <w:rsid w:val="00C33FCA"/>
    <w:rsid w:val="00C34602"/>
    <w:rsid w:val="00C3481E"/>
    <w:rsid w:val="00C34B6B"/>
    <w:rsid w:val="00C34D73"/>
    <w:rsid w:val="00C35341"/>
    <w:rsid w:val="00C360BC"/>
    <w:rsid w:val="00C37213"/>
    <w:rsid w:val="00C37B18"/>
    <w:rsid w:val="00C410AF"/>
    <w:rsid w:val="00C42E39"/>
    <w:rsid w:val="00C4358B"/>
    <w:rsid w:val="00C43696"/>
    <w:rsid w:val="00C43698"/>
    <w:rsid w:val="00C44753"/>
    <w:rsid w:val="00C44A3C"/>
    <w:rsid w:val="00C44ACA"/>
    <w:rsid w:val="00C4507E"/>
    <w:rsid w:val="00C45677"/>
    <w:rsid w:val="00C45CF0"/>
    <w:rsid w:val="00C460C2"/>
    <w:rsid w:val="00C46879"/>
    <w:rsid w:val="00C46E2E"/>
    <w:rsid w:val="00C50CE0"/>
    <w:rsid w:val="00C510ED"/>
    <w:rsid w:val="00C51176"/>
    <w:rsid w:val="00C51E2D"/>
    <w:rsid w:val="00C51EA2"/>
    <w:rsid w:val="00C52434"/>
    <w:rsid w:val="00C52FB5"/>
    <w:rsid w:val="00C53424"/>
    <w:rsid w:val="00C54E1F"/>
    <w:rsid w:val="00C557E4"/>
    <w:rsid w:val="00C55D14"/>
    <w:rsid w:val="00C55E85"/>
    <w:rsid w:val="00C5613A"/>
    <w:rsid w:val="00C56D44"/>
    <w:rsid w:val="00C62802"/>
    <w:rsid w:val="00C633A1"/>
    <w:rsid w:val="00C6457D"/>
    <w:rsid w:val="00C64D25"/>
    <w:rsid w:val="00C65632"/>
    <w:rsid w:val="00C65701"/>
    <w:rsid w:val="00C65784"/>
    <w:rsid w:val="00C65CD7"/>
    <w:rsid w:val="00C65E06"/>
    <w:rsid w:val="00C665FB"/>
    <w:rsid w:val="00C66C1A"/>
    <w:rsid w:val="00C70094"/>
    <w:rsid w:val="00C72038"/>
    <w:rsid w:val="00C72941"/>
    <w:rsid w:val="00C72DF5"/>
    <w:rsid w:val="00C732DE"/>
    <w:rsid w:val="00C738BC"/>
    <w:rsid w:val="00C73F18"/>
    <w:rsid w:val="00C74B26"/>
    <w:rsid w:val="00C74C80"/>
    <w:rsid w:val="00C753B9"/>
    <w:rsid w:val="00C765D3"/>
    <w:rsid w:val="00C76EFD"/>
    <w:rsid w:val="00C7759E"/>
    <w:rsid w:val="00C77C5D"/>
    <w:rsid w:val="00C80E8A"/>
    <w:rsid w:val="00C815FF"/>
    <w:rsid w:val="00C82B89"/>
    <w:rsid w:val="00C83120"/>
    <w:rsid w:val="00C8314D"/>
    <w:rsid w:val="00C838A7"/>
    <w:rsid w:val="00C83ACF"/>
    <w:rsid w:val="00C83DCD"/>
    <w:rsid w:val="00C841C1"/>
    <w:rsid w:val="00C847D2"/>
    <w:rsid w:val="00C84E52"/>
    <w:rsid w:val="00C84EC3"/>
    <w:rsid w:val="00C855CA"/>
    <w:rsid w:val="00C85F5D"/>
    <w:rsid w:val="00C85FE9"/>
    <w:rsid w:val="00C878D3"/>
    <w:rsid w:val="00C90CCC"/>
    <w:rsid w:val="00C90CDF"/>
    <w:rsid w:val="00C90D79"/>
    <w:rsid w:val="00C91101"/>
    <w:rsid w:val="00C91C98"/>
    <w:rsid w:val="00C91DC1"/>
    <w:rsid w:val="00C91F8E"/>
    <w:rsid w:val="00C9205C"/>
    <w:rsid w:val="00C925E3"/>
    <w:rsid w:val="00C93372"/>
    <w:rsid w:val="00C9380E"/>
    <w:rsid w:val="00C93B61"/>
    <w:rsid w:val="00C93DDE"/>
    <w:rsid w:val="00C9400F"/>
    <w:rsid w:val="00C94CF9"/>
    <w:rsid w:val="00C955C3"/>
    <w:rsid w:val="00C9795F"/>
    <w:rsid w:val="00C97D30"/>
    <w:rsid w:val="00CA01C0"/>
    <w:rsid w:val="00CA1C19"/>
    <w:rsid w:val="00CA206B"/>
    <w:rsid w:val="00CA23E1"/>
    <w:rsid w:val="00CA2995"/>
    <w:rsid w:val="00CA29F8"/>
    <w:rsid w:val="00CA31F8"/>
    <w:rsid w:val="00CA332C"/>
    <w:rsid w:val="00CA3379"/>
    <w:rsid w:val="00CA3426"/>
    <w:rsid w:val="00CA3B02"/>
    <w:rsid w:val="00CA3C78"/>
    <w:rsid w:val="00CA425B"/>
    <w:rsid w:val="00CA4300"/>
    <w:rsid w:val="00CA4527"/>
    <w:rsid w:val="00CA4EF4"/>
    <w:rsid w:val="00CA6A21"/>
    <w:rsid w:val="00CA79B5"/>
    <w:rsid w:val="00CA7B01"/>
    <w:rsid w:val="00CB09A0"/>
    <w:rsid w:val="00CB0A32"/>
    <w:rsid w:val="00CB0DEB"/>
    <w:rsid w:val="00CB15D3"/>
    <w:rsid w:val="00CB2C7C"/>
    <w:rsid w:val="00CB2EDC"/>
    <w:rsid w:val="00CB424A"/>
    <w:rsid w:val="00CB44E8"/>
    <w:rsid w:val="00CB4FAC"/>
    <w:rsid w:val="00CB6545"/>
    <w:rsid w:val="00CB6977"/>
    <w:rsid w:val="00CB7058"/>
    <w:rsid w:val="00CB7110"/>
    <w:rsid w:val="00CB7BEA"/>
    <w:rsid w:val="00CB7DDD"/>
    <w:rsid w:val="00CC0320"/>
    <w:rsid w:val="00CC09C5"/>
    <w:rsid w:val="00CC0B66"/>
    <w:rsid w:val="00CC129B"/>
    <w:rsid w:val="00CC26F4"/>
    <w:rsid w:val="00CC361C"/>
    <w:rsid w:val="00CC3F5D"/>
    <w:rsid w:val="00CC483E"/>
    <w:rsid w:val="00CC5988"/>
    <w:rsid w:val="00CC5993"/>
    <w:rsid w:val="00CC6331"/>
    <w:rsid w:val="00CC6628"/>
    <w:rsid w:val="00CC6FCF"/>
    <w:rsid w:val="00CC7C90"/>
    <w:rsid w:val="00CD03AF"/>
    <w:rsid w:val="00CD0496"/>
    <w:rsid w:val="00CD05AC"/>
    <w:rsid w:val="00CD0BAD"/>
    <w:rsid w:val="00CD1601"/>
    <w:rsid w:val="00CD1C6A"/>
    <w:rsid w:val="00CD23E8"/>
    <w:rsid w:val="00CD31A1"/>
    <w:rsid w:val="00CD331A"/>
    <w:rsid w:val="00CD385F"/>
    <w:rsid w:val="00CD3E88"/>
    <w:rsid w:val="00CD4057"/>
    <w:rsid w:val="00CD521D"/>
    <w:rsid w:val="00CD5962"/>
    <w:rsid w:val="00CD5996"/>
    <w:rsid w:val="00CD5D9D"/>
    <w:rsid w:val="00CD60CE"/>
    <w:rsid w:val="00CD73CF"/>
    <w:rsid w:val="00CD7C10"/>
    <w:rsid w:val="00CE055C"/>
    <w:rsid w:val="00CE08BD"/>
    <w:rsid w:val="00CE1F76"/>
    <w:rsid w:val="00CE24F0"/>
    <w:rsid w:val="00CE296B"/>
    <w:rsid w:val="00CE3BCB"/>
    <w:rsid w:val="00CE4217"/>
    <w:rsid w:val="00CE422B"/>
    <w:rsid w:val="00CE4C86"/>
    <w:rsid w:val="00CE525A"/>
    <w:rsid w:val="00CE565D"/>
    <w:rsid w:val="00CE60BF"/>
    <w:rsid w:val="00CE6C0B"/>
    <w:rsid w:val="00CE7A91"/>
    <w:rsid w:val="00CF0122"/>
    <w:rsid w:val="00CF073D"/>
    <w:rsid w:val="00CF09F1"/>
    <w:rsid w:val="00CF0D76"/>
    <w:rsid w:val="00CF1368"/>
    <w:rsid w:val="00CF2310"/>
    <w:rsid w:val="00CF265F"/>
    <w:rsid w:val="00CF27E4"/>
    <w:rsid w:val="00CF295F"/>
    <w:rsid w:val="00CF3BFD"/>
    <w:rsid w:val="00CF45D5"/>
    <w:rsid w:val="00CF50B0"/>
    <w:rsid w:val="00CF6D81"/>
    <w:rsid w:val="00CF742C"/>
    <w:rsid w:val="00D00D32"/>
    <w:rsid w:val="00D00E31"/>
    <w:rsid w:val="00D014D3"/>
    <w:rsid w:val="00D01F76"/>
    <w:rsid w:val="00D01FB6"/>
    <w:rsid w:val="00D0208B"/>
    <w:rsid w:val="00D03211"/>
    <w:rsid w:val="00D03585"/>
    <w:rsid w:val="00D037EB"/>
    <w:rsid w:val="00D05658"/>
    <w:rsid w:val="00D05C12"/>
    <w:rsid w:val="00D063B5"/>
    <w:rsid w:val="00D0640F"/>
    <w:rsid w:val="00D06694"/>
    <w:rsid w:val="00D067F3"/>
    <w:rsid w:val="00D06AE2"/>
    <w:rsid w:val="00D07520"/>
    <w:rsid w:val="00D10850"/>
    <w:rsid w:val="00D10900"/>
    <w:rsid w:val="00D1143D"/>
    <w:rsid w:val="00D11577"/>
    <w:rsid w:val="00D119A1"/>
    <w:rsid w:val="00D11B1B"/>
    <w:rsid w:val="00D1240A"/>
    <w:rsid w:val="00D13631"/>
    <w:rsid w:val="00D139A6"/>
    <w:rsid w:val="00D153AD"/>
    <w:rsid w:val="00D15418"/>
    <w:rsid w:val="00D1565A"/>
    <w:rsid w:val="00D15A69"/>
    <w:rsid w:val="00D16B05"/>
    <w:rsid w:val="00D17BD4"/>
    <w:rsid w:val="00D20563"/>
    <w:rsid w:val="00D2068C"/>
    <w:rsid w:val="00D208B1"/>
    <w:rsid w:val="00D2096A"/>
    <w:rsid w:val="00D209FF"/>
    <w:rsid w:val="00D20AE4"/>
    <w:rsid w:val="00D20F08"/>
    <w:rsid w:val="00D21FD9"/>
    <w:rsid w:val="00D22F27"/>
    <w:rsid w:val="00D2389D"/>
    <w:rsid w:val="00D24F03"/>
    <w:rsid w:val="00D254DE"/>
    <w:rsid w:val="00D25BEC"/>
    <w:rsid w:val="00D25C1F"/>
    <w:rsid w:val="00D26056"/>
    <w:rsid w:val="00D261B6"/>
    <w:rsid w:val="00D268A2"/>
    <w:rsid w:val="00D2788E"/>
    <w:rsid w:val="00D278EB"/>
    <w:rsid w:val="00D27D1F"/>
    <w:rsid w:val="00D27F19"/>
    <w:rsid w:val="00D30651"/>
    <w:rsid w:val="00D30688"/>
    <w:rsid w:val="00D317D8"/>
    <w:rsid w:val="00D31F9D"/>
    <w:rsid w:val="00D333FD"/>
    <w:rsid w:val="00D33469"/>
    <w:rsid w:val="00D33578"/>
    <w:rsid w:val="00D33A7D"/>
    <w:rsid w:val="00D33D78"/>
    <w:rsid w:val="00D34051"/>
    <w:rsid w:val="00D3531E"/>
    <w:rsid w:val="00D356BE"/>
    <w:rsid w:val="00D35796"/>
    <w:rsid w:val="00D3671D"/>
    <w:rsid w:val="00D37A03"/>
    <w:rsid w:val="00D37CAE"/>
    <w:rsid w:val="00D4084C"/>
    <w:rsid w:val="00D40CDE"/>
    <w:rsid w:val="00D410EC"/>
    <w:rsid w:val="00D41467"/>
    <w:rsid w:val="00D414A7"/>
    <w:rsid w:val="00D414D6"/>
    <w:rsid w:val="00D42862"/>
    <w:rsid w:val="00D4299B"/>
    <w:rsid w:val="00D43760"/>
    <w:rsid w:val="00D446A1"/>
    <w:rsid w:val="00D44F4E"/>
    <w:rsid w:val="00D4561C"/>
    <w:rsid w:val="00D45D73"/>
    <w:rsid w:val="00D460B1"/>
    <w:rsid w:val="00D46405"/>
    <w:rsid w:val="00D46696"/>
    <w:rsid w:val="00D46A3F"/>
    <w:rsid w:val="00D46AAC"/>
    <w:rsid w:val="00D5026C"/>
    <w:rsid w:val="00D50304"/>
    <w:rsid w:val="00D507DA"/>
    <w:rsid w:val="00D51B22"/>
    <w:rsid w:val="00D51ED4"/>
    <w:rsid w:val="00D521C1"/>
    <w:rsid w:val="00D53185"/>
    <w:rsid w:val="00D535CC"/>
    <w:rsid w:val="00D5495E"/>
    <w:rsid w:val="00D56067"/>
    <w:rsid w:val="00D571A4"/>
    <w:rsid w:val="00D57701"/>
    <w:rsid w:val="00D60124"/>
    <w:rsid w:val="00D60470"/>
    <w:rsid w:val="00D609A9"/>
    <w:rsid w:val="00D60CA8"/>
    <w:rsid w:val="00D61055"/>
    <w:rsid w:val="00D62694"/>
    <w:rsid w:val="00D627F9"/>
    <w:rsid w:val="00D62AF3"/>
    <w:rsid w:val="00D630C3"/>
    <w:rsid w:val="00D638E1"/>
    <w:rsid w:val="00D642F6"/>
    <w:rsid w:val="00D644D9"/>
    <w:rsid w:val="00D65934"/>
    <w:rsid w:val="00D65DD7"/>
    <w:rsid w:val="00D67DAF"/>
    <w:rsid w:val="00D67E3A"/>
    <w:rsid w:val="00D67ECD"/>
    <w:rsid w:val="00D70E84"/>
    <w:rsid w:val="00D718DE"/>
    <w:rsid w:val="00D71C17"/>
    <w:rsid w:val="00D71D43"/>
    <w:rsid w:val="00D71D69"/>
    <w:rsid w:val="00D74024"/>
    <w:rsid w:val="00D74CE2"/>
    <w:rsid w:val="00D74E94"/>
    <w:rsid w:val="00D75444"/>
    <w:rsid w:val="00D755B4"/>
    <w:rsid w:val="00D75767"/>
    <w:rsid w:val="00D75DF1"/>
    <w:rsid w:val="00D77B27"/>
    <w:rsid w:val="00D8134C"/>
    <w:rsid w:val="00D81DA1"/>
    <w:rsid w:val="00D8293B"/>
    <w:rsid w:val="00D844A9"/>
    <w:rsid w:val="00D85282"/>
    <w:rsid w:val="00D8548C"/>
    <w:rsid w:val="00D86223"/>
    <w:rsid w:val="00D86B71"/>
    <w:rsid w:val="00D87E1E"/>
    <w:rsid w:val="00D910E8"/>
    <w:rsid w:val="00D91399"/>
    <w:rsid w:val="00D9179E"/>
    <w:rsid w:val="00D91BA9"/>
    <w:rsid w:val="00D91CAF"/>
    <w:rsid w:val="00D925B1"/>
    <w:rsid w:val="00D9270C"/>
    <w:rsid w:val="00D93088"/>
    <w:rsid w:val="00D9387B"/>
    <w:rsid w:val="00D94021"/>
    <w:rsid w:val="00D94ED8"/>
    <w:rsid w:val="00D9606C"/>
    <w:rsid w:val="00D96167"/>
    <w:rsid w:val="00D9626C"/>
    <w:rsid w:val="00D96383"/>
    <w:rsid w:val="00D9640D"/>
    <w:rsid w:val="00D971AD"/>
    <w:rsid w:val="00D977E1"/>
    <w:rsid w:val="00DA0428"/>
    <w:rsid w:val="00DA04AA"/>
    <w:rsid w:val="00DA054F"/>
    <w:rsid w:val="00DA083D"/>
    <w:rsid w:val="00DA14A5"/>
    <w:rsid w:val="00DA280B"/>
    <w:rsid w:val="00DA2A4F"/>
    <w:rsid w:val="00DA30C0"/>
    <w:rsid w:val="00DA3B2E"/>
    <w:rsid w:val="00DA46BB"/>
    <w:rsid w:val="00DA497A"/>
    <w:rsid w:val="00DA4B69"/>
    <w:rsid w:val="00DA5C2B"/>
    <w:rsid w:val="00DA6257"/>
    <w:rsid w:val="00DA6419"/>
    <w:rsid w:val="00DA71A3"/>
    <w:rsid w:val="00DA71A5"/>
    <w:rsid w:val="00DB0F2A"/>
    <w:rsid w:val="00DB1A90"/>
    <w:rsid w:val="00DB2C6C"/>
    <w:rsid w:val="00DB3883"/>
    <w:rsid w:val="00DB4424"/>
    <w:rsid w:val="00DB4442"/>
    <w:rsid w:val="00DB4470"/>
    <w:rsid w:val="00DB58D7"/>
    <w:rsid w:val="00DB5C5C"/>
    <w:rsid w:val="00DB5F82"/>
    <w:rsid w:val="00DB6D3F"/>
    <w:rsid w:val="00DB6F66"/>
    <w:rsid w:val="00DB72D4"/>
    <w:rsid w:val="00DB7ECB"/>
    <w:rsid w:val="00DC023A"/>
    <w:rsid w:val="00DC1A00"/>
    <w:rsid w:val="00DC1E51"/>
    <w:rsid w:val="00DC1FAC"/>
    <w:rsid w:val="00DC26BF"/>
    <w:rsid w:val="00DC30F4"/>
    <w:rsid w:val="00DC3B12"/>
    <w:rsid w:val="00DC424F"/>
    <w:rsid w:val="00DC7421"/>
    <w:rsid w:val="00DD00AC"/>
    <w:rsid w:val="00DD0359"/>
    <w:rsid w:val="00DD0B6B"/>
    <w:rsid w:val="00DD0CF6"/>
    <w:rsid w:val="00DD1064"/>
    <w:rsid w:val="00DD159D"/>
    <w:rsid w:val="00DD27C2"/>
    <w:rsid w:val="00DD2C1F"/>
    <w:rsid w:val="00DD3E07"/>
    <w:rsid w:val="00DD4E83"/>
    <w:rsid w:val="00DD5605"/>
    <w:rsid w:val="00DD56ED"/>
    <w:rsid w:val="00DD60FA"/>
    <w:rsid w:val="00DD72B0"/>
    <w:rsid w:val="00DD78A2"/>
    <w:rsid w:val="00DD7A9F"/>
    <w:rsid w:val="00DE012D"/>
    <w:rsid w:val="00DE070F"/>
    <w:rsid w:val="00DE075B"/>
    <w:rsid w:val="00DE1B1F"/>
    <w:rsid w:val="00DE258A"/>
    <w:rsid w:val="00DE2F1B"/>
    <w:rsid w:val="00DE3022"/>
    <w:rsid w:val="00DE3651"/>
    <w:rsid w:val="00DE3EFA"/>
    <w:rsid w:val="00DE4124"/>
    <w:rsid w:val="00DE44AE"/>
    <w:rsid w:val="00DE4662"/>
    <w:rsid w:val="00DE46CC"/>
    <w:rsid w:val="00DE4A84"/>
    <w:rsid w:val="00DE4ACC"/>
    <w:rsid w:val="00DE5697"/>
    <w:rsid w:val="00DE6091"/>
    <w:rsid w:val="00DE6107"/>
    <w:rsid w:val="00DE67FF"/>
    <w:rsid w:val="00DE7680"/>
    <w:rsid w:val="00DE7C9C"/>
    <w:rsid w:val="00DF0C30"/>
    <w:rsid w:val="00DF1116"/>
    <w:rsid w:val="00DF113C"/>
    <w:rsid w:val="00DF12E4"/>
    <w:rsid w:val="00DF156B"/>
    <w:rsid w:val="00DF1D29"/>
    <w:rsid w:val="00DF21CF"/>
    <w:rsid w:val="00DF2979"/>
    <w:rsid w:val="00DF30A8"/>
    <w:rsid w:val="00DF33F2"/>
    <w:rsid w:val="00DF342A"/>
    <w:rsid w:val="00DF4025"/>
    <w:rsid w:val="00DF4749"/>
    <w:rsid w:val="00DF5A4B"/>
    <w:rsid w:val="00DF5BBA"/>
    <w:rsid w:val="00DF6673"/>
    <w:rsid w:val="00E00368"/>
    <w:rsid w:val="00E00641"/>
    <w:rsid w:val="00E007F9"/>
    <w:rsid w:val="00E00F55"/>
    <w:rsid w:val="00E014A9"/>
    <w:rsid w:val="00E018F5"/>
    <w:rsid w:val="00E01E5E"/>
    <w:rsid w:val="00E01F73"/>
    <w:rsid w:val="00E020DF"/>
    <w:rsid w:val="00E02868"/>
    <w:rsid w:val="00E02BDF"/>
    <w:rsid w:val="00E05187"/>
    <w:rsid w:val="00E0531E"/>
    <w:rsid w:val="00E05A1B"/>
    <w:rsid w:val="00E06040"/>
    <w:rsid w:val="00E06205"/>
    <w:rsid w:val="00E073CC"/>
    <w:rsid w:val="00E0748F"/>
    <w:rsid w:val="00E07657"/>
    <w:rsid w:val="00E116D8"/>
    <w:rsid w:val="00E11E24"/>
    <w:rsid w:val="00E130DA"/>
    <w:rsid w:val="00E1332D"/>
    <w:rsid w:val="00E1356B"/>
    <w:rsid w:val="00E13648"/>
    <w:rsid w:val="00E13AFE"/>
    <w:rsid w:val="00E147E9"/>
    <w:rsid w:val="00E1631D"/>
    <w:rsid w:val="00E16636"/>
    <w:rsid w:val="00E16781"/>
    <w:rsid w:val="00E17ECE"/>
    <w:rsid w:val="00E202D5"/>
    <w:rsid w:val="00E211B2"/>
    <w:rsid w:val="00E21A25"/>
    <w:rsid w:val="00E21F17"/>
    <w:rsid w:val="00E2238F"/>
    <w:rsid w:val="00E2337E"/>
    <w:rsid w:val="00E250C8"/>
    <w:rsid w:val="00E25D32"/>
    <w:rsid w:val="00E25E3C"/>
    <w:rsid w:val="00E25EAF"/>
    <w:rsid w:val="00E26366"/>
    <w:rsid w:val="00E26493"/>
    <w:rsid w:val="00E267DF"/>
    <w:rsid w:val="00E30521"/>
    <w:rsid w:val="00E30C79"/>
    <w:rsid w:val="00E321B1"/>
    <w:rsid w:val="00E32F30"/>
    <w:rsid w:val="00E32FAB"/>
    <w:rsid w:val="00E32FB3"/>
    <w:rsid w:val="00E33D33"/>
    <w:rsid w:val="00E34358"/>
    <w:rsid w:val="00E347C1"/>
    <w:rsid w:val="00E35752"/>
    <w:rsid w:val="00E3592A"/>
    <w:rsid w:val="00E35F57"/>
    <w:rsid w:val="00E36523"/>
    <w:rsid w:val="00E36969"/>
    <w:rsid w:val="00E37401"/>
    <w:rsid w:val="00E37B0B"/>
    <w:rsid w:val="00E40624"/>
    <w:rsid w:val="00E4132D"/>
    <w:rsid w:val="00E41395"/>
    <w:rsid w:val="00E41504"/>
    <w:rsid w:val="00E4280B"/>
    <w:rsid w:val="00E42ECB"/>
    <w:rsid w:val="00E4371E"/>
    <w:rsid w:val="00E4485F"/>
    <w:rsid w:val="00E455B8"/>
    <w:rsid w:val="00E457A5"/>
    <w:rsid w:val="00E45A9D"/>
    <w:rsid w:val="00E46BD6"/>
    <w:rsid w:val="00E46F75"/>
    <w:rsid w:val="00E47019"/>
    <w:rsid w:val="00E471DA"/>
    <w:rsid w:val="00E47638"/>
    <w:rsid w:val="00E50C30"/>
    <w:rsid w:val="00E51BCE"/>
    <w:rsid w:val="00E51BCF"/>
    <w:rsid w:val="00E51C26"/>
    <w:rsid w:val="00E52154"/>
    <w:rsid w:val="00E538CD"/>
    <w:rsid w:val="00E539AE"/>
    <w:rsid w:val="00E54737"/>
    <w:rsid w:val="00E5530C"/>
    <w:rsid w:val="00E5535C"/>
    <w:rsid w:val="00E55901"/>
    <w:rsid w:val="00E56188"/>
    <w:rsid w:val="00E56259"/>
    <w:rsid w:val="00E56914"/>
    <w:rsid w:val="00E56984"/>
    <w:rsid w:val="00E56EF0"/>
    <w:rsid w:val="00E57C4F"/>
    <w:rsid w:val="00E57FD8"/>
    <w:rsid w:val="00E60021"/>
    <w:rsid w:val="00E6076A"/>
    <w:rsid w:val="00E60B81"/>
    <w:rsid w:val="00E60F74"/>
    <w:rsid w:val="00E6288A"/>
    <w:rsid w:val="00E629EB"/>
    <w:rsid w:val="00E63629"/>
    <w:rsid w:val="00E636DB"/>
    <w:rsid w:val="00E63A07"/>
    <w:rsid w:val="00E64858"/>
    <w:rsid w:val="00E64DDF"/>
    <w:rsid w:val="00E65110"/>
    <w:rsid w:val="00E6525D"/>
    <w:rsid w:val="00E65275"/>
    <w:rsid w:val="00E67B8A"/>
    <w:rsid w:val="00E67C18"/>
    <w:rsid w:val="00E70304"/>
    <w:rsid w:val="00E7083D"/>
    <w:rsid w:val="00E70E46"/>
    <w:rsid w:val="00E70EA5"/>
    <w:rsid w:val="00E70FE2"/>
    <w:rsid w:val="00E7157B"/>
    <w:rsid w:val="00E71609"/>
    <w:rsid w:val="00E71665"/>
    <w:rsid w:val="00E719D6"/>
    <w:rsid w:val="00E7216A"/>
    <w:rsid w:val="00E7282C"/>
    <w:rsid w:val="00E73195"/>
    <w:rsid w:val="00E73614"/>
    <w:rsid w:val="00E73E02"/>
    <w:rsid w:val="00E73E49"/>
    <w:rsid w:val="00E73F03"/>
    <w:rsid w:val="00E74162"/>
    <w:rsid w:val="00E75254"/>
    <w:rsid w:val="00E75E4A"/>
    <w:rsid w:val="00E76BB6"/>
    <w:rsid w:val="00E76C1E"/>
    <w:rsid w:val="00E77881"/>
    <w:rsid w:val="00E80429"/>
    <w:rsid w:val="00E81704"/>
    <w:rsid w:val="00E82F02"/>
    <w:rsid w:val="00E82FAA"/>
    <w:rsid w:val="00E845C1"/>
    <w:rsid w:val="00E84A82"/>
    <w:rsid w:val="00E85775"/>
    <w:rsid w:val="00E85E19"/>
    <w:rsid w:val="00E863BB"/>
    <w:rsid w:val="00E86A05"/>
    <w:rsid w:val="00E86E0B"/>
    <w:rsid w:val="00E86E51"/>
    <w:rsid w:val="00E8793F"/>
    <w:rsid w:val="00E905A4"/>
    <w:rsid w:val="00E90B56"/>
    <w:rsid w:val="00E912B3"/>
    <w:rsid w:val="00E92504"/>
    <w:rsid w:val="00E92FC1"/>
    <w:rsid w:val="00E9348A"/>
    <w:rsid w:val="00E9449F"/>
    <w:rsid w:val="00E944C0"/>
    <w:rsid w:val="00E94B45"/>
    <w:rsid w:val="00E94BCA"/>
    <w:rsid w:val="00E94E6A"/>
    <w:rsid w:val="00E9526C"/>
    <w:rsid w:val="00E96640"/>
    <w:rsid w:val="00E96AE0"/>
    <w:rsid w:val="00E96E22"/>
    <w:rsid w:val="00E97C02"/>
    <w:rsid w:val="00E97D41"/>
    <w:rsid w:val="00EA076A"/>
    <w:rsid w:val="00EA2220"/>
    <w:rsid w:val="00EA2460"/>
    <w:rsid w:val="00EA3096"/>
    <w:rsid w:val="00EA3588"/>
    <w:rsid w:val="00EA3DDF"/>
    <w:rsid w:val="00EA58DC"/>
    <w:rsid w:val="00EA5E4E"/>
    <w:rsid w:val="00EA5F62"/>
    <w:rsid w:val="00EA60C1"/>
    <w:rsid w:val="00EA62C8"/>
    <w:rsid w:val="00EA69A7"/>
    <w:rsid w:val="00EA6D7E"/>
    <w:rsid w:val="00EA7B54"/>
    <w:rsid w:val="00EA7B90"/>
    <w:rsid w:val="00EB038D"/>
    <w:rsid w:val="00EB0519"/>
    <w:rsid w:val="00EB09B2"/>
    <w:rsid w:val="00EB110F"/>
    <w:rsid w:val="00EB292B"/>
    <w:rsid w:val="00EB3596"/>
    <w:rsid w:val="00EB3921"/>
    <w:rsid w:val="00EB44BD"/>
    <w:rsid w:val="00EB471E"/>
    <w:rsid w:val="00EB4867"/>
    <w:rsid w:val="00EB5680"/>
    <w:rsid w:val="00EB6702"/>
    <w:rsid w:val="00EB691E"/>
    <w:rsid w:val="00EB6B4F"/>
    <w:rsid w:val="00EB728D"/>
    <w:rsid w:val="00EB7D52"/>
    <w:rsid w:val="00EB7D77"/>
    <w:rsid w:val="00EC00F9"/>
    <w:rsid w:val="00EC04CC"/>
    <w:rsid w:val="00EC0A2F"/>
    <w:rsid w:val="00EC0BC6"/>
    <w:rsid w:val="00EC1258"/>
    <w:rsid w:val="00EC1E43"/>
    <w:rsid w:val="00EC2839"/>
    <w:rsid w:val="00EC3BC3"/>
    <w:rsid w:val="00EC4946"/>
    <w:rsid w:val="00EC55FC"/>
    <w:rsid w:val="00EC5A70"/>
    <w:rsid w:val="00EC62AB"/>
    <w:rsid w:val="00EC67D1"/>
    <w:rsid w:val="00EC6B7F"/>
    <w:rsid w:val="00EC6EE3"/>
    <w:rsid w:val="00EC70D1"/>
    <w:rsid w:val="00EC77D1"/>
    <w:rsid w:val="00ED0190"/>
    <w:rsid w:val="00ED0983"/>
    <w:rsid w:val="00ED0F80"/>
    <w:rsid w:val="00ED2F2B"/>
    <w:rsid w:val="00ED49C8"/>
    <w:rsid w:val="00ED518B"/>
    <w:rsid w:val="00ED613E"/>
    <w:rsid w:val="00ED62CD"/>
    <w:rsid w:val="00ED66B2"/>
    <w:rsid w:val="00ED72EC"/>
    <w:rsid w:val="00ED7731"/>
    <w:rsid w:val="00EE02C0"/>
    <w:rsid w:val="00EE097E"/>
    <w:rsid w:val="00EE1588"/>
    <w:rsid w:val="00EE232D"/>
    <w:rsid w:val="00EE2CC8"/>
    <w:rsid w:val="00EE360F"/>
    <w:rsid w:val="00EE3D17"/>
    <w:rsid w:val="00EE3DF3"/>
    <w:rsid w:val="00EE41D1"/>
    <w:rsid w:val="00EE6301"/>
    <w:rsid w:val="00EE7175"/>
    <w:rsid w:val="00EE799E"/>
    <w:rsid w:val="00EE7AE8"/>
    <w:rsid w:val="00EF02CA"/>
    <w:rsid w:val="00EF1769"/>
    <w:rsid w:val="00EF193C"/>
    <w:rsid w:val="00EF321E"/>
    <w:rsid w:val="00EF3348"/>
    <w:rsid w:val="00EF3D1C"/>
    <w:rsid w:val="00EF48AA"/>
    <w:rsid w:val="00EF56C6"/>
    <w:rsid w:val="00EF5711"/>
    <w:rsid w:val="00EF5D2E"/>
    <w:rsid w:val="00EF5ED2"/>
    <w:rsid w:val="00EF7344"/>
    <w:rsid w:val="00F00789"/>
    <w:rsid w:val="00F00EBC"/>
    <w:rsid w:val="00F013B3"/>
    <w:rsid w:val="00F0141B"/>
    <w:rsid w:val="00F01493"/>
    <w:rsid w:val="00F01596"/>
    <w:rsid w:val="00F01BA6"/>
    <w:rsid w:val="00F01E79"/>
    <w:rsid w:val="00F02207"/>
    <w:rsid w:val="00F029CB"/>
    <w:rsid w:val="00F02F1D"/>
    <w:rsid w:val="00F03B06"/>
    <w:rsid w:val="00F03EAE"/>
    <w:rsid w:val="00F042FF"/>
    <w:rsid w:val="00F04681"/>
    <w:rsid w:val="00F04BD0"/>
    <w:rsid w:val="00F055D5"/>
    <w:rsid w:val="00F05795"/>
    <w:rsid w:val="00F061E4"/>
    <w:rsid w:val="00F07549"/>
    <w:rsid w:val="00F106F5"/>
    <w:rsid w:val="00F10E4A"/>
    <w:rsid w:val="00F10EE6"/>
    <w:rsid w:val="00F114B1"/>
    <w:rsid w:val="00F11A14"/>
    <w:rsid w:val="00F13DCC"/>
    <w:rsid w:val="00F141F8"/>
    <w:rsid w:val="00F14D2C"/>
    <w:rsid w:val="00F14D41"/>
    <w:rsid w:val="00F14E54"/>
    <w:rsid w:val="00F1538E"/>
    <w:rsid w:val="00F155FB"/>
    <w:rsid w:val="00F15980"/>
    <w:rsid w:val="00F16436"/>
    <w:rsid w:val="00F16A01"/>
    <w:rsid w:val="00F16AE5"/>
    <w:rsid w:val="00F175D0"/>
    <w:rsid w:val="00F17A76"/>
    <w:rsid w:val="00F17AF5"/>
    <w:rsid w:val="00F20DFE"/>
    <w:rsid w:val="00F23068"/>
    <w:rsid w:val="00F23395"/>
    <w:rsid w:val="00F23932"/>
    <w:rsid w:val="00F24D2C"/>
    <w:rsid w:val="00F254C7"/>
    <w:rsid w:val="00F25FA9"/>
    <w:rsid w:val="00F262C2"/>
    <w:rsid w:val="00F26580"/>
    <w:rsid w:val="00F26BE9"/>
    <w:rsid w:val="00F26F1A"/>
    <w:rsid w:val="00F30D50"/>
    <w:rsid w:val="00F31BBE"/>
    <w:rsid w:val="00F32614"/>
    <w:rsid w:val="00F327E4"/>
    <w:rsid w:val="00F327FB"/>
    <w:rsid w:val="00F3322C"/>
    <w:rsid w:val="00F3392B"/>
    <w:rsid w:val="00F34237"/>
    <w:rsid w:val="00F344D0"/>
    <w:rsid w:val="00F3544E"/>
    <w:rsid w:val="00F3601D"/>
    <w:rsid w:val="00F361F3"/>
    <w:rsid w:val="00F3626F"/>
    <w:rsid w:val="00F36294"/>
    <w:rsid w:val="00F365DB"/>
    <w:rsid w:val="00F367E7"/>
    <w:rsid w:val="00F379DE"/>
    <w:rsid w:val="00F37EA0"/>
    <w:rsid w:val="00F419EE"/>
    <w:rsid w:val="00F4208E"/>
    <w:rsid w:val="00F42862"/>
    <w:rsid w:val="00F42EF7"/>
    <w:rsid w:val="00F43C76"/>
    <w:rsid w:val="00F43D4C"/>
    <w:rsid w:val="00F45D10"/>
    <w:rsid w:val="00F46B68"/>
    <w:rsid w:val="00F47FF4"/>
    <w:rsid w:val="00F50073"/>
    <w:rsid w:val="00F504F3"/>
    <w:rsid w:val="00F510D4"/>
    <w:rsid w:val="00F514F8"/>
    <w:rsid w:val="00F5243B"/>
    <w:rsid w:val="00F52CD9"/>
    <w:rsid w:val="00F536E2"/>
    <w:rsid w:val="00F54DD9"/>
    <w:rsid w:val="00F56323"/>
    <w:rsid w:val="00F5674B"/>
    <w:rsid w:val="00F56EB7"/>
    <w:rsid w:val="00F57BEC"/>
    <w:rsid w:val="00F6006A"/>
    <w:rsid w:val="00F6083F"/>
    <w:rsid w:val="00F62053"/>
    <w:rsid w:val="00F6210B"/>
    <w:rsid w:val="00F6231B"/>
    <w:rsid w:val="00F642AD"/>
    <w:rsid w:val="00F64626"/>
    <w:rsid w:val="00F6466B"/>
    <w:rsid w:val="00F6541E"/>
    <w:rsid w:val="00F65439"/>
    <w:rsid w:val="00F65967"/>
    <w:rsid w:val="00F65A88"/>
    <w:rsid w:val="00F65C14"/>
    <w:rsid w:val="00F65E32"/>
    <w:rsid w:val="00F6648D"/>
    <w:rsid w:val="00F6717C"/>
    <w:rsid w:val="00F675EF"/>
    <w:rsid w:val="00F707BC"/>
    <w:rsid w:val="00F70B1D"/>
    <w:rsid w:val="00F70F1B"/>
    <w:rsid w:val="00F71170"/>
    <w:rsid w:val="00F71734"/>
    <w:rsid w:val="00F71D8C"/>
    <w:rsid w:val="00F72932"/>
    <w:rsid w:val="00F7339D"/>
    <w:rsid w:val="00F7389C"/>
    <w:rsid w:val="00F742C4"/>
    <w:rsid w:val="00F74B2B"/>
    <w:rsid w:val="00F75236"/>
    <w:rsid w:val="00F75286"/>
    <w:rsid w:val="00F75D51"/>
    <w:rsid w:val="00F7612C"/>
    <w:rsid w:val="00F76AD3"/>
    <w:rsid w:val="00F77B9C"/>
    <w:rsid w:val="00F8052B"/>
    <w:rsid w:val="00F80650"/>
    <w:rsid w:val="00F80BE9"/>
    <w:rsid w:val="00F812A3"/>
    <w:rsid w:val="00F81B14"/>
    <w:rsid w:val="00F81E01"/>
    <w:rsid w:val="00F8202F"/>
    <w:rsid w:val="00F821A2"/>
    <w:rsid w:val="00F82DB6"/>
    <w:rsid w:val="00F83003"/>
    <w:rsid w:val="00F831D3"/>
    <w:rsid w:val="00F833A5"/>
    <w:rsid w:val="00F8367B"/>
    <w:rsid w:val="00F84C30"/>
    <w:rsid w:val="00F85994"/>
    <w:rsid w:val="00F85F64"/>
    <w:rsid w:val="00F907B8"/>
    <w:rsid w:val="00F91313"/>
    <w:rsid w:val="00F919F4"/>
    <w:rsid w:val="00F91F5C"/>
    <w:rsid w:val="00F923C8"/>
    <w:rsid w:val="00F92841"/>
    <w:rsid w:val="00F92BCB"/>
    <w:rsid w:val="00F93BBF"/>
    <w:rsid w:val="00F9437C"/>
    <w:rsid w:val="00F94938"/>
    <w:rsid w:val="00F952D9"/>
    <w:rsid w:val="00F9539C"/>
    <w:rsid w:val="00F95D65"/>
    <w:rsid w:val="00F95EC1"/>
    <w:rsid w:val="00F965E0"/>
    <w:rsid w:val="00F9670A"/>
    <w:rsid w:val="00F97386"/>
    <w:rsid w:val="00F97428"/>
    <w:rsid w:val="00F9765C"/>
    <w:rsid w:val="00F97AB4"/>
    <w:rsid w:val="00FA0C2C"/>
    <w:rsid w:val="00FA155C"/>
    <w:rsid w:val="00FA2075"/>
    <w:rsid w:val="00FA229D"/>
    <w:rsid w:val="00FA2323"/>
    <w:rsid w:val="00FA30F1"/>
    <w:rsid w:val="00FA32B4"/>
    <w:rsid w:val="00FA32F7"/>
    <w:rsid w:val="00FA3834"/>
    <w:rsid w:val="00FA3C89"/>
    <w:rsid w:val="00FA4372"/>
    <w:rsid w:val="00FA4810"/>
    <w:rsid w:val="00FA496D"/>
    <w:rsid w:val="00FA5CFB"/>
    <w:rsid w:val="00FA6453"/>
    <w:rsid w:val="00FA6910"/>
    <w:rsid w:val="00FA6D7C"/>
    <w:rsid w:val="00FA77D1"/>
    <w:rsid w:val="00FB0363"/>
    <w:rsid w:val="00FB124E"/>
    <w:rsid w:val="00FB12AF"/>
    <w:rsid w:val="00FB1ED2"/>
    <w:rsid w:val="00FB3702"/>
    <w:rsid w:val="00FB5349"/>
    <w:rsid w:val="00FB5619"/>
    <w:rsid w:val="00FB5C0D"/>
    <w:rsid w:val="00FB7AA0"/>
    <w:rsid w:val="00FC06B4"/>
    <w:rsid w:val="00FC0AC0"/>
    <w:rsid w:val="00FC106D"/>
    <w:rsid w:val="00FC1716"/>
    <w:rsid w:val="00FC18B0"/>
    <w:rsid w:val="00FC1991"/>
    <w:rsid w:val="00FC252A"/>
    <w:rsid w:val="00FC318A"/>
    <w:rsid w:val="00FC39FC"/>
    <w:rsid w:val="00FC3A8F"/>
    <w:rsid w:val="00FC3E32"/>
    <w:rsid w:val="00FC4CBC"/>
    <w:rsid w:val="00FC5252"/>
    <w:rsid w:val="00FC57FE"/>
    <w:rsid w:val="00FC5AC3"/>
    <w:rsid w:val="00FC5CC9"/>
    <w:rsid w:val="00FC5FF4"/>
    <w:rsid w:val="00FC6538"/>
    <w:rsid w:val="00FC6B3D"/>
    <w:rsid w:val="00FC6C16"/>
    <w:rsid w:val="00FD01C1"/>
    <w:rsid w:val="00FD0C57"/>
    <w:rsid w:val="00FD10ED"/>
    <w:rsid w:val="00FD12B7"/>
    <w:rsid w:val="00FD1B49"/>
    <w:rsid w:val="00FD2BA7"/>
    <w:rsid w:val="00FD2C12"/>
    <w:rsid w:val="00FD2C9A"/>
    <w:rsid w:val="00FD5645"/>
    <w:rsid w:val="00FD680B"/>
    <w:rsid w:val="00FD6DED"/>
    <w:rsid w:val="00FD7886"/>
    <w:rsid w:val="00FD78AB"/>
    <w:rsid w:val="00FE0194"/>
    <w:rsid w:val="00FE0EA6"/>
    <w:rsid w:val="00FE1264"/>
    <w:rsid w:val="00FE15AE"/>
    <w:rsid w:val="00FE19F1"/>
    <w:rsid w:val="00FE1C57"/>
    <w:rsid w:val="00FE21F6"/>
    <w:rsid w:val="00FE292B"/>
    <w:rsid w:val="00FE33A4"/>
    <w:rsid w:val="00FE3868"/>
    <w:rsid w:val="00FE588E"/>
    <w:rsid w:val="00FE5FFE"/>
    <w:rsid w:val="00FE7732"/>
    <w:rsid w:val="00FE7A65"/>
    <w:rsid w:val="00FE7CAC"/>
    <w:rsid w:val="00FE7F98"/>
    <w:rsid w:val="00FF0277"/>
    <w:rsid w:val="00FF0CF1"/>
    <w:rsid w:val="00FF1164"/>
    <w:rsid w:val="00FF1DD6"/>
    <w:rsid w:val="00FF2113"/>
    <w:rsid w:val="00FF2ADD"/>
    <w:rsid w:val="00FF2C0F"/>
    <w:rsid w:val="00FF3503"/>
    <w:rsid w:val="00FF36BA"/>
    <w:rsid w:val="00FF42CE"/>
    <w:rsid w:val="00FF4D46"/>
    <w:rsid w:val="00FF4D60"/>
    <w:rsid w:val="00FF4E02"/>
    <w:rsid w:val="00FF4FEE"/>
    <w:rsid w:val="00FF51B5"/>
    <w:rsid w:val="00FF57B7"/>
    <w:rsid w:val="00FF5DFC"/>
    <w:rsid w:val="00FF6275"/>
    <w:rsid w:val="00FF65E7"/>
    <w:rsid w:val="00FF6BE8"/>
    <w:rsid w:val="00FF7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outlineLvl w:val="0"/>
    </w:pPr>
    <w:rPr>
      <w:b/>
      <w:kern w:val="28"/>
    </w:rPr>
  </w:style>
  <w:style w:type="paragraph" w:styleId="Heading2">
    <w:name w:val="heading 2"/>
    <w:basedOn w:val="Normal"/>
    <w:next w:val="Normal"/>
    <w:link w:val="Heading2Char"/>
    <w:autoRedefine/>
    <w:uiPriority w:val="99"/>
    <w:qFormat/>
    <w:rsid w:val="008F76AF"/>
    <w:pPr>
      <w:keepNext/>
      <w:numPr>
        <w:ilvl w:val="1"/>
        <w:numId w:val="1"/>
      </w:numPr>
      <w:spacing w:before="240" w:after="120"/>
      <w:outlineLvl w:val="1"/>
    </w:pPr>
    <w:rPr>
      <w:b/>
    </w:rPr>
  </w:style>
  <w:style w:type="paragraph" w:styleId="Heading3">
    <w:name w:val="heading 3"/>
    <w:basedOn w:val="Normal"/>
    <w:next w:val="Normal"/>
    <w:link w:val="Heading3Char"/>
    <w:autoRedefine/>
    <w:uiPriority w:val="99"/>
    <w:qFormat/>
    <w:rsid w:val="00612A91"/>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6DF3"/>
    <w:rPr>
      <w:b/>
      <w:color w:val="000000"/>
      <w:kern w:val="28"/>
      <w:sz w:val="24"/>
      <w:lang w:eastAsia="en-US"/>
    </w:rPr>
  </w:style>
  <w:style w:type="character" w:customStyle="1" w:styleId="Heading2Char">
    <w:name w:val="Heading 2 Char"/>
    <w:basedOn w:val="DefaultParagraphFont"/>
    <w:link w:val="Heading2"/>
    <w:uiPriority w:val="99"/>
    <w:rsid w:val="008F76AF"/>
    <w:rPr>
      <w:b/>
      <w:color w:val="000000"/>
      <w:sz w:val="24"/>
      <w:lang w:eastAsia="en-US"/>
    </w:rPr>
  </w:style>
  <w:style w:type="character" w:customStyle="1" w:styleId="Heading3Char">
    <w:name w:val="Heading 3 Char"/>
    <w:basedOn w:val="DefaultParagraphFont"/>
    <w:link w:val="Heading3"/>
    <w:uiPriority w:val="99"/>
    <w:rsid w:val="00612A91"/>
    <w:rPr>
      <w:b/>
      <w:color w:val="000000"/>
      <w:sz w:val="24"/>
      <w:lang w:eastAsia="en-US"/>
    </w:rPr>
  </w:style>
  <w:style w:type="character" w:customStyle="1" w:styleId="Heading4Char">
    <w:name w:val="Heading 4 Char"/>
    <w:basedOn w:val="DefaultParagraphFont"/>
    <w:link w:val="Heading4"/>
    <w:uiPriority w:val="99"/>
    <w:rsid w:val="00076DF3"/>
    <w:rPr>
      <w:b/>
      <w:color w:val="000000"/>
      <w:sz w:val="24"/>
      <w:lang w:eastAsia="en-US"/>
    </w:rPr>
  </w:style>
  <w:style w:type="character" w:customStyle="1" w:styleId="Heading5Char">
    <w:name w:val="Heading 5 Char"/>
    <w:basedOn w:val="DefaultParagraphFont"/>
    <w:link w:val="Heading5"/>
    <w:uiPriority w:val="99"/>
    <w:rsid w:val="00076DF3"/>
    <w:rPr>
      <w:b/>
      <w:color w:val="000000"/>
      <w:sz w:val="24"/>
      <w:lang w:eastAsia="en-US"/>
    </w:rPr>
  </w:style>
  <w:style w:type="character" w:customStyle="1" w:styleId="Heading6Char">
    <w:name w:val="Heading 6 Char"/>
    <w:basedOn w:val="DefaultParagraphFont"/>
    <w:link w:val="Heading6"/>
    <w:uiPriority w:val="99"/>
    <w:rsid w:val="00076DF3"/>
    <w:rPr>
      <w:b/>
      <w:color w:val="000000"/>
      <w:sz w:val="24"/>
      <w:lang w:eastAsia="en-US"/>
    </w:rPr>
  </w:style>
  <w:style w:type="character" w:customStyle="1" w:styleId="Heading7Char">
    <w:name w:val="Heading 7 Char"/>
    <w:basedOn w:val="DefaultParagraphFont"/>
    <w:link w:val="Heading7"/>
    <w:uiPriority w:val="99"/>
    <w:rsid w:val="00076DF3"/>
    <w:rPr>
      <w:b/>
      <w:color w:val="000000"/>
      <w:sz w:val="24"/>
      <w:lang w:eastAsia="en-US"/>
    </w:rPr>
  </w:style>
  <w:style w:type="character" w:customStyle="1" w:styleId="Heading8Char">
    <w:name w:val="Heading 8 Char"/>
    <w:basedOn w:val="DefaultParagraphFont"/>
    <w:link w:val="Heading8"/>
    <w:uiPriority w:val="99"/>
    <w:rsid w:val="00076DF3"/>
    <w:rPr>
      <w:b/>
      <w:color w:val="000000"/>
      <w:sz w:val="24"/>
      <w:lang w:eastAsia="en-US"/>
    </w:rPr>
  </w:style>
  <w:style w:type="character" w:customStyle="1" w:styleId="Heading9Char">
    <w:name w:val="Heading 9 Char"/>
    <w:basedOn w:val="DefaultParagraphFont"/>
    <w:link w:val="Heading9"/>
    <w:uiPriority w:val="99"/>
    <w:rsid w:val="00076DF3"/>
    <w:rPr>
      <w:b/>
      <w:color w:val="000000"/>
      <w:sz w:val="24"/>
      <w:lang w:eastAsia="en-US"/>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 w:type="paragraph" w:styleId="HTMLPreformatted">
    <w:name w:val="HTML Preformatted"/>
    <w:basedOn w:val="Normal"/>
    <w:link w:val="HTMLPreformattedChar"/>
    <w:uiPriority w:val="99"/>
    <w:semiHidden/>
    <w:unhideWhenUsed/>
    <w:rsid w:val="006A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z w:val="20"/>
      <w:lang w:eastAsia="en-AU"/>
    </w:rPr>
  </w:style>
  <w:style w:type="character" w:customStyle="1" w:styleId="HTMLPreformattedChar">
    <w:name w:val="HTML Preformatted Char"/>
    <w:basedOn w:val="DefaultParagraphFont"/>
    <w:link w:val="HTMLPreformatted"/>
    <w:uiPriority w:val="99"/>
    <w:semiHidden/>
    <w:rsid w:val="006A28ED"/>
    <w:rPr>
      <w:rFonts w:ascii="Courier New" w:eastAsia="Times New Roman" w:hAnsi="Courier New" w:cs="Courier New"/>
    </w:rPr>
  </w:style>
  <w:style w:type="character" w:customStyle="1" w:styleId="pln">
    <w:name w:val="pln"/>
    <w:basedOn w:val="DefaultParagraphFont"/>
    <w:rsid w:val="006A28ED"/>
  </w:style>
  <w:style w:type="character" w:customStyle="1" w:styleId="kwd">
    <w:name w:val="kwd"/>
    <w:basedOn w:val="DefaultParagraphFont"/>
    <w:rsid w:val="006A28ED"/>
  </w:style>
  <w:style w:type="character" w:customStyle="1" w:styleId="pun">
    <w:name w:val="pun"/>
    <w:basedOn w:val="DefaultParagraphFont"/>
    <w:rsid w:val="006A28ED"/>
  </w:style>
  <w:style w:type="character" w:customStyle="1" w:styleId="lit">
    <w:name w:val="lit"/>
    <w:basedOn w:val="DefaultParagraphFont"/>
    <w:rsid w:val="006A28ED"/>
  </w:style>
  <w:style w:type="character" w:customStyle="1" w:styleId="com">
    <w:name w:val="com"/>
    <w:basedOn w:val="DefaultParagraphFont"/>
    <w:rsid w:val="006A28ED"/>
  </w:style>
  <w:style w:type="character" w:customStyle="1" w:styleId="str">
    <w:name w:val="str"/>
    <w:basedOn w:val="DefaultParagraphFont"/>
    <w:rsid w:val="006A28ED"/>
  </w:style>
</w:styles>
</file>

<file path=word/webSettings.xml><?xml version="1.0" encoding="utf-8"?>
<w:webSettings xmlns:r="http://schemas.openxmlformats.org/officeDocument/2006/relationships" xmlns:w="http://schemas.openxmlformats.org/wordprocessingml/2006/main">
  <w:divs>
    <w:div w:id="588004406">
      <w:bodyDiv w:val="1"/>
      <w:marLeft w:val="0"/>
      <w:marRight w:val="0"/>
      <w:marTop w:val="0"/>
      <w:marBottom w:val="0"/>
      <w:divBdr>
        <w:top w:val="none" w:sz="0" w:space="0" w:color="auto"/>
        <w:left w:val="none" w:sz="0" w:space="0" w:color="auto"/>
        <w:bottom w:val="none" w:sz="0" w:space="0" w:color="auto"/>
        <w:right w:val="none" w:sz="0" w:space="0" w:color="auto"/>
      </w:divBdr>
    </w:div>
    <w:div w:id="933367163">
      <w:bodyDiv w:val="1"/>
      <w:marLeft w:val="0"/>
      <w:marRight w:val="0"/>
      <w:marTop w:val="0"/>
      <w:marBottom w:val="0"/>
      <w:divBdr>
        <w:top w:val="none" w:sz="0" w:space="0" w:color="auto"/>
        <w:left w:val="none" w:sz="0" w:space="0" w:color="auto"/>
        <w:bottom w:val="none" w:sz="0" w:space="0" w:color="auto"/>
        <w:right w:val="none" w:sz="0" w:space="0" w:color="auto"/>
      </w:divBdr>
    </w:div>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google.com/p/ahns1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765</TotalTime>
  <Pages>28</Pages>
  <Words>5347</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Autonomous Helicopter Navigation System, Flight Computer Design Document</vt:lpstr>
    </vt:vector>
  </TitlesOfParts>
  <Manager>Rodney A. Walker</Manager>
  <Company>Queensland University of Technology</Company>
  <LinksUpToDate>false</LinksUpToDate>
  <CharactersWithSpaces>35760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Flight Computer Design Document</dc:title>
  <dc:subject>QUT Avionics</dc:subject>
  <dc:creator>Liam O'Sullivan</dc:creator>
  <cp:lastModifiedBy>Liam</cp:lastModifiedBy>
  <cp:revision>1174</cp:revision>
  <cp:lastPrinted>2010-06-22T06:42:00Z</cp:lastPrinted>
  <dcterms:created xsi:type="dcterms:W3CDTF">2010-10-19T14:13:00Z</dcterms:created>
  <dcterms:modified xsi:type="dcterms:W3CDTF">2010-10-21T11:44:00Z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25 Oct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AHNS-2010-AP-DD-003</vt:lpwstr>
  </property>
  <property fmtid="{D5CDD505-2E9C-101B-9397-08002B2CF9AE}" pid="8" name="Issue">
    <vt:lpwstr>1.0</vt:lpwstr>
  </property>
  <property fmtid="{D5CDD505-2E9C-101B-9397-08002B2CF9AE}" pid="9" name="Student_Manager">
    <vt:lpwstr>Michael Hamilton</vt:lpwstr>
  </property>
</Properties>
</file>